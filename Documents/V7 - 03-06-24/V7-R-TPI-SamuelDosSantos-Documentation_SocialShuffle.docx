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FC5AC" w14:textId="41F2FF6D" w:rsidR="007F30AE" w:rsidRPr="00AD4192" w:rsidRDefault="00074638" w:rsidP="000E7483">
      <w:pPr>
        <w:pStyle w:val="Titre"/>
      </w:pPr>
      <w:bookmarkStart w:id="0" w:name="_Hlk168256244"/>
      <w:bookmarkEnd w:id="0"/>
      <w:r w:rsidRPr="00AD4192">
        <w:t>SocialShuffle</w:t>
      </w:r>
    </w:p>
    <w:p w14:paraId="3A9F184C" w14:textId="5C193E8D" w:rsidR="000E7483" w:rsidRPr="00AD4192" w:rsidRDefault="00C732CF" w:rsidP="00CE1F87">
      <w:pPr>
        <w:keepNext/>
        <w:spacing w:before="2400"/>
        <w:jc w:val="center"/>
      </w:pPr>
      <w:r w:rsidRPr="00AD4192">
        <w:rPr>
          <w:rFonts w:cs="Arial"/>
          <w:noProof/>
          <w:szCs w:val="22"/>
        </w:rPr>
        <w:drawing>
          <wp:inline distT="0" distB="0" distL="0" distR="0" wp14:anchorId="11B7188F" wp14:editId="0F989E6F">
            <wp:extent cx="3145536" cy="313087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a:extLst>
                        <a:ext uri="{28A0092B-C50C-407E-A947-70E740481C1C}">
                          <a14:useLocalDpi xmlns:a14="http://schemas.microsoft.com/office/drawing/2010/main" val="0"/>
                        </a:ext>
                      </a:extLst>
                    </a:blip>
                    <a:stretch>
                      <a:fillRect/>
                    </a:stretch>
                  </pic:blipFill>
                  <pic:spPr>
                    <a:xfrm>
                      <a:off x="0" y="0"/>
                      <a:ext cx="3154536" cy="3139830"/>
                    </a:xfrm>
                    <a:prstGeom prst="rect">
                      <a:avLst/>
                    </a:prstGeom>
                  </pic:spPr>
                </pic:pic>
              </a:graphicData>
            </a:graphic>
          </wp:inline>
        </w:drawing>
      </w:r>
    </w:p>
    <w:p w14:paraId="704B668F" w14:textId="7994B2A6" w:rsidR="007F30AE" w:rsidRPr="00AD4192" w:rsidRDefault="00074638" w:rsidP="00074638">
      <w:pPr>
        <w:spacing w:before="2000"/>
        <w:jc w:val="left"/>
      </w:pPr>
      <w:r w:rsidRPr="00AD4192">
        <w:t xml:space="preserve">Candidat : </w:t>
      </w:r>
      <w:r w:rsidRPr="00AD4192">
        <w:rPr>
          <w:b/>
          <w:bCs/>
        </w:rPr>
        <w:t>DOS SANTOS Samuel</w:t>
      </w:r>
      <w:r w:rsidRPr="00AD4192">
        <w:t>, FIN2</w:t>
      </w:r>
      <w:r w:rsidR="00365A2A" w:rsidRPr="00AD4192">
        <w:t xml:space="preserve"> 2024</w:t>
      </w:r>
    </w:p>
    <w:p w14:paraId="17AA6680" w14:textId="677FF073" w:rsidR="007F30AE" w:rsidRPr="00AD4192" w:rsidRDefault="007F30AE" w:rsidP="00074638"/>
    <w:p w14:paraId="383A5D60" w14:textId="55268EE3" w:rsidR="00074638" w:rsidRPr="00AD4192" w:rsidRDefault="00074638" w:rsidP="00074638">
      <w:pPr>
        <w:rPr>
          <w:b/>
          <w:bCs/>
        </w:rPr>
      </w:pPr>
      <w:r w:rsidRPr="00AD4192">
        <w:t xml:space="preserve">Chef de Projet : </w:t>
      </w:r>
      <w:r w:rsidRPr="00AD4192">
        <w:rPr>
          <w:b/>
          <w:bCs/>
        </w:rPr>
        <w:t>CHARMIER Grégory</w:t>
      </w:r>
    </w:p>
    <w:p w14:paraId="33349143" w14:textId="77777777" w:rsidR="00074638" w:rsidRPr="00AD4192" w:rsidRDefault="00074638" w:rsidP="00240614">
      <w:pPr>
        <w:jc w:val="center"/>
        <w:rPr>
          <w:b/>
          <w:bCs/>
        </w:rPr>
      </w:pPr>
    </w:p>
    <w:p w14:paraId="2968435A" w14:textId="77777777" w:rsidR="00074638" w:rsidRPr="00AD4192" w:rsidRDefault="00074638" w:rsidP="00074638">
      <w:pPr>
        <w:rPr>
          <w:b/>
          <w:bCs/>
        </w:rPr>
      </w:pPr>
      <w:r w:rsidRPr="00AD4192">
        <w:t xml:space="preserve">Expert 1 : </w:t>
      </w:r>
      <w:r w:rsidRPr="00AD4192">
        <w:rPr>
          <w:b/>
          <w:bCs/>
          <w:caps/>
        </w:rPr>
        <w:t>Venries</w:t>
      </w:r>
      <w:r w:rsidRPr="00AD4192">
        <w:rPr>
          <w:b/>
          <w:bCs/>
        </w:rPr>
        <w:t xml:space="preserve"> Luc</w:t>
      </w:r>
    </w:p>
    <w:p w14:paraId="23DE1F40" w14:textId="77777777" w:rsidR="00074638" w:rsidRPr="00AD4192" w:rsidRDefault="00074638" w:rsidP="00074638">
      <w:pPr>
        <w:rPr>
          <w:b/>
          <w:bCs/>
        </w:rPr>
      </w:pPr>
    </w:p>
    <w:p w14:paraId="7BB585B9" w14:textId="77777777" w:rsidR="00074638" w:rsidRPr="00AD4192" w:rsidRDefault="00074638" w:rsidP="00074638">
      <w:pPr>
        <w:rPr>
          <w:b/>
          <w:bCs/>
        </w:rPr>
      </w:pPr>
      <w:r w:rsidRPr="00AD4192">
        <w:t xml:space="preserve">Expert 2 : </w:t>
      </w:r>
      <w:r w:rsidRPr="00AD4192">
        <w:rPr>
          <w:b/>
          <w:bCs/>
          <w:caps/>
        </w:rPr>
        <w:t>Oberson</w:t>
      </w:r>
      <w:r w:rsidRPr="00AD4192">
        <w:rPr>
          <w:b/>
          <w:bCs/>
        </w:rPr>
        <w:t xml:space="preserve"> Bernard</w:t>
      </w:r>
    </w:p>
    <w:p w14:paraId="06BB2F7D" w14:textId="77777777" w:rsidR="00074638" w:rsidRPr="00AD4192" w:rsidRDefault="00074638" w:rsidP="00074638">
      <w:pPr>
        <w:jc w:val="left"/>
      </w:pPr>
    </w:p>
    <w:p w14:paraId="438ECF69" w14:textId="25CC27E4" w:rsidR="00240614" w:rsidRPr="00AD4192" w:rsidRDefault="007F30AE" w:rsidP="00240614">
      <w:pPr>
        <w:jc w:val="left"/>
        <w:sectPr w:rsidR="00240614" w:rsidRPr="00AD4192" w:rsidSect="008B5075">
          <w:headerReference w:type="default" r:id="rId12"/>
          <w:footerReference w:type="default" r:id="rId13"/>
          <w:pgSz w:w="11906" w:h="16838" w:code="9"/>
          <w:pgMar w:top="1418" w:right="1418" w:bottom="1418" w:left="1418" w:header="709" w:footer="709" w:gutter="0"/>
          <w:cols w:space="708"/>
          <w:titlePg/>
          <w:docGrid w:linePitch="360"/>
        </w:sectPr>
      </w:pPr>
      <w:r w:rsidRPr="00AD4192">
        <w:t>Durée</w:t>
      </w:r>
      <w:r w:rsidR="00074638" w:rsidRPr="00AD4192">
        <w:t xml:space="preserve"> : </w:t>
      </w:r>
      <w:r w:rsidR="00074638" w:rsidRPr="00AD4192">
        <w:rPr>
          <w:b/>
          <w:bCs/>
        </w:rPr>
        <w:t>88h</w:t>
      </w:r>
      <w:r w:rsidR="00240614" w:rsidRPr="00AD4192">
        <w:t>, du 13.05.2024 au 03.06.2024</w:t>
      </w:r>
    </w:p>
    <w:p w14:paraId="70033D2D" w14:textId="474EE0CE" w:rsidR="00AD4636" w:rsidRDefault="00AD4636">
      <w:pPr>
        <w:jc w:val="left"/>
        <w:sectPr w:rsidR="00AD4636" w:rsidSect="00AD4636">
          <w:pgSz w:w="11906" w:h="16838" w:code="9"/>
          <w:pgMar w:top="1418" w:right="1418" w:bottom="1418" w:left="1418" w:header="709" w:footer="709" w:gutter="0"/>
          <w:pgNumType w:start="1"/>
          <w:cols w:space="708"/>
          <w:titlePg/>
          <w:docGrid w:linePitch="360"/>
        </w:sectPr>
      </w:pPr>
    </w:p>
    <w:p w14:paraId="2411AE1C" w14:textId="24230F00" w:rsidR="00916AAF" w:rsidRPr="00AD4636" w:rsidRDefault="00916AAF">
      <w:pPr>
        <w:jc w:val="left"/>
      </w:pPr>
    </w:p>
    <w:p w14:paraId="55E29A0B" w14:textId="1BC4FEB6" w:rsidR="007F30AE" w:rsidRPr="00AD4192" w:rsidRDefault="007F30AE" w:rsidP="00074638">
      <w:pPr>
        <w:pStyle w:val="Titre"/>
        <w:jc w:val="left"/>
      </w:pPr>
      <w:r w:rsidRPr="00AD4192">
        <w:t>Table des matières</w:t>
      </w:r>
    </w:p>
    <w:p w14:paraId="6B868985" w14:textId="0ED0D651" w:rsidR="00853DC2" w:rsidRDefault="00A65F0B">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r w:rsidRPr="00AD4192">
        <w:rPr>
          <w:rFonts w:cs="Arial"/>
          <w:i/>
          <w:iCs/>
          <w:caps w:val="0"/>
          <w:szCs w:val="22"/>
        </w:rPr>
        <w:fldChar w:fldCharType="begin"/>
      </w:r>
      <w:r w:rsidR="008E53F9" w:rsidRPr="00AD4192">
        <w:rPr>
          <w:rFonts w:cs="Arial"/>
          <w:i/>
          <w:iCs/>
          <w:caps w:val="0"/>
          <w:szCs w:val="22"/>
        </w:rPr>
        <w:instrText xml:space="preserve"> TOC \o "1-3" \h \z \u </w:instrText>
      </w:r>
      <w:r w:rsidRPr="00AD4192">
        <w:rPr>
          <w:rFonts w:cs="Arial"/>
          <w:i/>
          <w:iCs/>
          <w:caps w:val="0"/>
          <w:szCs w:val="22"/>
        </w:rPr>
        <w:fldChar w:fldCharType="separate"/>
      </w:r>
      <w:hyperlink w:anchor="_Toc168319650" w:history="1">
        <w:r w:rsidR="00853DC2" w:rsidRPr="00646499">
          <w:rPr>
            <w:rStyle w:val="Lienhypertexte"/>
            <w:noProof/>
          </w:rPr>
          <w:t>1</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Spécifications</w:t>
        </w:r>
        <w:r w:rsidR="00853DC2">
          <w:rPr>
            <w:noProof/>
            <w:webHidden/>
          </w:rPr>
          <w:tab/>
        </w:r>
        <w:r w:rsidR="00853DC2">
          <w:rPr>
            <w:noProof/>
            <w:webHidden/>
          </w:rPr>
          <w:fldChar w:fldCharType="begin"/>
        </w:r>
        <w:r w:rsidR="00853DC2">
          <w:rPr>
            <w:noProof/>
            <w:webHidden/>
          </w:rPr>
          <w:instrText xml:space="preserve"> PAGEREF _Toc168319650 \h </w:instrText>
        </w:r>
        <w:r w:rsidR="00853DC2">
          <w:rPr>
            <w:noProof/>
            <w:webHidden/>
          </w:rPr>
        </w:r>
        <w:r w:rsidR="00853DC2">
          <w:rPr>
            <w:noProof/>
            <w:webHidden/>
          </w:rPr>
          <w:fldChar w:fldCharType="separate"/>
        </w:r>
        <w:r w:rsidR="0030329E">
          <w:rPr>
            <w:noProof/>
            <w:webHidden/>
          </w:rPr>
          <w:t>5</w:t>
        </w:r>
        <w:r w:rsidR="00853DC2">
          <w:rPr>
            <w:noProof/>
            <w:webHidden/>
          </w:rPr>
          <w:fldChar w:fldCharType="end"/>
        </w:r>
      </w:hyperlink>
    </w:p>
    <w:p w14:paraId="2356AD87" w14:textId="54B79034"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1" w:history="1">
        <w:r w:rsidR="00853DC2" w:rsidRPr="00646499">
          <w:rPr>
            <w:rStyle w:val="Lienhypertexte"/>
            <w:noProof/>
          </w:rPr>
          <w:t>1.1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Titre</w:t>
        </w:r>
        <w:r w:rsidR="00853DC2">
          <w:rPr>
            <w:noProof/>
            <w:webHidden/>
          </w:rPr>
          <w:tab/>
        </w:r>
        <w:r w:rsidR="00853DC2">
          <w:rPr>
            <w:noProof/>
            <w:webHidden/>
          </w:rPr>
          <w:fldChar w:fldCharType="begin"/>
        </w:r>
        <w:r w:rsidR="00853DC2">
          <w:rPr>
            <w:noProof/>
            <w:webHidden/>
          </w:rPr>
          <w:instrText xml:space="preserve"> PAGEREF _Toc168319651 \h </w:instrText>
        </w:r>
        <w:r w:rsidR="00853DC2">
          <w:rPr>
            <w:noProof/>
            <w:webHidden/>
          </w:rPr>
        </w:r>
        <w:r w:rsidR="00853DC2">
          <w:rPr>
            <w:noProof/>
            <w:webHidden/>
          </w:rPr>
          <w:fldChar w:fldCharType="separate"/>
        </w:r>
        <w:r w:rsidR="0030329E">
          <w:rPr>
            <w:noProof/>
            <w:webHidden/>
          </w:rPr>
          <w:t>5</w:t>
        </w:r>
        <w:r w:rsidR="00853DC2">
          <w:rPr>
            <w:noProof/>
            <w:webHidden/>
          </w:rPr>
          <w:fldChar w:fldCharType="end"/>
        </w:r>
      </w:hyperlink>
    </w:p>
    <w:p w14:paraId="4F4BD169" w14:textId="7C05F4E1"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2" w:history="1">
        <w:r w:rsidR="00853DC2" w:rsidRPr="00646499">
          <w:rPr>
            <w:rStyle w:val="Lienhypertexte"/>
            <w:noProof/>
          </w:rPr>
          <w:t>1.2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Introduction</w:t>
        </w:r>
        <w:r w:rsidR="00853DC2">
          <w:rPr>
            <w:noProof/>
            <w:webHidden/>
          </w:rPr>
          <w:tab/>
        </w:r>
        <w:r w:rsidR="00853DC2">
          <w:rPr>
            <w:noProof/>
            <w:webHidden/>
          </w:rPr>
          <w:fldChar w:fldCharType="begin"/>
        </w:r>
        <w:r w:rsidR="00853DC2">
          <w:rPr>
            <w:noProof/>
            <w:webHidden/>
          </w:rPr>
          <w:instrText xml:space="preserve"> PAGEREF _Toc168319652 \h </w:instrText>
        </w:r>
        <w:r w:rsidR="00853DC2">
          <w:rPr>
            <w:noProof/>
            <w:webHidden/>
          </w:rPr>
        </w:r>
        <w:r w:rsidR="00853DC2">
          <w:rPr>
            <w:noProof/>
            <w:webHidden/>
          </w:rPr>
          <w:fldChar w:fldCharType="separate"/>
        </w:r>
        <w:r w:rsidR="0030329E">
          <w:rPr>
            <w:noProof/>
            <w:webHidden/>
          </w:rPr>
          <w:t>5</w:t>
        </w:r>
        <w:r w:rsidR="00853DC2">
          <w:rPr>
            <w:noProof/>
            <w:webHidden/>
          </w:rPr>
          <w:fldChar w:fldCharType="end"/>
        </w:r>
      </w:hyperlink>
    </w:p>
    <w:p w14:paraId="2AAD79EB" w14:textId="38B465DF"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3" w:history="1">
        <w:r w:rsidR="00853DC2" w:rsidRPr="00646499">
          <w:rPr>
            <w:rStyle w:val="Lienhypertexte"/>
            <w:noProof/>
          </w:rPr>
          <w:t>1.3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Objectifs</w:t>
        </w:r>
        <w:r w:rsidR="00853DC2">
          <w:rPr>
            <w:noProof/>
            <w:webHidden/>
          </w:rPr>
          <w:tab/>
        </w:r>
        <w:r w:rsidR="00853DC2">
          <w:rPr>
            <w:noProof/>
            <w:webHidden/>
          </w:rPr>
          <w:fldChar w:fldCharType="begin"/>
        </w:r>
        <w:r w:rsidR="00853DC2">
          <w:rPr>
            <w:noProof/>
            <w:webHidden/>
          </w:rPr>
          <w:instrText xml:space="preserve"> PAGEREF _Toc168319653 \h </w:instrText>
        </w:r>
        <w:r w:rsidR="00853DC2">
          <w:rPr>
            <w:noProof/>
            <w:webHidden/>
          </w:rPr>
        </w:r>
        <w:r w:rsidR="00853DC2">
          <w:rPr>
            <w:noProof/>
            <w:webHidden/>
          </w:rPr>
          <w:fldChar w:fldCharType="separate"/>
        </w:r>
        <w:r w:rsidR="0030329E">
          <w:rPr>
            <w:noProof/>
            <w:webHidden/>
          </w:rPr>
          <w:t>5</w:t>
        </w:r>
        <w:r w:rsidR="00853DC2">
          <w:rPr>
            <w:noProof/>
            <w:webHidden/>
          </w:rPr>
          <w:fldChar w:fldCharType="end"/>
        </w:r>
      </w:hyperlink>
    </w:p>
    <w:p w14:paraId="5C2AFEDE" w14:textId="6884DB26"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4" w:history="1">
        <w:r w:rsidR="00853DC2" w:rsidRPr="00646499">
          <w:rPr>
            <w:rStyle w:val="Lienhypertexte"/>
            <w:noProof/>
          </w:rPr>
          <w:t>1.4</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Points techniques</w:t>
        </w:r>
        <w:r w:rsidR="00853DC2">
          <w:rPr>
            <w:noProof/>
            <w:webHidden/>
          </w:rPr>
          <w:tab/>
        </w:r>
        <w:r w:rsidR="00853DC2">
          <w:rPr>
            <w:noProof/>
            <w:webHidden/>
          </w:rPr>
          <w:fldChar w:fldCharType="begin"/>
        </w:r>
        <w:r w:rsidR="00853DC2">
          <w:rPr>
            <w:noProof/>
            <w:webHidden/>
          </w:rPr>
          <w:instrText xml:space="preserve"> PAGEREF _Toc168319654 \h </w:instrText>
        </w:r>
        <w:r w:rsidR="00853DC2">
          <w:rPr>
            <w:noProof/>
            <w:webHidden/>
          </w:rPr>
        </w:r>
        <w:r w:rsidR="00853DC2">
          <w:rPr>
            <w:noProof/>
            <w:webHidden/>
          </w:rPr>
          <w:fldChar w:fldCharType="separate"/>
        </w:r>
        <w:r w:rsidR="0030329E">
          <w:rPr>
            <w:noProof/>
            <w:webHidden/>
          </w:rPr>
          <w:t>6</w:t>
        </w:r>
        <w:r w:rsidR="00853DC2">
          <w:rPr>
            <w:noProof/>
            <w:webHidden/>
          </w:rPr>
          <w:fldChar w:fldCharType="end"/>
        </w:r>
      </w:hyperlink>
    </w:p>
    <w:p w14:paraId="788063F6" w14:textId="40BBCCFD"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5" w:history="1">
        <w:r w:rsidR="00853DC2" w:rsidRPr="00646499">
          <w:rPr>
            <w:rStyle w:val="Lienhypertexte"/>
            <w:noProof/>
          </w:rPr>
          <w:t>1.5</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Matériel et logiciels à disposition</w:t>
        </w:r>
        <w:r w:rsidR="00853DC2">
          <w:rPr>
            <w:noProof/>
            <w:webHidden/>
          </w:rPr>
          <w:tab/>
        </w:r>
        <w:r w:rsidR="00853DC2">
          <w:rPr>
            <w:noProof/>
            <w:webHidden/>
          </w:rPr>
          <w:fldChar w:fldCharType="begin"/>
        </w:r>
        <w:r w:rsidR="00853DC2">
          <w:rPr>
            <w:noProof/>
            <w:webHidden/>
          </w:rPr>
          <w:instrText xml:space="preserve"> PAGEREF _Toc168319655 \h </w:instrText>
        </w:r>
        <w:r w:rsidR="00853DC2">
          <w:rPr>
            <w:noProof/>
            <w:webHidden/>
          </w:rPr>
        </w:r>
        <w:r w:rsidR="00853DC2">
          <w:rPr>
            <w:noProof/>
            <w:webHidden/>
          </w:rPr>
          <w:fldChar w:fldCharType="separate"/>
        </w:r>
        <w:r w:rsidR="0030329E">
          <w:rPr>
            <w:noProof/>
            <w:webHidden/>
          </w:rPr>
          <w:t>6</w:t>
        </w:r>
        <w:r w:rsidR="00853DC2">
          <w:rPr>
            <w:noProof/>
            <w:webHidden/>
          </w:rPr>
          <w:fldChar w:fldCharType="end"/>
        </w:r>
      </w:hyperlink>
    </w:p>
    <w:p w14:paraId="7087C1FC" w14:textId="304B7510"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6" w:history="1">
        <w:r w:rsidR="00853DC2" w:rsidRPr="00646499">
          <w:rPr>
            <w:rStyle w:val="Lienhypertexte"/>
            <w:noProof/>
          </w:rPr>
          <w:t>1.6</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Prérequis</w:t>
        </w:r>
        <w:r w:rsidR="00853DC2">
          <w:rPr>
            <w:noProof/>
            <w:webHidden/>
          </w:rPr>
          <w:tab/>
        </w:r>
        <w:r w:rsidR="00853DC2">
          <w:rPr>
            <w:noProof/>
            <w:webHidden/>
          </w:rPr>
          <w:fldChar w:fldCharType="begin"/>
        </w:r>
        <w:r w:rsidR="00853DC2">
          <w:rPr>
            <w:noProof/>
            <w:webHidden/>
          </w:rPr>
          <w:instrText xml:space="preserve"> PAGEREF _Toc168319656 \h </w:instrText>
        </w:r>
        <w:r w:rsidR="00853DC2">
          <w:rPr>
            <w:noProof/>
            <w:webHidden/>
          </w:rPr>
        </w:r>
        <w:r w:rsidR="00853DC2">
          <w:rPr>
            <w:noProof/>
            <w:webHidden/>
          </w:rPr>
          <w:fldChar w:fldCharType="separate"/>
        </w:r>
        <w:r w:rsidR="0030329E">
          <w:rPr>
            <w:noProof/>
            <w:webHidden/>
          </w:rPr>
          <w:t>6</w:t>
        </w:r>
        <w:r w:rsidR="00853DC2">
          <w:rPr>
            <w:noProof/>
            <w:webHidden/>
          </w:rPr>
          <w:fldChar w:fldCharType="end"/>
        </w:r>
      </w:hyperlink>
    </w:p>
    <w:p w14:paraId="2329D6DC" w14:textId="1F561095"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57" w:history="1">
        <w:r w:rsidR="00853DC2" w:rsidRPr="00646499">
          <w:rPr>
            <w:rStyle w:val="Lienhypertexte"/>
            <w:noProof/>
          </w:rPr>
          <w:t>1.7</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Livrables</w:t>
        </w:r>
        <w:r w:rsidR="00853DC2">
          <w:rPr>
            <w:noProof/>
            <w:webHidden/>
          </w:rPr>
          <w:tab/>
        </w:r>
        <w:r w:rsidR="00853DC2">
          <w:rPr>
            <w:noProof/>
            <w:webHidden/>
          </w:rPr>
          <w:fldChar w:fldCharType="begin"/>
        </w:r>
        <w:r w:rsidR="00853DC2">
          <w:rPr>
            <w:noProof/>
            <w:webHidden/>
          </w:rPr>
          <w:instrText xml:space="preserve"> PAGEREF _Toc168319657 \h </w:instrText>
        </w:r>
        <w:r w:rsidR="00853DC2">
          <w:rPr>
            <w:noProof/>
            <w:webHidden/>
          </w:rPr>
        </w:r>
        <w:r w:rsidR="00853DC2">
          <w:rPr>
            <w:noProof/>
            <w:webHidden/>
          </w:rPr>
          <w:fldChar w:fldCharType="separate"/>
        </w:r>
        <w:r w:rsidR="0030329E">
          <w:rPr>
            <w:noProof/>
            <w:webHidden/>
          </w:rPr>
          <w:t>6</w:t>
        </w:r>
        <w:r w:rsidR="00853DC2">
          <w:rPr>
            <w:noProof/>
            <w:webHidden/>
          </w:rPr>
          <w:fldChar w:fldCharType="end"/>
        </w:r>
      </w:hyperlink>
    </w:p>
    <w:p w14:paraId="17248892" w14:textId="41694307"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658" w:history="1">
        <w:r w:rsidR="00853DC2" w:rsidRPr="00646499">
          <w:rPr>
            <w:rStyle w:val="Lienhypertexte"/>
            <w:noProof/>
          </w:rPr>
          <w:t>2</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Planification Initiale</w:t>
        </w:r>
        <w:r w:rsidR="00853DC2">
          <w:rPr>
            <w:noProof/>
            <w:webHidden/>
          </w:rPr>
          <w:tab/>
        </w:r>
        <w:r w:rsidR="00853DC2">
          <w:rPr>
            <w:noProof/>
            <w:webHidden/>
          </w:rPr>
          <w:fldChar w:fldCharType="begin"/>
        </w:r>
        <w:r w:rsidR="00853DC2">
          <w:rPr>
            <w:noProof/>
            <w:webHidden/>
          </w:rPr>
          <w:instrText xml:space="preserve"> PAGEREF _Toc168319658 \h </w:instrText>
        </w:r>
        <w:r w:rsidR="00853DC2">
          <w:rPr>
            <w:noProof/>
            <w:webHidden/>
          </w:rPr>
        </w:r>
        <w:r w:rsidR="00853DC2">
          <w:rPr>
            <w:noProof/>
            <w:webHidden/>
          </w:rPr>
          <w:fldChar w:fldCharType="separate"/>
        </w:r>
        <w:r w:rsidR="0030329E">
          <w:rPr>
            <w:noProof/>
            <w:webHidden/>
          </w:rPr>
          <w:t>7</w:t>
        </w:r>
        <w:r w:rsidR="00853DC2">
          <w:rPr>
            <w:noProof/>
            <w:webHidden/>
          </w:rPr>
          <w:fldChar w:fldCharType="end"/>
        </w:r>
      </w:hyperlink>
    </w:p>
    <w:p w14:paraId="6F9809ED" w14:textId="0F20A200"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659" w:history="1">
        <w:r w:rsidR="00853DC2" w:rsidRPr="00646499">
          <w:rPr>
            <w:rStyle w:val="Lienhypertexte"/>
            <w:noProof/>
          </w:rPr>
          <w:t>3</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Analyse</w:t>
        </w:r>
        <w:r w:rsidR="00853DC2">
          <w:rPr>
            <w:noProof/>
            <w:webHidden/>
          </w:rPr>
          <w:tab/>
        </w:r>
        <w:r w:rsidR="00853DC2">
          <w:rPr>
            <w:noProof/>
            <w:webHidden/>
          </w:rPr>
          <w:fldChar w:fldCharType="begin"/>
        </w:r>
        <w:r w:rsidR="00853DC2">
          <w:rPr>
            <w:noProof/>
            <w:webHidden/>
          </w:rPr>
          <w:instrText xml:space="preserve"> PAGEREF _Toc168319659 \h </w:instrText>
        </w:r>
        <w:r w:rsidR="00853DC2">
          <w:rPr>
            <w:noProof/>
            <w:webHidden/>
          </w:rPr>
        </w:r>
        <w:r w:rsidR="00853DC2">
          <w:rPr>
            <w:noProof/>
            <w:webHidden/>
          </w:rPr>
          <w:fldChar w:fldCharType="separate"/>
        </w:r>
        <w:r w:rsidR="0030329E">
          <w:rPr>
            <w:noProof/>
            <w:webHidden/>
          </w:rPr>
          <w:t>8</w:t>
        </w:r>
        <w:r w:rsidR="00853DC2">
          <w:rPr>
            <w:noProof/>
            <w:webHidden/>
          </w:rPr>
          <w:fldChar w:fldCharType="end"/>
        </w:r>
      </w:hyperlink>
    </w:p>
    <w:p w14:paraId="36C1AE7A" w14:textId="2833CB3C"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60" w:history="1">
        <w:r w:rsidR="00853DC2" w:rsidRPr="00646499">
          <w:rPr>
            <w:rStyle w:val="Lienhypertexte"/>
            <w:noProof/>
          </w:rPr>
          <w:t>3.1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Méthodologie de travail</w:t>
        </w:r>
        <w:r w:rsidR="00853DC2">
          <w:rPr>
            <w:noProof/>
            <w:webHidden/>
          </w:rPr>
          <w:tab/>
        </w:r>
        <w:r w:rsidR="00853DC2">
          <w:rPr>
            <w:noProof/>
            <w:webHidden/>
          </w:rPr>
          <w:fldChar w:fldCharType="begin"/>
        </w:r>
        <w:r w:rsidR="00853DC2">
          <w:rPr>
            <w:noProof/>
            <w:webHidden/>
          </w:rPr>
          <w:instrText xml:space="preserve"> PAGEREF _Toc168319660 \h </w:instrText>
        </w:r>
        <w:r w:rsidR="00853DC2">
          <w:rPr>
            <w:noProof/>
            <w:webHidden/>
          </w:rPr>
        </w:r>
        <w:r w:rsidR="00853DC2">
          <w:rPr>
            <w:noProof/>
            <w:webHidden/>
          </w:rPr>
          <w:fldChar w:fldCharType="separate"/>
        </w:r>
        <w:r w:rsidR="0030329E">
          <w:rPr>
            <w:noProof/>
            <w:webHidden/>
          </w:rPr>
          <w:t>8</w:t>
        </w:r>
        <w:r w:rsidR="00853DC2">
          <w:rPr>
            <w:noProof/>
            <w:webHidden/>
          </w:rPr>
          <w:fldChar w:fldCharType="end"/>
        </w:r>
      </w:hyperlink>
    </w:p>
    <w:p w14:paraId="3F4F4F05" w14:textId="6FECDAE3"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61" w:history="1">
        <w:r w:rsidR="00853DC2" w:rsidRPr="00646499">
          <w:rPr>
            <w:rStyle w:val="Lienhypertexte"/>
            <w:noProof/>
          </w:rPr>
          <w:t>3.2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Organisation des résultats du travail</w:t>
        </w:r>
        <w:r w:rsidR="00853DC2">
          <w:rPr>
            <w:noProof/>
            <w:webHidden/>
          </w:rPr>
          <w:tab/>
        </w:r>
        <w:r w:rsidR="00853DC2">
          <w:rPr>
            <w:noProof/>
            <w:webHidden/>
          </w:rPr>
          <w:fldChar w:fldCharType="begin"/>
        </w:r>
        <w:r w:rsidR="00853DC2">
          <w:rPr>
            <w:noProof/>
            <w:webHidden/>
          </w:rPr>
          <w:instrText xml:space="preserve"> PAGEREF _Toc168319661 \h </w:instrText>
        </w:r>
        <w:r w:rsidR="00853DC2">
          <w:rPr>
            <w:noProof/>
            <w:webHidden/>
          </w:rPr>
        </w:r>
        <w:r w:rsidR="00853DC2">
          <w:rPr>
            <w:noProof/>
            <w:webHidden/>
          </w:rPr>
          <w:fldChar w:fldCharType="separate"/>
        </w:r>
        <w:r w:rsidR="0030329E">
          <w:rPr>
            <w:noProof/>
            <w:webHidden/>
          </w:rPr>
          <w:t>8</w:t>
        </w:r>
        <w:r w:rsidR="00853DC2">
          <w:rPr>
            <w:noProof/>
            <w:webHidden/>
          </w:rPr>
          <w:fldChar w:fldCharType="end"/>
        </w:r>
      </w:hyperlink>
    </w:p>
    <w:p w14:paraId="60973E58" w14:textId="5937D5D1"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62" w:history="1">
        <w:r w:rsidR="00853DC2" w:rsidRPr="00646499">
          <w:rPr>
            <w:rStyle w:val="Lienhypertexte"/>
            <w:noProof/>
          </w:rPr>
          <w:t>3.3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Environnement</w:t>
        </w:r>
        <w:r w:rsidR="00853DC2">
          <w:rPr>
            <w:noProof/>
            <w:webHidden/>
          </w:rPr>
          <w:tab/>
        </w:r>
        <w:r w:rsidR="00853DC2">
          <w:rPr>
            <w:noProof/>
            <w:webHidden/>
          </w:rPr>
          <w:fldChar w:fldCharType="begin"/>
        </w:r>
        <w:r w:rsidR="00853DC2">
          <w:rPr>
            <w:noProof/>
            <w:webHidden/>
          </w:rPr>
          <w:instrText xml:space="preserve"> PAGEREF _Toc168319662 \h </w:instrText>
        </w:r>
        <w:r w:rsidR="00853DC2">
          <w:rPr>
            <w:noProof/>
            <w:webHidden/>
          </w:rPr>
        </w:r>
        <w:r w:rsidR="00853DC2">
          <w:rPr>
            <w:noProof/>
            <w:webHidden/>
          </w:rPr>
          <w:fldChar w:fldCharType="separate"/>
        </w:r>
        <w:r w:rsidR="0030329E">
          <w:rPr>
            <w:noProof/>
            <w:webHidden/>
          </w:rPr>
          <w:t>8</w:t>
        </w:r>
        <w:r w:rsidR="00853DC2">
          <w:rPr>
            <w:noProof/>
            <w:webHidden/>
          </w:rPr>
          <w:fldChar w:fldCharType="end"/>
        </w:r>
      </w:hyperlink>
    </w:p>
    <w:p w14:paraId="253F9368" w14:textId="3955C560"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3" w:history="1">
        <w:r w:rsidR="00853DC2" w:rsidRPr="00646499">
          <w:rPr>
            <w:rStyle w:val="Lienhypertexte"/>
            <w:noProof/>
          </w:rPr>
          <w:t>3.3.1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Laravel</w:t>
        </w:r>
        <w:r w:rsidR="00853DC2">
          <w:rPr>
            <w:noProof/>
            <w:webHidden/>
          </w:rPr>
          <w:tab/>
        </w:r>
        <w:r w:rsidR="00853DC2">
          <w:rPr>
            <w:noProof/>
            <w:webHidden/>
          </w:rPr>
          <w:fldChar w:fldCharType="begin"/>
        </w:r>
        <w:r w:rsidR="00853DC2">
          <w:rPr>
            <w:noProof/>
            <w:webHidden/>
          </w:rPr>
          <w:instrText xml:space="preserve"> PAGEREF _Toc168319663 \h </w:instrText>
        </w:r>
        <w:r w:rsidR="00853DC2">
          <w:rPr>
            <w:noProof/>
            <w:webHidden/>
          </w:rPr>
        </w:r>
        <w:r w:rsidR="00853DC2">
          <w:rPr>
            <w:noProof/>
            <w:webHidden/>
          </w:rPr>
          <w:fldChar w:fldCharType="separate"/>
        </w:r>
        <w:r w:rsidR="0030329E">
          <w:rPr>
            <w:noProof/>
            <w:webHidden/>
          </w:rPr>
          <w:t>8</w:t>
        </w:r>
        <w:r w:rsidR="00853DC2">
          <w:rPr>
            <w:noProof/>
            <w:webHidden/>
          </w:rPr>
          <w:fldChar w:fldCharType="end"/>
        </w:r>
      </w:hyperlink>
    </w:p>
    <w:p w14:paraId="1306C3AB" w14:textId="4F594730"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4" w:history="1">
        <w:r w:rsidR="00853DC2" w:rsidRPr="00646499">
          <w:rPr>
            <w:rStyle w:val="Lienhypertexte"/>
            <w:noProof/>
          </w:rPr>
          <w:t>3.3.2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MVC</w:t>
        </w:r>
        <w:r w:rsidR="00853DC2">
          <w:rPr>
            <w:noProof/>
            <w:webHidden/>
          </w:rPr>
          <w:tab/>
        </w:r>
        <w:r w:rsidR="00853DC2">
          <w:rPr>
            <w:noProof/>
            <w:webHidden/>
          </w:rPr>
          <w:fldChar w:fldCharType="begin"/>
        </w:r>
        <w:r w:rsidR="00853DC2">
          <w:rPr>
            <w:noProof/>
            <w:webHidden/>
          </w:rPr>
          <w:instrText xml:space="preserve"> PAGEREF _Toc168319664 \h </w:instrText>
        </w:r>
        <w:r w:rsidR="00853DC2">
          <w:rPr>
            <w:noProof/>
            <w:webHidden/>
          </w:rPr>
        </w:r>
        <w:r w:rsidR="00853DC2">
          <w:rPr>
            <w:noProof/>
            <w:webHidden/>
          </w:rPr>
          <w:fldChar w:fldCharType="separate"/>
        </w:r>
        <w:r w:rsidR="0030329E">
          <w:rPr>
            <w:noProof/>
            <w:webHidden/>
          </w:rPr>
          <w:t>9</w:t>
        </w:r>
        <w:r w:rsidR="00853DC2">
          <w:rPr>
            <w:noProof/>
            <w:webHidden/>
          </w:rPr>
          <w:fldChar w:fldCharType="end"/>
        </w:r>
      </w:hyperlink>
    </w:p>
    <w:p w14:paraId="058D2428" w14:textId="1C4B5F09"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5" w:history="1">
        <w:r w:rsidR="00853DC2" w:rsidRPr="00646499">
          <w:rPr>
            <w:rStyle w:val="Lienhypertexte"/>
            <w:noProof/>
          </w:rPr>
          <w:t>3.3.3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L’ORM Eloquent</w:t>
        </w:r>
        <w:r w:rsidR="00853DC2">
          <w:rPr>
            <w:noProof/>
            <w:webHidden/>
          </w:rPr>
          <w:tab/>
        </w:r>
        <w:r w:rsidR="00853DC2">
          <w:rPr>
            <w:noProof/>
            <w:webHidden/>
          </w:rPr>
          <w:fldChar w:fldCharType="begin"/>
        </w:r>
        <w:r w:rsidR="00853DC2">
          <w:rPr>
            <w:noProof/>
            <w:webHidden/>
          </w:rPr>
          <w:instrText xml:space="preserve"> PAGEREF _Toc168319665 \h </w:instrText>
        </w:r>
        <w:r w:rsidR="00853DC2">
          <w:rPr>
            <w:noProof/>
            <w:webHidden/>
          </w:rPr>
        </w:r>
        <w:r w:rsidR="00853DC2">
          <w:rPr>
            <w:noProof/>
            <w:webHidden/>
          </w:rPr>
          <w:fldChar w:fldCharType="separate"/>
        </w:r>
        <w:r w:rsidR="0030329E">
          <w:rPr>
            <w:noProof/>
            <w:webHidden/>
          </w:rPr>
          <w:t>10</w:t>
        </w:r>
        <w:r w:rsidR="00853DC2">
          <w:rPr>
            <w:noProof/>
            <w:webHidden/>
          </w:rPr>
          <w:fldChar w:fldCharType="end"/>
        </w:r>
      </w:hyperlink>
    </w:p>
    <w:p w14:paraId="12B0CC61" w14:textId="42736306"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66" w:history="1">
        <w:r w:rsidR="00853DC2" w:rsidRPr="00646499">
          <w:rPr>
            <w:rStyle w:val="Lienhypertexte"/>
            <w:noProof/>
          </w:rPr>
          <w:t>3.4</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Conception et analyse</w:t>
        </w:r>
        <w:r w:rsidR="00853DC2">
          <w:rPr>
            <w:noProof/>
            <w:webHidden/>
          </w:rPr>
          <w:tab/>
        </w:r>
        <w:r w:rsidR="00853DC2">
          <w:rPr>
            <w:noProof/>
            <w:webHidden/>
          </w:rPr>
          <w:fldChar w:fldCharType="begin"/>
        </w:r>
        <w:r w:rsidR="00853DC2">
          <w:rPr>
            <w:noProof/>
            <w:webHidden/>
          </w:rPr>
          <w:instrText xml:space="preserve"> PAGEREF _Toc168319666 \h </w:instrText>
        </w:r>
        <w:r w:rsidR="00853DC2">
          <w:rPr>
            <w:noProof/>
            <w:webHidden/>
          </w:rPr>
        </w:r>
        <w:r w:rsidR="00853DC2">
          <w:rPr>
            <w:noProof/>
            <w:webHidden/>
          </w:rPr>
          <w:fldChar w:fldCharType="separate"/>
        </w:r>
        <w:r w:rsidR="0030329E">
          <w:rPr>
            <w:noProof/>
            <w:webHidden/>
          </w:rPr>
          <w:t>10</w:t>
        </w:r>
        <w:r w:rsidR="00853DC2">
          <w:rPr>
            <w:noProof/>
            <w:webHidden/>
          </w:rPr>
          <w:fldChar w:fldCharType="end"/>
        </w:r>
      </w:hyperlink>
    </w:p>
    <w:p w14:paraId="239D6168" w14:textId="33F9C3F4"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7" w:history="1">
        <w:r w:rsidR="00853DC2" w:rsidRPr="00646499">
          <w:rPr>
            <w:rStyle w:val="Lienhypertexte"/>
            <w:noProof/>
          </w:rPr>
          <w:t>3.4.1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MCD / MLD</w:t>
        </w:r>
        <w:r w:rsidR="00853DC2">
          <w:rPr>
            <w:noProof/>
            <w:webHidden/>
          </w:rPr>
          <w:tab/>
        </w:r>
        <w:r w:rsidR="00853DC2">
          <w:rPr>
            <w:noProof/>
            <w:webHidden/>
          </w:rPr>
          <w:fldChar w:fldCharType="begin"/>
        </w:r>
        <w:r w:rsidR="00853DC2">
          <w:rPr>
            <w:noProof/>
            <w:webHidden/>
          </w:rPr>
          <w:instrText xml:space="preserve"> PAGEREF _Toc168319667 \h </w:instrText>
        </w:r>
        <w:r w:rsidR="00853DC2">
          <w:rPr>
            <w:noProof/>
            <w:webHidden/>
          </w:rPr>
        </w:r>
        <w:r w:rsidR="00853DC2">
          <w:rPr>
            <w:noProof/>
            <w:webHidden/>
          </w:rPr>
          <w:fldChar w:fldCharType="separate"/>
        </w:r>
        <w:r w:rsidR="0030329E">
          <w:rPr>
            <w:noProof/>
            <w:webHidden/>
          </w:rPr>
          <w:t>10</w:t>
        </w:r>
        <w:r w:rsidR="00853DC2">
          <w:rPr>
            <w:noProof/>
            <w:webHidden/>
          </w:rPr>
          <w:fldChar w:fldCharType="end"/>
        </w:r>
      </w:hyperlink>
    </w:p>
    <w:p w14:paraId="67AEA726" w14:textId="024A6416"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8" w:history="1">
        <w:r w:rsidR="00853DC2" w:rsidRPr="00646499">
          <w:rPr>
            <w:rStyle w:val="Lienhypertexte"/>
            <w:noProof/>
          </w:rPr>
          <w:t>3.4.2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Diagramme de flux</w:t>
        </w:r>
        <w:r w:rsidR="00853DC2">
          <w:rPr>
            <w:noProof/>
            <w:webHidden/>
          </w:rPr>
          <w:tab/>
        </w:r>
        <w:r w:rsidR="00853DC2">
          <w:rPr>
            <w:noProof/>
            <w:webHidden/>
          </w:rPr>
          <w:fldChar w:fldCharType="begin"/>
        </w:r>
        <w:r w:rsidR="00853DC2">
          <w:rPr>
            <w:noProof/>
            <w:webHidden/>
          </w:rPr>
          <w:instrText xml:space="preserve"> PAGEREF _Toc168319668 \h </w:instrText>
        </w:r>
        <w:r w:rsidR="00853DC2">
          <w:rPr>
            <w:noProof/>
            <w:webHidden/>
          </w:rPr>
        </w:r>
        <w:r w:rsidR="00853DC2">
          <w:rPr>
            <w:noProof/>
            <w:webHidden/>
          </w:rPr>
          <w:fldChar w:fldCharType="separate"/>
        </w:r>
        <w:r w:rsidR="0030329E">
          <w:rPr>
            <w:noProof/>
            <w:webHidden/>
          </w:rPr>
          <w:t>11</w:t>
        </w:r>
        <w:r w:rsidR="00853DC2">
          <w:rPr>
            <w:noProof/>
            <w:webHidden/>
          </w:rPr>
          <w:fldChar w:fldCharType="end"/>
        </w:r>
      </w:hyperlink>
    </w:p>
    <w:p w14:paraId="324F4AE0" w14:textId="21925077"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69" w:history="1">
        <w:r w:rsidR="00853DC2" w:rsidRPr="00646499">
          <w:rPr>
            <w:rStyle w:val="Lienhypertexte"/>
            <w:noProof/>
          </w:rPr>
          <w:t>3.4.3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Maquettes graphiques</w:t>
        </w:r>
        <w:r w:rsidR="00853DC2">
          <w:rPr>
            <w:noProof/>
            <w:webHidden/>
          </w:rPr>
          <w:tab/>
        </w:r>
        <w:r w:rsidR="00853DC2">
          <w:rPr>
            <w:noProof/>
            <w:webHidden/>
          </w:rPr>
          <w:fldChar w:fldCharType="begin"/>
        </w:r>
        <w:r w:rsidR="00853DC2">
          <w:rPr>
            <w:noProof/>
            <w:webHidden/>
          </w:rPr>
          <w:instrText xml:space="preserve"> PAGEREF _Toc168319669 \h </w:instrText>
        </w:r>
        <w:r w:rsidR="00853DC2">
          <w:rPr>
            <w:noProof/>
            <w:webHidden/>
          </w:rPr>
        </w:r>
        <w:r w:rsidR="00853DC2">
          <w:rPr>
            <w:noProof/>
            <w:webHidden/>
          </w:rPr>
          <w:fldChar w:fldCharType="separate"/>
        </w:r>
        <w:r w:rsidR="0030329E">
          <w:rPr>
            <w:noProof/>
            <w:webHidden/>
          </w:rPr>
          <w:t>12</w:t>
        </w:r>
        <w:r w:rsidR="00853DC2">
          <w:rPr>
            <w:noProof/>
            <w:webHidden/>
          </w:rPr>
          <w:fldChar w:fldCharType="end"/>
        </w:r>
      </w:hyperlink>
    </w:p>
    <w:p w14:paraId="26F846B2" w14:textId="0E6BA8E9"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70" w:history="1">
        <w:r w:rsidR="00853DC2" w:rsidRPr="00646499">
          <w:rPr>
            <w:rStyle w:val="Lienhypertexte"/>
            <w:noProof/>
          </w:rPr>
          <w:t>3.5</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Stratégie de tests</w:t>
        </w:r>
        <w:r w:rsidR="00853DC2">
          <w:rPr>
            <w:noProof/>
            <w:webHidden/>
          </w:rPr>
          <w:tab/>
        </w:r>
        <w:r w:rsidR="00853DC2">
          <w:rPr>
            <w:noProof/>
            <w:webHidden/>
          </w:rPr>
          <w:fldChar w:fldCharType="begin"/>
        </w:r>
        <w:r w:rsidR="00853DC2">
          <w:rPr>
            <w:noProof/>
            <w:webHidden/>
          </w:rPr>
          <w:instrText xml:space="preserve"> PAGEREF _Toc168319670 \h </w:instrText>
        </w:r>
        <w:r w:rsidR="00853DC2">
          <w:rPr>
            <w:noProof/>
            <w:webHidden/>
          </w:rPr>
        </w:r>
        <w:r w:rsidR="00853DC2">
          <w:rPr>
            <w:noProof/>
            <w:webHidden/>
          </w:rPr>
          <w:fldChar w:fldCharType="separate"/>
        </w:r>
        <w:r w:rsidR="0030329E">
          <w:rPr>
            <w:noProof/>
            <w:webHidden/>
          </w:rPr>
          <w:t>16</w:t>
        </w:r>
        <w:r w:rsidR="00853DC2">
          <w:rPr>
            <w:noProof/>
            <w:webHidden/>
          </w:rPr>
          <w:fldChar w:fldCharType="end"/>
        </w:r>
      </w:hyperlink>
    </w:p>
    <w:p w14:paraId="1DBCF3E8" w14:textId="3596DFF3"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1" w:history="1">
        <w:r w:rsidR="00853DC2" w:rsidRPr="00646499">
          <w:rPr>
            <w:rStyle w:val="Lienhypertexte"/>
            <w:noProof/>
          </w:rPr>
          <w:t>3.5.1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Tests de la base de données avec les Factories</w:t>
        </w:r>
        <w:r w:rsidR="00853DC2">
          <w:rPr>
            <w:noProof/>
            <w:webHidden/>
          </w:rPr>
          <w:tab/>
        </w:r>
        <w:r w:rsidR="00853DC2">
          <w:rPr>
            <w:noProof/>
            <w:webHidden/>
          </w:rPr>
          <w:fldChar w:fldCharType="begin"/>
        </w:r>
        <w:r w:rsidR="00853DC2">
          <w:rPr>
            <w:noProof/>
            <w:webHidden/>
          </w:rPr>
          <w:instrText xml:space="preserve"> PAGEREF _Toc168319671 \h </w:instrText>
        </w:r>
        <w:r w:rsidR="00853DC2">
          <w:rPr>
            <w:noProof/>
            <w:webHidden/>
          </w:rPr>
        </w:r>
        <w:r w:rsidR="00853DC2">
          <w:rPr>
            <w:noProof/>
            <w:webHidden/>
          </w:rPr>
          <w:fldChar w:fldCharType="separate"/>
        </w:r>
        <w:r w:rsidR="0030329E">
          <w:rPr>
            <w:noProof/>
            <w:webHidden/>
          </w:rPr>
          <w:t>16</w:t>
        </w:r>
        <w:r w:rsidR="00853DC2">
          <w:rPr>
            <w:noProof/>
            <w:webHidden/>
          </w:rPr>
          <w:fldChar w:fldCharType="end"/>
        </w:r>
      </w:hyperlink>
    </w:p>
    <w:p w14:paraId="74E5CB91" w14:textId="1EEE4C33"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2" w:history="1">
        <w:r w:rsidR="00853DC2" w:rsidRPr="00646499">
          <w:rPr>
            <w:rStyle w:val="Lienhypertexte"/>
            <w:noProof/>
          </w:rPr>
          <w:t>3.5.2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Laravel Dusk</w:t>
        </w:r>
        <w:r w:rsidR="00853DC2">
          <w:rPr>
            <w:noProof/>
            <w:webHidden/>
          </w:rPr>
          <w:tab/>
        </w:r>
        <w:r w:rsidR="00853DC2">
          <w:rPr>
            <w:noProof/>
            <w:webHidden/>
          </w:rPr>
          <w:fldChar w:fldCharType="begin"/>
        </w:r>
        <w:r w:rsidR="00853DC2">
          <w:rPr>
            <w:noProof/>
            <w:webHidden/>
          </w:rPr>
          <w:instrText xml:space="preserve"> PAGEREF _Toc168319672 \h </w:instrText>
        </w:r>
        <w:r w:rsidR="00853DC2">
          <w:rPr>
            <w:noProof/>
            <w:webHidden/>
          </w:rPr>
        </w:r>
        <w:r w:rsidR="00853DC2">
          <w:rPr>
            <w:noProof/>
            <w:webHidden/>
          </w:rPr>
          <w:fldChar w:fldCharType="separate"/>
        </w:r>
        <w:r w:rsidR="0030329E">
          <w:rPr>
            <w:noProof/>
            <w:webHidden/>
          </w:rPr>
          <w:t>17</w:t>
        </w:r>
        <w:r w:rsidR="00853DC2">
          <w:rPr>
            <w:noProof/>
            <w:webHidden/>
          </w:rPr>
          <w:fldChar w:fldCharType="end"/>
        </w:r>
      </w:hyperlink>
    </w:p>
    <w:p w14:paraId="2EBF7409" w14:textId="63EA02AF"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3" w:history="1">
        <w:r w:rsidR="00853DC2" w:rsidRPr="00646499">
          <w:rPr>
            <w:rStyle w:val="Lienhypertexte"/>
            <w:noProof/>
          </w:rPr>
          <w:t>3.5.3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Tests automatisés avec GitHub Action</w:t>
        </w:r>
        <w:r w:rsidR="00853DC2">
          <w:rPr>
            <w:noProof/>
            <w:webHidden/>
          </w:rPr>
          <w:tab/>
        </w:r>
        <w:r w:rsidR="00853DC2">
          <w:rPr>
            <w:noProof/>
            <w:webHidden/>
          </w:rPr>
          <w:fldChar w:fldCharType="begin"/>
        </w:r>
        <w:r w:rsidR="00853DC2">
          <w:rPr>
            <w:noProof/>
            <w:webHidden/>
          </w:rPr>
          <w:instrText xml:space="preserve"> PAGEREF _Toc168319673 \h </w:instrText>
        </w:r>
        <w:r w:rsidR="00853DC2">
          <w:rPr>
            <w:noProof/>
            <w:webHidden/>
          </w:rPr>
        </w:r>
        <w:r w:rsidR="00853DC2">
          <w:rPr>
            <w:noProof/>
            <w:webHidden/>
          </w:rPr>
          <w:fldChar w:fldCharType="separate"/>
        </w:r>
        <w:r w:rsidR="0030329E">
          <w:rPr>
            <w:noProof/>
            <w:webHidden/>
          </w:rPr>
          <w:t>17</w:t>
        </w:r>
        <w:r w:rsidR="00853DC2">
          <w:rPr>
            <w:noProof/>
            <w:webHidden/>
          </w:rPr>
          <w:fldChar w:fldCharType="end"/>
        </w:r>
      </w:hyperlink>
    </w:p>
    <w:p w14:paraId="01D34894" w14:textId="7EB42F5C"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4" w:history="1">
        <w:r w:rsidR="00853DC2" w:rsidRPr="00646499">
          <w:rPr>
            <w:rStyle w:val="Lienhypertexte"/>
            <w:noProof/>
            <w:lang w:val="en-US"/>
          </w:rPr>
          <w:t>3.5.4</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lang w:val="en-US"/>
          </w:rPr>
          <w:t>Scenarios des tests End-To-End</w:t>
        </w:r>
        <w:r w:rsidR="00853DC2">
          <w:rPr>
            <w:noProof/>
            <w:webHidden/>
          </w:rPr>
          <w:tab/>
        </w:r>
        <w:r w:rsidR="00853DC2">
          <w:rPr>
            <w:noProof/>
            <w:webHidden/>
          </w:rPr>
          <w:fldChar w:fldCharType="begin"/>
        </w:r>
        <w:r w:rsidR="00853DC2">
          <w:rPr>
            <w:noProof/>
            <w:webHidden/>
          </w:rPr>
          <w:instrText xml:space="preserve"> PAGEREF _Toc168319674 \h </w:instrText>
        </w:r>
        <w:r w:rsidR="00853DC2">
          <w:rPr>
            <w:noProof/>
            <w:webHidden/>
          </w:rPr>
        </w:r>
        <w:r w:rsidR="00853DC2">
          <w:rPr>
            <w:noProof/>
            <w:webHidden/>
          </w:rPr>
          <w:fldChar w:fldCharType="separate"/>
        </w:r>
        <w:r w:rsidR="0030329E">
          <w:rPr>
            <w:noProof/>
            <w:webHidden/>
          </w:rPr>
          <w:t>18</w:t>
        </w:r>
        <w:r w:rsidR="00853DC2">
          <w:rPr>
            <w:noProof/>
            <w:webHidden/>
          </w:rPr>
          <w:fldChar w:fldCharType="end"/>
        </w:r>
      </w:hyperlink>
    </w:p>
    <w:p w14:paraId="2193F7EF" w14:textId="7ED0CFAA"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75" w:history="1">
        <w:r w:rsidR="00853DC2" w:rsidRPr="00646499">
          <w:rPr>
            <w:rStyle w:val="Lienhypertexte"/>
            <w:noProof/>
          </w:rPr>
          <w:t>3.6</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Risques techniques</w:t>
        </w:r>
        <w:r w:rsidR="00853DC2">
          <w:rPr>
            <w:noProof/>
            <w:webHidden/>
          </w:rPr>
          <w:tab/>
        </w:r>
        <w:r w:rsidR="00853DC2">
          <w:rPr>
            <w:noProof/>
            <w:webHidden/>
          </w:rPr>
          <w:fldChar w:fldCharType="begin"/>
        </w:r>
        <w:r w:rsidR="00853DC2">
          <w:rPr>
            <w:noProof/>
            <w:webHidden/>
          </w:rPr>
          <w:instrText xml:space="preserve"> PAGEREF _Toc168319675 \h </w:instrText>
        </w:r>
        <w:r w:rsidR="00853DC2">
          <w:rPr>
            <w:noProof/>
            <w:webHidden/>
          </w:rPr>
        </w:r>
        <w:r w:rsidR="00853DC2">
          <w:rPr>
            <w:noProof/>
            <w:webHidden/>
          </w:rPr>
          <w:fldChar w:fldCharType="separate"/>
        </w:r>
        <w:r w:rsidR="0030329E">
          <w:rPr>
            <w:noProof/>
            <w:webHidden/>
          </w:rPr>
          <w:t>18</w:t>
        </w:r>
        <w:r w:rsidR="00853DC2">
          <w:rPr>
            <w:noProof/>
            <w:webHidden/>
          </w:rPr>
          <w:fldChar w:fldCharType="end"/>
        </w:r>
      </w:hyperlink>
    </w:p>
    <w:p w14:paraId="449B5F12" w14:textId="59884F75"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676" w:history="1">
        <w:r w:rsidR="00853DC2" w:rsidRPr="00646499">
          <w:rPr>
            <w:rStyle w:val="Lienhypertexte"/>
            <w:noProof/>
          </w:rPr>
          <w:t>4</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Réalisation</w:t>
        </w:r>
        <w:r w:rsidR="00853DC2">
          <w:rPr>
            <w:noProof/>
            <w:webHidden/>
          </w:rPr>
          <w:tab/>
        </w:r>
        <w:r w:rsidR="00853DC2">
          <w:rPr>
            <w:noProof/>
            <w:webHidden/>
          </w:rPr>
          <w:fldChar w:fldCharType="begin"/>
        </w:r>
        <w:r w:rsidR="00853DC2">
          <w:rPr>
            <w:noProof/>
            <w:webHidden/>
          </w:rPr>
          <w:instrText xml:space="preserve"> PAGEREF _Toc168319676 \h </w:instrText>
        </w:r>
        <w:r w:rsidR="00853DC2">
          <w:rPr>
            <w:noProof/>
            <w:webHidden/>
          </w:rPr>
        </w:r>
        <w:r w:rsidR="00853DC2">
          <w:rPr>
            <w:noProof/>
            <w:webHidden/>
          </w:rPr>
          <w:fldChar w:fldCharType="separate"/>
        </w:r>
        <w:r w:rsidR="0030329E">
          <w:rPr>
            <w:noProof/>
            <w:webHidden/>
          </w:rPr>
          <w:t>19</w:t>
        </w:r>
        <w:r w:rsidR="00853DC2">
          <w:rPr>
            <w:noProof/>
            <w:webHidden/>
          </w:rPr>
          <w:fldChar w:fldCharType="end"/>
        </w:r>
      </w:hyperlink>
    </w:p>
    <w:p w14:paraId="179B1ED1" w14:textId="5670497E"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77" w:history="1">
        <w:r w:rsidR="00853DC2" w:rsidRPr="00646499">
          <w:rPr>
            <w:rStyle w:val="Lienhypertexte"/>
            <w:noProof/>
          </w:rPr>
          <w:t>4.1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de Laravel 11</w:t>
        </w:r>
        <w:r w:rsidR="00853DC2">
          <w:rPr>
            <w:noProof/>
            <w:webHidden/>
          </w:rPr>
          <w:tab/>
        </w:r>
        <w:r w:rsidR="00853DC2">
          <w:rPr>
            <w:noProof/>
            <w:webHidden/>
          </w:rPr>
          <w:fldChar w:fldCharType="begin"/>
        </w:r>
        <w:r w:rsidR="00853DC2">
          <w:rPr>
            <w:noProof/>
            <w:webHidden/>
          </w:rPr>
          <w:instrText xml:space="preserve"> PAGEREF _Toc168319677 \h </w:instrText>
        </w:r>
        <w:r w:rsidR="00853DC2">
          <w:rPr>
            <w:noProof/>
            <w:webHidden/>
          </w:rPr>
        </w:r>
        <w:r w:rsidR="00853DC2">
          <w:rPr>
            <w:noProof/>
            <w:webHidden/>
          </w:rPr>
          <w:fldChar w:fldCharType="separate"/>
        </w:r>
        <w:r w:rsidR="0030329E">
          <w:rPr>
            <w:noProof/>
            <w:webHidden/>
          </w:rPr>
          <w:t>19</w:t>
        </w:r>
        <w:r w:rsidR="00853DC2">
          <w:rPr>
            <w:noProof/>
            <w:webHidden/>
          </w:rPr>
          <w:fldChar w:fldCharType="end"/>
        </w:r>
      </w:hyperlink>
    </w:p>
    <w:p w14:paraId="34F9F345" w14:textId="6A66CB92"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8" w:history="1">
        <w:r w:rsidR="00853DC2" w:rsidRPr="00646499">
          <w:rPr>
            <w:rStyle w:val="Lienhypertexte"/>
            <w:noProof/>
          </w:rPr>
          <w:t>4.1.1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Le fichier .env</w:t>
        </w:r>
        <w:r w:rsidR="00853DC2">
          <w:rPr>
            <w:noProof/>
            <w:webHidden/>
          </w:rPr>
          <w:tab/>
        </w:r>
        <w:r w:rsidR="00853DC2">
          <w:rPr>
            <w:noProof/>
            <w:webHidden/>
          </w:rPr>
          <w:fldChar w:fldCharType="begin"/>
        </w:r>
        <w:r w:rsidR="00853DC2">
          <w:rPr>
            <w:noProof/>
            <w:webHidden/>
          </w:rPr>
          <w:instrText xml:space="preserve"> PAGEREF _Toc168319678 \h </w:instrText>
        </w:r>
        <w:r w:rsidR="00853DC2">
          <w:rPr>
            <w:noProof/>
            <w:webHidden/>
          </w:rPr>
        </w:r>
        <w:r w:rsidR="00853DC2">
          <w:rPr>
            <w:noProof/>
            <w:webHidden/>
          </w:rPr>
          <w:fldChar w:fldCharType="separate"/>
        </w:r>
        <w:r w:rsidR="0030329E">
          <w:rPr>
            <w:noProof/>
            <w:webHidden/>
          </w:rPr>
          <w:t>19</w:t>
        </w:r>
        <w:r w:rsidR="00853DC2">
          <w:rPr>
            <w:noProof/>
            <w:webHidden/>
          </w:rPr>
          <w:fldChar w:fldCharType="end"/>
        </w:r>
      </w:hyperlink>
    </w:p>
    <w:p w14:paraId="73F67282" w14:textId="04D97D70"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79" w:history="1">
        <w:r w:rsidR="00853DC2" w:rsidRPr="00646499">
          <w:rPr>
            <w:rStyle w:val="Lienhypertexte"/>
            <w:noProof/>
          </w:rPr>
          <w:t>4.1.2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Tester le fonctionnement de l’installation</w:t>
        </w:r>
        <w:r w:rsidR="00853DC2">
          <w:rPr>
            <w:noProof/>
            <w:webHidden/>
          </w:rPr>
          <w:tab/>
        </w:r>
        <w:r w:rsidR="00853DC2">
          <w:rPr>
            <w:noProof/>
            <w:webHidden/>
          </w:rPr>
          <w:fldChar w:fldCharType="begin"/>
        </w:r>
        <w:r w:rsidR="00853DC2">
          <w:rPr>
            <w:noProof/>
            <w:webHidden/>
          </w:rPr>
          <w:instrText xml:space="preserve"> PAGEREF _Toc168319679 \h </w:instrText>
        </w:r>
        <w:r w:rsidR="00853DC2">
          <w:rPr>
            <w:noProof/>
            <w:webHidden/>
          </w:rPr>
        </w:r>
        <w:r w:rsidR="00853DC2">
          <w:rPr>
            <w:noProof/>
            <w:webHidden/>
          </w:rPr>
          <w:fldChar w:fldCharType="separate"/>
        </w:r>
        <w:r w:rsidR="0030329E">
          <w:rPr>
            <w:noProof/>
            <w:webHidden/>
          </w:rPr>
          <w:t>20</w:t>
        </w:r>
        <w:r w:rsidR="00853DC2">
          <w:rPr>
            <w:noProof/>
            <w:webHidden/>
          </w:rPr>
          <w:fldChar w:fldCharType="end"/>
        </w:r>
      </w:hyperlink>
    </w:p>
    <w:p w14:paraId="5093DA44" w14:textId="75EA48B2"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0" w:history="1">
        <w:r w:rsidR="00853DC2" w:rsidRPr="00646499">
          <w:rPr>
            <w:rStyle w:val="Lienhypertexte"/>
            <w:noProof/>
          </w:rPr>
          <w:t>4.1.3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Installation de Tailwind CSS</w:t>
        </w:r>
        <w:r w:rsidR="00853DC2">
          <w:rPr>
            <w:noProof/>
            <w:webHidden/>
          </w:rPr>
          <w:tab/>
        </w:r>
        <w:r w:rsidR="00853DC2">
          <w:rPr>
            <w:noProof/>
            <w:webHidden/>
          </w:rPr>
          <w:fldChar w:fldCharType="begin"/>
        </w:r>
        <w:r w:rsidR="00853DC2">
          <w:rPr>
            <w:noProof/>
            <w:webHidden/>
          </w:rPr>
          <w:instrText xml:space="preserve"> PAGEREF _Toc168319680 \h </w:instrText>
        </w:r>
        <w:r w:rsidR="00853DC2">
          <w:rPr>
            <w:noProof/>
            <w:webHidden/>
          </w:rPr>
        </w:r>
        <w:r w:rsidR="00853DC2">
          <w:rPr>
            <w:noProof/>
            <w:webHidden/>
          </w:rPr>
          <w:fldChar w:fldCharType="separate"/>
        </w:r>
        <w:r w:rsidR="0030329E">
          <w:rPr>
            <w:noProof/>
            <w:webHidden/>
          </w:rPr>
          <w:t>21</w:t>
        </w:r>
        <w:r w:rsidR="00853DC2">
          <w:rPr>
            <w:noProof/>
            <w:webHidden/>
          </w:rPr>
          <w:fldChar w:fldCharType="end"/>
        </w:r>
      </w:hyperlink>
    </w:p>
    <w:p w14:paraId="5329320D" w14:textId="2184AB9A"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81" w:history="1">
        <w:r w:rsidR="00853DC2" w:rsidRPr="00646499">
          <w:rPr>
            <w:rStyle w:val="Lienhypertexte"/>
            <w:noProof/>
          </w:rPr>
          <w:t>4.2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Migrations</w:t>
        </w:r>
        <w:r w:rsidR="00853DC2">
          <w:rPr>
            <w:noProof/>
            <w:webHidden/>
          </w:rPr>
          <w:tab/>
        </w:r>
        <w:r w:rsidR="00853DC2">
          <w:rPr>
            <w:noProof/>
            <w:webHidden/>
          </w:rPr>
          <w:fldChar w:fldCharType="begin"/>
        </w:r>
        <w:r w:rsidR="00853DC2">
          <w:rPr>
            <w:noProof/>
            <w:webHidden/>
          </w:rPr>
          <w:instrText xml:space="preserve"> PAGEREF _Toc168319681 \h </w:instrText>
        </w:r>
        <w:r w:rsidR="00853DC2">
          <w:rPr>
            <w:noProof/>
            <w:webHidden/>
          </w:rPr>
        </w:r>
        <w:r w:rsidR="00853DC2">
          <w:rPr>
            <w:noProof/>
            <w:webHidden/>
          </w:rPr>
          <w:fldChar w:fldCharType="separate"/>
        </w:r>
        <w:r w:rsidR="0030329E">
          <w:rPr>
            <w:noProof/>
            <w:webHidden/>
          </w:rPr>
          <w:t>22</w:t>
        </w:r>
        <w:r w:rsidR="00853DC2">
          <w:rPr>
            <w:noProof/>
            <w:webHidden/>
          </w:rPr>
          <w:fldChar w:fldCharType="end"/>
        </w:r>
      </w:hyperlink>
    </w:p>
    <w:p w14:paraId="6E720445" w14:textId="1F0CAF0A"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2" w:history="1">
        <w:r w:rsidR="00853DC2" w:rsidRPr="00646499">
          <w:rPr>
            <w:rStyle w:val="Lienhypertexte"/>
            <w:noProof/>
          </w:rPr>
          <w:t>4.2.1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Table t_user (users)</w:t>
        </w:r>
        <w:r w:rsidR="00853DC2">
          <w:rPr>
            <w:noProof/>
            <w:webHidden/>
          </w:rPr>
          <w:tab/>
        </w:r>
        <w:r w:rsidR="00853DC2">
          <w:rPr>
            <w:noProof/>
            <w:webHidden/>
          </w:rPr>
          <w:fldChar w:fldCharType="begin"/>
        </w:r>
        <w:r w:rsidR="00853DC2">
          <w:rPr>
            <w:noProof/>
            <w:webHidden/>
          </w:rPr>
          <w:instrText xml:space="preserve"> PAGEREF _Toc168319682 \h </w:instrText>
        </w:r>
        <w:r w:rsidR="00853DC2">
          <w:rPr>
            <w:noProof/>
            <w:webHidden/>
          </w:rPr>
        </w:r>
        <w:r w:rsidR="00853DC2">
          <w:rPr>
            <w:noProof/>
            <w:webHidden/>
          </w:rPr>
          <w:fldChar w:fldCharType="separate"/>
        </w:r>
        <w:r w:rsidR="0030329E">
          <w:rPr>
            <w:noProof/>
            <w:webHidden/>
          </w:rPr>
          <w:t>22</w:t>
        </w:r>
        <w:r w:rsidR="00853DC2">
          <w:rPr>
            <w:noProof/>
            <w:webHidden/>
          </w:rPr>
          <w:fldChar w:fldCharType="end"/>
        </w:r>
      </w:hyperlink>
    </w:p>
    <w:p w14:paraId="271ACC52" w14:textId="5A83AB60"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3" w:history="1">
        <w:r w:rsidR="00853DC2" w:rsidRPr="00646499">
          <w:rPr>
            <w:rStyle w:val="Lienhypertexte"/>
            <w:noProof/>
          </w:rPr>
          <w:t>4.2.2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Table t_team (teams)</w:t>
        </w:r>
        <w:r w:rsidR="00853DC2">
          <w:rPr>
            <w:noProof/>
            <w:webHidden/>
          </w:rPr>
          <w:tab/>
        </w:r>
        <w:r w:rsidR="00853DC2">
          <w:rPr>
            <w:noProof/>
            <w:webHidden/>
          </w:rPr>
          <w:fldChar w:fldCharType="begin"/>
        </w:r>
        <w:r w:rsidR="00853DC2">
          <w:rPr>
            <w:noProof/>
            <w:webHidden/>
          </w:rPr>
          <w:instrText xml:space="preserve"> PAGEREF _Toc168319683 \h </w:instrText>
        </w:r>
        <w:r w:rsidR="00853DC2">
          <w:rPr>
            <w:noProof/>
            <w:webHidden/>
          </w:rPr>
        </w:r>
        <w:r w:rsidR="00853DC2">
          <w:rPr>
            <w:noProof/>
            <w:webHidden/>
          </w:rPr>
          <w:fldChar w:fldCharType="separate"/>
        </w:r>
        <w:r w:rsidR="0030329E">
          <w:rPr>
            <w:noProof/>
            <w:webHidden/>
          </w:rPr>
          <w:t>23</w:t>
        </w:r>
        <w:r w:rsidR="00853DC2">
          <w:rPr>
            <w:noProof/>
            <w:webHidden/>
          </w:rPr>
          <w:fldChar w:fldCharType="end"/>
        </w:r>
      </w:hyperlink>
    </w:p>
    <w:p w14:paraId="4A1D2601" w14:textId="5E21A449"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4" w:history="1">
        <w:r w:rsidR="00853DC2" w:rsidRPr="00646499">
          <w:rPr>
            <w:rStyle w:val="Lienhypertexte"/>
            <w:noProof/>
          </w:rPr>
          <w:t>4.2.3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Table t_member (members)</w:t>
        </w:r>
        <w:r w:rsidR="00853DC2">
          <w:rPr>
            <w:noProof/>
            <w:webHidden/>
          </w:rPr>
          <w:tab/>
        </w:r>
        <w:r w:rsidR="00853DC2">
          <w:rPr>
            <w:noProof/>
            <w:webHidden/>
          </w:rPr>
          <w:fldChar w:fldCharType="begin"/>
        </w:r>
        <w:r w:rsidR="00853DC2">
          <w:rPr>
            <w:noProof/>
            <w:webHidden/>
          </w:rPr>
          <w:instrText xml:space="preserve"> PAGEREF _Toc168319684 \h </w:instrText>
        </w:r>
        <w:r w:rsidR="00853DC2">
          <w:rPr>
            <w:noProof/>
            <w:webHidden/>
          </w:rPr>
        </w:r>
        <w:r w:rsidR="00853DC2">
          <w:rPr>
            <w:noProof/>
            <w:webHidden/>
          </w:rPr>
          <w:fldChar w:fldCharType="separate"/>
        </w:r>
        <w:r w:rsidR="0030329E">
          <w:rPr>
            <w:noProof/>
            <w:webHidden/>
          </w:rPr>
          <w:t>23</w:t>
        </w:r>
        <w:r w:rsidR="00853DC2">
          <w:rPr>
            <w:noProof/>
            <w:webHidden/>
          </w:rPr>
          <w:fldChar w:fldCharType="end"/>
        </w:r>
      </w:hyperlink>
    </w:p>
    <w:p w14:paraId="5B47C163" w14:textId="1577FE40"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5" w:history="1">
        <w:r w:rsidR="00853DC2" w:rsidRPr="00646499">
          <w:rPr>
            <w:rStyle w:val="Lienhypertexte"/>
            <w:noProof/>
          </w:rPr>
          <w:t>4.2.4</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Table t_group (groups)</w:t>
        </w:r>
        <w:r w:rsidR="00853DC2">
          <w:rPr>
            <w:noProof/>
            <w:webHidden/>
          </w:rPr>
          <w:tab/>
        </w:r>
        <w:r w:rsidR="00853DC2">
          <w:rPr>
            <w:noProof/>
            <w:webHidden/>
          </w:rPr>
          <w:fldChar w:fldCharType="begin"/>
        </w:r>
        <w:r w:rsidR="00853DC2">
          <w:rPr>
            <w:noProof/>
            <w:webHidden/>
          </w:rPr>
          <w:instrText xml:space="preserve"> PAGEREF _Toc168319685 \h </w:instrText>
        </w:r>
        <w:r w:rsidR="00853DC2">
          <w:rPr>
            <w:noProof/>
            <w:webHidden/>
          </w:rPr>
        </w:r>
        <w:r w:rsidR="00853DC2">
          <w:rPr>
            <w:noProof/>
            <w:webHidden/>
          </w:rPr>
          <w:fldChar w:fldCharType="separate"/>
        </w:r>
        <w:r w:rsidR="0030329E">
          <w:rPr>
            <w:noProof/>
            <w:webHidden/>
          </w:rPr>
          <w:t>24</w:t>
        </w:r>
        <w:r w:rsidR="00853DC2">
          <w:rPr>
            <w:noProof/>
            <w:webHidden/>
          </w:rPr>
          <w:fldChar w:fldCharType="end"/>
        </w:r>
      </w:hyperlink>
    </w:p>
    <w:p w14:paraId="6AD2E8AD" w14:textId="3891D7DC"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6" w:history="1">
        <w:r w:rsidR="00853DC2" w:rsidRPr="00646499">
          <w:rPr>
            <w:rStyle w:val="Lienhypertexte"/>
            <w:noProof/>
            <w:lang w:val="en-US"/>
          </w:rPr>
          <w:t>4.2.5</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lang w:val="en-US"/>
          </w:rPr>
          <w:t>Table t_dispatch (group_member)</w:t>
        </w:r>
        <w:r w:rsidR="00853DC2">
          <w:rPr>
            <w:noProof/>
            <w:webHidden/>
          </w:rPr>
          <w:tab/>
        </w:r>
        <w:r w:rsidR="00853DC2">
          <w:rPr>
            <w:noProof/>
            <w:webHidden/>
          </w:rPr>
          <w:fldChar w:fldCharType="begin"/>
        </w:r>
        <w:r w:rsidR="00853DC2">
          <w:rPr>
            <w:noProof/>
            <w:webHidden/>
          </w:rPr>
          <w:instrText xml:space="preserve"> PAGEREF _Toc168319686 \h </w:instrText>
        </w:r>
        <w:r w:rsidR="00853DC2">
          <w:rPr>
            <w:noProof/>
            <w:webHidden/>
          </w:rPr>
        </w:r>
        <w:r w:rsidR="00853DC2">
          <w:rPr>
            <w:noProof/>
            <w:webHidden/>
          </w:rPr>
          <w:fldChar w:fldCharType="separate"/>
        </w:r>
        <w:r w:rsidR="0030329E">
          <w:rPr>
            <w:noProof/>
            <w:webHidden/>
          </w:rPr>
          <w:t>24</w:t>
        </w:r>
        <w:r w:rsidR="00853DC2">
          <w:rPr>
            <w:noProof/>
            <w:webHidden/>
          </w:rPr>
          <w:fldChar w:fldCharType="end"/>
        </w:r>
      </w:hyperlink>
    </w:p>
    <w:p w14:paraId="38351C66" w14:textId="44D8A01E"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87" w:history="1">
        <w:r w:rsidR="00853DC2" w:rsidRPr="00646499">
          <w:rPr>
            <w:rStyle w:val="Lienhypertexte"/>
            <w:noProof/>
          </w:rPr>
          <w:t>4.3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des contrôleurs</w:t>
        </w:r>
        <w:r w:rsidR="00853DC2">
          <w:rPr>
            <w:noProof/>
            <w:webHidden/>
          </w:rPr>
          <w:tab/>
        </w:r>
        <w:r w:rsidR="00853DC2">
          <w:rPr>
            <w:noProof/>
            <w:webHidden/>
          </w:rPr>
          <w:fldChar w:fldCharType="begin"/>
        </w:r>
        <w:r w:rsidR="00853DC2">
          <w:rPr>
            <w:noProof/>
            <w:webHidden/>
          </w:rPr>
          <w:instrText xml:space="preserve"> PAGEREF _Toc168319687 \h </w:instrText>
        </w:r>
        <w:r w:rsidR="00853DC2">
          <w:rPr>
            <w:noProof/>
            <w:webHidden/>
          </w:rPr>
        </w:r>
        <w:r w:rsidR="00853DC2">
          <w:rPr>
            <w:noProof/>
            <w:webHidden/>
          </w:rPr>
          <w:fldChar w:fldCharType="separate"/>
        </w:r>
        <w:r w:rsidR="0030329E">
          <w:rPr>
            <w:noProof/>
            <w:webHidden/>
          </w:rPr>
          <w:t>24</w:t>
        </w:r>
        <w:r w:rsidR="00853DC2">
          <w:rPr>
            <w:noProof/>
            <w:webHidden/>
          </w:rPr>
          <w:fldChar w:fldCharType="end"/>
        </w:r>
      </w:hyperlink>
    </w:p>
    <w:p w14:paraId="688F5017" w14:textId="61372B42"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88" w:history="1">
        <w:r w:rsidR="00853DC2" w:rsidRPr="00646499">
          <w:rPr>
            <w:rStyle w:val="Lienhypertexte"/>
            <w:noProof/>
          </w:rPr>
          <w:t>4.3.1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Contrôleurs de ressources</w:t>
        </w:r>
        <w:r w:rsidR="00853DC2">
          <w:rPr>
            <w:noProof/>
            <w:webHidden/>
          </w:rPr>
          <w:tab/>
        </w:r>
        <w:r w:rsidR="00853DC2">
          <w:rPr>
            <w:noProof/>
            <w:webHidden/>
          </w:rPr>
          <w:fldChar w:fldCharType="begin"/>
        </w:r>
        <w:r w:rsidR="00853DC2">
          <w:rPr>
            <w:noProof/>
            <w:webHidden/>
          </w:rPr>
          <w:instrText xml:space="preserve"> PAGEREF _Toc168319688 \h </w:instrText>
        </w:r>
        <w:r w:rsidR="00853DC2">
          <w:rPr>
            <w:noProof/>
            <w:webHidden/>
          </w:rPr>
        </w:r>
        <w:r w:rsidR="00853DC2">
          <w:rPr>
            <w:noProof/>
            <w:webHidden/>
          </w:rPr>
          <w:fldChar w:fldCharType="separate"/>
        </w:r>
        <w:r w:rsidR="0030329E">
          <w:rPr>
            <w:noProof/>
            <w:webHidden/>
          </w:rPr>
          <w:t>25</w:t>
        </w:r>
        <w:r w:rsidR="00853DC2">
          <w:rPr>
            <w:noProof/>
            <w:webHidden/>
          </w:rPr>
          <w:fldChar w:fldCharType="end"/>
        </w:r>
      </w:hyperlink>
    </w:p>
    <w:p w14:paraId="5D0076CB" w14:textId="7B329A0E"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89" w:history="1">
        <w:r w:rsidR="00853DC2" w:rsidRPr="00646499">
          <w:rPr>
            <w:rStyle w:val="Lienhypertexte"/>
            <w:noProof/>
          </w:rPr>
          <w:t>4.4</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des routes</w:t>
        </w:r>
        <w:r w:rsidR="00853DC2">
          <w:rPr>
            <w:noProof/>
            <w:webHidden/>
          </w:rPr>
          <w:tab/>
        </w:r>
        <w:r w:rsidR="00853DC2">
          <w:rPr>
            <w:noProof/>
            <w:webHidden/>
          </w:rPr>
          <w:fldChar w:fldCharType="begin"/>
        </w:r>
        <w:r w:rsidR="00853DC2">
          <w:rPr>
            <w:noProof/>
            <w:webHidden/>
          </w:rPr>
          <w:instrText xml:space="preserve"> PAGEREF _Toc168319689 \h </w:instrText>
        </w:r>
        <w:r w:rsidR="00853DC2">
          <w:rPr>
            <w:noProof/>
            <w:webHidden/>
          </w:rPr>
        </w:r>
        <w:r w:rsidR="00853DC2">
          <w:rPr>
            <w:noProof/>
            <w:webHidden/>
          </w:rPr>
          <w:fldChar w:fldCharType="separate"/>
        </w:r>
        <w:r w:rsidR="0030329E">
          <w:rPr>
            <w:noProof/>
            <w:webHidden/>
          </w:rPr>
          <w:t>26</w:t>
        </w:r>
        <w:r w:rsidR="00853DC2">
          <w:rPr>
            <w:noProof/>
            <w:webHidden/>
          </w:rPr>
          <w:fldChar w:fldCharType="end"/>
        </w:r>
      </w:hyperlink>
    </w:p>
    <w:p w14:paraId="75DA2DEC" w14:textId="26EE07B4"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0" w:history="1">
        <w:r w:rsidR="00853DC2" w:rsidRPr="00646499">
          <w:rPr>
            <w:rStyle w:val="Lienhypertexte"/>
            <w:noProof/>
          </w:rPr>
          <w:t>4.4.1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La route « / » (Racine)</w:t>
        </w:r>
        <w:r w:rsidR="00853DC2">
          <w:rPr>
            <w:noProof/>
            <w:webHidden/>
          </w:rPr>
          <w:tab/>
        </w:r>
        <w:r w:rsidR="00853DC2">
          <w:rPr>
            <w:noProof/>
            <w:webHidden/>
          </w:rPr>
          <w:fldChar w:fldCharType="begin"/>
        </w:r>
        <w:r w:rsidR="00853DC2">
          <w:rPr>
            <w:noProof/>
            <w:webHidden/>
          </w:rPr>
          <w:instrText xml:space="preserve"> PAGEREF _Toc168319690 \h </w:instrText>
        </w:r>
        <w:r w:rsidR="00853DC2">
          <w:rPr>
            <w:noProof/>
            <w:webHidden/>
          </w:rPr>
        </w:r>
        <w:r w:rsidR="00853DC2">
          <w:rPr>
            <w:noProof/>
            <w:webHidden/>
          </w:rPr>
          <w:fldChar w:fldCharType="separate"/>
        </w:r>
        <w:r w:rsidR="0030329E">
          <w:rPr>
            <w:noProof/>
            <w:webHidden/>
          </w:rPr>
          <w:t>28</w:t>
        </w:r>
        <w:r w:rsidR="00853DC2">
          <w:rPr>
            <w:noProof/>
            <w:webHidden/>
          </w:rPr>
          <w:fldChar w:fldCharType="end"/>
        </w:r>
      </w:hyperlink>
    </w:p>
    <w:p w14:paraId="4E20B151" w14:textId="65D6FBA6"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1" w:history="1">
        <w:r w:rsidR="00853DC2" w:rsidRPr="00646499">
          <w:rPr>
            <w:rStyle w:val="Lienhypertexte"/>
            <w:noProof/>
          </w:rPr>
          <w:t>4.4.2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Ressources</w:t>
        </w:r>
        <w:r w:rsidR="00853DC2">
          <w:rPr>
            <w:noProof/>
            <w:webHidden/>
          </w:rPr>
          <w:tab/>
        </w:r>
        <w:r w:rsidR="00853DC2">
          <w:rPr>
            <w:noProof/>
            <w:webHidden/>
          </w:rPr>
          <w:fldChar w:fldCharType="begin"/>
        </w:r>
        <w:r w:rsidR="00853DC2">
          <w:rPr>
            <w:noProof/>
            <w:webHidden/>
          </w:rPr>
          <w:instrText xml:space="preserve"> PAGEREF _Toc168319691 \h </w:instrText>
        </w:r>
        <w:r w:rsidR="00853DC2">
          <w:rPr>
            <w:noProof/>
            <w:webHidden/>
          </w:rPr>
        </w:r>
        <w:r w:rsidR="00853DC2">
          <w:rPr>
            <w:noProof/>
            <w:webHidden/>
          </w:rPr>
          <w:fldChar w:fldCharType="separate"/>
        </w:r>
        <w:r w:rsidR="0030329E">
          <w:rPr>
            <w:noProof/>
            <w:webHidden/>
          </w:rPr>
          <w:t>28</w:t>
        </w:r>
        <w:r w:rsidR="00853DC2">
          <w:rPr>
            <w:noProof/>
            <w:webHidden/>
          </w:rPr>
          <w:fldChar w:fldCharType="end"/>
        </w:r>
      </w:hyperlink>
    </w:p>
    <w:p w14:paraId="573F508F" w14:textId="05D5C717"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2" w:history="1">
        <w:r w:rsidR="00853DC2" w:rsidRPr="00646499">
          <w:rPr>
            <w:rStyle w:val="Lienhypertexte"/>
            <w:noProof/>
          </w:rPr>
          <w:t>4.4.3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Authentification</w:t>
        </w:r>
        <w:r w:rsidR="00853DC2">
          <w:rPr>
            <w:noProof/>
            <w:webHidden/>
          </w:rPr>
          <w:tab/>
        </w:r>
        <w:r w:rsidR="00853DC2">
          <w:rPr>
            <w:noProof/>
            <w:webHidden/>
          </w:rPr>
          <w:fldChar w:fldCharType="begin"/>
        </w:r>
        <w:r w:rsidR="00853DC2">
          <w:rPr>
            <w:noProof/>
            <w:webHidden/>
          </w:rPr>
          <w:instrText xml:space="preserve"> PAGEREF _Toc168319692 \h </w:instrText>
        </w:r>
        <w:r w:rsidR="00853DC2">
          <w:rPr>
            <w:noProof/>
            <w:webHidden/>
          </w:rPr>
        </w:r>
        <w:r w:rsidR="00853DC2">
          <w:rPr>
            <w:noProof/>
            <w:webHidden/>
          </w:rPr>
          <w:fldChar w:fldCharType="separate"/>
        </w:r>
        <w:r w:rsidR="0030329E">
          <w:rPr>
            <w:noProof/>
            <w:webHidden/>
          </w:rPr>
          <w:t>28</w:t>
        </w:r>
        <w:r w:rsidR="00853DC2">
          <w:rPr>
            <w:noProof/>
            <w:webHidden/>
          </w:rPr>
          <w:fldChar w:fldCharType="end"/>
        </w:r>
      </w:hyperlink>
    </w:p>
    <w:p w14:paraId="33025983" w14:textId="34A32BB4"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93" w:history="1">
        <w:r w:rsidR="00853DC2" w:rsidRPr="00646499">
          <w:rPr>
            <w:rStyle w:val="Lienhypertexte"/>
            <w:noProof/>
          </w:rPr>
          <w:t>4.5</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des vues</w:t>
        </w:r>
        <w:r w:rsidR="00853DC2">
          <w:rPr>
            <w:noProof/>
            <w:webHidden/>
          </w:rPr>
          <w:tab/>
        </w:r>
        <w:r w:rsidR="00853DC2">
          <w:rPr>
            <w:noProof/>
            <w:webHidden/>
          </w:rPr>
          <w:fldChar w:fldCharType="begin"/>
        </w:r>
        <w:r w:rsidR="00853DC2">
          <w:rPr>
            <w:noProof/>
            <w:webHidden/>
          </w:rPr>
          <w:instrText xml:space="preserve"> PAGEREF _Toc168319693 \h </w:instrText>
        </w:r>
        <w:r w:rsidR="00853DC2">
          <w:rPr>
            <w:noProof/>
            <w:webHidden/>
          </w:rPr>
        </w:r>
        <w:r w:rsidR="00853DC2">
          <w:rPr>
            <w:noProof/>
            <w:webHidden/>
          </w:rPr>
          <w:fldChar w:fldCharType="separate"/>
        </w:r>
        <w:r w:rsidR="0030329E">
          <w:rPr>
            <w:noProof/>
            <w:webHidden/>
          </w:rPr>
          <w:t>29</w:t>
        </w:r>
        <w:r w:rsidR="00853DC2">
          <w:rPr>
            <w:noProof/>
            <w:webHidden/>
          </w:rPr>
          <w:fldChar w:fldCharType="end"/>
        </w:r>
      </w:hyperlink>
    </w:p>
    <w:p w14:paraId="7C30CF14" w14:textId="3E907793"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4" w:history="1">
        <w:r w:rsidR="00853DC2" w:rsidRPr="00646499">
          <w:rPr>
            <w:rStyle w:val="Lienhypertexte"/>
            <w:noProof/>
          </w:rPr>
          <w:t>4.5.1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Layout</w:t>
        </w:r>
        <w:r w:rsidR="00853DC2">
          <w:rPr>
            <w:noProof/>
            <w:webHidden/>
          </w:rPr>
          <w:tab/>
        </w:r>
        <w:r w:rsidR="00853DC2">
          <w:rPr>
            <w:noProof/>
            <w:webHidden/>
          </w:rPr>
          <w:fldChar w:fldCharType="begin"/>
        </w:r>
        <w:r w:rsidR="00853DC2">
          <w:rPr>
            <w:noProof/>
            <w:webHidden/>
          </w:rPr>
          <w:instrText xml:space="preserve"> PAGEREF _Toc168319694 \h </w:instrText>
        </w:r>
        <w:r w:rsidR="00853DC2">
          <w:rPr>
            <w:noProof/>
            <w:webHidden/>
          </w:rPr>
        </w:r>
        <w:r w:rsidR="00853DC2">
          <w:rPr>
            <w:noProof/>
            <w:webHidden/>
          </w:rPr>
          <w:fldChar w:fldCharType="separate"/>
        </w:r>
        <w:r w:rsidR="0030329E">
          <w:rPr>
            <w:noProof/>
            <w:webHidden/>
          </w:rPr>
          <w:t>29</w:t>
        </w:r>
        <w:r w:rsidR="00853DC2">
          <w:rPr>
            <w:noProof/>
            <w:webHidden/>
          </w:rPr>
          <w:fldChar w:fldCharType="end"/>
        </w:r>
      </w:hyperlink>
    </w:p>
    <w:p w14:paraId="77851FF5" w14:textId="360E3593"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5" w:history="1">
        <w:r w:rsidR="00853DC2" w:rsidRPr="00646499">
          <w:rPr>
            <w:rStyle w:val="Lienhypertexte"/>
            <w:noProof/>
          </w:rPr>
          <w:t>4.5.2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Composant réutilisable pour l’affichage des membres</w:t>
        </w:r>
        <w:r w:rsidR="00853DC2">
          <w:rPr>
            <w:noProof/>
            <w:webHidden/>
          </w:rPr>
          <w:tab/>
        </w:r>
        <w:r w:rsidR="00853DC2">
          <w:rPr>
            <w:noProof/>
            <w:webHidden/>
          </w:rPr>
          <w:fldChar w:fldCharType="begin"/>
        </w:r>
        <w:r w:rsidR="00853DC2">
          <w:rPr>
            <w:noProof/>
            <w:webHidden/>
          </w:rPr>
          <w:instrText xml:space="preserve"> PAGEREF _Toc168319695 \h </w:instrText>
        </w:r>
        <w:r w:rsidR="00853DC2">
          <w:rPr>
            <w:noProof/>
            <w:webHidden/>
          </w:rPr>
        </w:r>
        <w:r w:rsidR="00853DC2">
          <w:rPr>
            <w:noProof/>
            <w:webHidden/>
          </w:rPr>
          <w:fldChar w:fldCharType="separate"/>
        </w:r>
        <w:r w:rsidR="0030329E">
          <w:rPr>
            <w:noProof/>
            <w:webHidden/>
          </w:rPr>
          <w:t>29</w:t>
        </w:r>
        <w:r w:rsidR="00853DC2">
          <w:rPr>
            <w:noProof/>
            <w:webHidden/>
          </w:rPr>
          <w:fldChar w:fldCharType="end"/>
        </w:r>
      </w:hyperlink>
    </w:p>
    <w:p w14:paraId="4927F735" w14:textId="1AAD5603"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6" w:history="1">
        <w:r w:rsidR="00853DC2" w:rsidRPr="00646499">
          <w:rPr>
            <w:rStyle w:val="Lienhypertexte"/>
            <w:noProof/>
          </w:rPr>
          <w:t>4.5.3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Utilisation du même formulaire pour la création et la modification</w:t>
        </w:r>
        <w:r w:rsidR="00853DC2">
          <w:rPr>
            <w:noProof/>
            <w:webHidden/>
          </w:rPr>
          <w:tab/>
        </w:r>
        <w:r w:rsidR="00853DC2">
          <w:rPr>
            <w:noProof/>
            <w:webHidden/>
          </w:rPr>
          <w:fldChar w:fldCharType="begin"/>
        </w:r>
        <w:r w:rsidR="00853DC2">
          <w:rPr>
            <w:noProof/>
            <w:webHidden/>
          </w:rPr>
          <w:instrText xml:space="preserve"> PAGEREF _Toc168319696 \h </w:instrText>
        </w:r>
        <w:r w:rsidR="00853DC2">
          <w:rPr>
            <w:noProof/>
            <w:webHidden/>
          </w:rPr>
        </w:r>
        <w:r w:rsidR="00853DC2">
          <w:rPr>
            <w:noProof/>
            <w:webHidden/>
          </w:rPr>
          <w:fldChar w:fldCharType="separate"/>
        </w:r>
        <w:r w:rsidR="0030329E">
          <w:rPr>
            <w:noProof/>
            <w:webHidden/>
          </w:rPr>
          <w:t>30</w:t>
        </w:r>
        <w:r w:rsidR="00853DC2">
          <w:rPr>
            <w:noProof/>
            <w:webHidden/>
          </w:rPr>
          <w:fldChar w:fldCharType="end"/>
        </w:r>
      </w:hyperlink>
    </w:p>
    <w:p w14:paraId="1D439A2D" w14:textId="798544ED"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7" w:history="1">
        <w:r w:rsidR="00853DC2" w:rsidRPr="00646499">
          <w:rPr>
            <w:rStyle w:val="Lienhypertexte"/>
            <w:noProof/>
          </w:rPr>
          <w:t>4.5.4</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Affichage des groupes</w:t>
        </w:r>
        <w:r w:rsidR="00853DC2">
          <w:rPr>
            <w:noProof/>
            <w:webHidden/>
          </w:rPr>
          <w:tab/>
        </w:r>
        <w:r w:rsidR="00853DC2">
          <w:rPr>
            <w:noProof/>
            <w:webHidden/>
          </w:rPr>
          <w:fldChar w:fldCharType="begin"/>
        </w:r>
        <w:r w:rsidR="00853DC2">
          <w:rPr>
            <w:noProof/>
            <w:webHidden/>
          </w:rPr>
          <w:instrText xml:space="preserve"> PAGEREF _Toc168319697 \h </w:instrText>
        </w:r>
        <w:r w:rsidR="00853DC2">
          <w:rPr>
            <w:noProof/>
            <w:webHidden/>
          </w:rPr>
        </w:r>
        <w:r w:rsidR="00853DC2">
          <w:rPr>
            <w:noProof/>
            <w:webHidden/>
          </w:rPr>
          <w:fldChar w:fldCharType="separate"/>
        </w:r>
        <w:r w:rsidR="0030329E">
          <w:rPr>
            <w:noProof/>
            <w:webHidden/>
          </w:rPr>
          <w:t>31</w:t>
        </w:r>
        <w:r w:rsidR="00853DC2">
          <w:rPr>
            <w:noProof/>
            <w:webHidden/>
          </w:rPr>
          <w:fldChar w:fldCharType="end"/>
        </w:r>
      </w:hyperlink>
    </w:p>
    <w:p w14:paraId="457E75BB" w14:textId="3962E57F"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698" w:history="1">
        <w:r w:rsidR="00853DC2" w:rsidRPr="00646499">
          <w:rPr>
            <w:rStyle w:val="Lienhypertexte"/>
            <w:noProof/>
          </w:rPr>
          <w:t>4.5.5</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Difficultés rencontrées</w:t>
        </w:r>
        <w:r w:rsidR="00853DC2">
          <w:rPr>
            <w:noProof/>
            <w:webHidden/>
          </w:rPr>
          <w:tab/>
        </w:r>
        <w:r w:rsidR="00853DC2">
          <w:rPr>
            <w:noProof/>
            <w:webHidden/>
          </w:rPr>
          <w:fldChar w:fldCharType="begin"/>
        </w:r>
        <w:r w:rsidR="00853DC2">
          <w:rPr>
            <w:noProof/>
            <w:webHidden/>
          </w:rPr>
          <w:instrText xml:space="preserve"> PAGEREF _Toc168319698 \h </w:instrText>
        </w:r>
        <w:r w:rsidR="00853DC2">
          <w:rPr>
            <w:noProof/>
            <w:webHidden/>
          </w:rPr>
        </w:r>
        <w:r w:rsidR="00853DC2">
          <w:rPr>
            <w:noProof/>
            <w:webHidden/>
          </w:rPr>
          <w:fldChar w:fldCharType="separate"/>
        </w:r>
        <w:r w:rsidR="0030329E">
          <w:rPr>
            <w:noProof/>
            <w:webHidden/>
          </w:rPr>
          <w:t>32</w:t>
        </w:r>
        <w:r w:rsidR="00853DC2">
          <w:rPr>
            <w:noProof/>
            <w:webHidden/>
          </w:rPr>
          <w:fldChar w:fldCharType="end"/>
        </w:r>
      </w:hyperlink>
    </w:p>
    <w:p w14:paraId="1F77686B" w14:textId="1A2C5D4D"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699" w:history="1">
        <w:r w:rsidR="00853DC2" w:rsidRPr="00646499">
          <w:rPr>
            <w:rStyle w:val="Lienhypertexte"/>
            <w:noProof/>
          </w:rPr>
          <w:t>4.6</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Formulaires de création d’une équipe avec les membres</w:t>
        </w:r>
        <w:r w:rsidR="00853DC2">
          <w:rPr>
            <w:noProof/>
            <w:webHidden/>
          </w:rPr>
          <w:tab/>
        </w:r>
        <w:r w:rsidR="00853DC2">
          <w:rPr>
            <w:noProof/>
            <w:webHidden/>
          </w:rPr>
          <w:fldChar w:fldCharType="begin"/>
        </w:r>
        <w:r w:rsidR="00853DC2">
          <w:rPr>
            <w:noProof/>
            <w:webHidden/>
          </w:rPr>
          <w:instrText xml:space="preserve"> PAGEREF _Toc168319699 \h </w:instrText>
        </w:r>
        <w:r w:rsidR="00853DC2">
          <w:rPr>
            <w:noProof/>
            <w:webHidden/>
          </w:rPr>
        </w:r>
        <w:r w:rsidR="00853DC2">
          <w:rPr>
            <w:noProof/>
            <w:webHidden/>
          </w:rPr>
          <w:fldChar w:fldCharType="separate"/>
        </w:r>
        <w:r w:rsidR="0030329E">
          <w:rPr>
            <w:noProof/>
            <w:webHidden/>
          </w:rPr>
          <w:t>32</w:t>
        </w:r>
        <w:r w:rsidR="00853DC2">
          <w:rPr>
            <w:noProof/>
            <w:webHidden/>
          </w:rPr>
          <w:fldChar w:fldCharType="end"/>
        </w:r>
      </w:hyperlink>
    </w:p>
    <w:p w14:paraId="42ED9069" w14:textId="3F9A375E"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00" w:history="1">
        <w:r w:rsidR="00853DC2" w:rsidRPr="00646499">
          <w:rPr>
            <w:rStyle w:val="Lienhypertexte"/>
            <w:noProof/>
          </w:rPr>
          <w:t>4.7</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Authentification</w:t>
        </w:r>
        <w:r w:rsidR="00853DC2">
          <w:rPr>
            <w:noProof/>
            <w:webHidden/>
          </w:rPr>
          <w:tab/>
        </w:r>
        <w:r w:rsidR="00853DC2">
          <w:rPr>
            <w:noProof/>
            <w:webHidden/>
          </w:rPr>
          <w:fldChar w:fldCharType="begin"/>
        </w:r>
        <w:r w:rsidR="00853DC2">
          <w:rPr>
            <w:noProof/>
            <w:webHidden/>
          </w:rPr>
          <w:instrText xml:space="preserve"> PAGEREF _Toc168319700 \h </w:instrText>
        </w:r>
        <w:r w:rsidR="00853DC2">
          <w:rPr>
            <w:noProof/>
            <w:webHidden/>
          </w:rPr>
        </w:r>
        <w:r w:rsidR="00853DC2">
          <w:rPr>
            <w:noProof/>
            <w:webHidden/>
          </w:rPr>
          <w:fldChar w:fldCharType="separate"/>
        </w:r>
        <w:r w:rsidR="0030329E">
          <w:rPr>
            <w:noProof/>
            <w:webHidden/>
          </w:rPr>
          <w:t>34</w:t>
        </w:r>
        <w:r w:rsidR="00853DC2">
          <w:rPr>
            <w:noProof/>
            <w:webHidden/>
          </w:rPr>
          <w:fldChar w:fldCharType="end"/>
        </w:r>
      </w:hyperlink>
    </w:p>
    <w:p w14:paraId="2EC9E72F" w14:textId="473F9C6B"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1" w:history="1">
        <w:r w:rsidR="00853DC2" w:rsidRPr="00646499">
          <w:rPr>
            <w:rStyle w:val="Lienhypertexte"/>
            <w:noProof/>
          </w:rPr>
          <w:t>4.7.1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Formulaire d’authentification</w:t>
        </w:r>
        <w:r w:rsidR="00853DC2">
          <w:rPr>
            <w:noProof/>
            <w:webHidden/>
          </w:rPr>
          <w:tab/>
        </w:r>
        <w:r w:rsidR="00853DC2">
          <w:rPr>
            <w:noProof/>
            <w:webHidden/>
          </w:rPr>
          <w:fldChar w:fldCharType="begin"/>
        </w:r>
        <w:r w:rsidR="00853DC2">
          <w:rPr>
            <w:noProof/>
            <w:webHidden/>
          </w:rPr>
          <w:instrText xml:space="preserve"> PAGEREF _Toc168319701 \h </w:instrText>
        </w:r>
        <w:r w:rsidR="00853DC2">
          <w:rPr>
            <w:noProof/>
            <w:webHidden/>
          </w:rPr>
        </w:r>
        <w:r w:rsidR="00853DC2">
          <w:rPr>
            <w:noProof/>
            <w:webHidden/>
          </w:rPr>
          <w:fldChar w:fldCharType="separate"/>
        </w:r>
        <w:r w:rsidR="0030329E">
          <w:rPr>
            <w:noProof/>
            <w:webHidden/>
          </w:rPr>
          <w:t>34</w:t>
        </w:r>
        <w:r w:rsidR="00853DC2">
          <w:rPr>
            <w:noProof/>
            <w:webHidden/>
          </w:rPr>
          <w:fldChar w:fldCharType="end"/>
        </w:r>
      </w:hyperlink>
    </w:p>
    <w:p w14:paraId="12B6C427" w14:textId="096F4C5F"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2" w:history="1">
        <w:r w:rsidR="00853DC2" w:rsidRPr="00646499">
          <w:rPr>
            <w:rStyle w:val="Lienhypertexte"/>
            <w:noProof/>
          </w:rPr>
          <w:t>4.7.2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Traitement de l’authentification</w:t>
        </w:r>
        <w:r w:rsidR="00853DC2">
          <w:rPr>
            <w:noProof/>
            <w:webHidden/>
          </w:rPr>
          <w:tab/>
        </w:r>
        <w:r w:rsidR="00853DC2">
          <w:rPr>
            <w:noProof/>
            <w:webHidden/>
          </w:rPr>
          <w:fldChar w:fldCharType="begin"/>
        </w:r>
        <w:r w:rsidR="00853DC2">
          <w:rPr>
            <w:noProof/>
            <w:webHidden/>
          </w:rPr>
          <w:instrText xml:space="preserve"> PAGEREF _Toc168319702 \h </w:instrText>
        </w:r>
        <w:r w:rsidR="00853DC2">
          <w:rPr>
            <w:noProof/>
            <w:webHidden/>
          </w:rPr>
        </w:r>
        <w:r w:rsidR="00853DC2">
          <w:rPr>
            <w:noProof/>
            <w:webHidden/>
          </w:rPr>
          <w:fldChar w:fldCharType="separate"/>
        </w:r>
        <w:r w:rsidR="0030329E">
          <w:rPr>
            <w:noProof/>
            <w:webHidden/>
          </w:rPr>
          <w:t>35</w:t>
        </w:r>
        <w:r w:rsidR="00853DC2">
          <w:rPr>
            <w:noProof/>
            <w:webHidden/>
          </w:rPr>
          <w:fldChar w:fldCharType="end"/>
        </w:r>
      </w:hyperlink>
    </w:p>
    <w:p w14:paraId="088FC9FD" w14:textId="39DA8742"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3" w:history="1">
        <w:r w:rsidR="00853DC2" w:rsidRPr="00646499">
          <w:rPr>
            <w:rStyle w:val="Lienhypertexte"/>
            <w:noProof/>
          </w:rPr>
          <w:t>4.7.3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Déconnexion</w:t>
        </w:r>
        <w:r w:rsidR="00853DC2">
          <w:rPr>
            <w:noProof/>
            <w:webHidden/>
          </w:rPr>
          <w:tab/>
        </w:r>
        <w:r w:rsidR="00853DC2">
          <w:rPr>
            <w:noProof/>
            <w:webHidden/>
          </w:rPr>
          <w:fldChar w:fldCharType="begin"/>
        </w:r>
        <w:r w:rsidR="00853DC2">
          <w:rPr>
            <w:noProof/>
            <w:webHidden/>
          </w:rPr>
          <w:instrText xml:space="preserve"> PAGEREF _Toc168319703 \h </w:instrText>
        </w:r>
        <w:r w:rsidR="00853DC2">
          <w:rPr>
            <w:noProof/>
            <w:webHidden/>
          </w:rPr>
        </w:r>
        <w:r w:rsidR="00853DC2">
          <w:rPr>
            <w:noProof/>
            <w:webHidden/>
          </w:rPr>
          <w:fldChar w:fldCharType="separate"/>
        </w:r>
        <w:r w:rsidR="0030329E">
          <w:rPr>
            <w:noProof/>
            <w:webHidden/>
          </w:rPr>
          <w:t>36</w:t>
        </w:r>
        <w:r w:rsidR="00853DC2">
          <w:rPr>
            <w:noProof/>
            <w:webHidden/>
          </w:rPr>
          <w:fldChar w:fldCharType="end"/>
        </w:r>
      </w:hyperlink>
    </w:p>
    <w:p w14:paraId="0F449CC5" w14:textId="4AF2EBAC"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04" w:history="1">
        <w:r w:rsidR="00853DC2" w:rsidRPr="00646499">
          <w:rPr>
            <w:rStyle w:val="Lienhypertexte"/>
            <w:noProof/>
          </w:rPr>
          <w:t>4.8</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Droits des utilisateurs</w:t>
        </w:r>
        <w:r w:rsidR="00853DC2">
          <w:rPr>
            <w:noProof/>
            <w:webHidden/>
          </w:rPr>
          <w:tab/>
        </w:r>
        <w:r w:rsidR="00853DC2">
          <w:rPr>
            <w:noProof/>
            <w:webHidden/>
          </w:rPr>
          <w:fldChar w:fldCharType="begin"/>
        </w:r>
        <w:r w:rsidR="00853DC2">
          <w:rPr>
            <w:noProof/>
            <w:webHidden/>
          </w:rPr>
          <w:instrText xml:space="preserve"> PAGEREF _Toc168319704 \h </w:instrText>
        </w:r>
        <w:r w:rsidR="00853DC2">
          <w:rPr>
            <w:noProof/>
            <w:webHidden/>
          </w:rPr>
        </w:r>
        <w:r w:rsidR="00853DC2">
          <w:rPr>
            <w:noProof/>
            <w:webHidden/>
          </w:rPr>
          <w:fldChar w:fldCharType="separate"/>
        </w:r>
        <w:r w:rsidR="0030329E">
          <w:rPr>
            <w:noProof/>
            <w:webHidden/>
          </w:rPr>
          <w:t>36</w:t>
        </w:r>
        <w:r w:rsidR="00853DC2">
          <w:rPr>
            <w:noProof/>
            <w:webHidden/>
          </w:rPr>
          <w:fldChar w:fldCharType="end"/>
        </w:r>
      </w:hyperlink>
    </w:p>
    <w:p w14:paraId="563EEB56" w14:textId="36F8BD66"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5" w:history="1">
        <w:r w:rsidR="00853DC2" w:rsidRPr="00646499">
          <w:rPr>
            <w:rStyle w:val="Lienhypertexte"/>
            <w:noProof/>
          </w:rPr>
          <w:t>4.8.1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Création d’une Policy</w:t>
        </w:r>
        <w:r w:rsidR="00853DC2">
          <w:rPr>
            <w:noProof/>
            <w:webHidden/>
          </w:rPr>
          <w:tab/>
        </w:r>
        <w:r w:rsidR="00853DC2">
          <w:rPr>
            <w:noProof/>
            <w:webHidden/>
          </w:rPr>
          <w:fldChar w:fldCharType="begin"/>
        </w:r>
        <w:r w:rsidR="00853DC2">
          <w:rPr>
            <w:noProof/>
            <w:webHidden/>
          </w:rPr>
          <w:instrText xml:space="preserve"> PAGEREF _Toc168319705 \h </w:instrText>
        </w:r>
        <w:r w:rsidR="00853DC2">
          <w:rPr>
            <w:noProof/>
            <w:webHidden/>
          </w:rPr>
        </w:r>
        <w:r w:rsidR="00853DC2">
          <w:rPr>
            <w:noProof/>
            <w:webHidden/>
          </w:rPr>
          <w:fldChar w:fldCharType="separate"/>
        </w:r>
        <w:r w:rsidR="0030329E">
          <w:rPr>
            <w:noProof/>
            <w:webHidden/>
          </w:rPr>
          <w:t>36</w:t>
        </w:r>
        <w:r w:rsidR="00853DC2">
          <w:rPr>
            <w:noProof/>
            <w:webHidden/>
          </w:rPr>
          <w:fldChar w:fldCharType="end"/>
        </w:r>
      </w:hyperlink>
    </w:p>
    <w:p w14:paraId="46D71DCE" w14:textId="6DD389B1"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6" w:history="1">
        <w:r w:rsidR="00853DC2" w:rsidRPr="00646499">
          <w:rPr>
            <w:rStyle w:val="Lienhypertexte"/>
            <w:noProof/>
          </w:rPr>
          <w:t>4.8.2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Utilisation des Policies dans les vues</w:t>
        </w:r>
        <w:r w:rsidR="00853DC2">
          <w:rPr>
            <w:noProof/>
            <w:webHidden/>
          </w:rPr>
          <w:tab/>
        </w:r>
        <w:r w:rsidR="00853DC2">
          <w:rPr>
            <w:noProof/>
            <w:webHidden/>
          </w:rPr>
          <w:fldChar w:fldCharType="begin"/>
        </w:r>
        <w:r w:rsidR="00853DC2">
          <w:rPr>
            <w:noProof/>
            <w:webHidden/>
          </w:rPr>
          <w:instrText xml:space="preserve"> PAGEREF _Toc168319706 \h </w:instrText>
        </w:r>
        <w:r w:rsidR="00853DC2">
          <w:rPr>
            <w:noProof/>
            <w:webHidden/>
          </w:rPr>
        </w:r>
        <w:r w:rsidR="00853DC2">
          <w:rPr>
            <w:noProof/>
            <w:webHidden/>
          </w:rPr>
          <w:fldChar w:fldCharType="separate"/>
        </w:r>
        <w:r w:rsidR="0030329E">
          <w:rPr>
            <w:noProof/>
            <w:webHidden/>
          </w:rPr>
          <w:t>37</w:t>
        </w:r>
        <w:r w:rsidR="00853DC2">
          <w:rPr>
            <w:noProof/>
            <w:webHidden/>
          </w:rPr>
          <w:fldChar w:fldCharType="end"/>
        </w:r>
      </w:hyperlink>
    </w:p>
    <w:p w14:paraId="459F4054" w14:textId="750E606F"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7" w:history="1">
        <w:r w:rsidR="00853DC2" w:rsidRPr="00646499">
          <w:rPr>
            <w:rStyle w:val="Lienhypertexte"/>
            <w:noProof/>
          </w:rPr>
          <w:t>4.8.3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Utilisation des Policies dans les contrôleurs</w:t>
        </w:r>
        <w:r w:rsidR="00853DC2">
          <w:rPr>
            <w:noProof/>
            <w:webHidden/>
          </w:rPr>
          <w:tab/>
        </w:r>
        <w:r w:rsidR="00853DC2">
          <w:rPr>
            <w:noProof/>
            <w:webHidden/>
          </w:rPr>
          <w:fldChar w:fldCharType="begin"/>
        </w:r>
        <w:r w:rsidR="00853DC2">
          <w:rPr>
            <w:noProof/>
            <w:webHidden/>
          </w:rPr>
          <w:instrText xml:space="preserve"> PAGEREF _Toc168319707 \h </w:instrText>
        </w:r>
        <w:r w:rsidR="00853DC2">
          <w:rPr>
            <w:noProof/>
            <w:webHidden/>
          </w:rPr>
        </w:r>
        <w:r w:rsidR="00853DC2">
          <w:rPr>
            <w:noProof/>
            <w:webHidden/>
          </w:rPr>
          <w:fldChar w:fldCharType="separate"/>
        </w:r>
        <w:r w:rsidR="0030329E">
          <w:rPr>
            <w:noProof/>
            <w:webHidden/>
          </w:rPr>
          <w:t>38</w:t>
        </w:r>
        <w:r w:rsidR="00853DC2">
          <w:rPr>
            <w:noProof/>
            <w:webHidden/>
          </w:rPr>
          <w:fldChar w:fldCharType="end"/>
        </w:r>
      </w:hyperlink>
    </w:p>
    <w:p w14:paraId="09739DDA" w14:textId="7F5F6F44"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08" w:history="1">
        <w:r w:rsidR="00853DC2" w:rsidRPr="00646499">
          <w:rPr>
            <w:rStyle w:val="Lienhypertexte"/>
            <w:noProof/>
          </w:rPr>
          <w:t>4.9</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Algorithme de répartition des membres</w:t>
        </w:r>
        <w:r w:rsidR="00853DC2">
          <w:rPr>
            <w:noProof/>
            <w:webHidden/>
          </w:rPr>
          <w:tab/>
        </w:r>
        <w:r w:rsidR="00853DC2">
          <w:rPr>
            <w:noProof/>
            <w:webHidden/>
          </w:rPr>
          <w:fldChar w:fldCharType="begin"/>
        </w:r>
        <w:r w:rsidR="00853DC2">
          <w:rPr>
            <w:noProof/>
            <w:webHidden/>
          </w:rPr>
          <w:instrText xml:space="preserve"> PAGEREF _Toc168319708 \h </w:instrText>
        </w:r>
        <w:r w:rsidR="00853DC2">
          <w:rPr>
            <w:noProof/>
            <w:webHidden/>
          </w:rPr>
        </w:r>
        <w:r w:rsidR="00853DC2">
          <w:rPr>
            <w:noProof/>
            <w:webHidden/>
          </w:rPr>
          <w:fldChar w:fldCharType="separate"/>
        </w:r>
        <w:r w:rsidR="0030329E">
          <w:rPr>
            <w:noProof/>
            <w:webHidden/>
          </w:rPr>
          <w:t>38</w:t>
        </w:r>
        <w:r w:rsidR="00853DC2">
          <w:rPr>
            <w:noProof/>
            <w:webHidden/>
          </w:rPr>
          <w:fldChar w:fldCharType="end"/>
        </w:r>
      </w:hyperlink>
    </w:p>
    <w:p w14:paraId="337B64AD" w14:textId="2D88B6FD"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09" w:history="1">
        <w:r w:rsidR="00853DC2" w:rsidRPr="00646499">
          <w:rPr>
            <w:rStyle w:val="Lienhypertexte"/>
            <w:noProof/>
          </w:rPr>
          <w:t>4.9.1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Mise en place</w:t>
        </w:r>
        <w:r w:rsidR="00853DC2">
          <w:rPr>
            <w:noProof/>
            <w:webHidden/>
          </w:rPr>
          <w:tab/>
        </w:r>
        <w:r w:rsidR="00853DC2">
          <w:rPr>
            <w:noProof/>
            <w:webHidden/>
          </w:rPr>
          <w:fldChar w:fldCharType="begin"/>
        </w:r>
        <w:r w:rsidR="00853DC2">
          <w:rPr>
            <w:noProof/>
            <w:webHidden/>
          </w:rPr>
          <w:instrText xml:space="preserve"> PAGEREF _Toc168319709 \h </w:instrText>
        </w:r>
        <w:r w:rsidR="00853DC2">
          <w:rPr>
            <w:noProof/>
            <w:webHidden/>
          </w:rPr>
        </w:r>
        <w:r w:rsidR="00853DC2">
          <w:rPr>
            <w:noProof/>
            <w:webHidden/>
          </w:rPr>
          <w:fldChar w:fldCharType="separate"/>
        </w:r>
        <w:r w:rsidR="0030329E">
          <w:rPr>
            <w:noProof/>
            <w:webHidden/>
          </w:rPr>
          <w:t>38</w:t>
        </w:r>
        <w:r w:rsidR="00853DC2">
          <w:rPr>
            <w:noProof/>
            <w:webHidden/>
          </w:rPr>
          <w:fldChar w:fldCharType="end"/>
        </w:r>
      </w:hyperlink>
    </w:p>
    <w:p w14:paraId="1FD20855" w14:textId="7E277595"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0" w:history="1">
        <w:r w:rsidR="00853DC2" w:rsidRPr="00646499">
          <w:rPr>
            <w:rStyle w:val="Lienhypertexte"/>
            <w:noProof/>
          </w:rPr>
          <w:t>4.9.2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Pistes d’améliorations</w:t>
        </w:r>
        <w:r w:rsidR="00853DC2">
          <w:rPr>
            <w:noProof/>
            <w:webHidden/>
          </w:rPr>
          <w:tab/>
        </w:r>
        <w:r w:rsidR="00853DC2">
          <w:rPr>
            <w:noProof/>
            <w:webHidden/>
          </w:rPr>
          <w:fldChar w:fldCharType="begin"/>
        </w:r>
        <w:r w:rsidR="00853DC2">
          <w:rPr>
            <w:noProof/>
            <w:webHidden/>
          </w:rPr>
          <w:instrText xml:space="preserve"> PAGEREF _Toc168319710 \h </w:instrText>
        </w:r>
        <w:r w:rsidR="00853DC2">
          <w:rPr>
            <w:noProof/>
            <w:webHidden/>
          </w:rPr>
        </w:r>
        <w:r w:rsidR="00853DC2">
          <w:rPr>
            <w:noProof/>
            <w:webHidden/>
          </w:rPr>
          <w:fldChar w:fldCharType="separate"/>
        </w:r>
        <w:r w:rsidR="0030329E">
          <w:rPr>
            <w:noProof/>
            <w:webHidden/>
          </w:rPr>
          <w:t>41</w:t>
        </w:r>
        <w:r w:rsidR="00853DC2">
          <w:rPr>
            <w:noProof/>
            <w:webHidden/>
          </w:rPr>
          <w:fldChar w:fldCharType="end"/>
        </w:r>
      </w:hyperlink>
    </w:p>
    <w:p w14:paraId="5796634B" w14:textId="2E83B279"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11" w:history="1">
        <w:r w:rsidR="00853DC2" w:rsidRPr="00646499">
          <w:rPr>
            <w:rStyle w:val="Lienhypertexte"/>
            <w:noProof/>
          </w:rPr>
          <w:t>4.10</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du QR Code</w:t>
        </w:r>
        <w:r w:rsidR="00853DC2">
          <w:rPr>
            <w:noProof/>
            <w:webHidden/>
          </w:rPr>
          <w:tab/>
        </w:r>
        <w:r w:rsidR="00853DC2">
          <w:rPr>
            <w:noProof/>
            <w:webHidden/>
          </w:rPr>
          <w:fldChar w:fldCharType="begin"/>
        </w:r>
        <w:r w:rsidR="00853DC2">
          <w:rPr>
            <w:noProof/>
            <w:webHidden/>
          </w:rPr>
          <w:instrText xml:space="preserve"> PAGEREF _Toc168319711 \h </w:instrText>
        </w:r>
        <w:r w:rsidR="00853DC2">
          <w:rPr>
            <w:noProof/>
            <w:webHidden/>
          </w:rPr>
        </w:r>
        <w:r w:rsidR="00853DC2">
          <w:rPr>
            <w:noProof/>
            <w:webHidden/>
          </w:rPr>
          <w:fldChar w:fldCharType="separate"/>
        </w:r>
        <w:r w:rsidR="0030329E">
          <w:rPr>
            <w:noProof/>
            <w:webHidden/>
          </w:rPr>
          <w:t>41</w:t>
        </w:r>
        <w:r w:rsidR="00853DC2">
          <w:rPr>
            <w:noProof/>
            <w:webHidden/>
          </w:rPr>
          <w:fldChar w:fldCharType="end"/>
        </w:r>
      </w:hyperlink>
    </w:p>
    <w:p w14:paraId="3F6C19D9" w14:textId="19D053B1"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2" w:history="1">
        <w:r w:rsidR="00853DC2" w:rsidRPr="00646499">
          <w:rPr>
            <w:rStyle w:val="Lienhypertexte"/>
            <w:noProof/>
          </w:rPr>
          <w:t>4.10.1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Installation</w:t>
        </w:r>
        <w:r w:rsidR="00853DC2">
          <w:rPr>
            <w:noProof/>
            <w:webHidden/>
          </w:rPr>
          <w:tab/>
        </w:r>
        <w:r w:rsidR="00853DC2">
          <w:rPr>
            <w:noProof/>
            <w:webHidden/>
          </w:rPr>
          <w:fldChar w:fldCharType="begin"/>
        </w:r>
        <w:r w:rsidR="00853DC2">
          <w:rPr>
            <w:noProof/>
            <w:webHidden/>
          </w:rPr>
          <w:instrText xml:space="preserve"> PAGEREF _Toc168319712 \h </w:instrText>
        </w:r>
        <w:r w:rsidR="00853DC2">
          <w:rPr>
            <w:noProof/>
            <w:webHidden/>
          </w:rPr>
        </w:r>
        <w:r w:rsidR="00853DC2">
          <w:rPr>
            <w:noProof/>
            <w:webHidden/>
          </w:rPr>
          <w:fldChar w:fldCharType="separate"/>
        </w:r>
        <w:r w:rsidR="0030329E">
          <w:rPr>
            <w:noProof/>
            <w:webHidden/>
          </w:rPr>
          <w:t>41</w:t>
        </w:r>
        <w:r w:rsidR="00853DC2">
          <w:rPr>
            <w:noProof/>
            <w:webHidden/>
          </w:rPr>
          <w:fldChar w:fldCharType="end"/>
        </w:r>
      </w:hyperlink>
    </w:p>
    <w:p w14:paraId="31287F5C" w14:textId="4D86F81F"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3" w:history="1">
        <w:r w:rsidR="00853DC2" w:rsidRPr="00646499">
          <w:rPr>
            <w:rStyle w:val="Lienhypertexte"/>
            <w:noProof/>
          </w:rPr>
          <w:t>4.10.2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Intégration de la génération de QR codes</w:t>
        </w:r>
        <w:r w:rsidR="00853DC2">
          <w:rPr>
            <w:noProof/>
            <w:webHidden/>
          </w:rPr>
          <w:tab/>
        </w:r>
        <w:r w:rsidR="00853DC2">
          <w:rPr>
            <w:noProof/>
            <w:webHidden/>
          </w:rPr>
          <w:fldChar w:fldCharType="begin"/>
        </w:r>
        <w:r w:rsidR="00853DC2">
          <w:rPr>
            <w:noProof/>
            <w:webHidden/>
          </w:rPr>
          <w:instrText xml:space="preserve"> PAGEREF _Toc168319713 \h </w:instrText>
        </w:r>
        <w:r w:rsidR="00853DC2">
          <w:rPr>
            <w:noProof/>
            <w:webHidden/>
          </w:rPr>
        </w:r>
        <w:r w:rsidR="00853DC2">
          <w:rPr>
            <w:noProof/>
            <w:webHidden/>
          </w:rPr>
          <w:fldChar w:fldCharType="separate"/>
        </w:r>
        <w:r w:rsidR="0030329E">
          <w:rPr>
            <w:noProof/>
            <w:webHidden/>
          </w:rPr>
          <w:t>41</w:t>
        </w:r>
        <w:r w:rsidR="00853DC2">
          <w:rPr>
            <w:noProof/>
            <w:webHidden/>
          </w:rPr>
          <w:fldChar w:fldCharType="end"/>
        </w:r>
      </w:hyperlink>
    </w:p>
    <w:p w14:paraId="79AACAFA" w14:textId="18A0CC3A"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4" w:history="1">
        <w:r w:rsidR="00853DC2" w:rsidRPr="00646499">
          <w:rPr>
            <w:rStyle w:val="Lienhypertexte"/>
            <w:noProof/>
          </w:rPr>
          <w:t>4.10.3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Remarque</w:t>
        </w:r>
        <w:r w:rsidR="00853DC2">
          <w:rPr>
            <w:noProof/>
            <w:webHidden/>
          </w:rPr>
          <w:tab/>
        </w:r>
        <w:r w:rsidR="00853DC2">
          <w:rPr>
            <w:noProof/>
            <w:webHidden/>
          </w:rPr>
          <w:fldChar w:fldCharType="begin"/>
        </w:r>
        <w:r w:rsidR="00853DC2">
          <w:rPr>
            <w:noProof/>
            <w:webHidden/>
          </w:rPr>
          <w:instrText xml:space="preserve"> PAGEREF _Toc168319714 \h </w:instrText>
        </w:r>
        <w:r w:rsidR="00853DC2">
          <w:rPr>
            <w:noProof/>
            <w:webHidden/>
          </w:rPr>
        </w:r>
        <w:r w:rsidR="00853DC2">
          <w:rPr>
            <w:noProof/>
            <w:webHidden/>
          </w:rPr>
          <w:fldChar w:fldCharType="separate"/>
        </w:r>
        <w:r w:rsidR="0030329E">
          <w:rPr>
            <w:noProof/>
            <w:webHidden/>
          </w:rPr>
          <w:t>42</w:t>
        </w:r>
        <w:r w:rsidR="00853DC2">
          <w:rPr>
            <w:noProof/>
            <w:webHidden/>
          </w:rPr>
          <w:fldChar w:fldCharType="end"/>
        </w:r>
      </w:hyperlink>
    </w:p>
    <w:p w14:paraId="2839E1DE" w14:textId="628F4A84"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15" w:history="1">
        <w:r w:rsidR="00853DC2" w:rsidRPr="00646499">
          <w:rPr>
            <w:rStyle w:val="Lienhypertexte"/>
            <w:noProof/>
          </w:rPr>
          <w:t>4.11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Importation depuis un fichier CSV</w:t>
        </w:r>
        <w:r w:rsidR="00853DC2">
          <w:rPr>
            <w:noProof/>
            <w:webHidden/>
          </w:rPr>
          <w:tab/>
        </w:r>
        <w:r w:rsidR="00853DC2">
          <w:rPr>
            <w:noProof/>
            <w:webHidden/>
          </w:rPr>
          <w:fldChar w:fldCharType="begin"/>
        </w:r>
        <w:r w:rsidR="00853DC2">
          <w:rPr>
            <w:noProof/>
            <w:webHidden/>
          </w:rPr>
          <w:instrText xml:space="preserve"> PAGEREF _Toc168319715 \h </w:instrText>
        </w:r>
        <w:r w:rsidR="00853DC2">
          <w:rPr>
            <w:noProof/>
            <w:webHidden/>
          </w:rPr>
        </w:r>
        <w:r w:rsidR="00853DC2">
          <w:rPr>
            <w:noProof/>
            <w:webHidden/>
          </w:rPr>
          <w:fldChar w:fldCharType="separate"/>
        </w:r>
        <w:r w:rsidR="0030329E">
          <w:rPr>
            <w:noProof/>
            <w:webHidden/>
          </w:rPr>
          <w:t>42</w:t>
        </w:r>
        <w:r w:rsidR="00853DC2">
          <w:rPr>
            <w:noProof/>
            <w:webHidden/>
          </w:rPr>
          <w:fldChar w:fldCharType="end"/>
        </w:r>
      </w:hyperlink>
    </w:p>
    <w:p w14:paraId="4F9ABDAA" w14:textId="344D6389"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6" w:history="1">
        <w:r w:rsidR="00853DC2" w:rsidRPr="00646499">
          <w:rPr>
            <w:rStyle w:val="Lienhypertexte"/>
            <w:noProof/>
          </w:rPr>
          <w:t>4.11.1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Mise en place</w:t>
        </w:r>
        <w:r w:rsidR="00853DC2">
          <w:rPr>
            <w:noProof/>
            <w:webHidden/>
          </w:rPr>
          <w:tab/>
        </w:r>
        <w:r w:rsidR="00853DC2">
          <w:rPr>
            <w:noProof/>
            <w:webHidden/>
          </w:rPr>
          <w:fldChar w:fldCharType="begin"/>
        </w:r>
        <w:r w:rsidR="00853DC2">
          <w:rPr>
            <w:noProof/>
            <w:webHidden/>
          </w:rPr>
          <w:instrText xml:space="preserve"> PAGEREF _Toc168319716 \h </w:instrText>
        </w:r>
        <w:r w:rsidR="00853DC2">
          <w:rPr>
            <w:noProof/>
            <w:webHidden/>
          </w:rPr>
        </w:r>
        <w:r w:rsidR="00853DC2">
          <w:rPr>
            <w:noProof/>
            <w:webHidden/>
          </w:rPr>
          <w:fldChar w:fldCharType="separate"/>
        </w:r>
        <w:r w:rsidR="0030329E">
          <w:rPr>
            <w:noProof/>
            <w:webHidden/>
          </w:rPr>
          <w:t>42</w:t>
        </w:r>
        <w:r w:rsidR="00853DC2">
          <w:rPr>
            <w:noProof/>
            <w:webHidden/>
          </w:rPr>
          <w:fldChar w:fldCharType="end"/>
        </w:r>
      </w:hyperlink>
    </w:p>
    <w:p w14:paraId="7E6B0F8D" w14:textId="76F7D335"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7" w:history="1">
        <w:r w:rsidR="00853DC2" w:rsidRPr="00646499">
          <w:rPr>
            <w:rStyle w:val="Lienhypertexte"/>
            <w:noProof/>
          </w:rPr>
          <w:t>4.11.2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Téléchargement d’un fichier d’exemple</w:t>
        </w:r>
        <w:r w:rsidR="00853DC2">
          <w:rPr>
            <w:noProof/>
            <w:webHidden/>
          </w:rPr>
          <w:tab/>
        </w:r>
        <w:r w:rsidR="00853DC2">
          <w:rPr>
            <w:noProof/>
            <w:webHidden/>
          </w:rPr>
          <w:fldChar w:fldCharType="begin"/>
        </w:r>
        <w:r w:rsidR="00853DC2">
          <w:rPr>
            <w:noProof/>
            <w:webHidden/>
          </w:rPr>
          <w:instrText xml:space="preserve"> PAGEREF _Toc168319717 \h </w:instrText>
        </w:r>
        <w:r w:rsidR="00853DC2">
          <w:rPr>
            <w:noProof/>
            <w:webHidden/>
          </w:rPr>
        </w:r>
        <w:r w:rsidR="00853DC2">
          <w:rPr>
            <w:noProof/>
            <w:webHidden/>
          </w:rPr>
          <w:fldChar w:fldCharType="separate"/>
        </w:r>
        <w:r w:rsidR="0030329E">
          <w:rPr>
            <w:noProof/>
            <w:webHidden/>
          </w:rPr>
          <w:t>43</w:t>
        </w:r>
        <w:r w:rsidR="00853DC2">
          <w:rPr>
            <w:noProof/>
            <w:webHidden/>
          </w:rPr>
          <w:fldChar w:fldCharType="end"/>
        </w:r>
      </w:hyperlink>
    </w:p>
    <w:p w14:paraId="6C408A88" w14:textId="5979D6A6"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18" w:history="1">
        <w:r w:rsidR="00853DC2" w:rsidRPr="00646499">
          <w:rPr>
            <w:rStyle w:val="Lienhypertexte"/>
            <w:noProof/>
          </w:rPr>
          <w:t>4.11.3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Difficulté rencontrée</w:t>
        </w:r>
        <w:r w:rsidR="00853DC2">
          <w:rPr>
            <w:noProof/>
            <w:webHidden/>
          </w:rPr>
          <w:tab/>
        </w:r>
        <w:r w:rsidR="00853DC2">
          <w:rPr>
            <w:noProof/>
            <w:webHidden/>
          </w:rPr>
          <w:fldChar w:fldCharType="begin"/>
        </w:r>
        <w:r w:rsidR="00853DC2">
          <w:rPr>
            <w:noProof/>
            <w:webHidden/>
          </w:rPr>
          <w:instrText xml:space="preserve"> PAGEREF _Toc168319718 \h </w:instrText>
        </w:r>
        <w:r w:rsidR="00853DC2">
          <w:rPr>
            <w:noProof/>
            <w:webHidden/>
          </w:rPr>
        </w:r>
        <w:r w:rsidR="00853DC2">
          <w:rPr>
            <w:noProof/>
            <w:webHidden/>
          </w:rPr>
          <w:fldChar w:fldCharType="separate"/>
        </w:r>
        <w:r w:rsidR="0030329E">
          <w:rPr>
            <w:noProof/>
            <w:webHidden/>
          </w:rPr>
          <w:t>43</w:t>
        </w:r>
        <w:r w:rsidR="00853DC2">
          <w:rPr>
            <w:noProof/>
            <w:webHidden/>
          </w:rPr>
          <w:fldChar w:fldCharType="end"/>
        </w:r>
      </w:hyperlink>
    </w:p>
    <w:p w14:paraId="030F7C6B" w14:textId="6E0460E1"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19" w:history="1">
        <w:r w:rsidR="00853DC2" w:rsidRPr="00646499">
          <w:rPr>
            <w:rStyle w:val="Lienhypertexte"/>
            <w:noProof/>
          </w:rPr>
          <w:t>4.12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Procédure utilisée pour le déploiement</w:t>
        </w:r>
        <w:r w:rsidR="00853DC2">
          <w:rPr>
            <w:noProof/>
            <w:webHidden/>
          </w:rPr>
          <w:tab/>
        </w:r>
        <w:r w:rsidR="00853DC2">
          <w:rPr>
            <w:noProof/>
            <w:webHidden/>
          </w:rPr>
          <w:fldChar w:fldCharType="begin"/>
        </w:r>
        <w:r w:rsidR="00853DC2">
          <w:rPr>
            <w:noProof/>
            <w:webHidden/>
          </w:rPr>
          <w:instrText xml:space="preserve"> PAGEREF _Toc168319719 \h </w:instrText>
        </w:r>
        <w:r w:rsidR="00853DC2">
          <w:rPr>
            <w:noProof/>
            <w:webHidden/>
          </w:rPr>
        </w:r>
        <w:r w:rsidR="00853DC2">
          <w:rPr>
            <w:noProof/>
            <w:webHidden/>
          </w:rPr>
          <w:fldChar w:fldCharType="separate"/>
        </w:r>
        <w:r w:rsidR="0030329E">
          <w:rPr>
            <w:noProof/>
            <w:webHidden/>
          </w:rPr>
          <w:t>44</w:t>
        </w:r>
        <w:r w:rsidR="00853DC2">
          <w:rPr>
            <w:noProof/>
            <w:webHidden/>
          </w:rPr>
          <w:fldChar w:fldCharType="end"/>
        </w:r>
      </w:hyperlink>
    </w:p>
    <w:p w14:paraId="0424D5D7" w14:textId="2546FA06"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0" w:history="1">
        <w:r w:rsidR="00853DC2" w:rsidRPr="00646499">
          <w:rPr>
            <w:rStyle w:val="Lienhypertexte"/>
            <w:noProof/>
          </w:rPr>
          <w:t>4.12.1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Contraintes</w:t>
        </w:r>
        <w:r w:rsidR="00853DC2">
          <w:rPr>
            <w:noProof/>
            <w:webHidden/>
          </w:rPr>
          <w:tab/>
        </w:r>
        <w:r w:rsidR="00853DC2">
          <w:rPr>
            <w:noProof/>
            <w:webHidden/>
          </w:rPr>
          <w:fldChar w:fldCharType="begin"/>
        </w:r>
        <w:r w:rsidR="00853DC2">
          <w:rPr>
            <w:noProof/>
            <w:webHidden/>
          </w:rPr>
          <w:instrText xml:space="preserve"> PAGEREF _Toc168319720 \h </w:instrText>
        </w:r>
        <w:r w:rsidR="00853DC2">
          <w:rPr>
            <w:noProof/>
            <w:webHidden/>
          </w:rPr>
        </w:r>
        <w:r w:rsidR="00853DC2">
          <w:rPr>
            <w:noProof/>
            <w:webHidden/>
          </w:rPr>
          <w:fldChar w:fldCharType="separate"/>
        </w:r>
        <w:r w:rsidR="0030329E">
          <w:rPr>
            <w:noProof/>
            <w:webHidden/>
          </w:rPr>
          <w:t>44</w:t>
        </w:r>
        <w:r w:rsidR="00853DC2">
          <w:rPr>
            <w:noProof/>
            <w:webHidden/>
          </w:rPr>
          <w:fldChar w:fldCharType="end"/>
        </w:r>
      </w:hyperlink>
    </w:p>
    <w:p w14:paraId="142C38BB" w14:textId="271B668E"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1" w:history="1">
        <w:r w:rsidR="00853DC2" w:rsidRPr="00646499">
          <w:rPr>
            <w:rStyle w:val="Lienhypertexte"/>
            <w:noProof/>
          </w:rPr>
          <w:t>4.12.2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Procédure</w:t>
        </w:r>
        <w:r w:rsidR="00853DC2">
          <w:rPr>
            <w:noProof/>
            <w:webHidden/>
          </w:rPr>
          <w:tab/>
        </w:r>
        <w:r w:rsidR="00853DC2">
          <w:rPr>
            <w:noProof/>
            <w:webHidden/>
          </w:rPr>
          <w:fldChar w:fldCharType="begin"/>
        </w:r>
        <w:r w:rsidR="00853DC2">
          <w:rPr>
            <w:noProof/>
            <w:webHidden/>
          </w:rPr>
          <w:instrText xml:space="preserve"> PAGEREF _Toc168319721 \h </w:instrText>
        </w:r>
        <w:r w:rsidR="00853DC2">
          <w:rPr>
            <w:noProof/>
            <w:webHidden/>
          </w:rPr>
        </w:r>
        <w:r w:rsidR="00853DC2">
          <w:rPr>
            <w:noProof/>
            <w:webHidden/>
          </w:rPr>
          <w:fldChar w:fldCharType="separate"/>
        </w:r>
        <w:r w:rsidR="0030329E">
          <w:rPr>
            <w:noProof/>
            <w:webHidden/>
          </w:rPr>
          <w:t>44</w:t>
        </w:r>
        <w:r w:rsidR="00853DC2">
          <w:rPr>
            <w:noProof/>
            <w:webHidden/>
          </w:rPr>
          <w:fldChar w:fldCharType="end"/>
        </w:r>
      </w:hyperlink>
    </w:p>
    <w:p w14:paraId="7F891B10" w14:textId="0ED8AA2E"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2" w:history="1">
        <w:r w:rsidR="00853DC2" w:rsidRPr="00646499">
          <w:rPr>
            <w:rStyle w:val="Lienhypertexte"/>
            <w:noProof/>
          </w:rPr>
          <w:t>4.12.3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Exécuter des commandes Artisan depuis une URL</w:t>
        </w:r>
        <w:r w:rsidR="00853DC2">
          <w:rPr>
            <w:noProof/>
            <w:webHidden/>
          </w:rPr>
          <w:tab/>
        </w:r>
        <w:r w:rsidR="00853DC2">
          <w:rPr>
            <w:noProof/>
            <w:webHidden/>
          </w:rPr>
          <w:fldChar w:fldCharType="begin"/>
        </w:r>
        <w:r w:rsidR="00853DC2">
          <w:rPr>
            <w:noProof/>
            <w:webHidden/>
          </w:rPr>
          <w:instrText xml:space="preserve"> PAGEREF _Toc168319722 \h </w:instrText>
        </w:r>
        <w:r w:rsidR="00853DC2">
          <w:rPr>
            <w:noProof/>
            <w:webHidden/>
          </w:rPr>
        </w:r>
        <w:r w:rsidR="00853DC2">
          <w:rPr>
            <w:noProof/>
            <w:webHidden/>
          </w:rPr>
          <w:fldChar w:fldCharType="separate"/>
        </w:r>
        <w:r w:rsidR="0030329E">
          <w:rPr>
            <w:noProof/>
            <w:webHidden/>
          </w:rPr>
          <w:t>46</w:t>
        </w:r>
        <w:r w:rsidR="00853DC2">
          <w:rPr>
            <w:noProof/>
            <w:webHidden/>
          </w:rPr>
          <w:fldChar w:fldCharType="end"/>
        </w:r>
      </w:hyperlink>
    </w:p>
    <w:p w14:paraId="49E02E29" w14:textId="4E89C7CA"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23" w:history="1">
        <w:r w:rsidR="00853DC2" w:rsidRPr="00646499">
          <w:rPr>
            <w:rStyle w:val="Lienhypertexte"/>
            <w:noProof/>
          </w:rPr>
          <w:t>4.13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Trois mesures de sécurité</w:t>
        </w:r>
        <w:r w:rsidR="00853DC2">
          <w:rPr>
            <w:noProof/>
            <w:webHidden/>
          </w:rPr>
          <w:tab/>
        </w:r>
        <w:r w:rsidR="00853DC2">
          <w:rPr>
            <w:noProof/>
            <w:webHidden/>
          </w:rPr>
          <w:fldChar w:fldCharType="begin"/>
        </w:r>
        <w:r w:rsidR="00853DC2">
          <w:rPr>
            <w:noProof/>
            <w:webHidden/>
          </w:rPr>
          <w:instrText xml:space="preserve"> PAGEREF _Toc168319723 \h </w:instrText>
        </w:r>
        <w:r w:rsidR="00853DC2">
          <w:rPr>
            <w:noProof/>
            <w:webHidden/>
          </w:rPr>
        </w:r>
        <w:r w:rsidR="00853DC2">
          <w:rPr>
            <w:noProof/>
            <w:webHidden/>
          </w:rPr>
          <w:fldChar w:fldCharType="separate"/>
        </w:r>
        <w:r w:rsidR="0030329E">
          <w:rPr>
            <w:noProof/>
            <w:webHidden/>
          </w:rPr>
          <w:t>47</w:t>
        </w:r>
        <w:r w:rsidR="00853DC2">
          <w:rPr>
            <w:noProof/>
            <w:webHidden/>
          </w:rPr>
          <w:fldChar w:fldCharType="end"/>
        </w:r>
      </w:hyperlink>
    </w:p>
    <w:p w14:paraId="3857A7FF" w14:textId="3B01C36C"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4" w:history="1">
        <w:r w:rsidR="00853DC2" w:rsidRPr="00646499">
          <w:rPr>
            <w:rStyle w:val="Lienhypertexte"/>
            <w:noProof/>
          </w:rPr>
          <w:t>4.13.1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Token CSRF</w:t>
        </w:r>
        <w:r w:rsidR="00853DC2">
          <w:rPr>
            <w:noProof/>
            <w:webHidden/>
          </w:rPr>
          <w:tab/>
        </w:r>
        <w:r w:rsidR="00853DC2">
          <w:rPr>
            <w:noProof/>
            <w:webHidden/>
          </w:rPr>
          <w:fldChar w:fldCharType="begin"/>
        </w:r>
        <w:r w:rsidR="00853DC2">
          <w:rPr>
            <w:noProof/>
            <w:webHidden/>
          </w:rPr>
          <w:instrText xml:space="preserve"> PAGEREF _Toc168319724 \h </w:instrText>
        </w:r>
        <w:r w:rsidR="00853DC2">
          <w:rPr>
            <w:noProof/>
            <w:webHidden/>
          </w:rPr>
        </w:r>
        <w:r w:rsidR="00853DC2">
          <w:rPr>
            <w:noProof/>
            <w:webHidden/>
          </w:rPr>
          <w:fldChar w:fldCharType="separate"/>
        </w:r>
        <w:r w:rsidR="0030329E">
          <w:rPr>
            <w:noProof/>
            <w:webHidden/>
          </w:rPr>
          <w:t>47</w:t>
        </w:r>
        <w:r w:rsidR="00853DC2">
          <w:rPr>
            <w:noProof/>
            <w:webHidden/>
          </w:rPr>
          <w:fldChar w:fldCharType="end"/>
        </w:r>
      </w:hyperlink>
    </w:p>
    <w:p w14:paraId="15D4B7F5" w14:textId="63509ECE"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5" w:history="1">
        <w:r w:rsidR="00853DC2" w:rsidRPr="00646499">
          <w:rPr>
            <w:rStyle w:val="Lienhypertexte"/>
            <w:noProof/>
          </w:rPr>
          <w:t>4.13.2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Validation des formulaires</w:t>
        </w:r>
        <w:r w:rsidR="00853DC2">
          <w:rPr>
            <w:noProof/>
            <w:webHidden/>
          </w:rPr>
          <w:tab/>
        </w:r>
        <w:r w:rsidR="00853DC2">
          <w:rPr>
            <w:noProof/>
            <w:webHidden/>
          </w:rPr>
          <w:fldChar w:fldCharType="begin"/>
        </w:r>
        <w:r w:rsidR="00853DC2">
          <w:rPr>
            <w:noProof/>
            <w:webHidden/>
          </w:rPr>
          <w:instrText xml:space="preserve"> PAGEREF _Toc168319725 \h </w:instrText>
        </w:r>
        <w:r w:rsidR="00853DC2">
          <w:rPr>
            <w:noProof/>
            <w:webHidden/>
          </w:rPr>
        </w:r>
        <w:r w:rsidR="00853DC2">
          <w:rPr>
            <w:noProof/>
            <w:webHidden/>
          </w:rPr>
          <w:fldChar w:fldCharType="separate"/>
        </w:r>
        <w:r w:rsidR="0030329E">
          <w:rPr>
            <w:noProof/>
            <w:webHidden/>
          </w:rPr>
          <w:t>47</w:t>
        </w:r>
        <w:r w:rsidR="00853DC2">
          <w:rPr>
            <w:noProof/>
            <w:webHidden/>
          </w:rPr>
          <w:fldChar w:fldCharType="end"/>
        </w:r>
      </w:hyperlink>
    </w:p>
    <w:p w14:paraId="1CA1EF13" w14:textId="5983F66C"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6" w:history="1">
        <w:r w:rsidR="00853DC2" w:rsidRPr="00646499">
          <w:rPr>
            <w:rStyle w:val="Lienhypertexte"/>
            <w:noProof/>
          </w:rPr>
          <w:t>4.13.3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Hachage des mots de passe</w:t>
        </w:r>
        <w:r w:rsidR="00853DC2">
          <w:rPr>
            <w:noProof/>
            <w:webHidden/>
          </w:rPr>
          <w:tab/>
        </w:r>
        <w:r w:rsidR="00853DC2">
          <w:rPr>
            <w:noProof/>
            <w:webHidden/>
          </w:rPr>
          <w:fldChar w:fldCharType="begin"/>
        </w:r>
        <w:r w:rsidR="00853DC2">
          <w:rPr>
            <w:noProof/>
            <w:webHidden/>
          </w:rPr>
          <w:instrText xml:space="preserve"> PAGEREF _Toc168319726 \h </w:instrText>
        </w:r>
        <w:r w:rsidR="00853DC2">
          <w:rPr>
            <w:noProof/>
            <w:webHidden/>
          </w:rPr>
        </w:r>
        <w:r w:rsidR="00853DC2">
          <w:rPr>
            <w:noProof/>
            <w:webHidden/>
          </w:rPr>
          <w:fldChar w:fldCharType="separate"/>
        </w:r>
        <w:r w:rsidR="0030329E">
          <w:rPr>
            <w:noProof/>
            <w:webHidden/>
          </w:rPr>
          <w:t>49</w:t>
        </w:r>
        <w:r w:rsidR="00853DC2">
          <w:rPr>
            <w:noProof/>
            <w:webHidden/>
          </w:rPr>
          <w:fldChar w:fldCharType="end"/>
        </w:r>
      </w:hyperlink>
    </w:p>
    <w:p w14:paraId="0B5D60CE" w14:textId="04C72316"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27" w:history="1">
        <w:r w:rsidR="00853DC2" w:rsidRPr="00646499">
          <w:rPr>
            <w:rStyle w:val="Lienhypertexte"/>
            <w:noProof/>
          </w:rPr>
          <w:t>4.14</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Trois mesures pour le « Responsive design »</w:t>
        </w:r>
        <w:r w:rsidR="00853DC2">
          <w:rPr>
            <w:noProof/>
            <w:webHidden/>
          </w:rPr>
          <w:tab/>
        </w:r>
        <w:r w:rsidR="00853DC2">
          <w:rPr>
            <w:noProof/>
            <w:webHidden/>
          </w:rPr>
          <w:fldChar w:fldCharType="begin"/>
        </w:r>
        <w:r w:rsidR="00853DC2">
          <w:rPr>
            <w:noProof/>
            <w:webHidden/>
          </w:rPr>
          <w:instrText xml:space="preserve"> PAGEREF _Toc168319727 \h </w:instrText>
        </w:r>
        <w:r w:rsidR="00853DC2">
          <w:rPr>
            <w:noProof/>
            <w:webHidden/>
          </w:rPr>
        </w:r>
        <w:r w:rsidR="00853DC2">
          <w:rPr>
            <w:noProof/>
            <w:webHidden/>
          </w:rPr>
          <w:fldChar w:fldCharType="separate"/>
        </w:r>
        <w:r w:rsidR="0030329E">
          <w:rPr>
            <w:noProof/>
            <w:webHidden/>
          </w:rPr>
          <w:t>49</w:t>
        </w:r>
        <w:r w:rsidR="00853DC2">
          <w:rPr>
            <w:noProof/>
            <w:webHidden/>
          </w:rPr>
          <w:fldChar w:fldCharType="end"/>
        </w:r>
      </w:hyperlink>
    </w:p>
    <w:p w14:paraId="18577B75" w14:textId="2FD4E3F8"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8" w:history="1">
        <w:r w:rsidR="00853DC2" w:rsidRPr="00646499">
          <w:rPr>
            <w:rStyle w:val="Lienhypertexte"/>
            <w:noProof/>
          </w:rPr>
          <w:t>4.14.1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Affichage des cartes en fonction de la largeur de l’écran</w:t>
        </w:r>
        <w:r w:rsidR="00853DC2">
          <w:rPr>
            <w:noProof/>
            <w:webHidden/>
          </w:rPr>
          <w:tab/>
        </w:r>
        <w:r w:rsidR="00853DC2">
          <w:rPr>
            <w:noProof/>
            <w:webHidden/>
          </w:rPr>
          <w:fldChar w:fldCharType="begin"/>
        </w:r>
        <w:r w:rsidR="00853DC2">
          <w:rPr>
            <w:noProof/>
            <w:webHidden/>
          </w:rPr>
          <w:instrText xml:space="preserve"> PAGEREF _Toc168319728 \h </w:instrText>
        </w:r>
        <w:r w:rsidR="00853DC2">
          <w:rPr>
            <w:noProof/>
            <w:webHidden/>
          </w:rPr>
        </w:r>
        <w:r w:rsidR="00853DC2">
          <w:rPr>
            <w:noProof/>
            <w:webHidden/>
          </w:rPr>
          <w:fldChar w:fldCharType="separate"/>
        </w:r>
        <w:r w:rsidR="0030329E">
          <w:rPr>
            <w:noProof/>
            <w:webHidden/>
          </w:rPr>
          <w:t>49</w:t>
        </w:r>
        <w:r w:rsidR="00853DC2">
          <w:rPr>
            <w:noProof/>
            <w:webHidden/>
          </w:rPr>
          <w:fldChar w:fldCharType="end"/>
        </w:r>
      </w:hyperlink>
    </w:p>
    <w:p w14:paraId="6F27E8F4" w14:textId="7CB3B536"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29" w:history="1">
        <w:r w:rsidR="00853DC2" w:rsidRPr="00646499">
          <w:rPr>
            <w:rStyle w:val="Lienhypertexte"/>
            <w:noProof/>
          </w:rPr>
          <w:t>4.14.2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Barre de navigation</w:t>
        </w:r>
        <w:r w:rsidR="00853DC2">
          <w:rPr>
            <w:noProof/>
            <w:webHidden/>
          </w:rPr>
          <w:tab/>
        </w:r>
        <w:r w:rsidR="00853DC2">
          <w:rPr>
            <w:noProof/>
            <w:webHidden/>
          </w:rPr>
          <w:fldChar w:fldCharType="begin"/>
        </w:r>
        <w:r w:rsidR="00853DC2">
          <w:rPr>
            <w:noProof/>
            <w:webHidden/>
          </w:rPr>
          <w:instrText xml:space="preserve"> PAGEREF _Toc168319729 \h </w:instrText>
        </w:r>
        <w:r w:rsidR="00853DC2">
          <w:rPr>
            <w:noProof/>
            <w:webHidden/>
          </w:rPr>
        </w:r>
        <w:r w:rsidR="00853DC2">
          <w:rPr>
            <w:noProof/>
            <w:webHidden/>
          </w:rPr>
          <w:fldChar w:fldCharType="separate"/>
        </w:r>
        <w:r w:rsidR="0030329E">
          <w:rPr>
            <w:noProof/>
            <w:webHidden/>
          </w:rPr>
          <w:t>50</w:t>
        </w:r>
        <w:r w:rsidR="00853DC2">
          <w:rPr>
            <w:noProof/>
            <w:webHidden/>
          </w:rPr>
          <w:fldChar w:fldCharType="end"/>
        </w:r>
      </w:hyperlink>
    </w:p>
    <w:p w14:paraId="6920D458" w14:textId="34EE16F8"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0" w:history="1">
        <w:r w:rsidR="00853DC2" w:rsidRPr="00646499">
          <w:rPr>
            <w:rStyle w:val="Lienhypertexte"/>
            <w:noProof/>
          </w:rPr>
          <w:t>4.14.3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Boutons de gestion des membres</w:t>
        </w:r>
        <w:r w:rsidR="00853DC2">
          <w:rPr>
            <w:noProof/>
            <w:webHidden/>
          </w:rPr>
          <w:tab/>
        </w:r>
        <w:r w:rsidR="00853DC2">
          <w:rPr>
            <w:noProof/>
            <w:webHidden/>
          </w:rPr>
          <w:fldChar w:fldCharType="begin"/>
        </w:r>
        <w:r w:rsidR="00853DC2">
          <w:rPr>
            <w:noProof/>
            <w:webHidden/>
          </w:rPr>
          <w:instrText xml:space="preserve"> PAGEREF _Toc168319730 \h </w:instrText>
        </w:r>
        <w:r w:rsidR="00853DC2">
          <w:rPr>
            <w:noProof/>
            <w:webHidden/>
          </w:rPr>
        </w:r>
        <w:r w:rsidR="00853DC2">
          <w:rPr>
            <w:noProof/>
            <w:webHidden/>
          </w:rPr>
          <w:fldChar w:fldCharType="separate"/>
        </w:r>
        <w:r w:rsidR="0030329E">
          <w:rPr>
            <w:noProof/>
            <w:webHidden/>
          </w:rPr>
          <w:t>51</w:t>
        </w:r>
        <w:r w:rsidR="00853DC2">
          <w:rPr>
            <w:noProof/>
            <w:webHidden/>
          </w:rPr>
          <w:fldChar w:fldCharType="end"/>
        </w:r>
      </w:hyperlink>
    </w:p>
    <w:p w14:paraId="2B7F2FFA" w14:textId="272928F0" w:rsidR="00853DC2" w:rsidRDefault="00000000">
      <w:pPr>
        <w:pStyle w:val="TM2"/>
        <w:tabs>
          <w:tab w:val="left" w:pos="10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31" w:history="1">
        <w:r w:rsidR="00853DC2" w:rsidRPr="00646499">
          <w:rPr>
            <w:rStyle w:val="Lienhypertexte"/>
            <w:noProof/>
          </w:rPr>
          <w:t>4.15</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Mise en place des tests Laravel Dusk dans GitHub Actions</w:t>
        </w:r>
        <w:r w:rsidR="00853DC2">
          <w:rPr>
            <w:noProof/>
            <w:webHidden/>
          </w:rPr>
          <w:tab/>
        </w:r>
        <w:r w:rsidR="00853DC2">
          <w:rPr>
            <w:noProof/>
            <w:webHidden/>
          </w:rPr>
          <w:fldChar w:fldCharType="begin"/>
        </w:r>
        <w:r w:rsidR="00853DC2">
          <w:rPr>
            <w:noProof/>
            <w:webHidden/>
          </w:rPr>
          <w:instrText xml:space="preserve"> PAGEREF _Toc168319731 \h </w:instrText>
        </w:r>
        <w:r w:rsidR="00853DC2">
          <w:rPr>
            <w:noProof/>
            <w:webHidden/>
          </w:rPr>
        </w:r>
        <w:r w:rsidR="00853DC2">
          <w:rPr>
            <w:noProof/>
            <w:webHidden/>
          </w:rPr>
          <w:fldChar w:fldCharType="separate"/>
        </w:r>
        <w:r w:rsidR="0030329E">
          <w:rPr>
            <w:noProof/>
            <w:webHidden/>
          </w:rPr>
          <w:t>52</w:t>
        </w:r>
        <w:r w:rsidR="00853DC2">
          <w:rPr>
            <w:noProof/>
            <w:webHidden/>
          </w:rPr>
          <w:fldChar w:fldCharType="end"/>
        </w:r>
      </w:hyperlink>
    </w:p>
    <w:p w14:paraId="496054E6" w14:textId="33AE1E78"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2" w:history="1">
        <w:r w:rsidR="00853DC2" w:rsidRPr="00646499">
          <w:rPr>
            <w:rStyle w:val="Lienhypertexte"/>
            <w:noProof/>
          </w:rPr>
          <w:t>4.15.1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Installation de Laravel Dusk</w:t>
        </w:r>
        <w:r w:rsidR="00853DC2">
          <w:rPr>
            <w:noProof/>
            <w:webHidden/>
          </w:rPr>
          <w:tab/>
        </w:r>
        <w:r w:rsidR="00853DC2">
          <w:rPr>
            <w:noProof/>
            <w:webHidden/>
          </w:rPr>
          <w:fldChar w:fldCharType="begin"/>
        </w:r>
        <w:r w:rsidR="00853DC2">
          <w:rPr>
            <w:noProof/>
            <w:webHidden/>
          </w:rPr>
          <w:instrText xml:space="preserve"> PAGEREF _Toc168319732 \h </w:instrText>
        </w:r>
        <w:r w:rsidR="00853DC2">
          <w:rPr>
            <w:noProof/>
            <w:webHidden/>
          </w:rPr>
        </w:r>
        <w:r w:rsidR="00853DC2">
          <w:rPr>
            <w:noProof/>
            <w:webHidden/>
          </w:rPr>
          <w:fldChar w:fldCharType="separate"/>
        </w:r>
        <w:r w:rsidR="0030329E">
          <w:rPr>
            <w:noProof/>
            <w:webHidden/>
          </w:rPr>
          <w:t>52</w:t>
        </w:r>
        <w:r w:rsidR="00853DC2">
          <w:rPr>
            <w:noProof/>
            <w:webHidden/>
          </w:rPr>
          <w:fldChar w:fldCharType="end"/>
        </w:r>
      </w:hyperlink>
    </w:p>
    <w:p w14:paraId="0FA5D58C" w14:textId="06F90EF8"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3" w:history="1">
        <w:r w:rsidR="00853DC2" w:rsidRPr="00646499">
          <w:rPr>
            <w:rStyle w:val="Lienhypertexte"/>
            <w:noProof/>
          </w:rPr>
          <w:t>4.15.2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Mise en place de GitHub Action</w:t>
        </w:r>
        <w:r w:rsidR="00853DC2">
          <w:rPr>
            <w:noProof/>
            <w:webHidden/>
          </w:rPr>
          <w:tab/>
        </w:r>
        <w:r w:rsidR="00853DC2">
          <w:rPr>
            <w:noProof/>
            <w:webHidden/>
          </w:rPr>
          <w:fldChar w:fldCharType="begin"/>
        </w:r>
        <w:r w:rsidR="00853DC2">
          <w:rPr>
            <w:noProof/>
            <w:webHidden/>
          </w:rPr>
          <w:instrText xml:space="preserve"> PAGEREF _Toc168319733 \h </w:instrText>
        </w:r>
        <w:r w:rsidR="00853DC2">
          <w:rPr>
            <w:noProof/>
            <w:webHidden/>
          </w:rPr>
        </w:r>
        <w:r w:rsidR="00853DC2">
          <w:rPr>
            <w:noProof/>
            <w:webHidden/>
          </w:rPr>
          <w:fldChar w:fldCharType="separate"/>
        </w:r>
        <w:r w:rsidR="0030329E">
          <w:rPr>
            <w:noProof/>
            <w:webHidden/>
          </w:rPr>
          <w:t>53</w:t>
        </w:r>
        <w:r w:rsidR="00853DC2">
          <w:rPr>
            <w:noProof/>
            <w:webHidden/>
          </w:rPr>
          <w:fldChar w:fldCharType="end"/>
        </w:r>
      </w:hyperlink>
    </w:p>
    <w:p w14:paraId="67FE151A" w14:textId="30E117D4"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4" w:history="1">
        <w:r w:rsidR="00853DC2" w:rsidRPr="00646499">
          <w:rPr>
            <w:rStyle w:val="Lienhypertexte"/>
            <w:noProof/>
          </w:rPr>
          <w:t>4.15.3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Création d’un test Laravel Dusk</w:t>
        </w:r>
        <w:r w:rsidR="00853DC2">
          <w:rPr>
            <w:noProof/>
            <w:webHidden/>
          </w:rPr>
          <w:tab/>
        </w:r>
        <w:r w:rsidR="00853DC2">
          <w:rPr>
            <w:noProof/>
            <w:webHidden/>
          </w:rPr>
          <w:fldChar w:fldCharType="begin"/>
        </w:r>
        <w:r w:rsidR="00853DC2">
          <w:rPr>
            <w:noProof/>
            <w:webHidden/>
          </w:rPr>
          <w:instrText xml:space="preserve"> PAGEREF _Toc168319734 \h </w:instrText>
        </w:r>
        <w:r w:rsidR="00853DC2">
          <w:rPr>
            <w:noProof/>
            <w:webHidden/>
          </w:rPr>
        </w:r>
        <w:r w:rsidR="00853DC2">
          <w:rPr>
            <w:noProof/>
            <w:webHidden/>
          </w:rPr>
          <w:fldChar w:fldCharType="separate"/>
        </w:r>
        <w:r w:rsidR="0030329E">
          <w:rPr>
            <w:noProof/>
            <w:webHidden/>
          </w:rPr>
          <w:t>53</w:t>
        </w:r>
        <w:r w:rsidR="00853DC2">
          <w:rPr>
            <w:noProof/>
            <w:webHidden/>
          </w:rPr>
          <w:fldChar w:fldCharType="end"/>
        </w:r>
      </w:hyperlink>
    </w:p>
    <w:p w14:paraId="197C7DF5" w14:textId="50A72293"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5" w:history="1">
        <w:r w:rsidR="00853DC2" w:rsidRPr="00646499">
          <w:rPr>
            <w:rStyle w:val="Lienhypertexte"/>
            <w:noProof/>
          </w:rPr>
          <w:t>4.15.4</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Risque de sécurité</w:t>
        </w:r>
        <w:r w:rsidR="00853DC2">
          <w:rPr>
            <w:noProof/>
            <w:webHidden/>
          </w:rPr>
          <w:tab/>
        </w:r>
        <w:r w:rsidR="00853DC2">
          <w:rPr>
            <w:noProof/>
            <w:webHidden/>
          </w:rPr>
          <w:fldChar w:fldCharType="begin"/>
        </w:r>
        <w:r w:rsidR="00853DC2">
          <w:rPr>
            <w:noProof/>
            <w:webHidden/>
          </w:rPr>
          <w:instrText xml:space="preserve"> PAGEREF _Toc168319735 \h </w:instrText>
        </w:r>
        <w:r w:rsidR="00853DC2">
          <w:rPr>
            <w:noProof/>
            <w:webHidden/>
          </w:rPr>
        </w:r>
        <w:r w:rsidR="00853DC2">
          <w:rPr>
            <w:noProof/>
            <w:webHidden/>
          </w:rPr>
          <w:fldChar w:fldCharType="separate"/>
        </w:r>
        <w:r w:rsidR="0030329E">
          <w:rPr>
            <w:noProof/>
            <w:webHidden/>
          </w:rPr>
          <w:t>56</w:t>
        </w:r>
        <w:r w:rsidR="00853DC2">
          <w:rPr>
            <w:noProof/>
            <w:webHidden/>
          </w:rPr>
          <w:fldChar w:fldCharType="end"/>
        </w:r>
      </w:hyperlink>
    </w:p>
    <w:p w14:paraId="57F8EEFA" w14:textId="3CD424A8" w:rsidR="00853DC2" w:rsidRDefault="00000000">
      <w:pPr>
        <w:pStyle w:val="TM3"/>
        <w:tabs>
          <w:tab w:val="left" w:pos="14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36" w:history="1">
        <w:r w:rsidR="00853DC2" w:rsidRPr="00646499">
          <w:rPr>
            <w:rStyle w:val="Lienhypertexte"/>
            <w:noProof/>
          </w:rPr>
          <w:t>4.15.5</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Difficultés rencontrées</w:t>
        </w:r>
        <w:r w:rsidR="00853DC2">
          <w:rPr>
            <w:noProof/>
            <w:webHidden/>
          </w:rPr>
          <w:tab/>
        </w:r>
        <w:r w:rsidR="00853DC2">
          <w:rPr>
            <w:noProof/>
            <w:webHidden/>
          </w:rPr>
          <w:fldChar w:fldCharType="begin"/>
        </w:r>
        <w:r w:rsidR="00853DC2">
          <w:rPr>
            <w:noProof/>
            <w:webHidden/>
          </w:rPr>
          <w:instrText xml:space="preserve"> PAGEREF _Toc168319736 \h </w:instrText>
        </w:r>
        <w:r w:rsidR="00853DC2">
          <w:rPr>
            <w:noProof/>
            <w:webHidden/>
          </w:rPr>
        </w:r>
        <w:r w:rsidR="00853DC2">
          <w:rPr>
            <w:noProof/>
            <w:webHidden/>
          </w:rPr>
          <w:fldChar w:fldCharType="separate"/>
        </w:r>
        <w:r w:rsidR="0030329E">
          <w:rPr>
            <w:noProof/>
            <w:webHidden/>
          </w:rPr>
          <w:t>56</w:t>
        </w:r>
        <w:r w:rsidR="00853DC2">
          <w:rPr>
            <w:noProof/>
            <w:webHidden/>
          </w:rPr>
          <w:fldChar w:fldCharType="end"/>
        </w:r>
      </w:hyperlink>
    </w:p>
    <w:p w14:paraId="03F4D7E6" w14:textId="59E4303C"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737" w:history="1">
        <w:r w:rsidR="00853DC2" w:rsidRPr="00646499">
          <w:rPr>
            <w:rStyle w:val="Lienhypertexte"/>
            <w:noProof/>
          </w:rPr>
          <w:t>5</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Tests</w:t>
        </w:r>
        <w:r w:rsidR="00853DC2">
          <w:rPr>
            <w:noProof/>
            <w:webHidden/>
          </w:rPr>
          <w:tab/>
        </w:r>
        <w:r w:rsidR="00853DC2">
          <w:rPr>
            <w:noProof/>
            <w:webHidden/>
          </w:rPr>
          <w:fldChar w:fldCharType="begin"/>
        </w:r>
        <w:r w:rsidR="00853DC2">
          <w:rPr>
            <w:noProof/>
            <w:webHidden/>
          </w:rPr>
          <w:instrText xml:space="preserve"> PAGEREF _Toc168319737 \h </w:instrText>
        </w:r>
        <w:r w:rsidR="00853DC2">
          <w:rPr>
            <w:noProof/>
            <w:webHidden/>
          </w:rPr>
        </w:r>
        <w:r w:rsidR="00853DC2">
          <w:rPr>
            <w:noProof/>
            <w:webHidden/>
          </w:rPr>
          <w:fldChar w:fldCharType="separate"/>
        </w:r>
        <w:r w:rsidR="0030329E">
          <w:rPr>
            <w:noProof/>
            <w:webHidden/>
          </w:rPr>
          <w:t>57</w:t>
        </w:r>
        <w:r w:rsidR="00853DC2">
          <w:rPr>
            <w:noProof/>
            <w:webHidden/>
          </w:rPr>
          <w:fldChar w:fldCharType="end"/>
        </w:r>
      </w:hyperlink>
    </w:p>
    <w:p w14:paraId="630B3552" w14:textId="0D303787"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38" w:history="1">
        <w:r w:rsidR="00853DC2" w:rsidRPr="00646499">
          <w:rPr>
            <w:rStyle w:val="Lienhypertexte"/>
            <w:noProof/>
          </w:rPr>
          <w:t>5.1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Dossier des tests</w:t>
        </w:r>
        <w:r w:rsidR="00853DC2">
          <w:rPr>
            <w:noProof/>
            <w:webHidden/>
          </w:rPr>
          <w:tab/>
        </w:r>
        <w:r w:rsidR="00853DC2">
          <w:rPr>
            <w:noProof/>
            <w:webHidden/>
          </w:rPr>
          <w:fldChar w:fldCharType="begin"/>
        </w:r>
        <w:r w:rsidR="00853DC2">
          <w:rPr>
            <w:noProof/>
            <w:webHidden/>
          </w:rPr>
          <w:instrText xml:space="preserve"> PAGEREF _Toc168319738 \h </w:instrText>
        </w:r>
        <w:r w:rsidR="00853DC2">
          <w:rPr>
            <w:noProof/>
            <w:webHidden/>
          </w:rPr>
        </w:r>
        <w:r w:rsidR="00853DC2">
          <w:rPr>
            <w:noProof/>
            <w:webHidden/>
          </w:rPr>
          <w:fldChar w:fldCharType="separate"/>
        </w:r>
        <w:r w:rsidR="0030329E">
          <w:rPr>
            <w:noProof/>
            <w:webHidden/>
          </w:rPr>
          <w:t>57</w:t>
        </w:r>
        <w:r w:rsidR="00853DC2">
          <w:rPr>
            <w:noProof/>
            <w:webHidden/>
          </w:rPr>
          <w:fldChar w:fldCharType="end"/>
        </w:r>
      </w:hyperlink>
    </w:p>
    <w:p w14:paraId="40096F6B" w14:textId="545A7693"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739" w:history="1">
        <w:r w:rsidR="00853DC2" w:rsidRPr="00646499">
          <w:rPr>
            <w:rStyle w:val="Lienhypertexte"/>
            <w:noProof/>
          </w:rPr>
          <w:t>6</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Conclusion</w:t>
        </w:r>
        <w:r w:rsidR="00853DC2">
          <w:rPr>
            <w:noProof/>
            <w:webHidden/>
          </w:rPr>
          <w:tab/>
        </w:r>
        <w:r w:rsidR="00853DC2">
          <w:rPr>
            <w:noProof/>
            <w:webHidden/>
          </w:rPr>
          <w:fldChar w:fldCharType="begin"/>
        </w:r>
        <w:r w:rsidR="00853DC2">
          <w:rPr>
            <w:noProof/>
            <w:webHidden/>
          </w:rPr>
          <w:instrText xml:space="preserve"> PAGEREF _Toc168319739 \h </w:instrText>
        </w:r>
        <w:r w:rsidR="00853DC2">
          <w:rPr>
            <w:noProof/>
            <w:webHidden/>
          </w:rPr>
        </w:r>
        <w:r w:rsidR="00853DC2">
          <w:rPr>
            <w:noProof/>
            <w:webHidden/>
          </w:rPr>
          <w:fldChar w:fldCharType="separate"/>
        </w:r>
        <w:r w:rsidR="0030329E">
          <w:rPr>
            <w:noProof/>
            <w:webHidden/>
          </w:rPr>
          <w:t>58</w:t>
        </w:r>
        <w:r w:rsidR="00853DC2">
          <w:rPr>
            <w:noProof/>
            <w:webHidden/>
          </w:rPr>
          <w:fldChar w:fldCharType="end"/>
        </w:r>
      </w:hyperlink>
    </w:p>
    <w:p w14:paraId="4504338A" w14:textId="35BC179F"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40" w:history="1">
        <w:r w:rsidR="00853DC2" w:rsidRPr="00646499">
          <w:rPr>
            <w:rStyle w:val="Lienhypertexte"/>
            <w:noProof/>
          </w:rPr>
          <w:t>6.1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Bilan des fonctionnalités demandées</w:t>
        </w:r>
        <w:r w:rsidR="00853DC2">
          <w:rPr>
            <w:noProof/>
            <w:webHidden/>
          </w:rPr>
          <w:tab/>
        </w:r>
        <w:r w:rsidR="00853DC2">
          <w:rPr>
            <w:noProof/>
            <w:webHidden/>
          </w:rPr>
          <w:fldChar w:fldCharType="begin"/>
        </w:r>
        <w:r w:rsidR="00853DC2">
          <w:rPr>
            <w:noProof/>
            <w:webHidden/>
          </w:rPr>
          <w:instrText xml:space="preserve"> PAGEREF _Toc168319740 \h </w:instrText>
        </w:r>
        <w:r w:rsidR="00853DC2">
          <w:rPr>
            <w:noProof/>
            <w:webHidden/>
          </w:rPr>
        </w:r>
        <w:r w:rsidR="00853DC2">
          <w:rPr>
            <w:noProof/>
            <w:webHidden/>
          </w:rPr>
          <w:fldChar w:fldCharType="separate"/>
        </w:r>
        <w:r w:rsidR="0030329E">
          <w:rPr>
            <w:noProof/>
            <w:webHidden/>
          </w:rPr>
          <w:t>58</w:t>
        </w:r>
        <w:r w:rsidR="00853DC2">
          <w:rPr>
            <w:noProof/>
            <w:webHidden/>
          </w:rPr>
          <w:fldChar w:fldCharType="end"/>
        </w:r>
      </w:hyperlink>
    </w:p>
    <w:p w14:paraId="4D39FC8A" w14:textId="207A45DC"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41" w:history="1">
        <w:r w:rsidR="00853DC2" w:rsidRPr="00646499">
          <w:rPr>
            <w:rStyle w:val="Lienhypertexte"/>
            <w:noProof/>
          </w:rPr>
          <w:t>6.1.1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Génération des groupes</w:t>
        </w:r>
        <w:r w:rsidR="00853DC2">
          <w:rPr>
            <w:noProof/>
            <w:webHidden/>
          </w:rPr>
          <w:tab/>
        </w:r>
        <w:r w:rsidR="00853DC2">
          <w:rPr>
            <w:noProof/>
            <w:webHidden/>
          </w:rPr>
          <w:fldChar w:fldCharType="begin"/>
        </w:r>
        <w:r w:rsidR="00853DC2">
          <w:rPr>
            <w:noProof/>
            <w:webHidden/>
          </w:rPr>
          <w:instrText xml:space="preserve"> PAGEREF _Toc168319741 \h </w:instrText>
        </w:r>
        <w:r w:rsidR="00853DC2">
          <w:rPr>
            <w:noProof/>
            <w:webHidden/>
          </w:rPr>
        </w:r>
        <w:r w:rsidR="00853DC2">
          <w:rPr>
            <w:noProof/>
            <w:webHidden/>
          </w:rPr>
          <w:fldChar w:fldCharType="separate"/>
        </w:r>
        <w:r w:rsidR="0030329E">
          <w:rPr>
            <w:noProof/>
            <w:webHidden/>
          </w:rPr>
          <w:t>58</w:t>
        </w:r>
        <w:r w:rsidR="00853DC2">
          <w:rPr>
            <w:noProof/>
            <w:webHidden/>
          </w:rPr>
          <w:fldChar w:fldCharType="end"/>
        </w:r>
      </w:hyperlink>
    </w:p>
    <w:p w14:paraId="449A17F1" w14:textId="052582C7"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42" w:history="1">
        <w:r w:rsidR="00853DC2" w:rsidRPr="00646499">
          <w:rPr>
            <w:rStyle w:val="Lienhypertexte"/>
            <w:noProof/>
          </w:rPr>
          <w:t>6.2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Bilan de la planification</w:t>
        </w:r>
        <w:r w:rsidR="00853DC2">
          <w:rPr>
            <w:noProof/>
            <w:webHidden/>
          </w:rPr>
          <w:tab/>
        </w:r>
        <w:r w:rsidR="00853DC2">
          <w:rPr>
            <w:noProof/>
            <w:webHidden/>
          </w:rPr>
          <w:fldChar w:fldCharType="begin"/>
        </w:r>
        <w:r w:rsidR="00853DC2">
          <w:rPr>
            <w:noProof/>
            <w:webHidden/>
          </w:rPr>
          <w:instrText xml:space="preserve"> PAGEREF _Toc168319742 \h </w:instrText>
        </w:r>
        <w:r w:rsidR="00853DC2">
          <w:rPr>
            <w:noProof/>
            <w:webHidden/>
          </w:rPr>
        </w:r>
        <w:r w:rsidR="00853DC2">
          <w:rPr>
            <w:noProof/>
            <w:webHidden/>
          </w:rPr>
          <w:fldChar w:fldCharType="separate"/>
        </w:r>
        <w:r w:rsidR="0030329E">
          <w:rPr>
            <w:noProof/>
            <w:webHidden/>
          </w:rPr>
          <w:t>58</w:t>
        </w:r>
        <w:r w:rsidR="00853DC2">
          <w:rPr>
            <w:noProof/>
            <w:webHidden/>
          </w:rPr>
          <w:fldChar w:fldCharType="end"/>
        </w:r>
      </w:hyperlink>
    </w:p>
    <w:p w14:paraId="66956246" w14:textId="037FB1F7"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43" w:history="1">
        <w:r w:rsidR="00853DC2" w:rsidRPr="00646499">
          <w:rPr>
            <w:rStyle w:val="Lienhypertexte"/>
            <w:noProof/>
          </w:rPr>
          <w:t>6.3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Bilan personnel</w:t>
        </w:r>
        <w:r w:rsidR="00853DC2">
          <w:rPr>
            <w:noProof/>
            <w:webHidden/>
          </w:rPr>
          <w:tab/>
        </w:r>
        <w:r w:rsidR="00853DC2">
          <w:rPr>
            <w:noProof/>
            <w:webHidden/>
          </w:rPr>
          <w:fldChar w:fldCharType="begin"/>
        </w:r>
        <w:r w:rsidR="00853DC2">
          <w:rPr>
            <w:noProof/>
            <w:webHidden/>
          </w:rPr>
          <w:instrText xml:space="preserve"> PAGEREF _Toc168319743 \h </w:instrText>
        </w:r>
        <w:r w:rsidR="00853DC2">
          <w:rPr>
            <w:noProof/>
            <w:webHidden/>
          </w:rPr>
        </w:r>
        <w:r w:rsidR="00853DC2">
          <w:rPr>
            <w:noProof/>
            <w:webHidden/>
          </w:rPr>
          <w:fldChar w:fldCharType="separate"/>
        </w:r>
        <w:r w:rsidR="0030329E">
          <w:rPr>
            <w:noProof/>
            <w:webHidden/>
          </w:rPr>
          <w:t>60</w:t>
        </w:r>
        <w:r w:rsidR="00853DC2">
          <w:rPr>
            <w:noProof/>
            <w:webHidden/>
          </w:rPr>
          <w:fldChar w:fldCharType="end"/>
        </w:r>
      </w:hyperlink>
    </w:p>
    <w:p w14:paraId="0BE7FC96" w14:textId="71E3EF6C" w:rsidR="00853DC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744" w:history="1">
        <w:r w:rsidR="00853DC2" w:rsidRPr="00646499">
          <w:rPr>
            <w:rStyle w:val="Lienhypertexte"/>
            <w:noProof/>
          </w:rPr>
          <w:t>Glossaire</w:t>
        </w:r>
        <w:r w:rsidR="00853DC2">
          <w:rPr>
            <w:noProof/>
            <w:webHidden/>
          </w:rPr>
          <w:tab/>
        </w:r>
        <w:r w:rsidR="00853DC2">
          <w:rPr>
            <w:noProof/>
            <w:webHidden/>
          </w:rPr>
          <w:fldChar w:fldCharType="begin"/>
        </w:r>
        <w:r w:rsidR="00853DC2">
          <w:rPr>
            <w:noProof/>
            <w:webHidden/>
          </w:rPr>
          <w:instrText xml:space="preserve"> PAGEREF _Toc168319744 \h </w:instrText>
        </w:r>
        <w:r w:rsidR="00853DC2">
          <w:rPr>
            <w:noProof/>
            <w:webHidden/>
          </w:rPr>
        </w:r>
        <w:r w:rsidR="00853DC2">
          <w:rPr>
            <w:noProof/>
            <w:webHidden/>
          </w:rPr>
          <w:fldChar w:fldCharType="separate"/>
        </w:r>
        <w:r w:rsidR="0030329E">
          <w:rPr>
            <w:noProof/>
            <w:webHidden/>
          </w:rPr>
          <w:t>61</w:t>
        </w:r>
        <w:r w:rsidR="00853DC2">
          <w:rPr>
            <w:noProof/>
            <w:webHidden/>
          </w:rPr>
          <w:fldChar w:fldCharType="end"/>
        </w:r>
      </w:hyperlink>
    </w:p>
    <w:p w14:paraId="5DD1C235" w14:textId="4CB6E478" w:rsidR="00853DC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68319745" w:history="1">
        <w:r w:rsidR="00853DC2" w:rsidRPr="00646499">
          <w:rPr>
            <w:rStyle w:val="Lienhypertexte"/>
            <w:noProof/>
          </w:rPr>
          <w:t>7</w:t>
        </w:r>
        <w:r w:rsidR="00853DC2">
          <w:rPr>
            <w:rFonts w:asciiTheme="minorHAnsi" w:eastAsiaTheme="minorEastAsia" w:hAnsiTheme="minorHAnsi" w:cstheme="minorBidi"/>
            <w:b w:val="0"/>
            <w:bCs w:val="0"/>
            <w:caps w:val="0"/>
            <w:noProof/>
            <w:kern w:val="2"/>
            <w:sz w:val="22"/>
            <w:szCs w:val="22"/>
            <w14:ligatures w14:val="standardContextual"/>
          </w:rPr>
          <w:tab/>
        </w:r>
        <w:r w:rsidR="00853DC2" w:rsidRPr="00646499">
          <w:rPr>
            <w:rStyle w:val="Lienhypertexte"/>
            <w:noProof/>
          </w:rPr>
          <w:t>Annexes</w:t>
        </w:r>
        <w:r w:rsidR="00853DC2">
          <w:rPr>
            <w:noProof/>
            <w:webHidden/>
          </w:rPr>
          <w:tab/>
        </w:r>
        <w:r w:rsidR="00853DC2">
          <w:rPr>
            <w:noProof/>
            <w:webHidden/>
          </w:rPr>
          <w:fldChar w:fldCharType="begin"/>
        </w:r>
        <w:r w:rsidR="00853DC2">
          <w:rPr>
            <w:noProof/>
            <w:webHidden/>
          </w:rPr>
          <w:instrText xml:space="preserve"> PAGEREF _Toc168319745 \h </w:instrText>
        </w:r>
        <w:r w:rsidR="00853DC2">
          <w:rPr>
            <w:noProof/>
            <w:webHidden/>
          </w:rPr>
        </w:r>
        <w:r w:rsidR="00853DC2">
          <w:rPr>
            <w:noProof/>
            <w:webHidden/>
          </w:rPr>
          <w:fldChar w:fldCharType="separate"/>
        </w:r>
        <w:r w:rsidR="0030329E">
          <w:rPr>
            <w:noProof/>
            <w:webHidden/>
          </w:rPr>
          <w:t>63</w:t>
        </w:r>
        <w:r w:rsidR="00853DC2">
          <w:rPr>
            <w:noProof/>
            <w:webHidden/>
          </w:rPr>
          <w:fldChar w:fldCharType="end"/>
        </w:r>
      </w:hyperlink>
    </w:p>
    <w:p w14:paraId="5314628A" w14:textId="69AD5888"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46" w:history="1">
        <w:r w:rsidR="00853DC2" w:rsidRPr="00646499">
          <w:rPr>
            <w:rStyle w:val="Lienhypertexte"/>
            <w:noProof/>
          </w:rPr>
          <w:t>7.1</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Résumé du rapport de TPI</w:t>
        </w:r>
        <w:r w:rsidR="00853DC2">
          <w:rPr>
            <w:noProof/>
            <w:webHidden/>
          </w:rPr>
          <w:tab/>
        </w:r>
        <w:r w:rsidR="00853DC2">
          <w:rPr>
            <w:noProof/>
            <w:webHidden/>
          </w:rPr>
          <w:fldChar w:fldCharType="begin"/>
        </w:r>
        <w:r w:rsidR="00853DC2">
          <w:rPr>
            <w:noProof/>
            <w:webHidden/>
          </w:rPr>
          <w:instrText xml:space="preserve"> PAGEREF _Toc168319746 \h </w:instrText>
        </w:r>
        <w:r w:rsidR="00853DC2">
          <w:rPr>
            <w:noProof/>
            <w:webHidden/>
          </w:rPr>
        </w:r>
        <w:r w:rsidR="00853DC2">
          <w:rPr>
            <w:noProof/>
            <w:webHidden/>
          </w:rPr>
          <w:fldChar w:fldCharType="separate"/>
        </w:r>
        <w:r w:rsidR="0030329E">
          <w:rPr>
            <w:noProof/>
            <w:webHidden/>
          </w:rPr>
          <w:t>63</w:t>
        </w:r>
        <w:r w:rsidR="00853DC2">
          <w:rPr>
            <w:noProof/>
            <w:webHidden/>
          </w:rPr>
          <w:fldChar w:fldCharType="end"/>
        </w:r>
      </w:hyperlink>
    </w:p>
    <w:p w14:paraId="50152891" w14:textId="05E1E5AB"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47" w:history="1">
        <w:r w:rsidR="00853DC2" w:rsidRPr="00646499">
          <w:rPr>
            <w:rStyle w:val="Lienhypertexte"/>
            <w:noProof/>
          </w:rPr>
          <w:t>7.1.1</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Situation de départ</w:t>
        </w:r>
        <w:r w:rsidR="00853DC2">
          <w:rPr>
            <w:noProof/>
            <w:webHidden/>
          </w:rPr>
          <w:tab/>
        </w:r>
        <w:r w:rsidR="00853DC2">
          <w:rPr>
            <w:noProof/>
            <w:webHidden/>
          </w:rPr>
          <w:fldChar w:fldCharType="begin"/>
        </w:r>
        <w:r w:rsidR="00853DC2">
          <w:rPr>
            <w:noProof/>
            <w:webHidden/>
          </w:rPr>
          <w:instrText xml:space="preserve"> PAGEREF _Toc168319747 \h </w:instrText>
        </w:r>
        <w:r w:rsidR="00853DC2">
          <w:rPr>
            <w:noProof/>
            <w:webHidden/>
          </w:rPr>
        </w:r>
        <w:r w:rsidR="00853DC2">
          <w:rPr>
            <w:noProof/>
            <w:webHidden/>
          </w:rPr>
          <w:fldChar w:fldCharType="separate"/>
        </w:r>
        <w:r w:rsidR="0030329E">
          <w:rPr>
            <w:noProof/>
            <w:webHidden/>
          </w:rPr>
          <w:t>63</w:t>
        </w:r>
        <w:r w:rsidR="00853DC2">
          <w:rPr>
            <w:noProof/>
            <w:webHidden/>
          </w:rPr>
          <w:fldChar w:fldCharType="end"/>
        </w:r>
      </w:hyperlink>
    </w:p>
    <w:p w14:paraId="56C213BF" w14:textId="6576EE48"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48" w:history="1">
        <w:r w:rsidR="00853DC2" w:rsidRPr="00646499">
          <w:rPr>
            <w:rStyle w:val="Lienhypertexte"/>
            <w:noProof/>
          </w:rPr>
          <w:t>7.1.2</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Mise en œuvre</w:t>
        </w:r>
        <w:r w:rsidR="00853DC2">
          <w:rPr>
            <w:noProof/>
            <w:webHidden/>
          </w:rPr>
          <w:tab/>
        </w:r>
        <w:r w:rsidR="00853DC2">
          <w:rPr>
            <w:noProof/>
            <w:webHidden/>
          </w:rPr>
          <w:fldChar w:fldCharType="begin"/>
        </w:r>
        <w:r w:rsidR="00853DC2">
          <w:rPr>
            <w:noProof/>
            <w:webHidden/>
          </w:rPr>
          <w:instrText xml:space="preserve"> PAGEREF _Toc168319748 \h </w:instrText>
        </w:r>
        <w:r w:rsidR="00853DC2">
          <w:rPr>
            <w:noProof/>
            <w:webHidden/>
          </w:rPr>
        </w:r>
        <w:r w:rsidR="00853DC2">
          <w:rPr>
            <w:noProof/>
            <w:webHidden/>
          </w:rPr>
          <w:fldChar w:fldCharType="separate"/>
        </w:r>
        <w:r w:rsidR="0030329E">
          <w:rPr>
            <w:noProof/>
            <w:webHidden/>
          </w:rPr>
          <w:t>63</w:t>
        </w:r>
        <w:r w:rsidR="00853DC2">
          <w:rPr>
            <w:noProof/>
            <w:webHidden/>
          </w:rPr>
          <w:fldChar w:fldCharType="end"/>
        </w:r>
      </w:hyperlink>
    </w:p>
    <w:p w14:paraId="6E7C74C1" w14:textId="0198E037" w:rsidR="00853DC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68319749" w:history="1">
        <w:r w:rsidR="00853DC2" w:rsidRPr="00646499">
          <w:rPr>
            <w:rStyle w:val="Lienhypertexte"/>
            <w:noProof/>
          </w:rPr>
          <w:t>7.1.3</w:t>
        </w:r>
        <w:r w:rsidR="00853DC2">
          <w:rPr>
            <w:rFonts w:asciiTheme="minorHAnsi" w:eastAsiaTheme="minorEastAsia" w:hAnsiTheme="minorHAnsi" w:cstheme="minorBidi"/>
            <w:i w:val="0"/>
            <w:iCs w:val="0"/>
            <w:noProof/>
            <w:kern w:val="2"/>
            <w:sz w:val="22"/>
            <w:szCs w:val="22"/>
            <w14:ligatures w14:val="standardContextual"/>
          </w:rPr>
          <w:tab/>
        </w:r>
        <w:r w:rsidR="00853DC2" w:rsidRPr="00646499">
          <w:rPr>
            <w:rStyle w:val="Lienhypertexte"/>
            <w:noProof/>
          </w:rPr>
          <w:t>Résultats</w:t>
        </w:r>
        <w:r w:rsidR="00853DC2">
          <w:rPr>
            <w:noProof/>
            <w:webHidden/>
          </w:rPr>
          <w:tab/>
        </w:r>
        <w:r w:rsidR="00853DC2">
          <w:rPr>
            <w:noProof/>
            <w:webHidden/>
          </w:rPr>
          <w:fldChar w:fldCharType="begin"/>
        </w:r>
        <w:r w:rsidR="00853DC2">
          <w:rPr>
            <w:noProof/>
            <w:webHidden/>
          </w:rPr>
          <w:instrText xml:space="preserve"> PAGEREF _Toc168319749 \h </w:instrText>
        </w:r>
        <w:r w:rsidR="00853DC2">
          <w:rPr>
            <w:noProof/>
            <w:webHidden/>
          </w:rPr>
        </w:r>
        <w:r w:rsidR="00853DC2">
          <w:rPr>
            <w:noProof/>
            <w:webHidden/>
          </w:rPr>
          <w:fldChar w:fldCharType="separate"/>
        </w:r>
        <w:r w:rsidR="0030329E">
          <w:rPr>
            <w:noProof/>
            <w:webHidden/>
          </w:rPr>
          <w:t>63</w:t>
        </w:r>
        <w:r w:rsidR="00853DC2">
          <w:rPr>
            <w:noProof/>
            <w:webHidden/>
          </w:rPr>
          <w:fldChar w:fldCharType="end"/>
        </w:r>
      </w:hyperlink>
    </w:p>
    <w:p w14:paraId="3797FF4F" w14:textId="4ADC7334"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50" w:history="1">
        <w:r w:rsidR="00853DC2" w:rsidRPr="00646499">
          <w:rPr>
            <w:rStyle w:val="Lienhypertexte"/>
            <w:noProof/>
          </w:rPr>
          <w:t>7.2</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Accès au repository GitHub</w:t>
        </w:r>
        <w:r w:rsidR="00853DC2">
          <w:rPr>
            <w:noProof/>
            <w:webHidden/>
          </w:rPr>
          <w:tab/>
        </w:r>
        <w:r w:rsidR="00853DC2">
          <w:rPr>
            <w:noProof/>
            <w:webHidden/>
          </w:rPr>
          <w:fldChar w:fldCharType="begin"/>
        </w:r>
        <w:r w:rsidR="00853DC2">
          <w:rPr>
            <w:noProof/>
            <w:webHidden/>
          </w:rPr>
          <w:instrText xml:space="preserve"> PAGEREF _Toc168319750 \h </w:instrText>
        </w:r>
        <w:r w:rsidR="00853DC2">
          <w:rPr>
            <w:noProof/>
            <w:webHidden/>
          </w:rPr>
        </w:r>
        <w:r w:rsidR="00853DC2">
          <w:rPr>
            <w:noProof/>
            <w:webHidden/>
          </w:rPr>
          <w:fldChar w:fldCharType="separate"/>
        </w:r>
        <w:r w:rsidR="0030329E">
          <w:rPr>
            <w:noProof/>
            <w:webHidden/>
          </w:rPr>
          <w:t>64</w:t>
        </w:r>
        <w:r w:rsidR="00853DC2">
          <w:rPr>
            <w:noProof/>
            <w:webHidden/>
          </w:rPr>
          <w:fldChar w:fldCharType="end"/>
        </w:r>
      </w:hyperlink>
    </w:p>
    <w:p w14:paraId="5D2A4274" w14:textId="5895E43D"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51" w:history="1">
        <w:r w:rsidR="00853DC2" w:rsidRPr="00646499">
          <w:rPr>
            <w:rStyle w:val="Lienhypertexte"/>
            <w:noProof/>
          </w:rPr>
          <w:t>7.3</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Bibliographie</w:t>
        </w:r>
        <w:r w:rsidR="00853DC2">
          <w:rPr>
            <w:noProof/>
            <w:webHidden/>
          </w:rPr>
          <w:tab/>
        </w:r>
        <w:r w:rsidR="00853DC2">
          <w:rPr>
            <w:noProof/>
            <w:webHidden/>
          </w:rPr>
          <w:fldChar w:fldCharType="begin"/>
        </w:r>
        <w:r w:rsidR="00853DC2">
          <w:rPr>
            <w:noProof/>
            <w:webHidden/>
          </w:rPr>
          <w:instrText xml:space="preserve"> PAGEREF _Toc168319751 \h </w:instrText>
        </w:r>
        <w:r w:rsidR="00853DC2">
          <w:rPr>
            <w:noProof/>
            <w:webHidden/>
          </w:rPr>
        </w:r>
        <w:r w:rsidR="00853DC2">
          <w:rPr>
            <w:noProof/>
            <w:webHidden/>
          </w:rPr>
          <w:fldChar w:fldCharType="separate"/>
        </w:r>
        <w:r w:rsidR="0030329E">
          <w:rPr>
            <w:noProof/>
            <w:webHidden/>
          </w:rPr>
          <w:t>64</w:t>
        </w:r>
        <w:r w:rsidR="00853DC2">
          <w:rPr>
            <w:noProof/>
            <w:webHidden/>
          </w:rPr>
          <w:fldChar w:fldCharType="end"/>
        </w:r>
      </w:hyperlink>
    </w:p>
    <w:p w14:paraId="3944444B" w14:textId="0CFAEB0C"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52" w:history="1">
        <w:r w:rsidR="00853DC2" w:rsidRPr="00646499">
          <w:rPr>
            <w:rStyle w:val="Lienhypertexte"/>
            <w:noProof/>
            <w:lang w:val="en-US"/>
          </w:rPr>
          <w:t>7.4</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lang w:val="en-US"/>
          </w:rPr>
          <w:t>Table des illustrations</w:t>
        </w:r>
        <w:r w:rsidR="00853DC2">
          <w:rPr>
            <w:noProof/>
            <w:webHidden/>
          </w:rPr>
          <w:tab/>
        </w:r>
        <w:r w:rsidR="00853DC2">
          <w:rPr>
            <w:noProof/>
            <w:webHidden/>
          </w:rPr>
          <w:fldChar w:fldCharType="begin"/>
        </w:r>
        <w:r w:rsidR="00853DC2">
          <w:rPr>
            <w:noProof/>
            <w:webHidden/>
          </w:rPr>
          <w:instrText xml:space="preserve"> PAGEREF _Toc168319752 \h </w:instrText>
        </w:r>
        <w:r w:rsidR="00853DC2">
          <w:rPr>
            <w:noProof/>
            <w:webHidden/>
          </w:rPr>
        </w:r>
        <w:r w:rsidR="00853DC2">
          <w:rPr>
            <w:noProof/>
            <w:webHidden/>
          </w:rPr>
          <w:fldChar w:fldCharType="separate"/>
        </w:r>
        <w:r w:rsidR="0030329E">
          <w:rPr>
            <w:noProof/>
            <w:webHidden/>
          </w:rPr>
          <w:t>65</w:t>
        </w:r>
        <w:r w:rsidR="00853DC2">
          <w:rPr>
            <w:noProof/>
            <w:webHidden/>
          </w:rPr>
          <w:fldChar w:fldCharType="end"/>
        </w:r>
      </w:hyperlink>
    </w:p>
    <w:p w14:paraId="0AFCB728" w14:textId="5F3C21D7"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53" w:history="1">
        <w:r w:rsidR="00853DC2" w:rsidRPr="00646499">
          <w:rPr>
            <w:rStyle w:val="Lienhypertexte"/>
            <w:noProof/>
          </w:rPr>
          <w:t>7.5</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Planning</w:t>
        </w:r>
        <w:r w:rsidR="00853DC2">
          <w:rPr>
            <w:noProof/>
            <w:webHidden/>
          </w:rPr>
          <w:tab/>
        </w:r>
        <w:r w:rsidR="00853DC2">
          <w:rPr>
            <w:noProof/>
            <w:webHidden/>
          </w:rPr>
          <w:fldChar w:fldCharType="begin"/>
        </w:r>
        <w:r w:rsidR="00853DC2">
          <w:rPr>
            <w:noProof/>
            <w:webHidden/>
          </w:rPr>
          <w:instrText xml:space="preserve"> PAGEREF _Toc168319753 \h </w:instrText>
        </w:r>
        <w:r w:rsidR="00853DC2">
          <w:rPr>
            <w:noProof/>
            <w:webHidden/>
          </w:rPr>
        </w:r>
        <w:r w:rsidR="00853DC2">
          <w:rPr>
            <w:noProof/>
            <w:webHidden/>
          </w:rPr>
          <w:fldChar w:fldCharType="separate"/>
        </w:r>
        <w:r w:rsidR="0030329E">
          <w:rPr>
            <w:noProof/>
            <w:webHidden/>
          </w:rPr>
          <w:t>66</w:t>
        </w:r>
        <w:r w:rsidR="00853DC2">
          <w:rPr>
            <w:noProof/>
            <w:webHidden/>
          </w:rPr>
          <w:fldChar w:fldCharType="end"/>
        </w:r>
      </w:hyperlink>
    </w:p>
    <w:p w14:paraId="1C0B3F11" w14:textId="7555A3D3" w:rsidR="00853DC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68319754" w:history="1">
        <w:r w:rsidR="00853DC2" w:rsidRPr="00646499">
          <w:rPr>
            <w:rStyle w:val="Lienhypertexte"/>
            <w:noProof/>
          </w:rPr>
          <w:t>7.7</w:t>
        </w:r>
        <w:r w:rsidR="00853DC2">
          <w:rPr>
            <w:rFonts w:asciiTheme="minorHAnsi" w:eastAsiaTheme="minorEastAsia" w:hAnsiTheme="minorHAnsi" w:cstheme="minorBidi"/>
            <w:smallCaps w:val="0"/>
            <w:noProof/>
            <w:kern w:val="2"/>
            <w:sz w:val="22"/>
            <w:szCs w:val="22"/>
            <w14:ligatures w14:val="standardContextual"/>
          </w:rPr>
          <w:tab/>
        </w:r>
        <w:r w:rsidR="00853DC2" w:rsidRPr="00646499">
          <w:rPr>
            <w:rStyle w:val="Lienhypertexte"/>
            <w:noProof/>
          </w:rPr>
          <w:t>Journal de travail</w:t>
        </w:r>
        <w:r w:rsidR="00853DC2">
          <w:rPr>
            <w:noProof/>
            <w:webHidden/>
          </w:rPr>
          <w:tab/>
        </w:r>
        <w:r w:rsidR="00853DC2">
          <w:rPr>
            <w:noProof/>
            <w:webHidden/>
          </w:rPr>
          <w:fldChar w:fldCharType="begin"/>
        </w:r>
        <w:r w:rsidR="00853DC2">
          <w:rPr>
            <w:noProof/>
            <w:webHidden/>
          </w:rPr>
          <w:instrText xml:space="preserve"> PAGEREF _Toc168319754 \h </w:instrText>
        </w:r>
        <w:r w:rsidR="00853DC2">
          <w:rPr>
            <w:noProof/>
            <w:webHidden/>
          </w:rPr>
        </w:r>
        <w:r w:rsidR="00853DC2">
          <w:rPr>
            <w:noProof/>
            <w:webHidden/>
          </w:rPr>
          <w:fldChar w:fldCharType="separate"/>
        </w:r>
        <w:r w:rsidR="0030329E">
          <w:rPr>
            <w:noProof/>
            <w:webHidden/>
          </w:rPr>
          <w:t>75</w:t>
        </w:r>
        <w:r w:rsidR="00853DC2">
          <w:rPr>
            <w:noProof/>
            <w:webHidden/>
          </w:rPr>
          <w:fldChar w:fldCharType="end"/>
        </w:r>
      </w:hyperlink>
    </w:p>
    <w:p w14:paraId="36912894" w14:textId="767F383A" w:rsidR="00742484" w:rsidRPr="00AD4192" w:rsidRDefault="00A65F0B">
      <w:r w:rsidRPr="00AD4192">
        <w:rPr>
          <w:rFonts w:cs="Arial"/>
          <w:i/>
          <w:iCs/>
          <w:caps/>
          <w:szCs w:val="22"/>
        </w:rPr>
        <w:fldChar w:fldCharType="end"/>
      </w:r>
      <w:r w:rsidR="00742484" w:rsidRPr="00AD4192">
        <w:br w:type="page"/>
      </w:r>
    </w:p>
    <w:p w14:paraId="01967F72" w14:textId="0D5555B8" w:rsidR="008E53F9" w:rsidRPr="00AD4192" w:rsidRDefault="007F30AE" w:rsidP="00235234">
      <w:pPr>
        <w:pStyle w:val="Titre1"/>
      </w:pPr>
      <w:bookmarkStart w:id="1" w:name="_Toc532179955"/>
      <w:bookmarkStart w:id="2" w:name="_Toc165969637"/>
      <w:bookmarkStart w:id="3" w:name="_Toc168319650"/>
      <w:r w:rsidRPr="00AD4192">
        <w:lastRenderedPageBreak/>
        <w:t>Spécifications</w:t>
      </w:r>
      <w:bookmarkEnd w:id="1"/>
      <w:bookmarkEnd w:id="2"/>
      <w:bookmarkEnd w:id="3"/>
    </w:p>
    <w:p w14:paraId="05A3EA18" w14:textId="77777777" w:rsidR="00D160DD" w:rsidRPr="00AD4192" w:rsidRDefault="00753A51" w:rsidP="00A26E71">
      <w:pPr>
        <w:pStyle w:val="Titre2"/>
      </w:pPr>
      <w:bookmarkStart w:id="4" w:name="_Toc168319651"/>
      <w:bookmarkStart w:id="5" w:name="_Toc532179969"/>
      <w:bookmarkStart w:id="6" w:name="_Toc165969639"/>
      <w:r w:rsidRPr="00AD4192">
        <w:t>T</w:t>
      </w:r>
      <w:r w:rsidR="00902523" w:rsidRPr="00AD4192">
        <w:t>itr</w:t>
      </w:r>
      <w:r w:rsidR="0015167D" w:rsidRPr="00AD4192">
        <w:t>e</w:t>
      </w:r>
      <w:bookmarkEnd w:id="4"/>
    </w:p>
    <w:p w14:paraId="52288071" w14:textId="77777777" w:rsidR="0015167D" w:rsidRPr="00AD4192" w:rsidRDefault="0015167D" w:rsidP="007D234C">
      <w:pPr>
        <w:pStyle w:val="Retraitcorpsdetexte"/>
        <w:ind w:left="0"/>
      </w:pPr>
    </w:p>
    <w:p w14:paraId="0E9EDD7A" w14:textId="17E9D3A2" w:rsidR="007D234C" w:rsidRPr="00AD4192" w:rsidRDefault="007D234C" w:rsidP="007D234C">
      <w:pPr>
        <w:pStyle w:val="Retraitcorpsdetexte"/>
        <w:ind w:left="0"/>
      </w:pPr>
      <w:r w:rsidRPr="00AD4192">
        <w:t xml:space="preserve">Réalisation de l’application web SocialShuffle </w:t>
      </w:r>
      <w:r w:rsidR="00305799">
        <w:t>ayant</w:t>
      </w:r>
      <w:r w:rsidRPr="00AD4192">
        <w:t xml:space="preserve"> pour but de mélanger des participants </w:t>
      </w:r>
      <w:r w:rsidR="00305799">
        <w:t>afin de</w:t>
      </w:r>
      <w:r w:rsidRPr="00AD4192">
        <w:t xml:space="preserve"> favoriser les interactions sociales.</w:t>
      </w:r>
    </w:p>
    <w:p w14:paraId="1A4905D2" w14:textId="3056E723" w:rsidR="00C9084A" w:rsidRPr="00AD4192" w:rsidRDefault="00074638" w:rsidP="00A26E71">
      <w:pPr>
        <w:pStyle w:val="Titre2"/>
      </w:pPr>
      <w:bookmarkStart w:id="7" w:name="_Toc168319652"/>
      <w:r w:rsidRPr="00AD4192">
        <w:t>Introduction</w:t>
      </w:r>
      <w:bookmarkEnd w:id="7"/>
    </w:p>
    <w:p w14:paraId="14F73CAD" w14:textId="77777777" w:rsidR="00C9084A" w:rsidRPr="00AD4192" w:rsidRDefault="00C9084A" w:rsidP="00C9084A">
      <w:pPr>
        <w:pStyle w:val="Retraitcorpsdetexte"/>
        <w:ind w:left="0"/>
      </w:pPr>
    </w:p>
    <w:p w14:paraId="16E59236" w14:textId="6F6BCADD" w:rsidR="00074638" w:rsidRPr="00AD4192" w:rsidRDefault="00074638" w:rsidP="00074638">
      <w:r w:rsidRPr="00AD4192">
        <w:t xml:space="preserve">Ce projet a pour but de réaliser une application Web ayant pour but de mélanger des membres d’une équipe dans des groupes hétérogènes </w:t>
      </w:r>
      <w:r w:rsidR="00305799">
        <w:t>afin</w:t>
      </w:r>
      <w:r w:rsidRPr="00AD4192">
        <w:t xml:space="preserve"> de favoriser les interactions sociales.</w:t>
      </w:r>
    </w:p>
    <w:p w14:paraId="248B85F5" w14:textId="77777777" w:rsidR="00C9084A" w:rsidRPr="00AD4192" w:rsidRDefault="00C9084A" w:rsidP="00074638"/>
    <w:p w14:paraId="0026E548" w14:textId="71D4E49A" w:rsidR="00074638" w:rsidRPr="00AD4192" w:rsidRDefault="00074638" w:rsidP="00074638">
      <w:r w:rsidRPr="00AD4192">
        <w:t>Un des cas d’utilisation possible est lors du début d’une année scolaire,</w:t>
      </w:r>
      <w:r w:rsidR="00305799">
        <w:t xml:space="preserve"> où les élèves ne se connaissent pas encore entre eux,</w:t>
      </w:r>
      <w:r w:rsidRPr="00AD4192">
        <w:t xml:space="preserve"> de proposer des activités de team building en faisant en sorte que tous les participants </w:t>
      </w:r>
      <w:r w:rsidR="00305799">
        <w:t>puissent se rencontrer et interagir.</w:t>
      </w:r>
    </w:p>
    <w:p w14:paraId="6F36AF74" w14:textId="623B9B00" w:rsidR="00074638" w:rsidRPr="00AD4192" w:rsidRDefault="00074638" w:rsidP="00074638">
      <w:r w:rsidRPr="00AD4192">
        <w:t xml:space="preserve">Cette application permettra donc de retirer la </w:t>
      </w:r>
      <w:r w:rsidR="00305799">
        <w:t>contrainte</w:t>
      </w:r>
      <w:r w:rsidRPr="00AD4192">
        <w:t xml:space="preserve"> de devoir créer </w:t>
      </w:r>
      <w:r w:rsidR="00305799">
        <w:t>des</w:t>
      </w:r>
      <w:r w:rsidRPr="00AD4192">
        <w:t xml:space="preserve"> groupes manuellement.</w:t>
      </w:r>
    </w:p>
    <w:p w14:paraId="1FF5ED1B" w14:textId="77777777" w:rsidR="00074638" w:rsidRPr="00AD4192" w:rsidRDefault="00074638" w:rsidP="00074638"/>
    <w:p w14:paraId="037D5162" w14:textId="48985212" w:rsidR="00C9084A" w:rsidRPr="00AD4192" w:rsidRDefault="00074638" w:rsidP="00C9084A">
      <w:r w:rsidRPr="00AD4192">
        <w:t>L’enjeu principal est la mise en pratique du Framework Laravel</w:t>
      </w:r>
      <w:r w:rsidR="00E5549D" w:rsidRPr="00AD4192">
        <w:rPr>
          <w:color w:val="FF0000"/>
        </w:rPr>
        <w:t>*</w:t>
      </w:r>
      <w:r w:rsidR="00E5549D" w:rsidRPr="00AD4192">
        <w:rPr>
          <w:rStyle w:val="Appelnotedebasdep"/>
        </w:rPr>
        <w:footnoteReference w:id="1"/>
      </w:r>
      <w:r w:rsidRPr="00AD4192">
        <w:t xml:space="preserve"> dans un projet concret.</w:t>
      </w:r>
    </w:p>
    <w:p w14:paraId="62497BB9" w14:textId="77777777" w:rsidR="00916AAF" w:rsidRPr="00AD4192" w:rsidRDefault="00916AAF" w:rsidP="00C9084A"/>
    <w:p w14:paraId="4C095B57" w14:textId="283FAB7E" w:rsidR="00C9084A" w:rsidRPr="00AD4192" w:rsidRDefault="00C9084A" w:rsidP="00A26E71">
      <w:pPr>
        <w:pStyle w:val="Titre2"/>
      </w:pPr>
      <w:bookmarkStart w:id="8" w:name="_Toc168319653"/>
      <w:r w:rsidRPr="00AD4192">
        <w:t>Objectifs</w:t>
      </w:r>
      <w:bookmarkEnd w:id="8"/>
    </w:p>
    <w:p w14:paraId="5D0F0651" w14:textId="77777777" w:rsidR="00C9084A" w:rsidRPr="00AD4192" w:rsidRDefault="00C9084A" w:rsidP="00C9084A">
      <w:pPr>
        <w:pStyle w:val="Retraitcorpsdetexte"/>
        <w:ind w:left="0"/>
      </w:pPr>
    </w:p>
    <w:p w14:paraId="264FA258" w14:textId="77777777" w:rsidR="00C9084A" w:rsidRPr="00AD4192" w:rsidRDefault="00C9084A" w:rsidP="00C9084A">
      <w:pPr>
        <w:rPr>
          <w:szCs w:val="14"/>
        </w:rPr>
      </w:pPr>
      <w:r w:rsidRPr="00AD4192">
        <w:rPr>
          <w:szCs w:val="14"/>
        </w:rPr>
        <w:t>Les objectifs évalués pour ce projet sont les suivants :</w:t>
      </w:r>
    </w:p>
    <w:p w14:paraId="5813CB61" w14:textId="77777777" w:rsidR="00C9084A" w:rsidRPr="00AD4192" w:rsidRDefault="00C9084A">
      <w:pPr>
        <w:pStyle w:val="Paragraphedeliste"/>
        <w:numPr>
          <w:ilvl w:val="0"/>
          <w:numId w:val="8"/>
        </w:numPr>
        <w:rPr>
          <w:szCs w:val="14"/>
          <w:lang w:val="fr-CH"/>
        </w:rPr>
      </w:pPr>
      <w:r w:rsidRPr="00AD4192">
        <w:rPr>
          <w:szCs w:val="14"/>
          <w:lang w:val="fr-CH"/>
        </w:rPr>
        <w:t>Les formulaires doivent afficher des erreurs tout en remplissant à nouveau les formulaires lors de ces occurrences. Cela implique une validation minutieuse des champs.</w:t>
      </w:r>
    </w:p>
    <w:p w14:paraId="0A6E3809" w14:textId="77777777" w:rsidR="00C9084A" w:rsidRPr="00AD4192" w:rsidRDefault="00C9084A">
      <w:pPr>
        <w:pStyle w:val="Paragraphedeliste"/>
        <w:numPr>
          <w:ilvl w:val="0"/>
          <w:numId w:val="8"/>
        </w:numPr>
        <w:rPr>
          <w:szCs w:val="14"/>
          <w:lang w:val="fr-CH"/>
        </w:rPr>
      </w:pPr>
      <w:r w:rsidRPr="00AD4192">
        <w:rPr>
          <w:szCs w:val="14"/>
          <w:lang w:val="fr-CH"/>
        </w:rPr>
        <w:t>Mise en place de mesures de sécurité</w:t>
      </w:r>
    </w:p>
    <w:p w14:paraId="4168650C" w14:textId="77777777" w:rsidR="00C9084A" w:rsidRPr="00AD4192" w:rsidRDefault="00C9084A">
      <w:pPr>
        <w:pStyle w:val="Paragraphedeliste"/>
        <w:numPr>
          <w:ilvl w:val="0"/>
          <w:numId w:val="8"/>
        </w:numPr>
        <w:rPr>
          <w:szCs w:val="14"/>
          <w:lang w:val="fr-CH"/>
        </w:rPr>
      </w:pPr>
      <w:r w:rsidRPr="00AD4192">
        <w:rPr>
          <w:szCs w:val="14"/>
          <w:lang w:val="fr-CH"/>
        </w:rPr>
        <w:t>Un manuel d’installation sous la forme d’un fichier README.md sur le repository GitHub.</w:t>
      </w:r>
    </w:p>
    <w:p w14:paraId="5CF9448A" w14:textId="77777777" w:rsidR="00C9084A" w:rsidRPr="00AD4192" w:rsidRDefault="00C9084A">
      <w:pPr>
        <w:pStyle w:val="Paragraphedeliste"/>
        <w:numPr>
          <w:ilvl w:val="0"/>
          <w:numId w:val="8"/>
        </w:numPr>
        <w:rPr>
          <w:szCs w:val="14"/>
          <w:lang w:val="fr-CH"/>
        </w:rPr>
      </w:pPr>
      <w:r w:rsidRPr="00AD4192">
        <w:rPr>
          <w:szCs w:val="14"/>
          <w:lang w:val="fr-CH"/>
        </w:rPr>
        <w:t>Mettre en place et expliquer l’algorithme permettant la répartition des membres dans les différents groupes.</w:t>
      </w:r>
    </w:p>
    <w:p w14:paraId="61C75166" w14:textId="5D013DA6" w:rsidR="00C9084A" w:rsidRPr="00AD4192" w:rsidRDefault="00C9084A">
      <w:pPr>
        <w:pStyle w:val="Paragraphedeliste"/>
        <w:numPr>
          <w:ilvl w:val="0"/>
          <w:numId w:val="8"/>
        </w:numPr>
        <w:rPr>
          <w:szCs w:val="14"/>
          <w:lang w:val="fr-CH"/>
        </w:rPr>
      </w:pPr>
      <w:r w:rsidRPr="00AD4192">
        <w:rPr>
          <w:szCs w:val="14"/>
          <w:lang w:val="fr-CH"/>
        </w:rPr>
        <w:t>Le site doit être responsive</w:t>
      </w:r>
      <w:r w:rsidR="00E5549D" w:rsidRPr="00AD4192">
        <w:rPr>
          <w:color w:val="FF0000"/>
          <w:szCs w:val="14"/>
          <w:lang w:val="fr-CH"/>
        </w:rPr>
        <w:t>*</w:t>
      </w:r>
      <w:r w:rsidRPr="00AD4192">
        <w:rPr>
          <w:szCs w:val="14"/>
          <w:lang w:val="fr-CH"/>
        </w:rPr>
        <w:t>.</w:t>
      </w:r>
    </w:p>
    <w:p w14:paraId="368AAC24" w14:textId="77777777" w:rsidR="00C9084A" w:rsidRPr="00AD4192" w:rsidRDefault="00C9084A">
      <w:pPr>
        <w:pStyle w:val="Paragraphedeliste"/>
        <w:numPr>
          <w:ilvl w:val="0"/>
          <w:numId w:val="8"/>
        </w:numPr>
        <w:rPr>
          <w:szCs w:val="14"/>
          <w:lang w:val="fr-CH"/>
        </w:rPr>
      </w:pPr>
      <w:r w:rsidRPr="00AD4192">
        <w:rPr>
          <w:szCs w:val="14"/>
          <w:lang w:val="fr-CH"/>
        </w:rPr>
        <w:t>Justification des choix faits dans le MCD / MLD / MPD</w:t>
      </w:r>
    </w:p>
    <w:p w14:paraId="00FAC51D" w14:textId="77777777" w:rsidR="00C9084A" w:rsidRPr="00AD4192" w:rsidRDefault="00C9084A" w:rsidP="00C9084A">
      <w:pPr>
        <w:rPr>
          <w:szCs w:val="14"/>
        </w:rPr>
      </w:pPr>
    </w:p>
    <w:p w14:paraId="2F688975" w14:textId="5259C176" w:rsidR="00C9084A" w:rsidRPr="00AD4192" w:rsidRDefault="00C9084A" w:rsidP="00C9084A">
      <w:pPr>
        <w:rPr>
          <w:szCs w:val="14"/>
        </w:rPr>
      </w:pPr>
      <w:r w:rsidRPr="00AD4192">
        <w:rPr>
          <w:szCs w:val="14"/>
        </w:rPr>
        <w:t>En plus de ces objectifs, des éléments supplémentaires devront être intégrés à l’application </w:t>
      </w:r>
      <w:r w:rsidR="009A220E">
        <w:rPr>
          <w:szCs w:val="14"/>
        </w:rPr>
        <w:t xml:space="preserve">si le temps le </w:t>
      </w:r>
      <w:r w:rsidR="00347C75">
        <w:rPr>
          <w:szCs w:val="14"/>
        </w:rPr>
        <w:t>permet</w:t>
      </w:r>
      <w:r w:rsidR="00347C75" w:rsidRPr="00AD4192">
        <w:rPr>
          <w:szCs w:val="14"/>
        </w:rPr>
        <w:t xml:space="preserve"> :</w:t>
      </w:r>
    </w:p>
    <w:p w14:paraId="586E0F84" w14:textId="77777777" w:rsidR="00C9084A" w:rsidRPr="00AD4192" w:rsidRDefault="00C9084A">
      <w:pPr>
        <w:pStyle w:val="Paragraphedeliste"/>
        <w:numPr>
          <w:ilvl w:val="0"/>
          <w:numId w:val="9"/>
        </w:numPr>
        <w:rPr>
          <w:szCs w:val="14"/>
          <w:lang w:val="fr-CH"/>
        </w:rPr>
      </w:pPr>
      <w:r w:rsidRPr="00AD4192">
        <w:rPr>
          <w:szCs w:val="14"/>
          <w:lang w:val="fr-CH"/>
        </w:rPr>
        <w:t>Importation des membres depuis un fichier CSV en plus de l’entrée manuelle sur le site.</w:t>
      </w:r>
    </w:p>
    <w:p w14:paraId="11562145" w14:textId="77777777" w:rsidR="00C9084A" w:rsidRPr="00AD4192" w:rsidRDefault="00C9084A">
      <w:pPr>
        <w:pStyle w:val="Paragraphedeliste"/>
        <w:numPr>
          <w:ilvl w:val="0"/>
          <w:numId w:val="9"/>
        </w:numPr>
        <w:rPr>
          <w:szCs w:val="14"/>
          <w:lang w:val="fr-CH"/>
        </w:rPr>
      </w:pPr>
      <w:r w:rsidRPr="00AD4192">
        <w:rPr>
          <w:szCs w:val="14"/>
          <w:lang w:val="fr-CH"/>
        </w:rPr>
        <w:t>Affichage d’un code QR permettant de rediriger vers la page montrant les différents groupes.</w:t>
      </w:r>
    </w:p>
    <w:p w14:paraId="0560CA19" w14:textId="77777777" w:rsidR="00C9084A" w:rsidRPr="00AD4192" w:rsidRDefault="00C9084A" w:rsidP="00C9084A">
      <w:pPr>
        <w:pStyle w:val="Retraitcorpsdetexte"/>
        <w:ind w:left="0"/>
      </w:pPr>
    </w:p>
    <w:p w14:paraId="6B28029C" w14:textId="77777777" w:rsidR="00347C75" w:rsidRDefault="00347C75">
      <w:pPr>
        <w:jc w:val="left"/>
        <w:rPr>
          <w:rFonts w:asciiTheme="majorHAnsi" w:hAnsiTheme="majorHAnsi" w:cs="Arial"/>
          <w:b/>
          <w:bCs/>
          <w:iCs/>
          <w:sz w:val="28"/>
          <w:szCs w:val="28"/>
        </w:rPr>
      </w:pPr>
      <w:r>
        <w:br w:type="page"/>
      </w:r>
    </w:p>
    <w:p w14:paraId="7837DC7C" w14:textId="585FB823" w:rsidR="00C9084A" w:rsidRPr="00AD4192" w:rsidRDefault="00C9084A" w:rsidP="00A26E71">
      <w:pPr>
        <w:pStyle w:val="Titre2"/>
      </w:pPr>
      <w:bookmarkStart w:id="9" w:name="_Toc168319654"/>
      <w:r w:rsidRPr="00AD4192">
        <w:lastRenderedPageBreak/>
        <w:t>Points techniques</w:t>
      </w:r>
      <w:bookmarkEnd w:id="9"/>
    </w:p>
    <w:p w14:paraId="4DA7D4F9" w14:textId="77777777" w:rsidR="00C9084A" w:rsidRPr="00AD4192" w:rsidRDefault="00C9084A" w:rsidP="00C9084A">
      <w:pPr>
        <w:pStyle w:val="Retraitcorpsdetexte"/>
        <w:ind w:left="0"/>
      </w:pPr>
    </w:p>
    <w:p w14:paraId="54CC919B" w14:textId="77777777" w:rsidR="00C9084A" w:rsidRPr="00AD4192" w:rsidRDefault="00C9084A" w:rsidP="00C9084A">
      <w:r w:rsidRPr="00AD4192">
        <w:t>L’application devra respecter les contraintes techniques suivantes :</w:t>
      </w:r>
    </w:p>
    <w:p w14:paraId="46FABEAD" w14:textId="77777777" w:rsidR="00C9084A" w:rsidRPr="00AD4192" w:rsidRDefault="00C9084A" w:rsidP="00C9084A"/>
    <w:p w14:paraId="1C71C4BF" w14:textId="77777777" w:rsidR="00C9084A" w:rsidRPr="00AD4192" w:rsidRDefault="00C9084A">
      <w:pPr>
        <w:pStyle w:val="Paragraphedeliste"/>
        <w:numPr>
          <w:ilvl w:val="0"/>
          <w:numId w:val="10"/>
        </w:numPr>
        <w:rPr>
          <w:lang w:val="fr-CH"/>
        </w:rPr>
      </w:pPr>
      <w:r w:rsidRPr="00AD4192">
        <w:rPr>
          <w:lang w:val="fr-CH"/>
        </w:rPr>
        <w:t xml:space="preserve">Utilisation du Framework </w:t>
      </w:r>
      <w:r w:rsidRPr="00AD4192">
        <w:rPr>
          <w:b/>
          <w:bCs/>
          <w:lang w:val="fr-CH"/>
        </w:rPr>
        <w:t>Laravel</w:t>
      </w:r>
      <w:r w:rsidRPr="00AD4192">
        <w:rPr>
          <w:b/>
          <w:bCs/>
          <w:lang w:val="fr-CH"/>
        </w:rPr>
        <w:fldChar w:fldCharType="begin"/>
      </w:r>
      <w:r w:rsidRPr="00AD4192">
        <w:rPr>
          <w:lang w:val="fr-CH"/>
        </w:rPr>
        <w:instrText xml:space="preserve"> XE "</w:instrText>
      </w:r>
      <w:proofErr w:type="spellStart"/>
      <w:proofErr w:type="gramStart"/>
      <w:r w:rsidRPr="00AD4192">
        <w:rPr>
          <w:b/>
          <w:bCs/>
          <w:lang w:val="fr-CH"/>
        </w:rPr>
        <w:instrText>Laravel:</w:instrText>
      </w:r>
      <w:r w:rsidRPr="00AD4192">
        <w:rPr>
          <w:lang w:val="fr-CH"/>
        </w:rPr>
        <w:instrText>Framework</w:instrText>
      </w:r>
      <w:proofErr w:type="spellEnd"/>
      <w:proofErr w:type="gramEnd"/>
      <w:r w:rsidRPr="00AD4192">
        <w:rPr>
          <w:lang w:val="fr-CH"/>
        </w:rPr>
        <w:instrText xml:space="preserve"> PHP basé sur une </w:instrText>
      </w:r>
      <w:proofErr w:type="spellStart"/>
      <w:r w:rsidRPr="00AD4192">
        <w:rPr>
          <w:lang w:val="fr-CH"/>
        </w:rPr>
        <w:instrText>architechture</w:instrText>
      </w:r>
      <w:proofErr w:type="spellEnd"/>
      <w:r w:rsidRPr="00AD4192">
        <w:rPr>
          <w:lang w:val="fr-CH"/>
        </w:rPr>
        <w:instrText xml:space="preserve"> MVC." </w:instrText>
      </w:r>
      <w:r w:rsidRPr="00AD4192">
        <w:rPr>
          <w:b/>
          <w:bCs/>
          <w:lang w:val="fr-CH"/>
        </w:rPr>
        <w:fldChar w:fldCharType="end"/>
      </w:r>
      <w:r w:rsidRPr="00AD4192">
        <w:rPr>
          <w:b/>
          <w:bCs/>
          <w:lang w:val="fr-CH"/>
        </w:rPr>
        <w:t>.</w:t>
      </w:r>
    </w:p>
    <w:p w14:paraId="53959B51" w14:textId="77777777" w:rsidR="00C9084A" w:rsidRPr="00AD4192" w:rsidRDefault="00C9084A">
      <w:pPr>
        <w:pStyle w:val="Paragraphedeliste"/>
        <w:numPr>
          <w:ilvl w:val="0"/>
          <w:numId w:val="10"/>
        </w:numPr>
        <w:rPr>
          <w:lang w:val="fr-CH"/>
        </w:rPr>
      </w:pPr>
      <w:r w:rsidRPr="00AD4192">
        <w:rPr>
          <w:lang w:val="fr-CH"/>
        </w:rPr>
        <w:t xml:space="preserve">Une base de données </w:t>
      </w:r>
      <w:r w:rsidRPr="00AD4192">
        <w:rPr>
          <w:b/>
          <w:bCs/>
          <w:lang w:val="fr-CH"/>
        </w:rPr>
        <w:t xml:space="preserve">MySQL </w:t>
      </w:r>
      <w:r w:rsidRPr="00AD4192">
        <w:rPr>
          <w:lang w:val="fr-CH"/>
        </w:rPr>
        <w:t>reliée à l’application.</w:t>
      </w:r>
    </w:p>
    <w:p w14:paraId="3D84AA22" w14:textId="00677375" w:rsidR="00C32D21" w:rsidRPr="00AD4192" w:rsidRDefault="00C9084A" w:rsidP="00916AAF">
      <w:pPr>
        <w:pStyle w:val="Paragraphedeliste"/>
        <w:numPr>
          <w:ilvl w:val="0"/>
          <w:numId w:val="10"/>
        </w:numPr>
        <w:rPr>
          <w:lang w:val="fr-CH"/>
        </w:rPr>
      </w:pPr>
      <w:r w:rsidRPr="00AD4192">
        <w:rPr>
          <w:lang w:val="fr-CH"/>
        </w:rPr>
        <w:t>L’interface de l’application devra être responsive</w:t>
      </w:r>
      <w:r w:rsidR="00E5549D" w:rsidRPr="00AD4192">
        <w:rPr>
          <w:lang w:val="fr-CH"/>
        </w:rPr>
        <w:fldChar w:fldCharType="begin"/>
      </w:r>
      <w:r w:rsidR="00E5549D" w:rsidRPr="00AD4192">
        <w:rPr>
          <w:lang w:val="fr-CH"/>
        </w:rPr>
        <w:instrText xml:space="preserve"> XE "Responsive </w:instrText>
      </w:r>
      <w:proofErr w:type="spellStart"/>
      <w:proofErr w:type="gramStart"/>
      <w:r w:rsidR="00E5549D" w:rsidRPr="00AD4192">
        <w:rPr>
          <w:lang w:val="fr-CH"/>
        </w:rPr>
        <w:instrText>Design:Adaptation</w:instrText>
      </w:r>
      <w:proofErr w:type="spellEnd"/>
      <w:proofErr w:type="gramEnd"/>
      <w:r w:rsidR="00E5549D" w:rsidRPr="00AD4192">
        <w:rPr>
          <w:lang w:val="fr-CH"/>
        </w:rPr>
        <w:instrText xml:space="preserve"> </w:instrText>
      </w:r>
      <w:proofErr w:type="spellStart"/>
      <w:r w:rsidR="00E5549D" w:rsidRPr="00AD4192">
        <w:rPr>
          <w:lang w:val="fr-CH"/>
        </w:rPr>
        <w:instrText>automaqtique</w:instrText>
      </w:r>
      <w:proofErr w:type="spellEnd"/>
      <w:r w:rsidR="00E5549D" w:rsidRPr="00AD4192">
        <w:rPr>
          <w:lang w:val="fr-CH"/>
        </w:rPr>
        <w:instrText xml:space="preserve"> de l'interface selon le type d'appareils utilisés (Smartphone, Desktop)." </w:instrText>
      </w:r>
      <w:r w:rsidR="00E5549D" w:rsidRPr="00AD4192">
        <w:rPr>
          <w:lang w:val="fr-CH"/>
        </w:rPr>
        <w:fldChar w:fldCharType="end"/>
      </w:r>
      <w:r w:rsidRPr="00AD4192">
        <w:rPr>
          <w:lang w:val="fr-CH"/>
        </w:rPr>
        <w:t>.</w:t>
      </w:r>
    </w:p>
    <w:p w14:paraId="21458113" w14:textId="22D4170A" w:rsidR="00753A51" w:rsidRPr="00AD4192" w:rsidRDefault="00902523" w:rsidP="00A26E71">
      <w:pPr>
        <w:pStyle w:val="Titre2"/>
      </w:pPr>
      <w:bookmarkStart w:id="10" w:name="_Toc168319655"/>
      <w:r w:rsidRPr="00AD4192">
        <w:t>Matériel et logiciels à disposition</w:t>
      </w:r>
      <w:bookmarkEnd w:id="10"/>
    </w:p>
    <w:p w14:paraId="221F8668" w14:textId="77777777" w:rsidR="00F664DF" w:rsidRPr="00AD4192" w:rsidRDefault="00F664DF" w:rsidP="00301C76">
      <w:pPr>
        <w:pStyle w:val="Retraitcorpsdetexte"/>
        <w:ind w:left="0"/>
      </w:pPr>
    </w:p>
    <w:p w14:paraId="420C0F84" w14:textId="1DC6A016" w:rsidR="00301C76" w:rsidRPr="00AD4192" w:rsidRDefault="00301C76">
      <w:pPr>
        <w:pStyle w:val="Retraitcorpsdetexte"/>
        <w:numPr>
          <w:ilvl w:val="0"/>
          <w:numId w:val="12"/>
        </w:numPr>
      </w:pPr>
      <w:r w:rsidRPr="00AD4192">
        <w:t>Un PC de l’ETML</w:t>
      </w:r>
    </w:p>
    <w:p w14:paraId="02DB85CF" w14:textId="5FB8D880" w:rsidR="00301C76" w:rsidRDefault="00301C76">
      <w:pPr>
        <w:pStyle w:val="Retraitcorpsdetexte"/>
        <w:numPr>
          <w:ilvl w:val="0"/>
          <w:numId w:val="12"/>
        </w:numPr>
      </w:pPr>
      <w:r w:rsidRPr="00AD4192">
        <w:t>Visual Studio avec des extensions facilitant le développement en Laravel</w:t>
      </w:r>
    </w:p>
    <w:p w14:paraId="23349922" w14:textId="69A7D241" w:rsidR="00305799" w:rsidRDefault="00305799" w:rsidP="00305799">
      <w:pPr>
        <w:pStyle w:val="Retraitcorpsdetexte"/>
        <w:numPr>
          <w:ilvl w:val="1"/>
          <w:numId w:val="12"/>
        </w:numPr>
      </w:pPr>
      <w:r>
        <w:t>PHP</w:t>
      </w:r>
    </w:p>
    <w:p w14:paraId="54AFCEBD" w14:textId="0AE5FEE4" w:rsidR="005F52D7" w:rsidRDefault="005F52D7" w:rsidP="00305799">
      <w:pPr>
        <w:pStyle w:val="Retraitcorpsdetexte"/>
        <w:numPr>
          <w:ilvl w:val="1"/>
          <w:numId w:val="12"/>
        </w:numPr>
      </w:pPr>
      <w:r>
        <w:t xml:space="preserve">PHP </w:t>
      </w:r>
      <w:proofErr w:type="spellStart"/>
      <w:r>
        <w:t>Intelephense</w:t>
      </w:r>
      <w:proofErr w:type="spellEnd"/>
    </w:p>
    <w:p w14:paraId="571A7ED6" w14:textId="41D5E6CF" w:rsidR="00305799" w:rsidRDefault="00305799" w:rsidP="00305799">
      <w:pPr>
        <w:pStyle w:val="Retraitcorpsdetexte"/>
        <w:numPr>
          <w:ilvl w:val="1"/>
          <w:numId w:val="12"/>
        </w:numPr>
      </w:pPr>
      <w:r>
        <w:t xml:space="preserve">PHP </w:t>
      </w:r>
      <w:proofErr w:type="spellStart"/>
      <w:r>
        <w:t>Namespace</w:t>
      </w:r>
      <w:proofErr w:type="spellEnd"/>
      <w:r>
        <w:t xml:space="preserve"> </w:t>
      </w:r>
      <w:proofErr w:type="spellStart"/>
      <w:r>
        <w:t>Resolver</w:t>
      </w:r>
      <w:proofErr w:type="spellEnd"/>
    </w:p>
    <w:p w14:paraId="35394EE3" w14:textId="55619874" w:rsidR="00305799" w:rsidRDefault="00305799" w:rsidP="00305799">
      <w:pPr>
        <w:pStyle w:val="Retraitcorpsdetexte"/>
        <w:numPr>
          <w:ilvl w:val="1"/>
          <w:numId w:val="12"/>
        </w:numPr>
      </w:pPr>
      <w:r>
        <w:t xml:space="preserve">Laravel Extra </w:t>
      </w:r>
      <w:proofErr w:type="spellStart"/>
      <w:r>
        <w:t>Intellisense</w:t>
      </w:r>
      <w:proofErr w:type="spellEnd"/>
    </w:p>
    <w:p w14:paraId="7015FDDF" w14:textId="2CD5F634" w:rsidR="00305799" w:rsidRDefault="00305799" w:rsidP="00305799">
      <w:pPr>
        <w:pStyle w:val="Retraitcorpsdetexte"/>
        <w:numPr>
          <w:ilvl w:val="1"/>
          <w:numId w:val="12"/>
        </w:numPr>
      </w:pPr>
      <w:r>
        <w:t>Laravel Blade formatter</w:t>
      </w:r>
    </w:p>
    <w:p w14:paraId="319D6B28" w14:textId="0AE5E5BE" w:rsidR="00305799" w:rsidRPr="00AD4192" w:rsidRDefault="00305799" w:rsidP="00305799">
      <w:pPr>
        <w:pStyle w:val="Retraitcorpsdetexte"/>
        <w:numPr>
          <w:ilvl w:val="1"/>
          <w:numId w:val="12"/>
        </w:numPr>
      </w:pPr>
      <w:proofErr w:type="spellStart"/>
      <w:r>
        <w:t>Beautify</w:t>
      </w:r>
      <w:proofErr w:type="spellEnd"/>
      <w:r>
        <w:t xml:space="preserve"> Blade</w:t>
      </w:r>
    </w:p>
    <w:p w14:paraId="37B62F6B" w14:textId="39B22AD3" w:rsidR="00301C76" w:rsidRPr="00AD4192" w:rsidRDefault="00301C76">
      <w:pPr>
        <w:pStyle w:val="Retraitcorpsdetexte"/>
        <w:numPr>
          <w:ilvl w:val="0"/>
          <w:numId w:val="12"/>
        </w:numPr>
      </w:pPr>
      <w:r w:rsidRPr="00AD4192">
        <w:t>PHP 8.3</w:t>
      </w:r>
      <w:r w:rsidR="00241DD9">
        <w:t xml:space="preserve"> pour l’environnement</w:t>
      </w:r>
      <w:r w:rsidR="005F52D7">
        <w:t xml:space="preserve"> de développement</w:t>
      </w:r>
      <w:r w:rsidR="00241DD9">
        <w:t xml:space="preserve"> local</w:t>
      </w:r>
    </w:p>
    <w:p w14:paraId="63796A9D" w14:textId="011D4B64" w:rsidR="00301C76" w:rsidRPr="00AD4192" w:rsidRDefault="00301C76">
      <w:pPr>
        <w:pStyle w:val="Retraitcorpsdetexte"/>
        <w:numPr>
          <w:ilvl w:val="0"/>
          <w:numId w:val="12"/>
        </w:numPr>
      </w:pPr>
      <w:r w:rsidRPr="00AD4192">
        <w:t>Composer</w:t>
      </w:r>
    </w:p>
    <w:p w14:paraId="6C3716CE" w14:textId="51568223" w:rsidR="00E56243" w:rsidRDefault="00E56243">
      <w:pPr>
        <w:pStyle w:val="Retraitcorpsdetexte"/>
        <w:numPr>
          <w:ilvl w:val="0"/>
          <w:numId w:val="12"/>
        </w:numPr>
      </w:pPr>
      <w:proofErr w:type="spellStart"/>
      <w:proofErr w:type="gramStart"/>
      <w:r w:rsidRPr="00AD4192">
        <w:t>uWamp</w:t>
      </w:r>
      <w:proofErr w:type="spellEnd"/>
      <w:proofErr w:type="gramEnd"/>
      <w:r w:rsidRPr="00AD4192">
        <w:t xml:space="preserve"> pour le serveur de base de données de développement</w:t>
      </w:r>
    </w:p>
    <w:p w14:paraId="7F61D355" w14:textId="5A00732C" w:rsidR="00875046" w:rsidRPr="00AD4192" w:rsidRDefault="00875046">
      <w:pPr>
        <w:pStyle w:val="Retraitcorpsdetexte"/>
        <w:numPr>
          <w:ilvl w:val="0"/>
          <w:numId w:val="12"/>
        </w:numPr>
      </w:pPr>
      <w:r>
        <w:t>node.js</w:t>
      </w:r>
    </w:p>
    <w:p w14:paraId="2E74038C" w14:textId="77777777" w:rsidR="00753A51" w:rsidRPr="00AD4192" w:rsidRDefault="00753A51" w:rsidP="00A26E71">
      <w:pPr>
        <w:pStyle w:val="Titre2"/>
      </w:pPr>
      <w:bookmarkStart w:id="11" w:name="_Toc168319656"/>
      <w:r w:rsidRPr="00AD4192">
        <w:t>P</w:t>
      </w:r>
      <w:r w:rsidR="00902523" w:rsidRPr="00AD4192">
        <w:t>rérequis</w:t>
      </w:r>
      <w:bookmarkEnd w:id="11"/>
    </w:p>
    <w:p w14:paraId="1FFFFDCE" w14:textId="77777777" w:rsidR="007A7225" w:rsidRPr="00AD4192" w:rsidRDefault="007A7225" w:rsidP="007A7225"/>
    <w:p w14:paraId="57E60124" w14:textId="57C0BD10" w:rsidR="0015167D" w:rsidRPr="00AD4192" w:rsidRDefault="00301C76">
      <w:pPr>
        <w:pStyle w:val="Retraitcorpsdetexte"/>
        <w:numPr>
          <w:ilvl w:val="0"/>
          <w:numId w:val="13"/>
        </w:numPr>
      </w:pPr>
      <w:r w:rsidRPr="00AD4192">
        <w:t>Connaître les notions de la Programmation Orienté Objet</w:t>
      </w:r>
    </w:p>
    <w:p w14:paraId="676E65C5" w14:textId="415AF5AB" w:rsidR="00301C76" w:rsidRDefault="00301C76">
      <w:pPr>
        <w:pStyle w:val="Retraitcorpsdetexte"/>
        <w:numPr>
          <w:ilvl w:val="0"/>
          <w:numId w:val="13"/>
        </w:numPr>
      </w:pPr>
      <w:r w:rsidRPr="00AD4192">
        <w:t>Savoir coder en PH</w:t>
      </w:r>
      <w:r w:rsidR="005F52D7">
        <w:t>P</w:t>
      </w:r>
    </w:p>
    <w:p w14:paraId="6FC09FCD" w14:textId="691E98E9" w:rsidR="005F52D7" w:rsidRDefault="005F52D7">
      <w:pPr>
        <w:pStyle w:val="Retraitcorpsdetexte"/>
        <w:numPr>
          <w:ilvl w:val="0"/>
          <w:numId w:val="13"/>
        </w:numPr>
      </w:pPr>
      <w:r>
        <w:t>Connaitre les principes de développement avec le Framework Laravel</w:t>
      </w:r>
    </w:p>
    <w:p w14:paraId="1A224EF9" w14:textId="07F6CA16" w:rsidR="005F52D7" w:rsidRDefault="005F52D7" w:rsidP="005F52D7">
      <w:pPr>
        <w:pStyle w:val="Retraitcorpsdetexte"/>
        <w:numPr>
          <w:ilvl w:val="1"/>
          <w:numId w:val="13"/>
        </w:numPr>
      </w:pPr>
      <w:r>
        <w:t>Les routes</w:t>
      </w:r>
    </w:p>
    <w:p w14:paraId="79A38AC8" w14:textId="2382852A" w:rsidR="005F52D7" w:rsidRDefault="005F52D7" w:rsidP="005F52D7">
      <w:pPr>
        <w:pStyle w:val="Retraitcorpsdetexte"/>
        <w:numPr>
          <w:ilvl w:val="1"/>
          <w:numId w:val="13"/>
        </w:numPr>
      </w:pPr>
      <w:r>
        <w:t>MVC avec Laravel</w:t>
      </w:r>
    </w:p>
    <w:p w14:paraId="3C4EE6E2" w14:textId="187917C5" w:rsidR="005F52D7" w:rsidRDefault="005F52D7" w:rsidP="005F52D7">
      <w:pPr>
        <w:pStyle w:val="Retraitcorpsdetexte"/>
        <w:numPr>
          <w:ilvl w:val="1"/>
          <w:numId w:val="13"/>
        </w:numPr>
      </w:pPr>
      <w:r>
        <w:t>CLI Artisan</w:t>
      </w:r>
    </w:p>
    <w:p w14:paraId="0725166D" w14:textId="18576EA5" w:rsidR="005F52D7" w:rsidRDefault="005F52D7" w:rsidP="005F52D7">
      <w:pPr>
        <w:pStyle w:val="Retraitcorpsdetexte"/>
        <w:numPr>
          <w:ilvl w:val="1"/>
          <w:numId w:val="13"/>
        </w:numPr>
      </w:pPr>
      <w:r>
        <w:t>Migrations</w:t>
      </w:r>
    </w:p>
    <w:p w14:paraId="114F4748" w14:textId="2E5890D9" w:rsidR="005F52D7" w:rsidRDefault="005F52D7" w:rsidP="005F52D7">
      <w:pPr>
        <w:pStyle w:val="Retraitcorpsdetexte"/>
        <w:numPr>
          <w:ilvl w:val="1"/>
          <w:numId w:val="13"/>
        </w:numPr>
      </w:pPr>
      <w:r>
        <w:t>Moteur de templating Blade</w:t>
      </w:r>
    </w:p>
    <w:p w14:paraId="6CDC093D" w14:textId="77777777" w:rsidR="005F52D7" w:rsidRPr="00AD4192" w:rsidRDefault="005F52D7" w:rsidP="005F52D7">
      <w:pPr>
        <w:pStyle w:val="Retraitcorpsdetexte"/>
        <w:ind w:left="0"/>
      </w:pPr>
    </w:p>
    <w:p w14:paraId="2DC6B219" w14:textId="0A96371C" w:rsidR="00753A51" w:rsidRPr="00AD4192" w:rsidRDefault="00C9084A" w:rsidP="00A26E71">
      <w:pPr>
        <w:pStyle w:val="Titre2"/>
      </w:pPr>
      <w:bookmarkStart w:id="12" w:name="_Toc168319657"/>
      <w:r w:rsidRPr="00AD4192">
        <w:t>Livrables</w:t>
      </w:r>
      <w:bookmarkEnd w:id="12"/>
    </w:p>
    <w:p w14:paraId="5464E674" w14:textId="77777777" w:rsidR="007A7225" w:rsidRPr="00AD4192" w:rsidRDefault="007A7225" w:rsidP="007A7225"/>
    <w:p w14:paraId="4B5AB457" w14:textId="06F563C2" w:rsidR="007A7225" w:rsidRPr="00AD4192" w:rsidRDefault="007A7225" w:rsidP="007A7225">
      <w:pPr>
        <w:pStyle w:val="Paragraphedeliste"/>
        <w:numPr>
          <w:ilvl w:val="0"/>
          <w:numId w:val="16"/>
        </w:numPr>
        <w:rPr>
          <w:lang w:val="fr-CH"/>
        </w:rPr>
      </w:pPr>
      <w:r w:rsidRPr="00AD4192">
        <w:rPr>
          <w:lang w:val="fr-CH"/>
        </w:rPr>
        <w:t>Planification initiale</w:t>
      </w:r>
    </w:p>
    <w:p w14:paraId="2B4683D7" w14:textId="44D2398B" w:rsidR="007A7225" w:rsidRPr="00AD4192" w:rsidRDefault="007A7225" w:rsidP="007A7225">
      <w:pPr>
        <w:pStyle w:val="Paragraphedeliste"/>
        <w:numPr>
          <w:ilvl w:val="0"/>
          <w:numId w:val="16"/>
        </w:numPr>
        <w:rPr>
          <w:lang w:val="fr-CH"/>
        </w:rPr>
      </w:pPr>
      <w:r w:rsidRPr="00AD4192">
        <w:rPr>
          <w:lang w:val="fr-CH"/>
        </w:rPr>
        <w:t>Rapport du projet</w:t>
      </w:r>
    </w:p>
    <w:p w14:paraId="53B954E7" w14:textId="3F5EF9FB" w:rsidR="007A7225" w:rsidRDefault="007A7225" w:rsidP="007A7225">
      <w:pPr>
        <w:pStyle w:val="Paragraphedeliste"/>
        <w:numPr>
          <w:ilvl w:val="0"/>
          <w:numId w:val="16"/>
        </w:numPr>
        <w:rPr>
          <w:lang w:val="fr-CH"/>
        </w:rPr>
      </w:pPr>
      <w:r w:rsidRPr="00AD4192">
        <w:rPr>
          <w:lang w:val="fr-CH"/>
        </w:rPr>
        <w:t>Journal de travail</w:t>
      </w:r>
    </w:p>
    <w:p w14:paraId="55E55293" w14:textId="6869C8D8" w:rsidR="005F52D7" w:rsidRPr="00AD4192" w:rsidRDefault="005F52D7" w:rsidP="007A7225">
      <w:pPr>
        <w:pStyle w:val="Paragraphedeliste"/>
        <w:numPr>
          <w:ilvl w:val="0"/>
          <w:numId w:val="16"/>
        </w:numPr>
        <w:rPr>
          <w:lang w:val="fr-CH"/>
        </w:rPr>
      </w:pPr>
      <w:r>
        <w:rPr>
          <w:lang w:val="fr-CH"/>
        </w:rPr>
        <w:t>Le code de l’application fourni en annexe</w:t>
      </w:r>
    </w:p>
    <w:p w14:paraId="42829434" w14:textId="77777777" w:rsidR="00C9084A" w:rsidRPr="00AD4192" w:rsidRDefault="00C9084A">
      <w:pPr>
        <w:jc w:val="left"/>
        <w:rPr>
          <w:rFonts w:asciiTheme="majorHAnsi" w:hAnsiTheme="majorHAnsi" w:cs="Arial"/>
          <w:b/>
          <w:bCs/>
          <w:caps/>
          <w:kern w:val="32"/>
          <w:sz w:val="32"/>
          <w:szCs w:val="32"/>
        </w:rPr>
      </w:pPr>
      <w:r w:rsidRPr="00AD4192">
        <w:br w:type="page"/>
      </w:r>
    </w:p>
    <w:p w14:paraId="63534040" w14:textId="770629E8" w:rsidR="007F30AE" w:rsidRPr="00AD4192" w:rsidRDefault="007F30AE" w:rsidP="00235234">
      <w:pPr>
        <w:pStyle w:val="Titre1"/>
      </w:pPr>
      <w:bookmarkStart w:id="13" w:name="_Toc168319658"/>
      <w:r w:rsidRPr="00AD4192">
        <w:lastRenderedPageBreak/>
        <w:t>Planification</w:t>
      </w:r>
      <w:bookmarkEnd w:id="5"/>
      <w:bookmarkEnd w:id="6"/>
      <w:r w:rsidR="008E53F9" w:rsidRPr="00AD4192">
        <w:t xml:space="preserve"> Initiale</w:t>
      </w:r>
      <w:bookmarkEnd w:id="13"/>
    </w:p>
    <w:p w14:paraId="0085EA5D" w14:textId="55C6A0DD" w:rsidR="00C9084A" w:rsidRPr="00AD4192" w:rsidRDefault="00C9084A" w:rsidP="00CA0DE5">
      <w:pPr>
        <w:pStyle w:val="Corpsdetexte"/>
        <w:jc w:val="center"/>
      </w:pPr>
      <w:r w:rsidRPr="00AD4192">
        <w:rPr>
          <w:noProof/>
        </w:rPr>
        <w:drawing>
          <wp:inline distT="0" distB="0" distL="0" distR="0" wp14:anchorId="616F85E4" wp14:editId="2DD30999">
            <wp:extent cx="3083084" cy="8281359"/>
            <wp:effectExtent l="0" t="0" r="3175" b="5715"/>
            <wp:docPr id="20681764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3086685" cy="8291032"/>
                    </a:xfrm>
                    <a:prstGeom prst="rect">
                      <a:avLst/>
                    </a:prstGeom>
                    <a:noFill/>
                  </pic:spPr>
                </pic:pic>
              </a:graphicData>
            </a:graphic>
          </wp:inline>
        </w:drawing>
      </w:r>
    </w:p>
    <w:p w14:paraId="7DBDA0FC" w14:textId="43068AD0" w:rsidR="00C9084A" w:rsidRPr="00AD4192" w:rsidRDefault="007F30AE" w:rsidP="00235234">
      <w:pPr>
        <w:pStyle w:val="Titre1"/>
      </w:pPr>
      <w:bookmarkStart w:id="14" w:name="_Toc532179957"/>
      <w:bookmarkStart w:id="15" w:name="_Toc165969641"/>
      <w:bookmarkStart w:id="16" w:name="_Toc168319659"/>
      <w:r w:rsidRPr="00AD4192">
        <w:lastRenderedPageBreak/>
        <w:t>Analyse</w:t>
      </w:r>
      <w:bookmarkEnd w:id="14"/>
      <w:bookmarkEnd w:id="15"/>
      <w:bookmarkEnd w:id="16"/>
    </w:p>
    <w:p w14:paraId="6E12DE1F" w14:textId="4E16F059" w:rsidR="00C9084A" w:rsidRPr="00AD4192" w:rsidRDefault="00C9084A" w:rsidP="00A26E71">
      <w:pPr>
        <w:pStyle w:val="Titre2"/>
      </w:pPr>
      <w:bookmarkStart w:id="17" w:name="_Toc168319660"/>
      <w:r w:rsidRPr="00AD4192">
        <w:t>Méthodologie de travail</w:t>
      </w:r>
      <w:bookmarkEnd w:id="17"/>
    </w:p>
    <w:p w14:paraId="646B64D3" w14:textId="77777777" w:rsidR="00C9084A" w:rsidRPr="00AD4192" w:rsidRDefault="00C9084A" w:rsidP="00C9084A">
      <w:pPr>
        <w:pStyle w:val="Retraitcorpsdetexte"/>
        <w:ind w:left="0"/>
      </w:pPr>
    </w:p>
    <w:p w14:paraId="26C0DFF5" w14:textId="53A0E422" w:rsidR="00C9084A" w:rsidRPr="00AD4192" w:rsidRDefault="00C9084A" w:rsidP="00C9084A">
      <w:r w:rsidRPr="00AD4192">
        <w:t xml:space="preserve">La méthode des </w:t>
      </w:r>
      <w:r w:rsidRPr="00AD4192">
        <w:rPr>
          <w:b/>
          <w:bCs/>
        </w:rPr>
        <w:t>six pas</w:t>
      </w:r>
      <w:r w:rsidRPr="00AD4192">
        <w:t xml:space="preserve"> sera utilisée pour la réalisation de ce projet. Celle-ci s’inscrit parfaitement dans le cadre du TPI où une limite de temps est imposée.</w:t>
      </w:r>
    </w:p>
    <w:p w14:paraId="202B938C" w14:textId="77777777" w:rsidR="00E4388F" w:rsidRPr="00AD4192" w:rsidRDefault="00E4388F" w:rsidP="00C9084A"/>
    <w:p w14:paraId="52CF3D57" w14:textId="669151BF" w:rsidR="00C9084A" w:rsidRPr="00AD4192" w:rsidRDefault="00C9084A" w:rsidP="00A26E71">
      <w:pPr>
        <w:pStyle w:val="Titre2"/>
      </w:pPr>
      <w:bookmarkStart w:id="18" w:name="_Toc168319661"/>
      <w:r w:rsidRPr="00AD4192">
        <w:t>Organisation des résultats du travail</w:t>
      </w:r>
      <w:bookmarkEnd w:id="18"/>
    </w:p>
    <w:p w14:paraId="626680B4" w14:textId="77777777" w:rsidR="00C9084A" w:rsidRPr="00AD4192" w:rsidRDefault="00C9084A" w:rsidP="00C9084A">
      <w:pPr>
        <w:pStyle w:val="Retraitcorpsdetexte"/>
        <w:ind w:left="0"/>
      </w:pPr>
    </w:p>
    <w:p w14:paraId="5275F860" w14:textId="77777777" w:rsidR="00C9084A" w:rsidRPr="00AD4192" w:rsidRDefault="00C9084A" w:rsidP="00C9084A">
      <w:r w:rsidRPr="00AD4192">
        <w:t xml:space="preserve">Afin d’assurer la bonne organisation du travail tout au long du projet, la procédure suivante est appliquée : </w:t>
      </w:r>
    </w:p>
    <w:p w14:paraId="12C64FB2" w14:textId="77777777" w:rsidR="00C9084A" w:rsidRPr="00AD4192" w:rsidRDefault="00C9084A" w:rsidP="00C9084A">
      <w:r w:rsidRPr="00AD4192">
        <w:t>Chaque mise à jour aux experts (mardi et jeudi soir) correspond à une nouvelle version des documents.</w:t>
      </w:r>
    </w:p>
    <w:p w14:paraId="5CEC2AD1" w14:textId="77777777" w:rsidR="00C9084A" w:rsidRPr="00AD4192" w:rsidRDefault="00C9084A">
      <w:pPr>
        <w:pStyle w:val="Paragraphedeliste"/>
        <w:numPr>
          <w:ilvl w:val="0"/>
          <w:numId w:val="11"/>
        </w:numPr>
        <w:rPr>
          <w:lang w:val="fr-CH"/>
        </w:rPr>
      </w:pPr>
      <w:r w:rsidRPr="00AD4192">
        <w:rPr>
          <w:lang w:val="fr-CH"/>
        </w:rPr>
        <w:t>Les versions sont citées au début du nom du document</w:t>
      </w:r>
    </w:p>
    <w:p w14:paraId="6B3374E1" w14:textId="7C649F4C" w:rsidR="00C9084A" w:rsidRPr="00AD4192" w:rsidRDefault="00C9084A">
      <w:pPr>
        <w:pStyle w:val="Paragraphedeliste"/>
        <w:numPr>
          <w:ilvl w:val="0"/>
          <w:numId w:val="11"/>
        </w:numPr>
        <w:rPr>
          <w:lang w:val="fr-CH"/>
        </w:rPr>
      </w:pPr>
      <w:r w:rsidRPr="00AD4192">
        <w:rPr>
          <w:lang w:val="fr-CH"/>
        </w:rPr>
        <w:t xml:space="preserve">Chaque </w:t>
      </w:r>
      <w:r w:rsidR="00301C76" w:rsidRPr="00AD4192">
        <w:rPr>
          <w:lang w:val="fr-CH"/>
        </w:rPr>
        <w:t>jour</w:t>
      </w:r>
      <w:r w:rsidRPr="00AD4192">
        <w:rPr>
          <w:lang w:val="fr-CH"/>
        </w:rPr>
        <w:t>, au moins un commit et push sont effectués afin d’enregistrer le travail</w:t>
      </w:r>
      <w:r w:rsidR="005F52D7">
        <w:rPr>
          <w:lang w:val="fr-CH"/>
        </w:rPr>
        <w:t xml:space="preserve"> effectué</w:t>
      </w:r>
    </w:p>
    <w:p w14:paraId="0C66DF72" w14:textId="32FB72A2" w:rsidR="00A924E9" w:rsidRDefault="00C9084A">
      <w:pPr>
        <w:pStyle w:val="Paragraphedeliste"/>
        <w:numPr>
          <w:ilvl w:val="0"/>
          <w:numId w:val="11"/>
        </w:numPr>
        <w:rPr>
          <w:lang w:val="fr-CH"/>
        </w:rPr>
      </w:pPr>
      <w:r w:rsidRPr="00AD4192">
        <w:rPr>
          <w:lang w:val="fr-CH"/>
        </w:rPr>
        <w:t>Un répertoire est créé, dedans se trouve l’entièreté du projet. Il s’agit du repository.</w:t>
      </w:r>
    </w:p>
    <w:p w14:paraId="6E377B3A" w14:textId="77777777" w:rsidR="00347C75" w:rsidRDefault="00347C75" w:rsidP="00347C75"/>
    <w:p w14:paraId="18C24DBA" w14:textId="7201C926" w:rsidR="00347C75" w:rsidRDefault="00347C75" w:rsidP="00347C75">
      <w:r>
        <w:t xml:space="preserve">Voici donc la structure </w:t>
      </w:r>
      <w:r w:rsidR="005F52D7">
        <w:t xml:space="preserve">du </w:t>
      </w:r>
      <w:proofErr w:type="spellStart"/>
      <w:r w:rsidR="005F52D7">
        <w:t>repossitory</w:t>
      </w:r>
      <w:proofErr w:type="spellEnd"/>
      <w:r>
        <w:t xml:space="preserve"> liés au projet :</w:t>
      </w:r>
    </w:p>
    <w:p w14:paraId="1A23083D" w14:textId="77777777" w:rsidR="00347C75" w:rsidRDefault="00347C75" w:rsidP="00347C75"/>
    <w:p w14:paraId="07442961" w14:textId="77777777" w:rsidR="00347C75" w:rsidRDefault="00347C75" w:rsidP="00347C75">
      <w:pPr>
        <w:keepNext/>
      </w:pPr>
      <w:r>
        <w:rPr>
          <w:noProof/>
        </w:rPr>
        <w:drawing>
          <wp:inline distT="0" distB="0" distL="0" distR="0" wp14:anchorId="3B9BC0CE" wp14:editId="4CFC01CC">
            <wp:extent cx="2052084" cy="1863709"/>
            <wp:effectExtent l="0" t="0" r="5715" b="3810"/>
            <wp:docPr id="1117389666" name="Image 2" descr="Une image contenant texte, Polic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9666" name="Image 2" descr="Une image contenant texte, Police, capture d’écran, conception&#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2272" cy="1882044"/>
                    </a:xfrm>
                    <a:prstGeom prst="rect">
                      <a:avLst/>
                    </a:prstGeom>
                  </pic:spPr>
                </pic:pic>
              </a:graphicData>
            </a:graphic>
          </wp:inline>
        </w:drawing>
      </w:r>
    </w:p>
    <w:p w14:paraId="0BB23305" w14:textId="09069A28" w:rsidR="00347C75" w:rsidRDefault="00000000" w:rsidP="00347C75">
      <w:pPr>
        <w:pStyle w:val="Lgende"/>
      </w:pPr>
      <w:fldSimple w:instr=" SEQ Figure \* ARABIC ">
        <w:bookmarkStart w:id="19" w:name="_Toc168313719"/>
        <w:r w:rsidR="0030329E">
          <w:rPr>
            <w:noProof/>
          </w:rPr>
          <w:t>1</w:t>
        </w:r>
      </w:fldSimple>
      <w:r w:rsidR="00347C75">
        <w:t>. Organisation du projet</w:t>
      </w:r>
      <w:bookmarkEnd w:id="19"/>
      <w:r w:rsidR="00AE7DED">
        <w:t xml:space="preserve"> </w:t>
      </w:r>
    </w:p>
    <w:p w14:paraId="6EB1BA1D" w14:textId="77777777" w:rsidR="00347C75" w:rsidRPr="00347C75" w:rsidRDefault="00347C75" w:rsidP="00347C75"/>
    <w:p w14:paraId="0C3532EF" w14:textId="79897078" w:rsidR="00A924E9" w:rsidRPr="00AD4192" w:rsidRDefault="00A924E9" w:rsidP="00A26E71">
      <w:pPr>
        <w:pStyle w:val="Titre2"/>
      </w:pPr>
      <w:bookmarkStart w:id="20" w:name="_Toc168319662"/>
      <w:r w:rsidRPr="00AD4192">
        <w:t>Environnement</w:t>
      </w:r>
      <w:bookmarkEnd w:id="20"/>
    </w:p>
    <w:p w14:paraId="51DA015A" w14:textId="1A47D984" w:rsidR="00A924E9" w:rsidRPr="00AD4192" w:rsidRDefault="00A924E9" w:rsidP="00A924E9">
      <w:pPr>
        <w:pStyle w:val="Titre3"/>
      </w:pPr>
      <w:bookmarkStart w:id="21" w:name="_Toc168319663"/>
      <w:r w:rsidRPr="00AD4192">
        <w:t>Laravel</w:t>
      </w:r>
      <w:bookmarkEnd w:id="21"/>
    </w:p>
    <w:p w14:paraId="75C12CA4" w14:textId="77777777" w:rsidR="00A924E9" w:rsidRPr="00AD4192" w:rsidRDefault="00A924E9" w:rsidP="00A924E9"/>
    <w:p w14:paraId="5F9BDD2C" w14:textId="498E9BE2" w:rsidR="00A924E9" w:rsidRPr="00AD4192" w:rsidRDefault="00A924E9" w:rsidP="00A924E9">
      <w:r w:rsidRPr="00AD4192">
        <w:t>Laravel</w:t>
      </w:r>
      <w:r w:rsidRPr="00AD4192">
        <w:rPr>
          <w:rStyle w:val="Appelnotedebasdep"/>
        </w:rPr>
        <w:footnoteReference w:id="2"/>
      </w:r>
      <w:r w:rsidRPr="00AD4192">
        <w:t xml:space="preserve"> est un Framework WEB basé sur le modèl</w:t>
      </w:r>
      <w:r w:rsidR="00E5549D" w:rsidRPr="00AD4192">
        <w:t>e MVC</w:t>
      </w:r>
      <w:r w:rsidR="00E5549D" w:rsidRPr="00AD4192">
        <w:fldChar w:fldCharType="begin"/>
      </w:r>
      <w:r w:rsidR="00E5549D" w:rsidRPr="00AD4192">
        <w:instrText xml:space="preserve"> XE "</w:instrText>
      </w:r>
      <w:proofErr w:type="spellStart"/>
      <w:proofErr w:type="gramStart"/>
      <w:r w:rsidR="00E5549D" w:rsidRPr="00AD4192">
        <w:instrText>MVC:Architechture</w:instrText>
      </w:r>
      <w:proofErr w:type="spellEnd"/>
      <w:proofErr w:type="gramEnd"/>
      <w:r w:rsidR="00E5549D" w:rsidRPr="00AD4192">
        <w:instrText xml:space="preserve"> Model - </w:instrText>
      </w:r>
      <w:proofErr w:type="spellStart"/>
      <w:r w:rsidR="00E5549D" w:rsidRPr="00AD4192">
        <w:instrText>View</w:instrText>
      </w:r>
      <w:proofErr w:type="spellEnd"/>
      <w:r w:rsidR="00E5549D" w:rsidRPr="00AD4192">
        <w:instrText xml:space="preserve"> - Controller" </w:instrText>
      </w:r>
      <w:r w:rsidR="00E5549D" w:rsidRPr="00AD4192">
        <w:fldChar w:fldCharType="end"/>
      </w:r>
      <w:r w:rsidR="00E5549D" w:rsidRPr="00AD4192">
        <w:rPr>
          <w:color w:val="FF0000"/>
        </w:rPr>
        <w:t>*</w:t>
      </w:r>
      <w:r w:rsidRPr="00AD4192">
        <w:t>. Il possède une syntaxe expressive qui permet de faire appel à</w:t>
      </w:r>
      <w:r w:rsidR="003300C4" w:rsidRPr="00AD4192">
        <w:t xml:space="preserve"> des</w:t>
      </w:r>
      <w:r w:rsidRPr="00AD4192">
        <w:t xml:space="preserve"> fonctions de manière naturelle. L’interface en ligne de commandes (CLI)</w:t>
      </w:r>
      <w:r w:rsidR="005F52D7">
        <w:t>,</w:t>
      </w:r>
      <w:r w:rsidRPr="00AD4192">
        <w:t xml:space="preserve"> Artisan</w:t>
      </w:r>
      <w:r w:rsidR="00E5549D" w:rsidRPr="00AD4192">
        <w:fldChar w:fldCharType="begin"/>
      </w:r>
      <w:r w:rsidR="00E5549D" w:rsidRPr="00AD4192">
        <w:instrText xml:space="preserve"> XE "</w:instrText>
      </w:r>
      <w:proofErr w:type="spellStart"/>
      <w:proofErr w:type="gramStart"/>
      <w:r w:rsidR="00E5549D" w:rsidRPr="00AD4192">
        <w:instrText>Artisan:Interface</w:instrText>
      </w:r>
      <w:proofErr w:type="spellEnd"/>
      <w:proofErr w:type="gramEnd"/>
      <w:r w:rsidR="00E5549D" w:rsidRPr="00AD4192">
        <w:instrText xml:space="preserve"> en ligne de commande fourni avec Laravel permettant d'</w:instrText>
      </w:r>
      <w:proofErr w:type="spellStart"/>
      <w:r w:rsidR="00E5549D" w:rsidRPr="00AD4192">
        <w:instrText>intéragir</w:instrText>
      </w:r>
      <w:proofErr w:type="spellEnd"/>
      <w:r w:rsidR="00E5549D" w:rsidRPr="00AD4192">
        <w:instrText xml:space="preserve"> avec différents aspects de l'application." </w:instrText>
      </w:r>
      <w:r w:rsidR="00E5549D" w:rsidRPr="00AD4192">
        <w:fldChar w:fldCharType="end"/>
      </w:r>
      <w:r w:rsidR="00E5549D" w:rsidRPr="00AD4192">
        <w:rPr>
          <w:color w:val="FF0000"/>
        </w:rPr>
        <w:t>*</w:t>
      </w:r>
      <w:r w:rsidRPr="00AD4192">
        <w:rPr>
          <w:rStyle w:val="Appelnotedebasdep"/>
        </w:rPr>
        <w:footnoteReference w:id="3"/>
      </w:r>
      <w:r w:rsidRPr="00AD4192">
        <w:t xml:space="preserve"> permet de pouvoir interagir </w:t>
      </w:r>
      <w:r w:rsidRPr="00AD4192">
        <w:lastRenderedPageBreak/>
        <w:t>rapidement avec l’application (créer un contrôleur, effectuer des migrations vers la base de données ou même optimiser l’application pour le déploiement).</w:t>
      </w:r>
    </w:p>
    <w:p w14:paraId="3FF02093" w14:textId="3A3423D8" w:rsidR="00A924E9" w:rsidRPr="00AD4192" w:rsidRDefault="00A924E9" w:rsidP="00A924E9">
      <w:pPr>
        <w:pStyle w:val="Titre3"/>
      </w:pPr>
      <w:bookmarkStart w:id="22" w:name="_Toc168319664"/>
      <w:r w:rsidRPr="00AD4192">
        <w:t>MVC</w:t>
      </w:r>
      <w:bookmarkEnd w:id="22"/>
    </w:p>
    <w:p w14:paraId="7E6B9D91" w14:textId="77777777" w:rsidR="00A924E9" w:rsidRPr="00AD4192" w:rsidRDefault="00A924E9" w:rsidP="00A924E9"/>
    <w:p w14:paraId="07CE755A" w14:textId="7FDA92E2" w:rsidR="00A924E9" w:rsidRPr="00AD4192" w:rsidRDefault="00A924E9" w:rsidP="00A924E9">
      <w:r w:rsidRPr="00AD4192">
        <w:t>Le modèle MVC (Modèle</w:t>
      </w:r>
      <w:r w:rsidR="00E5549D" w:rsidRPr="00AD4192">
        <w:fldChar w:fldCharType="begin"/>
      </w:r>
      <w:r w:rsidR="00E5549D" w:rsidRPr="00AD4192">
        <w:instrText xml:space="preserve"> XE "</w:instrText>
      </w:r>
      <w:proofErr w:type="spellStart"/>
      <w:r w:rsidR="00E5549D" w:rsidRPr="00AD4192">
        <w:instrText>Modèle:S'incrit</w:instrText>
      </w:r>
      <w:proofErr w:type="spellEnd"/>
      <w:r w:rsidR="00E5549D" w:rsidRPr="00AD4192">
        <w:instrText xml:space="preserve"> dans l'</w:instrText>
      </w:r>
      <w:proofErr w:type="spellStart"/>
      <w:r w:rsidR="00E5549D" w:rsidRPr="00AD4192">
        <w:instrText>architechture</w:instrText>
      </w:r>
      <w:proofErr w:type="spellEnd"/>
      <w:r w:rsidR="00E5549D" w:rsidRPr="00AD4192">
        <w:instrText xml:space="preserve"> MVC. Il s'agit de la partie du code qui </w:instrText>
      </w:r>
      <w:proofErr w:type="spellStart"/>
      <w:r w:rsidR="00E5549D" w:rsidRPr="00AD4192">
        <w:instrText>intérragit</w:instrText>
      </w:r>
      <w:proofErr w:type="spellEnd"/>
      <w:r w:rsidR="00E5549D" w:rsidRPr="00AD4192">
        <w:instrText xml:space="preserve"> avec la base de données" </w:instrText>
      </w:r>
      <w:r w:rsidR="00E5549D" w:rsidRPr="00AD4192">
        <w:fldChar w:fldCharType="end"/>
      </w:r>
      <w:r w:rsidR="00E5549D" w:rsidRPr="00AD4192">
        <w:rPr>
          <w:color w:val="FF0000"/>
        </w:rPr>
        <w:t>*</w:t>
      </w:r>
      <w:r w:rsidRPr="00AD4192">
        <w:t>, Vue</w:t>
      </w:r>
      <w:r w:rsidR="00E5549D" w:rsidRPr="00AD4192">
        <w:fldChar w:fldCharType="begin"/>
      </w:r>
      <w:r w:rsidR="00E5549D" w:rsidRPr="00AD4192">
        <w:instrText xml:space="preserve"> XE "</w:instrText>
      </w:r>
      <w:proofErr w:type="spellStart"/>
      <w:r w:rsidR="00E5549D" w:rsidRPr="00AD4192">
        <w:instrText>Vue:S'inscrit</w:instrText>
      </w:r>
      <w:proofErr w:type="spellEnd"/>
      <w:r w:rsidR="00E5549D" w:rsidRPr="00AD4192">
        <w:instrText xml:space="preserve"> dans l'architecture MVC. Il s'agit de la partie contenant généralement une interface graphique." </w:instrText>
      </w:r>
      <w:r w:rsidR="00E5549D" w:rsidRPr="00AD4192">
        <w:fldChar w:fldCharType="end"/>
      </w:r>
      <w:r w:rsidR="00E5549D" w:rsidRPr="00AD4192">
        <w:rPr>
          <w:color w:val="FF0000"/>
        </w:rPr>
        <w:t>*</w:t>
      </w:r>
      <w:r w:rsidRPr="00AD4192">
        <w:t>, Contrôleur</w:t>
      </w:r>
      <w:r w:rsidR="00C62B9D" w:rsidRPr="00AD4192">
        <w:fldChar w:fldCharType="begin"/>
      </w:r>
      <w:r w:rsidR="00C62B9D" w:rsidRPr="00AD4192">
        <w:instrText xml:space="preserve"> XE "</w:instrText>
      </w:r>
      <w:proofErr w:type="spellStart"/>
      <w:r w:rsidR="00C62B9D" w:rsidRPr="00AD4192">
        <w:instrText>Contrôleur:S'inscrit</w:instrText>
      </w:r>
      <w:proofErr w:type="spellEnd"/>
      <w:r w:rsidR="00C62B9D" w:rsidRPr="00AD4192">
        <w:instrText xml:space="preserve"> dans l'architecture MVC. Permet de faire le lien entre le modèle et la vue. S'</w:instrText>
      </w:r>
      <w:proofErr w:type="spellStart"/>
      <w:r w:rsidR="00C62B9D" w:rsidRPr="00AD4192">
        <w:instrText>occuppe</w:instrText>
      </w:r>
      <w:proofErr w:type="spellEnd"/>
      <w:r w:rsidR="00C62B9D" w:rsidRPr="00AD4192">
        <w:instrText xml:space="preserve"> aussi de la </w:instrText>
      </w:r>
      <w:proofErr w:type="spellStart"/>
      <w:r w:rsidR="00C62B9D" w:rsidRPr="00AD4192">
        <w:instrText>pluspart</w:instrText>
      </w:r>
      <w:proofErr w:type="spellEnd"/>
      <w:r w:rsidR="00C62B9D" w:rsidRPr="00AD4192">
        <w:instrText xml:space="preserve"> des opérations de logique." </w:instrText>
      </w:r>
      <w:r w:rsidR="00C62B9D" w:rsidRPr="00AD4192">
        <w:fldChar w:fldCharType="end"/>
      </w:r>
      <w:r w:rsidR="00C62B9D" w:rsidRPr="00AD4192">
        <w:rPr>
          <w:color w:val="FF0000"/>
        </w:rPr>
        <w:t>*</w:t>
      </w:r>
      <w:r w:rsidRPr="00AD4192">
        <w:t xml:space="preserve">) vise à diviser la charge de travail d’une application. Le modèle a pour fonction d’interagir avec la base de données en créant ou en récupérant des enregistrements, la vue quant à elle sert à proposer un affichage </w:t>
      </w:r>
      <w:r w:rsidR="005F52D7">
        <w:t>pour</w:t>
      </w:r>
      <w:r w:rsidRPr="00AD4192">
        <w:t xml:space="preserve"> </w:t>
      </w:r>
      <w:proofErr w:type="gramStart"/>
      <w:r w:rsidR="005F52D7">
        <w:t xml:space="preserve">les </w:t>
      </w:r>
      <w:r w:rsidRPr="00AD4192">
        <w:t>application</w:t>
      </w:r>
      <w:proofErr w:type="gramEnd"/>
      <w:r w:rsidRPr="00AD4192">
        <w:t xml:space="preserve"> et le contrôleur permet de transporter les requêtes entre le modèle et la vue.</w:t>
      </w:r>
    </w:p>
    <w:p w14:paraId="271CF3DB" w14:textId="77777777" w:rsidR="00A924E9" w:rsidRPr="00AD4192" w:rsidRDefault="00A924E9" w:rsidP="00024209">
      <w:pPr>
        <w:keepNext/>
        <w:jc w:val="center"/>
      </w:pPr>
      <w:r w:rsidRPr="00AD4192">
        <w:rPr>
          <w:noProof/>
        </w:rPr>
        <w:drawing>
          <wp:inline distT="0" distB="0" distL="0" distR="0" wp14:anchorId="524FD98B" wp14:editId="13DA0F91">
            <wp:extent cx="2640361" cy="2481943"/>
            <wp:effectExtent l="0" t="0" r="7620" b="0"/>
            <wp:docPr id="3" name="Image 3"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diagramme, Police&#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6159" cy="2524993"/>
                    </a:xfrm>
                    <a:prstGeom prst="rect">
                      <a:avLst/>
                    </a:prstGeom>
                    <a:noFill/>
                  </pic:spPr>
                </pic:pic>
              </a:graphicData>
            </a:graphic>
          </wp:inline>
        </w:drawing>
      </w:r>
    </w:p>
    <w:p w14:paraId="1F90D7F7" w14:textId="05E4D7EC" w:rsidR="00A924E9" w:rsidRPr="00AD4192" w:rsidRDefault="00000000" w:rsidP="00024209">
      <w:pPr>
        <w:pStyle w:val="Lgende"/>
        <w:jc w:val="center"/>
      </w:pPr>
      <w:fldSimple w:instr=" SEQ Figure \* ARABIC ">
        <w:bookmarkStart w:id="23" w:name="_Toc168313720"/>
        <w:r w:rsidR="0030329E">
          <w:rPr>
            <w:noProof/>
          </w:rPr>
          <w:t>2</w:t>
        </w:r>
      </w:fldSimple>
      <w:r w:rsidR="00A924E9" w:rsidRPr="00AD4192">
        <w:t>. Représentation schématique du modèle M</w:t>
      </w:r>
      <w:r w:rsidR="00024209" w:rsidRPr="00AD4192">
        <w:t>VC</w:t>
      </w:r>
      <w:bookmarkEnd w:id="23"/>
    </w:p>
    <w:p w14:paraId="2B8D8DDB" w14:textId="5DB9A48D" w:rsidR="00A924E9" w:rsidRPr="00AD4192" w:rsidRDefault="00A924E9" w:rsidP="00A924E9">
      <w:r w:rsidRPr="00AD4192">
        <w:t>Laravel respecte ce principe fondamental en ajoutant le concept de routes</w:t>
      </w:r>
      <w:r w:rsidR="00695CBB" w:rsidRPr="00AD4192">
        <w:fldChar w:fldCharType="begin"/>
      </w:r>
      <w:r w:rsidR="00695CBB" w:rsidRPr="00AD4192">
        <w:instrText xml:space="preserve"> XE "</w:instrText>
      </w:r>
      <w:proofErr w:type="spellStart"/>
      <w:proofErr w:type="gramStart"/>
      <w:r w:rsidR="00695CBB" w:rsidRPr="00AD4192">
        <w:instrText>Routes:Permet</w:instrText>
      </w:r>
      <w:proofErr w:type="spellEnd"/>
      <w:proofErr w:type="gramEnd"/>
      <w:r w:rsidR="00695CBB" w:rsidRPr="00AD4192">
        <w:instrText xml:space="preserve"> d'exécuter des instructions en fonction d'une URL et d'un type de requêtes." </w:instrText>
      </w:r>
      <w:r w:rsidR="00695CBB" w:rsidRPr="00AD4192">
        <w:fldChar w:fldCharType="end"/>
      </w:r>
      <w:r w:rsidR="00695CBB" w:rsidRPr="00AD4192">
        <w:rPr>
          <w:color w:val="FF0000"/>
        </w:rPr>
        <w:t>*</w:t>
      </w:r>
      <w:r w:rsidRPr="00AD4192">
        <w:t>. Celles-ci permettent à partir de l’Url</w:t>
      </w:r>
      <w:r w:rsidR="005F52D7">
        <w:t xml:space="preserve"> et le type de requête effectuée,</w:t>
      </w:r>
      <w:r w:rsidRPr="00AD4192">
        <w:t xml:space="preserve"> de rediriger vers une fonction spécifique d’un contrôleur</w:t>
      </w:r>
      <w:r w:rsidR="00301C76" w:rsidRPr="00AD4192">
        <w:t>, ou plus globalement, d’exécuter</w:t>
      </w:r>
      <w:r w:rsidR="005F52D7">
        <w:t xml:space="preserve"> directement</w:t>
      </w:r>
      <w:r w:rsidR="00301C76" w:rsidRPr="00AD4192">
        <w:t xml:space="preserve"> du code.</w:t>
      </w:r>
    </w:p>
    <w:p w14:paraId="40A84BEB" w14:textId="77777777" w:rsidR="00A924E9" w:rsidRPr="00AD4192" w:rsidRDefault="00A924E9" w:rsidP="00A924E9"/>
    <w:p w14:paraId="1C1FDCB2" w14:textId="77777777" w:rsidR="00A924E9" w:rsidRPr="00AD4192" w:rsidRDefault="00A924E9" w:rsidP="00A924E9">
      <w:pPr>
        <w:keepNext/>
      </w:pPr>
      <w:r w:rsidRPr="00AD4192">
        <w:rPr>
          <w:noProof/>
        </w:rPr>
        <w:lastRenderedPageBreak/>
        <w:drawing>
          <wp:inline distT="0" distB="0" distL="0" distR="0" wp14:anchorId="695E4D98" wp14:editId="0CB05621">
            <wp:extent cx="5761355" cy="3023870"/>
            <wp:effectExtent l="0" t="0" r="0" b="5080"/>
            <wp:docPr id="415595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023870"/>
                    </a:xfrm>
                    <a:prstGeom prst="rect">
                      <a:avLst/>
                    </a:prstGeom>
                    <a:noFill/>
                  </pic:spPr>
                </pic:pic>
              </a:graphicData>
            </a:graphic>
          </wp:inline>
        </w:drawing>
      </w:r>
    </w:p>
    <w:p w14:paraId="148AC9B1" w14:textId="52F1C7E2" w:rsidR="00A924E9" w:rsidRPr="00AD4192" w:rsidRDefault="00000000" w:rsidP="00A924E9">
      <w:pPr>
        <w:pStyle w:val="Lgende"/>
      </w:pPr>
      <w:fldSimple w:instr=" SEQ Figure \* ARABIC ">
        <w:bookmarkStart w:id="24" w:name="_Toc168313721"/>
        <w:r w:rsidR="0030329E">
          <w:rPr>
            <w:noProof/>
          </w:rPr>
          <w:t>3</w:t>
        </w:r>
      </w:fldSimple>
      <w:r w:rsidR="00A924E9" w:rsidRPr="00AD4192">
        <w:t>. Représentation schématique du modèle MVC appliqué à Laravel.</w:t>
      </w:r>
      <w:bookmarkEnd w:id="24"/>
    </w:p>
    <w:p w14:paraId="02540C6E" w14:textId="2B7DBBBB" w:rsidR="005F52D7" w:rsidRDefault="005F52D7">
      <w:pPr>
        <w:jc w:val="left"/>
        <w:rPr>
          <w:rFonts w:asciiTheme="majorHAnsi" w:hAnsiTheme="majorHAnsi" w:cs="Arial"/>
          <w:bCs/>
          <w:i/>
          <w:szCs w:val="26"/>
        </w:rPr>
      </w:pPr>
    </w:p>
    <w:p w14:paraId="262B28B5" w14:textId="35EA8DF0" w:rsidR="00A924E9" w:rsidRPr="00AD4192" w:rsidRDefault="00A924E9" w:rsidP="00A924E9">
      <w:pPr>
        <w:pStyle w:val="Titre3"/>
      </w:pPr>
      <w:bookmarkStart w:id="25" w:name="_Toc168319665"/>
      <w:r w:rsidRPr="00AD4192">
        <w:t>L’ORM Eloquent</w:t>
      </w:r>
      <w:bookmarkEnd w:id="25"/>
    </w:p>
    <w:p w14:paraId="0281A81B" w14:textId="77777777" w:rsidR="00A924E9" w:rsidRPr="00AD4192" w:rsidRDefault="00A924E9" w:rsidP="00A924E9"/>
    <w:p w14:paraId="6D8FEF48" w14:textId="034AFDBE" w:rsidR="00A924E9" w:rsidRPr="00AD4192" w:rsidRDefault="00A924E9" w:rsidP="00A924E9">
      <w:r w:rsidRPr="00AD4192">
        <w:t>Laravel, met à disposition un ORM</w:t>
      </w:r>
      <w:r w:rsidR="00695CBB" w:rsidRPr="00AD4192">
        <w:fldChar w:fldCharType="begin"/>
      </w:r>
      <w:r w:rsidR="00695CBB" w:rsidRPr="00AD4192">
        <w:instrText xml:space="preserve"> XE "ORM:(Object </w:instrText>
      </w:r>
      <w:proofErr w:type="spellStart"/>
      <w:r w:rsidR="00695CBB" w:rsidRPr="00AD4192">
        <w:instrText>Relational</w:instrText>
      </w:r>
      <w:proofErr w:type="spellEnd"/>
      <w:r w:rsidR="00695CBB" w:rsidRPr="00AD4192">
        <w:instrText xml:space="preserve"> Mapping) Interface permettant d'exécuter des requêtes sur la base de données avec du code logique." </w:instrText>
      </w:r>
      <w:r w:rsidR="00695CBB" w:rsidRPr="00AD4192">
        <w:fldChar w:fldCharType="end"/>
      </w:r>
      <w:r w:rsidR="00695CBB" w:rsidRPr="00AD4192">
        <w:rPr>
          <w:color w:val="FF0000"/>
        </w:rPr>
        <w:t>*</w:t>
      </w:r>
      <w:r w:rsidRPr="00AD4192">
        <w:t xml:space="preserve"> qui permet de décrire des requêtes à la base de données avec du code</w:t>
      </w:r>
      <w:r w:rsidR="005F52D7">
        <w:t xml:space="preserve"> PHP</w:t>
      </w:r>
      <w:r w:rsidRPr="00AD4192">
        <w:t xml:space="preserve"> au lieu de taper directement des </w:t>
      </w:r>
      <w:r w:rsidR="005F52D7">
        <w:t>requêtes</w:t>
      </w:r>
      <w:r w:rsidRPr="00AD4192">
        <w:t xml:space="preserve"> SQL. L’utilisation de cet outil permet de rendre les interactions avec la base de données plus naturelles, ce qui est censé rendre le développement plus rapide et agréable.</w:t>
      </w:r>
    </w:p>
    <w:p w14:paraId="39908B0B" w14:textId="7B9A67B4" w:rsidR="00A924E9" w:rsidRPr="00AD4192" w:rsidRDefault="00A924E9">
      <w:pPr>
        <w:jc w:val="left"/>
      </w:pPr>
    </w:p>
    <w:p w14:paraId="4C7A3356" w14:textId="6DB8AA6F" w:rsidR="005F52D7" w:rsidRPr="005F52D7" w:rsidRDefault="00230651" w:rsidP="005F52D7">
      <w:pPr>
        <w:pStyle w:val="Titre2"/>
      </w:pPr>
      <w:bookmarkStart w:id="26" w:name="_Toc168319666"/>
      <w:r w:rsidRPr="00AD4192">
        <w:t>Conception et analyse</w:t>
      </w:r>
      <w:bookmarkEnd w:id="26"/>
    </w:p>
    <w:p w14:paraId="46EE8C24" w14:textId="50A50152" w:rsidR="00230651" w:rsidRDefault="00E178E6" w:rsidP="00230651">
      <w:pPr>
        <w:pStyle w:val="Titre3"/>
      </w:pPr>
      <w:bookmarkStart w:id="27" w:name="_Toc168319667"/>
      <w:r w:rsidRPr="00AD4192">
        <w:t>MCD / MLD</w:t>
      </w:r>
      <w:bookmarkEnd w:id="27"/>
    </w:p>
    <w:p w14:paraId="169AA519" w14:textId="77777777" w:rsidR="005F52D7" w:rsidRPr="005F52D7" w:rsidRDefault="005F52D7" w:rsidP="005F52D7"/>
    <w:p w14:paraId="22A3702A" w14:textId="606F63ED" w:rsidR="006C5780" w:rsidRPr="00AD4192" w:rsidRDefault="006C5780" w:rsidP="006C5780">
      <w:r w:rsidRPr="00AD4192">
        <w:t xml:space="preserve">Le MCD et le MLD respectent ici les normes de codage de l’ETML. </w:t>
      </w:r>
      <w:r w:rsidR="006F2AE6" w:rsidRPr="00AD4192">
        <w:t>Afin de respecter les bonnes pratiques de développement en Laravel, ce seront les normes de Laravel qui seront utilisées durant la réalisation.</w:t>
      </w:r>
      <w:r w:rsidR="005824CF" w:rsidRPr="00AD4192">
        <w:t xml:space="preserve"> Ces normes permettent d’automatiser</w:t>
      </w:r>
      <w:r w:rsidR="005824CF" w:rsidRPr="00AD4192">
        <w:rPr>
          <w:rStyle w:val="Appelnotedebasdep"/>
        </w:rPr>
        <w:footnoteReference w:id="4"/>
      </w:r>
      <w:r w:rsidR="005824CF" w:rsidRPr="00AD4192">
        <w:t xml:space="preserve"> certains éléments de l’application</w:t>
      </w:r>
      <w:r w:rsidR="005F52D7">
        <w:t>.</w:t>
      </w:r>
      <w:r w:rsidR="006F2AE6" w:rsidRPr="00AD4192">
        <w:t xml:space="preserve"> </w:t>
      </w:r>
      <w:r w:rsidRPr="00AD4192">
        <w:t>Ceci est la raison pour laquelle les noms diffèrent entre les modèles et le code.</w:t>
      </w:r>
    </w:p>
    <w:p w14:paraId="291EDA19" w14:textId="77777777" w:rsidR="006C5780" w:rsidRPr="00AD4192" w:rsidRDefault="006C5780" w:rsidP="006C5780"/>
    <w:p w14:paraId="6E5631CA" w14:textId="421F9442" w:rsidR="00230651" w:rsidRPr="00AD4192" w:rsidRDefault="003300C4" w:rsidP="00230651">
      <w:pPr>
        <w:keepNext/>
      </w:pPr>
      <w:r w:rsidRPr="00AD4192">
        <w:rPr>
          <w:noProof/>
        </w:rPr>
        <w:lastRenderedPageBreak/>
        <w:drawing>
          <wp:inline distT="0" distB="0" distL="0" distR="0" wp14:anchorId="50878244" wp14:editId="46984D69">
            <wp:extent cx="5759450" cy="30289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3028950"/>
                    </a:xfrm>
                    <a:prstGeom prst="rect">
                      <a:avLst/>
                    </a:prstGeom>
                  </pic:spPr>
                </pic:pic>
              </a:graphicData>
            </a:graphic>
          </wp:inline>
        </w:drawing>
      </w:r>
    </w:p>
    <w:p w14:paraId="701413C7" w14:textId="106ACF4A" w:rsidR="00230651" w:rsidRPr="00AD4192" w:rsidRDefault="00000000" w:rsidP="00230651">
      <w:pPr>
        <w:pStyle w:val="Lgende"/>
      </w:pPr>
      <w:fldSimple w:instr=" SEQ Figure \* ARABIC ">
        <w:bookmarkStart w:id="28" w:name="_Toc168313722"/>
        <w:r w:rsidR="0030329E">
          <w:rPr>
            <w:noProof/>
          </w:rPr>
          <w:t>4</w:t>
        </w:r>
      </w:fldSimple>
      <w:r w:rsidR="00230651" w:rsidRPr="00AD4192">
        <w:t>. Modèle Conceptuel de Données (MCD) pour l’application SocialShuffle</w:t>
      </w:r>
      <w:bookmarkEnd w:id="28"/>
    </w:p>
    <w:p w14:paraId="26EAE57E" w14:textId="3C1652E9" w:rsidR="00E178E6" w:rsidRPr="00AD4192" w:rsidRDefault="0030295E" w:rsidP="00E178E6">
      <w:pPr>
        <w:keepNext/>
      </w:pPr>
      <w:r w:rsidRPr="00AD4192">
        <w:rPr>
          <w:noProof/>
        </w:rPr>
        <w:drawing>
          <wp:inline distT="0" distB="0" distL="0" distR="0" wp14:anchorId="3F777BFA" wp14:editId="5393B9CA">
            <wp:extent cx="5759450" cy="3159760"/>
            <wp:effectExtent l="0" t="0" r="0" b="2540"/>
            <wp:docPr id="25" name="Image 25"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 lign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59450" cy="3159760"/>
                    </a:xfrm>
                    <a:prstGeom prst="rect">
                      <a:avLst/>
                    </a:prstGeom>
                  </pic:spPr>
                </pic:pic>
              </a:graphicData>
            </a:graphic>
          </wp:inline>
        </w:drawing>
      </w:r>
    </w:p>
    <w:p w14:paraId="40BC60BF" w14:textId="4618FB67" w:rsidR="00E178E6" w:rsidRDefault="00000000" w:rsidP="00C64DFF">
      <w:pPr>
        <w:pStyle w:val="Lgende"/>
      </w:pPr>
      <w:fldSimple w:instr=" SEQ Figure \* ARABIC ">
        <w:bookmarkStart w:id="29" w:name="_Toc168313723"/>
        <w:r w:rsidR="0030329E">
          <w:rPr>
            <w:noProof/>
          </w:rPr>
          <w:t>5</w:t>
        </w:r>
      </w:fldSimple>
      <w:r w:rsidR="00E178E6" w:rsidRPr="00AD4192">
        <w:t>. Modèle Logique de Données (MLD) pour l’application SocialShuffle</w:t>
      </w:r>
      <w:bookmarkEnd w:id="29"/>
    </w:p>
    <w:p w14:paraId="7C0AB69D" w14:textId="77777777" w:rsidR="005F52D7" w:rsidRPr="005F52D7" w:rsidRDefault="005F52D7" w:rsidP="005F52D7"/>
    <w:p w14:paraId="7A7C2309" w14:textId="341E9121" w:rsidR="00EC07A1" w:rsidRDefault="00EC07A1" w:rsidP="00EC07A1">
      <w:pPr>
        <w:pStyle w:val="Titre3"/>
      </w:pPr>
      <w:bookmarkStart w:id="30" w:name="_Toc168319668"/>
      <w:r w:rsidRPr="00AD4192">
        <w:t>Diagramme de flux</w:t>
      </w:r>
      <w:bookmarkEnd w:id="30"/>
    </w:p>
    <w:p w14:paraId="775D473C" w14:textId="77777777" w:rsidR="005F52D7" w:rsidRDefault="005F52D7" w:rsidP="005F52D7"/>
    <w:p w14:paraId="448B34FE" w14:textId="607B5396" w:rsidR="005F52D7" w:rsidRDefault="005F52D7" w:rsidP="005F52D7">
      <w:r>
        <w:t xml:space="preserve">Ici est démontré une vue </w:t>
      </w:r>
      <w:r w:rsidR="00A91BB4">
        <w:t>générale des interactions possibles avec le site, il y est notamment montré les différentes interactions nécessaires pour créer une équipe.</w:t>
      </w:r>
    </w:p>
    <w:p w14:paraId="6BA33B3C" w14:textId="77777777" w:rsidR="005F52D7" w:rsidRPr="005F52D7" w:rsidRDefault="005F52D7" w:rsidP="005F52D7"/>
    <w:p w14:paraId="3AFDDADB" w14:textId="77777777" w:rsidR="00EC07A1" w:rsidRPr="00AD4192" w:rsidRDefault="00EC07A1" w:rsidP="00EC07A1">
      <w:pPr>
        <w:keepNext/>
      </w:pPr>
      <w:r w:rsidRPr="00AD4192">
        <w:rPr>
          <w:noProof/>
        </w:rPr>
        <w:lastRenderedPageBreak/>
        <w:drawing>
          <wp:inline distT="0" distB="0" distL="0" distR="0" wp14:anchorId="4352CE5B" wp14:editId="1AA5581D">
            <wp:extent cx="5759450" cy="3763010"/>
            <wp:effectExtent l="19050" t="19050" r="12700" b="27940"/>
            <wp:docPr id="1" name="Image 1" descr="Une image contenant texte, diagramme, Plan, Dessin tech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diagramme, Plan, Dessin techniqu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59450" cy="3763010"/>
                    </a:xfrm>
                    <a:prstGeom prst="rect">
                      <a:avLst/>
                    </a:prstGeom>
                    <a:ln>
                      <a:solidFill>
                        <a:schemeClr val="bg2">
                          <a:lumMod val="50000"/>
                        </a:schemeClr>
                      </a:solidFill>
                    </a:ln>
                  </pic:spPr>
                </pic:pic>
              </a:graphicData>
            </a:graphic>
          </wp:inline>
        </w:drawing>
      </w:r>
    </w:p>
    <w:p w14:paraId="41D7C2EB" w14:textId="762A09B0" w:rsidR="00EC07A1" w:rsidRPr="00AD4192" w:rsidRDefault="00000000" w:rsidP="00EC07A1">
      <w:pPr>
        <w:pStyle w:val="Lgende"/>
      </w:pPr>
      <w:fldSimple w:instr=" SEQ Figure \* ARABIC ">
        <w:bookmarkStart w:id="31" w:name="_Toc168313724"/>
        <w:r w:rsidR="0030329E">
          <w:rPr>
            <w:noProof/>
          </w:rPr>
          <w:t>6</w:t>
        </w:r>
      </w:fldSimple>
      <w:r w:rsidR="00EC07A1" w:rsidRPr="00AD4192">
        <w:t>. Représentation des interactions principales avec le site.</w:t>
      </w:r>
      <w:bookmarkEnd w:id="31"/>
    </w:p>
    <w:p w14:paraId="3D1B147B" w14:textId="77777777" w:rsidR="00EC07A1" w:rsidRPr="00AD4192" w:rsidRDefault="00EC07A1" w:rsidP="00EC07A1"/>
    <w:p w14:paraId="7310312A" w14:textId="60E8095F" w:rsidR="00E178E6" w:rsidRPr="00AD4192" w:rsidRDefault="00E178E6" w:rsidP="00E178E6">
      <w:pPr>
        <w:pStyle w:val="Titre3"/>
      </w:pPr>
      <w:bookmarkStart w:id="32" w:name="_Toc168319669"/>
      <w:r w:rsidRPr="00AD4192">
        <w:t>Maquettes graphiques</w:t>
      </w:r>
      <w:bookmarkEnd w:id="32"/>
    </w:p>
    <w:p w14:paraId="271D80AB" w14:textId="556525AC" w:rsidR="00E178E6" w:rsidRPr="00AD4192" w:rsidRDefault="00695CBB" w:rsidP="005D4EA9">
      <w:pPr>
        <w:pStyle w:val="Titre4"/>
      </w:pPr>
      <w:r w:rsidRPr="00AD4192">
        <w:t xml:space="preserve"> </w:t>
      </w:r>
      <w:r w:rsidR="005D4EA9" w:rsidRPr="00AD4192">
        <w:t>Page principale</w:t>
      </w:r>
    </w:p>
    <w:p w14:paraId="6DD9032D" w14:textId="269C1E33" w:rsidR="00AD173B" w:rsidRPr="00AD4192" w:rsidRDefault="00E178E6" w:rsidP="00E178E6">
      <w:r w:rsidRPr="00AD4192">
        <w:t xml:space="preserve">Les maquettes graphiques qui suivront, permettront de donner une perspective de ce à quoi le site devrait ressembler. Le but est notamment de </w:t>
      </w:r>
      <w:r w:rsidR="00E15046" w:rsidRPr="00AD4192">
        <w:t>définir les principales différences entre la version mobile et</w:t>
      </w:r>
      <w:r w:rsidR="00A91BB4">
        <w:t xml:space="preserve"> la version</w:t>
      </w:r>
      <w:r w:rsidR="00E15046" w:rsidRPr="00AD4192">
        <w:t xml:space="preserve"> desktop (responsive design).</w:t>
      </w:r>
      <w:r w:rsidR="00D22A43" w:rsidRPr="00AD4192">
        <w:t xml:space="preserve"> Elles permettent également d’avoir un aperçu des messages d’erreurs ainsi que les messages d’avertissements.</w:t>
      </w:r>
      <w:r w:rsidR="005D4EA9" w:rsidRPr="00AD4192">
        <w:t xml:space="preserve"> Un des aspects majeurs est l’affichage des informations sous forme de cartes. Cela permet de distinguer intuitivement chaque </w:t>
      </w:r>
      <w:r w:rsidR="0085581B" w:rsidRPr="00AD4192">
        <w:t>équipe</w:t>
      </w:r>
      <w:r w:rsidR="005D4EA9" w:rsidRPr="00AD4192">
        <w:t xml:space="preserve"> par exemple.</w:t>
      </w:r>
    </w:p>
    <w:p w14:paraId="59AAD2F7" w14:textId="77777777" w:rsidR="009C5B1C" w:rsidRPr="00AD4192" w:rsidRDefault="00AD173B" w:rsidP="009C5B1C">
      <w:pPr>
        <w:keepNext/>
        <w:jc w:val="center"/>
      </w:pPr>
      <w:r w:rsidRPr="00AD4192">
        <w:rPr>
          <w:noProof/>
        </w:rPr>
        <w:lastRenderedPageBreak/>
        <w:drawing>
          <wp:inline distT="0" distB="0" distL="0" distR="0" wp14:anchorId="11E3C18E" wp14:editId="36EA9404">
            <wp:extent cx="2123765" cy="2545080"/>
            <wp:effectExtent l="19050" t="19050" r="10160" b="26670"/>
            <wp:docPr id="7" name="Image 7"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Système d’exploitation&#10;&#10;Description générée automatiquement"/>
                    <pic:cNvPicPr/>
                  </pic:nvPicPr>
                  <pic:blipFill rotWithShape="1">
                    <a:blip r:embed="rId21">
                      <a:extLst>
                        <a:ext uri="{28A0092B-C50C-407E-A947-70E740481C1C}">
                          <a14:useLocalDpi xmlns:a14="http://schemas.microsoft.com/office/drawing/2010/main" val="0"/>
                        </a:ext>
                      </a:extLst>
                    </a:blip>
                    <a:srcRect b="44651"/>
                    <a:stretch/>
                  </pic:blipFill>
                  <pic:spPr bwMode="auto">
                    <a:xfrm>
                      <a:off x="0" y="0"/>
                      <a:ext cx="2133770" cy="2557069"/>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r w:rsidR="009C5B1C" w:rsidRPr="00AD4192">
        <w:rPr>
          <w:noProof/>
        </w:rPr>
        <w:drawing>
          <wp:inline distT="0" distB="0" distL="0" distR="0" wp14:anchorId="420A5D44" wp14:editId="0A6F3F5C">
            <wp:extent cx="2081283" cy="2553441"/>
            <wp:effectExtent l="19050" t="19050" r="14605" b="18415"/>
            <wp:docPr id="9" name="Image 9"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capture d’écran&#10;&#10;Description générée automatiquement"/>
                    <pic:cNvPicPr/>
                  </pic:nvPicPr>
                  <pic:blipFill rotWithShape="1">
                    <a:blip r:embed="rId22">
                      <a:extLst>
                        <a:ext uri="{28A0092B-C50C-407E-A947-70E740481C1C}">
                          <a14:useLocalDpi xmlns:a14="http://schemas.microsoft.com/office/drawing/2010/main" val="0"/>
                        </a:ext>
                      </a:extLst>
                    </a:blip>
                    <a:srcRect b="43336"/>
                    <a:stretch/>
                  </pic:blipFill>
                  <pic:spPr bwMode="auto">
                    <a:xfrm>
                      <a:off x="0" y="0"/>
                      <a:ext cx="2191435" cy="2688581"/>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6890319F" w14:textId="49640B21" w:rsidR="009C5B1C" w:rsidRPr="00AD4192" w:rsidRDefault="009C5B1C" w:rsidP="009C5B1C">
      <w:pPr>
        <w:pStyle w:val="Lgende"/>
        <w:jc w:val="center"/>
        <w:rPr>
          <w:noProof/>
        </w:rPr>
      </w:pPr>
      <w:r w:rsidRPr="00AD4192">
        <w:rPr>
          <w:noProof/>
        </w:rPr>
        <w:fldChar w:fldCharType="begin"/>
      </w:r>
      <w:r w:rsidRPr="00AD4192">
        <w:rPr>
          <w:noProof/>
        </w:rPr>
        <w:instrText xml:space="preserve"> SEQ Figure \* ARABIC </w:instrText>
      </w:r>
      <w:r w:rsidRPr="00AD4192">
        <w:rPr>
          <w:noProof/>
        </w:rPr>
        <w:fldChar w:fldCharType="separate"/>
      </w:r>
      <w:bookmarkStart w:id="33" w:name="_Toc168313725"/>
      <w:r w:rsidR="0030329E">
        <w:rPr>
          <w:noProof/>
        </w:rPr>
        <w:t>7</w:t>
      </w:r>
      <w:r w:rsidRPr="00AD4192">
        <w:rPr>
          <w:noProof/>
        </w:rPr>
        <w:fldChar w:fldCharType="end"/>
      </w:r>
      <w:r w:rsidRPr="00AD4192">
        <w:rPr>
          <w:noProof/>
        </w:rPr>
        <w:t>. Maquette de la page principale en version mobile. Avec le menu ouvert et fermé.</w:t>
      </w:r>
      <w:bookmarkEnd w:id="33"/>
    </w:p>
    <w:p w14:paraId="59FFCA5C" w14:textId="25CD64C5" w:rsidR="009C5B1C" w:rsidRPr="00AD4192" w:rsidRDefault="009C5B1C" w:rsidP="009C5B1C">
      <w:pPr>
        <w:keepNext/>
        <w:jc w:val="center"/>
      </w:pPr>
    </w:p>
    <w:p w14:paraId="4F0059EA" w14:textId="77777777" w:rsidR="009C5B1C" w:rsidRPr="00AD4192" w:rsidRDefault="00AD173B" w:rsidP="009C5B1C">
      <w:pPr>
        <w:keepNext/>
        <w:jc w:val="center"/>
      </w:pPr>
      <w:r w:rsidRPr="00AD4192">
        <w:rPr>
          <w:noProof/>
        </w:rPr>
        <w:drawing>
          <wp:inline distT="0" distB="0" distL="0" distR="0" wp14:anchorId="53F9E687" wp14:editId="4FB820AF">
            <wp:extent cx="5276282" cy="3752154"/>
            <wp:effectExtent l="19050" t="19050" r="19685" b="20320"/>
            <wp:docPr id="8" name="Image 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Police, logiciel&#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8577" cy="3832011"/>
                    </a:xfrm>
                    <a:prstGeom prst="rect">
                      <a:avLst/>
                    </a:prstGeom>
                    <a:ln>
                      <a:solidFill>
                        <a:schemeClr val="bg1">
                          <a:lumMod val="75000"/>
                        </a:schemeClr>
                      </a:solidFill>
                    </a:ln>
                  </pic:spPr>
                </pic:pic>
              </a:graphicData>
            </a:graphic>
          </wp:inline>
        </w:drawing>
      </w:r>
    </w:p>
    <w:p w14:paraId="4ACB470F" w14:textId="30FDBB59" w:rsidR="00AD173B" w:rsidRPr="00AD4192" w:rsidRDefault="00000000" w:rsidP="009C5B1C">
      <w:pPr>
        <w:pStyle w:val="Lgende"/>
        <w:jc w:val="center"/>
      </w:pPr>
      <w:fldSimple w:instr=" SEQ Figure \* ARABIC ">
        <w:bookmarkStart w:id="34" w:name="_Toc168313726"/>
        <w:r w:rsidR="0030329E">
          <w:rPr>
            <w:noProof/>
          </w:rPr>
          <w:t>8</w:t>
        </w:r>
      </w:fldSimple>
      <w:r w:rsidR="009C5B1C" w:rsidRPr="00AD4192">
        <w:t>. Maquette de la page principale en version desktop</w:t>
      </w:r>
      <w:bookmarkEnd w:id="34"/>
    </w:p>
    <w:p w14:paraId="34F69DBB" w14:textId="55C178ED" w:rsidR="00B14024" w:rsidRPr="00AD4192" w:rsidRDefault="00B14024" w:rsidP="00B14024">
      <w:r w:rsidRPr="00AD4192">
        <w:t>Dans la version mobile, contrairement à la version desktop, pour pouvoir accéder à la navigation, il faut ouvrir un menu. Cela évite que trop d’éléments se trouvent en même temps sur l’écran ce qui réduirait l’expérience utilisateur.</w:t>
      </w:r>
    </w:p>
    <w:p w14:paraId="67DEC559" w14:textId="246327E1" w:rsidR="005D4EA9" w:rsidRPr="00AD4192" w:rsidRDefault="00695CBB" w:rsidP="005D4EA9">
      <w:pPr>
        <w:pStyle w:val="Titre4"/>
      </w:pPr>
      <w:r w:rsidRPr="00AD4192">
        <w:lastRenderedPageBreak/>
        <w:t xml:space="preserve"> </w:t>
      </w:r>
      <w:r w:rsidR="005D4EA9" w:rsidRPr="00AD4192">
        <w:t>Exemple de formulaire</w:t>
      </w:r>
    </w:p>
    <w:p w14:paraId="7425A78D" w14:textId="77777777" w:rsidR="001F125A" w:rsidRPr="00AD4192" w:rsidRDefault="001F125A" w:rsidP="001F125A">
      <w:pPr>
        <w:keepNext/>
        <w:jc w:val="center"/>
      </w:pPr>
      <w:r w:rsidRPr="00AD4192">
        <w:rPr>
          <w:noProof/>
        </w:rPr>
        <w:drawing>
          <wp:inline distT="0" distB="0" distL="0" distR="0" wp14:anchorId="76534937" wp14:editId="04C75B94">
            <wp:extent cx="2702257" cy="6283130"/>
            <wp:effectExtent l="19050" t="19050" r="22225" b="22860"/>
            <wp:docPr id="10" name="Image 10"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Police,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2715762" cy="6314530"/>
                    </a:xfrm>
                    <a:prstGeom prst="rect">
                      <a:avLst/>
                    </a:prstGeom>
                    <a:ln>
                      <a:solidFill>
                        <a:schemeClr val="bg1">
                          <a:lumMod val="75000"/>
                        </a:schemeClr>
                      </a:solidFill>
                    </a:ln>
                  </pic:spPr>
                </pic:pic>
              </a:graphicData>
            </a:graphic>
          </wp:inline>
        </w:drawing>
      </w:r>
    </w:p>
    <w:p w14:paraId="53E11BE6" w14:textId="40BB2DF5" w:rsidR="00B14024" w:rsidRPr="00AD4192" w:rsidRDefault="00000000" w:rsidP="001F125A">
      <w:pPr>
        <w:pStyle w:val="Lgende"/>
        <w:jc w:val="center"/>
      </w:pPr>
      <w:fldSimple w:instr=" SEQ Figure \* ARABIC ">
        <w:bookmarkStart w:id="35" w:name="_Toc168313727"/>
        <w:r w:rsidR="0030329E">
          <w:rPr>
            <w:noProof/>
          </w:rPr>
          <w:t>9</w:t>
        </w:r>
      </w:fldSimple>
      <w:r w:rsidR="001F125A" w:rsidRPr="00AD4192">
        <w:t>. Exemple de formulaire avec la maquette d’ajout des membres</w:t>
      </w:r>
      <w:r w:rsidR="005824CF" w:rsidRPr="00AD4192">
        <w:t xml:space="preserve"> en version mobile</w:t>
      </w:r>
      <w:r w:rsidR="001F125A" w:rsidRPr="00AD4192">
        <w:t>.</w:t>
      </w:r>
      <w:bookmarkEnd w:id="35"/>
    </w:p>
    <w:p w14:paraId="39A908E0" w14:textId="54F2D1A2" w:rsidR="001F125A" w:rsidRPr="00AD4192" w:rsidRDefault="001F125A" w:rsidP="001F125A">
      <w:r w:rsidRPr="00AD4192">
        <w:t xml:space="preserve">Cette maquette montre un exemple de formulaire. Celui-ci correspond à l’ajout des membres lors de la création d’une équipe. On peut y voir une erreur dans le champ </w:t>
      </w:r>
      <w:r w:rsidR="005D4EA9" w:rsidRPr="00AD4192">
        <w:t>« </w:t>
      </w:r>
      <w:r w:rsidRPr="00AD4192">
        <w:t>email</w:t>
      </w:r>
      <w:r w:rsidR="005D4EA9" w:rsidRPr="00AD4192">
        <w:t> »</w:t>
      </w:r>
      <w:r w:rsidRPr="00AD4192">
        <w:t xml:space="preserve"> où l’utilisateur fictif a oublié un point, ce qui </w:t>
      </w:r>
      <w:r w:rsidR="005D4EA9" w:rsidRPr="00AD4192">
        <w:t>a</w:t>
      </w:r>
      <w:r w:rsidRPr="00AD4192">
        <w:t xml:space="preserve"> déclenché l’affichage d’un message d’erreur.</w:t>
      </w:r>
    </w:p>
    <w:p w14:paraId="6D55DC62" w14:textId="484DEEE6" w:rsidR="0097321D" w:rsidRPr="00AD4192" w:rsidRDefault="005D4EA9" w:rsidP="001F125A">
      <w:r w:rsidRPr="00AD4192">
        <w:t>Une fois les membres ajoutés, ils apparaissent sous forme de cartes</w:t>
      </w:r>
      <w:r w:rsidR="005824CF" w:rsidRPr="00AD4192">
        <w:t xml:space="preserve"> en dessous du formulaire</w:t>
      </w:r>
      <w:r w:rsidRPr="00AD4192">
        <w:t>.</w:t>
      </w:r>
    </w:p>
    <w:p w14:paraId="5F5B14D4" w14:textId="77777777" w:rsidR="005824CF" w:rsidRPr="00AD4192" w:rsidRDefault="005824CF" w:rsidP="001F125A"/>
    <w:p w14:paraId="01A05962" w14:textId="77777777" w:rsidR="005824CF" w:rsidRPr="00AD4192" w:rsidRDefault="005824CF">
      <w:pPr>
        <w:jc w:val="left"/>
      </w:pPr>
      <w:r w:rsidRPr="00AD4192">
        <w:br w:type="page"/>
      </w:r>
    </w:p>
    <w:p w14:paraId="5443570A" w14:textId="037A306C" w:rsidR="005824CF" w:rsidRPr="00AD4192" w:rsidRDefault="005824CF" w:rsidP="001F125A">
      <w:r w:rsidRPr="00AD4192">
        <w:lastRenderedPageBreak/>
        <w:t>Voici également l’équivalent de ce formulaire dans la version desktop :</w:t>
      </w:r>
    </w:p>
    <w:p w14:paraId="140AAC0C" w14:textId="77777777" w:rsidR="005824CF" w:rsidRPr="00AD4192" w:rsidRDefault="005824CF" w:rsidP="001F125A"/>
    <w:p w14:paraId="57FBCB98" w14:textId="77777777" w:rsidR="005824CF" w:rsidRPr="00AD4192" w:rsidRDefault="005824CF" w:rsidP="005824CF">
      <w:pPr>
        <w:keepNext/>
      </w:pPr>
      <w:r w:rsidRPr="00AD4192">
        <w:rPr>
          <w:noProof/>
        </w:rPr>
        <w:drawing>
          <wp:inline distT="0" distB="0" distL="0" distR="0" wp14:anchorId="72783EF0" wp14:editId="27287643">
            <wp:extent cx="5759450" cy="5235575"/>
            <wp:effectExtent l="19050" t="19050" r="12700" b="22225"/>
            <wp:docPr id="27" name="Image 27"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logiciel, Page web&#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9450" cy="5235575"/>
                    </a:xfrm>
                    <a:prstGeom prst="rect">
                      <a:avLst/>
                    </a:prstGeom>
                    <a:ln>
                      <a:solidFill>
                        <a:schemeClr val="bg2">
                          <a:lumMod val="75000"/>
                        </a:schemeClr>
                      </a:solidFill>
                    </a:ln>
                  </pic:spPr>
                </pic:pic>
              </a:graphicData>
            </a:graphic>
          </wp:inline>
        </w:drawing>
      </w:r>
    </w:p>
    <w:p w14:paraId="42806847" w14:textId="6AF7F87E" w:rsidR="005824CF" w:rsidRPr="00AD4192" w:rsidRDefault="00000000" w:rsidP="005824CF">
      <w:pPr>
        <w:pStyle w:val="Lgende"/>
      </w:pPr>
      <w:fldSimple w:instr=" SEQ Figure \* ARABIC ">
        <w:bookmarkStart w:id="36" w:name="_Toc168313728"/>
        <w:r w:rsidR="0030329E">
          <w:rPr>
            <w:noProof/>
          </w:rPr>
          <w:t>10</w:t>
        </w:r>
      </w:fldSimple>
      <w:r w:rsidR="005824CF" w:rsidRPr="00AD4192">
        <w:t>. Exemple de formulaire avec la maquette d’ajout des membres en version mobile.</w:t>
      </w:r>
      <w:bookmarkEnd w:id="36"/>
    </w:p>
    <w:p w14:paraId="16188EEE" w14:textId="77777777" w:rsidR="0097321D" w:rsidRPr="00AD4192" w:rsidRDefault="0097321D">
      <w:pPr>
        <w:jc w:val="left"/>
      </w:pPr>
      <w:r w:rsidRPr="00AD4192">
        <w:br w:type="page"/>
      </w:r>
    </w:p>
    <w:p w14:paraId="7A2F764C" w14:textId="5EC5EC6D" w:rsidR="005D4EA9" w:rsidRPr="00AD4192" w:rsidRDefault="00D044D6" w:rsidP="0097321D">
      <w:pPr>
        <w:pStyle w:val="Titre4"/>
      </w:pPr>
      <w:r w:rsidRPr="00AD4192">
        <w:lastRenderedPageBreak/>
        <w:t xml:space="preserve"> </w:t>
      </w:r>
      <w:r w:rsidR="0097321D" w:rsidRPr="00AD4192">
        <w:t>Paramétrage de l’équipe</w:t>
      </w:r>
    </w:p>
    <w:p w14:paraId="4A63C665" w14:textId="77777777" w:rsidR="0097321D" w:rsidRPr="00AD4192" w:rsidRDefault="0097321D" w:rsidP="0097321D">
      <w:pPr>
        <w:keepNext/>
        <w:jc w:val="center"/>
      </w:pPr>
      <w:r w:rsidRPr="00AD4192">
        <w:rPr>
          <w:noProof/>
        </w:rPr>
        <w:drawing>
          <wp:inline distT="0" distB="0" distL="0" distR="0" wp14:anchorId="23E0D308" wp14:editId="342C5501">
            <wp:extent cx="2627504" cy="5927229"/>
            <wp:effectExtent l="19050" t="19050" r="20955" b="16510"/>
            <wp:docPr id="11" name="Image 1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logiciel, Page web&#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667481" cy="6017410"/>
                    </a:xfrm>
                    <a:prstGeom prst="rect">
                      <a:avLst/>
                    </a:prstGeom>
                    <a:ln>
                      <a:solidFill>
                        <a:schemeClr val="bg1">
                          <a:lumMod val="75000"/>
                        </a:schemeClr>
                      </a:solidFill>
                    </a:ln>
                  </pic:spPr>
                </pic:pic>
              </a:graphicData>
            </a:graphic>
          </wp:inline>
        </w:drawing>
      </w:r>
    </w:p>
    <w:p w14:paraId="76D6E963" w14:textId="6A08A401" w:rsidR="0097321D" w:rsidRPr="00AD4192" w:rsidRDefault="00000000" w:rsidP="0097321D">
      <w:pPr>
        <w:pStyle w:val="Lgende"/>
        <w:jc w:val="center"/>
      </w:pPr>
      <w:fldSimple w:instr=" SEQ Figure \* ARABIC ">
        <w:bookmarkStart w:id="37" w:name="_Toc168313729"/>
        <w:r w:rsidR="0030329E">
          <w:rPr>
            <w:noProof/>
          </w:rPr>
          <w:t>11</w:t>
        </w:r>
      </w:fldSimple>
      <w:r w:rsidR="0097321D" w:rsidRPr="00AD4192">
        <w:t>. Page de paramétrage d’une équipe</w:t>
      </w:r>
      <w:bookmarkEnd w:id="37"/>
    </w:p>
    <w:p w14:paraId="2A228638" w14:textId="12806056" w:rsidR="0097321D" w:rsidRPr="00AD4192" w:rsidRDefault="0097321D" w:rsidP="0097321D">
      <w:r w:rsidRPr="00AD4192">
        <w:t xml:space="preserve">Cette maquette montre la page où sont affiché toutes les options de paramétrage qu’il est possible de faire une fois qu’une équipe a été créée. Chaque bouton sera ensuite censé rediriger vers un formulaire de </w:t>
      </w:r>
      <w:r w:rsidR="00EE756F" w:rsidRPr="00AD4192">
        <w:t>modification.</w:t>
      </w:r>
    </w:p>
    <w:p w14:paraId="663FDA43" w14:textId="77777777" w:rsidR="00D044D6" w:rsidRPr="00AD4192" w:rsidRDefault="00D044D6" w:rsidP="0097321D"/>
    <w:p w14:paraId="718716DC" w14:textId="058DBD7E" w:rsidR="00EC07A1" w:rsidRPr="00AD4192" w:rsidRDefault="00230651" w:rsidP="00A26E71">
      <w:pPr>
        <w:pStyle w:val="Titre2"/>
      </w:pPr>
      <w:bookmarkStart w:id="38" w:name="_Toc168319670"/>
      <w:r w:rsidRPr="00AD4192">
        <w:t>Stratégie de tests</w:t>
      </w:r>
      <w:bookmarkEnd w:id="38"/>
    </w:p>
    <w:p w14:paraId="6FAEA8DB" w14:textId="7C4B92C7" w:rsidR="00906A49" w:rsidRPr="00AD4192" w:rsidRDefault="00906A49" w:rsidP="00906A49">
      <w:pPr>
        <w:pStyle w:val="Titre3"/>
      </w:pPr>
      <w:bookmarkStart w:id="39" w:name="_Toc168319671"/>
      <w:r w:rsidRPr="00AD4192">
        <w:t>Tests de la base de données avec les Factories</w:t>
      </w:r>
      <w:bookmarkEnd w:id="39"/>
    </w:p>
    <w:p w14:paraId="25B49D68" w14:textId="43F99A32" w:rsidR="00906A49" w:rsidRDefault="00906A49" w:rsidP="00906A49">
      <w:r w:rsidRPr="00AD4192">
        <w:t>Les factories</w:t>
      </w:r>
      <w:r w:rsidR="00695CBB" w:rsidRPr="00AD4192">
        <w:fldChar w:fldCharType="begin"/>
      </w:r>
      <w:r w:rsidR="00695CBB" w:rsidRPr="00AD4192">
        <w:instrText xml:space="preserve"> XE "</w:instrText>
      </w:r>
      <w:proofErr w:type="spellStart"/>
      <w:proofErr w:type="gramStart"/>
      <w:r w:rsidR="00695CBB" w:rsidRPr="00AD4192">
        <w:instrText>factories:Outil</w:instrText>
      </w:r>
      <w:proofErr w:type="spellEnd"/>
      <w:proofErr w:type="gramEnd"/>
      <w:r w:rsidR="00695CBB" w:rsidRPr="00AD4192">
        <w:instrText xml:space="preserve"> de </w:instrText>
      </w:r>
      <w:r w:rsidR="00A551A1" w:rsidRPr="00AD4192">
        <w:instrText>L</w:instrText>
      </w:r>
      <w:r w:rsidR="00695CBB" w:rsidRPr="00AD4192">
        <w:instrText xml:space="preserve">aravel permettant de décrire des données fictives à insérer dans les champs d'une base de données." </w:instrText>
      </w:r>
      <w:r w:rsidR="00695CBB" w:rsidRPr="00AD4192">
        <w:fldChar w:fldCharType="end"/>
      </w:r>
      <w:r w:rsidR="00695CBB" w:rsidRPr="00AD4192">
        <w:rPr>
          <w:color w:val="FF0000"/>
        </w:rPr>
        <w:t>*</w:t>
      </w:r>
      <w:r w:rsidR="00A41BCB" w:rsidRPr="00AD4192">
        <w:rPr>
          <w:rStyle w:val="Appelnotedebasdep"/>
        </w:rPr>
        <w:footnoteReference w:id="5"/>
      </w:r>
      <w:r w:rsidRPr="00AD4192">
        <w:t xml:space="preserve"> sont un outil qui permet de tester une base de données et les modèles associés en définissant un type de </w:t>
      </w:r>
      <w:r w:rsidRPr="00AD4192">
        <w:lastRenderedPageBreak/>
        <w:t xml:space="preserve">données fictives dans des tables et colonnes données. Cela permet habituellement de populer facilement et rapidement une base de données afin de vérifier que l’application fonctionne correctement avec ces dernières. Les factories sont utilisées en </w:t>
      </w:r>
      <w:r w:rsidR="00351221" w:rsidRPr="00AD4192">
        <w:t>parallèle des seeders</w:t>
      </w:r>
      <w:r w:rsidR="00695CBB" w:rsidRPr="00AD4192">
        <w:fldChar w:fldCharType="begin"/>
      </w:r>
      <w:r w:rsidR="00695CBB" w:rsidRPr="00AD4192">
        <w:instrText xml:space="preserve"> XE "</w:instrText>
      </w:r>
      <w:proofErr w:type="spellStart"/>
      <w:proofErr w:type="gramStart"/>
      <w:r w:rsidR="00695CBB" w:rsidRPr="00AD4192">
        <w:instrText>Seeders:Outil</w:instrText>
      </w:r>
      <w:proofErr w:type="spellEnd"/>
      <w:proofErr w:type="gramEnd"/>
      <w:r w:rsidR="00695CBB" w:rsidRPr="00AD4192">
        <w:instrText xml:space="preserve"> de Laravel permettant de définir comment générer des données fictives, comme le nombre d'</w:instrText>
      </w:r>
      <w:r w:rsidR="00A551A1" w:rsidRPr="00AD4192">
        <w:instrText>occurrences</w:instrText>
      </w:r>
      <w:r w:rsidR="00695CBB" w:rsidRPr="00AD4192">
        <w:instrText xml:space="preserve"> d'un modèle." </w:instrText>
      </w:r>
      <w:r w:rsidR="00695CBB" w:rsidRPr="00AD4192">
        <w:fldChar w:fldCharType="end"/>
      </w:r>
      <w:r w:rsidR="00695CBB" w:rsidRPr="00AD4192">
        <w:rPr>
          <w:color w:val="FF0000"/>
        </w:rPr>
        <w:t>*</w:t>
      </w:r>
      <w:r w:rsidR="00351221" w:rsidRPr="00AD4192">
        <w:t xml:space="preserve"> qui eux exécutent la création des données et </w:t>
      </w:r>
      <w:r w:rsidR="00A91BB4">
        <w:t>l’enregistrement dans la base de données</w:t>
      </w:r>
      <w:r w:rsidR="00351221" w:rsidRPr="00AD4192">
        <w:t>.</w:t>
      </w:r>
    </w:p>
    <w:p w14:paraId="03354E24" w14:textId="77777777" w:rsidR="00A91BB4" w:rsidRPr="00AD4192" w:rsidRDefault="00A91BB4" w:rsidP="00906A49"/>
    <w:p w14:paraId="053E0296" w14:textId="555030E5" w:rsidR="00906A49" w:rsidRDefault="00EC07A1" w:rsidP="00906A49">
      <w:pPr>
        <w:pStyle w:val="Titre3"/>
      </w:pPr>
      <w:bookmarkStart w:id="40" w:name="_Toc168319672"/>
      <w:r w:rsidRPr="00AD4192">
        <w:t>Laravel Dusk</w:t>
      </w:r>
      <w:bookmarkEnd w:id="40"/>
    </w:p>
    <w:p w14:paraId="32504847" w14:textId="77777777" w:rsidR="00A91BB4" w:rsidRPr="00A91BB4" w:rsidRDefault="00A91BB4" w:rsidP="00A91BB4"/>
    <w:p w14:paraId="17325A97" w14:textId="5553E1A9" w:rsidR="0085581B" w:rsidRPr="00AD4192" w:rsidRDefault="00351221" w:rsidP="00351221">
      <w:r w:rsidRPr="00AD4192">
        <w:t>Laravel Dusk</w:t>
      </w:r>
      <w:r w:rsidR="00695CBB" w:rsidRPr="00AD4192">
        <w:fldChar w:fldCharType="begin"/>
      </w:r>
      <w:r w:rsidR="00695CBB" w:rsidRPr="00AD4192">
        <w:instrText xml:space="preserve"> XE "</w:instrText>
      </w:r>
      <w:proofErr w:type="spellStart"/>
      <w:proofErr w:type="gramStart"/>
      <w:r w:rsidR="00695CBB" w:rsidRPr="00AD4192">
        <w:instrText>Dusk:Outil</w:instrText>
      </w:r>
      <w:proofErr w:type="spellEnd"/>
      <w:proofErr w:type="gramEnd"/>
      <w:r w:rsidR="00695CBB" w:rsidRPr="00AD4192">
        <w:instrText xml:space="preserve"> de tests fonctionnant avec Laravel qui permet de simuler des </w:instrText>
      </w:r>
      <w:proofErr w:type="spellStart"/>
      <w:r w:rsidR="00695CBB" w:rsidRPr="00AD4192">
        <w:instrText>intéractions</w:instrText>
      </w:r>
      <w:proofErr w:type="spellEnd"/>
      <w:r w:rsidR="00695CBB" w:rsidRPr="00AD4192">
        <w:instrText xml:space="preserve"> utilisateurs." </w:instrText>
      </w:r>
      <w:r w:rsidR="00695CBB" w:rsidRPr="00AD4192">
        <w:fldChar w:fldCharType="end"/>
      </w:r>
      <w:r w:rsidR="00695CBB" w:rsidRPr="00AD4192">
        <w:rPr>
          <w:color w:val="FF0000"/>
        </w:rPr>
        <w:t>*</w:t>
      </w:r>
      <w:r w:rsidR="00A41BCB" w:rsidRPr="00AD4192">
        <w:rPr>
          <w:rStyle w:val="Appelnotedebasdep"/>
        </w:rPr>
        <w:footnoteReference w:id="6"/>
      </w:r>
      <w:r w:rsidRPr="00AD4192">
        <w:t xml:space="preserve"> est un outil </w:t>
      </w:r>
      <w:r w:rsidR="0085581B" w:rsidRPr="00AD4192">
        <w:t>qui s’intègre</w:t>
      </w:r>
      <w:r w:rsidRPr="00AD4192">
        <w:t xml:space="preserve"> à Laravel</w:t>
      </w:r>
      <w:r w:rsidR="0085581B" w:rsidRPr="00AD4192">
        <w:t xml:space="preserve"> et</w:t>
      </w:r>
      <w:r w:rsidRPr="00AD4192">
        <w:t xml:space="preserve"> qui s’inscrit dans la catégorie des tests de navigateurs. </w:t>
      </w:r>
      <w:r w:rsidR="00680B49">
        <w:t>Cet outil</w:t>
      </w:r>
      <w:r w:rsidRPr="00AD4192">
        <w:t xml:space="preserve"> permet notamment de simuler des interactions</w:t>
      </w:r>
      <w:r w:rsidR="0085581B" w:rsidRPr="00AD4192">
        <w:t xml:space="preserve"> qu’effectuerai</w:t>
      </w:r>
      <w:r w:rsidRPr="00AD4192">
        <w:t xml:space="preserve"> un utilisateur avec </w:t>
      </w:r>
      <w:r w:rsidR="00A91BB4">
        <w:t>le</w:t>
      </w:r>
      <w:r w:rsidRPr="00AD4192">
        <w:t xml:space="preserve"> site</w:t>
      </w:r>
      <w:r w:rsidR="00680B49">
        <w:t>.</w:t>
      </w:r>
    </w:p>
    <w:p w14:paraId="41F6B34C" w14:textId="77777777" w:rsidR="0085581B" w:rsidRPr="00AD4192" w:rsidRDefault="0085581B" w:rsidP="00351221"/>
    <w:p w14:paraId="0375DDB6" w14:textId="77DF100F" w:rsidR="00351221" w:rsidRDefault="00351221" w:rsidP="00351221">
      <w:r w:rsidRPr="00AD4192">
        <w:t>Ce</w:t>
      </w:r>
      <w:r w:rsidR="00A91BB4">
        <w:t>s</w:t>
      </w:r>
      <w:r w:rsidRPr="00AD4192">
        <w:t xml:space="preserve"> type</w:t>
      </w:r>
      <w:r w:rsidR="00A91BB4">
        <w:t>s</w:t>
      </w:r>
      <w:r w:rsidRPr="00AD4192">
        <w:t xml:space="preserve"> de tests </w:t>
      </w:r>
      <w:r w:rsidR="00A91BB4">
        <w:t>sont</w:t>
      </w:r>
      <w:r w:rsidRPr="00AD4192">
        <w:t xml:space="preserve"> très intéressant</w:t>
      </w:r>
      <w:r w:rsidR="00A91BB4">
        <w:t>s</w:t>
      </w:r>
      <w:r w:rsidRPr="00AD4192">
        <w:t xml:space="preserve"> car ils sont effectués en </w:t>
      </w:r>
      <w:r w:rsidR="0085581B" w:rsidRPr="00AD4192">
        <w:t xml:space="preserve">interagissant directement avec </w:t>
      </w:r>
      <w:r w:rsidR="00680B49">
        <w:t>l’interface du site</w:t>
      </w:r>
      <w:r w:rsidR="00A91BB4">
        <w:t>,</w:t>
      </w:r>
      <w:r w:rsidR="00680B49">
        <w:t xml:space="preserve"> comme un utilisateur</w:t>
      </w:r>
      <w:r w:rsidR="0085581B" w:rsidRPr="00AD4192">
        <w:t>. Cela permet donc par exemple de tester le bon fonctionnement des différents formulaires. Il sera donc possible de tester la création des équipes avec leurs membres</w:t>
      </w:r>
      <w:r w:rsidR="00680B49">
        <w:t>.</w:t>
      </w:r>
    </w:p>
    <w:p w14:paraId="04A134D4" w14:textId="77777777" w:rsidR="00680B49" w:rsidRDefault="00680B49" w:rsidP="00351221"/>
    <w:p w14:paraId="05E20164" w14:textId="4CF19D77" w:rsidR="00680B49" w:rsidRDefault="00680B49" w:rsidP="00351221">
      <w:r>
        <w:t>Une fois Laravel Dusk installé et les différents scénarios de test configurés, il</w:t>
      </w:r>
      <w:r w:rsidR="00A91BB4">
        <w:t>s</w:t>
      </w:r>
      <w:r>
        <w:t xml:space="preserve"> peuvent être lancés depuis le CLI Artisan.</w:t>
      </w:r>
    </w:p>
    <w:p w14:paraId="5488B27D" w14:textId="77777777" w:rsidR="00680B49" w:rsidRDefault="00680B49" w:rsidP="00351221"/>
    <w:p w14:paraId="404E3632" w14:textId="46BF560F" w:rsidR="00680B49" w:rsidRPr="00B200A5" w:rsidRDefault="00680B49" w:rsidP="00680B49">
      <w:pPr>
        <w:pStyle w:val="Code"/>
        <w:rPr>
          <w:lang w:val="fr-CH"/>
        </w:rPr>
      </w:pPr>
      <w:r w:rsidRPr="00B200A5">
        <w:rPr>
          <w:lang w:val="fr-CH"/>
        </w:rPr>
        <w:t xml:space="preserve">$ </w:t>
      </w:r>
      <w:proofErr w:type="spellStart"/>
      <w:r w:rsidRPr="00B200A5">
        <w:rPr>
          <w:lang w:val="fr-CH"/>
        </w:rPr>
        <w:t>php</w:t>
      </w:r>
      <w:proofErr w:type="spellEnd"/>
      <w:r w:rsidRPr="00B200A5">
        <w:rPr>
          <w:lang w:val="fr-CH"/>
        </w:rPr>
        <w:t xml:space="preserve"> artisan </w:t>
      </w:r>
      <w:proofErr w:type="spellStart"/>
      <w:r w:rsidRPr="00B200A5">
        <w:rPr>
          <w:lang w:val="fr-CH"/>
        </w:rPr>
        <w:t>dusk</w:t>
      </w:r>
      <w:proofErr w:type="spellEnd"/>
    </w:p>
    <w:p w14:paraId="62A4A17C" w14:textId="77777777" w:rsidR="0085581B" w:rsidRPr="00B200A5" w:rsidRDefault="0085581B" w:rsidP="00351221"/>
    <w:p w14:paraId="25CCFC41" w14:textId="31B77105" w:rsidR="00351221" w:rsidRDefault="00680B49" w:rsidP="00351221">
      <w:r w:rsidRPr="00680B49">
        <w:t>Dusk doit être en me</w:t>
      </w:r>
      <w:r>
        <w:t>sure d’accéder à un navigateur Web, c’est pour cela que le pilote Chrome (</w:t>
      </w:r>
      <w:proofErr w:type="spellStart"/>
      <w:r>
        <w:t>ChromeDriver</w:t>
      </w:r>
      <w:proofErr w:type="spellEnd"/>
      <w:r>
        <w:fldChar w:fldCharType="begin"/>
      </w:r>
      <w:r>
        <w:instrText xml:space="preserve"> XE "</w:instrText>
      </w:r>
      <w:proofErr w:type="spellStart"/>
      <w:proofErr w:type="gramStart"/>
      <w:r w:rsidRPr="00474131">
        <w:instrText>ChromeDriver:Pilote</w:instrText>
      </w:r>
      <w:proofErr w:type="spellEnd"/>
      <w:proofErr w:type="gramEnd"/>
      <w:r w:rsidRPr="00474131">
        <w:instrText xml:space="preserve"> permettant à Laravel Dusk d'</w:instrText>
      </w:r>
      <w:proofErr w:type="spellStart"/>
      <w:r w:rsidRPr="00474131">
        <w:instrText>intéragir</w:instrText>
      </w:r>
      <w:proofErr w:type="spellEnd"/>
      <w:r w:rsidRPr="00474131">
        <w:instrText xml:space="preserve"> avec un </w:instrText>
      </w:r>
      <w:proofErr w:type="spellStart"/>
      <w:r w:rsidRPr="00474131">
        <w:instrText>navigateru</w:instrText>
      </w:r>
      <w:proofErr w:type="spellEnd"/>
      <w:r w:rsidRPr="00474131">
        <w:instrText xml:space="preserve"> afin de performer des tests.</w:instrText>
      </w:r>
      <w:r>
        <w:instrText xml:space="preserve">" </w:instrText>
      </w:r>
      <w:r>
        <w:fldChar w:fldCharType="end"/>
      </w:r>
      <w:r w:rsidRPr="00680B49">
        <w:rPr>
          <w:color w:val="FF0000"/>
        </w:rPr>
        <w:t>*</w:t>
      </w:r>
      <w:r>
        <w:t>) doit également être installé.</w:t>
      </w:r>
    </w:p>
    <w:p w14:paraId="6EE67808" w14:textId="77777777" w:rsidR="00A91BB4" w:rsidRPr="00680B49" w:rsidRDefault="00A91BB4" w:rsidP="00351221"/>
    <w:p w14:paraId="50272761" w14:textId="43A52368" w:rsidR="00EC07A1" w:rsidRDefault="00906A49" w:rsidP="00EC07A1">
      <w:pPr>
        <w:pStyle w:val="Titre3"/>
      </w:pPr>
      <w:bookmarkStart w:id="41" w:name="_Toc168319673"/>
      <w:r w:rsidRPr="00AD4192">
        <w:t>Tests automatisés avec GitHub Action</w:t>
      </w:r>
      <w:bookmarkEnd w:id="41"/>
    </w:p>
    <w:p w14:paraId="4B077220" w14:textId="77777777" w:rsidR="00A91BB4" w:rsidRPr="00A91BB4" w:rsidRDefault="00A91BB4" w:rsidP="00A91BB4"/>
    <w:p w14:paraId="338DA3EF" w14:textId="06A63215" w:rsidR="00463599" w:rsidRPr="00AD4192" w:rsidRDefault="00463599" w:rsidP="00463599">
      <w:proofErr w:type="spellStart"/>
      <w:r w:rsidRPr="00AD4192">
        <w:t>Github</w:t>
      </w:r>
      <w:proofErr w:type="spellEnd"/>
      <w:r w:rsidRPr="00AD4192">
        <w:t xml:space="preserve"> Actions</w:t>
      </w:r>
      <w:r w:rsidR="00A551A1" w:rsidRPr="00AD4192">
        <w:fldChar w:fldCharType="begin"/>
      </w:r>
      <w:r w:rsidR="00A551A1" w:rsidRPr="00AD4192">
        <w:instrText xml:space="preserve"> XE "</w:instrText>
      </w:r>
      <w:proofErr w:type="spellStart"/>
      <w:r w:rsidR="00A551A1" w:rsidRPr="00AD4192">
        <w:instrText>Github</w:instrText>
      </w:r>
      <w:proofErr w:type="spellEnd"/>
      <w:r w:rsidR="00A551A1" w:rsidRPr="00AD4192">
        <w:instrText xml:space="preserve"> </w:instrText>
      </w:r>
      <w:proofErr w:type="spellStart"/>
      <w:proofErr w:type="gramStart"/>
      <w:r w:rsidR="00A551A1" w:rsidRPr="00AD4192">
        <w:instrText>Actions:Outil</w:instrText>
      </w:r>
      <w:proofErr w:type="spellEnd"/>
      <w:proofErr w:type="gramEnd"/>
      <w:r w:rsidR="00A551A1" w:rsidRPr="00AD4192">
        <w:instrText xml:space="preserve"> d'intégration continue (CI/CD) de GitHub." </w:instrText>
      </w:r>
      <w:r w:rsidR="00A551A1" w:rsidRPr="00AD4192">
        <w:fldChar w:fldCharType="end"/>
      </w:r>
      <w:r w:rsidR="00A551A1" w:rsidRPr="00AD4192">
        <w:rPr>
          <w:color w:val="FF0000"/>
        </w:rPr>
        <w:t>*</w:t>
      </w:r>
      <w:r w:rsidR="00A41BCB" w:rsidRPr="00AD4192">
        <w:rPr>
          <w:rStyle w:val="Appelnotedebasdep"/>
        </w:rPr>
        <w:footnoteReference w:id="7"/>
      </w:r>
      <w:r w:rsidR="00A41BCB" w:rsidRPr="00AD4192">
        <w:rPr>
          <w:rStyle w:val="Appelnotedebasdep"/>
        </w:rPr>
        <w:footnoteReference w:id="8"/>
      </w:r>
      <w:r w:rsidRPr="00AD4192">
        <w:t xml:space="preserve"> est un outil d’intégration continue avec lequel il est possible d’automatiser des tests lors de chaque push. </w:t>
      </w:r>
      <w:r w:rsidR="0085581B" w:rsidRPr="00AD4192">
        <w:t>Cela permettra lors de chaque modification de s’assurer que l’application fonctionne toujours comme prévu.</w:t>
      </w:r>
      <w:r w:rsidR="00A94020">
        <w:t xml:space="preserve"> Si une erreur apparait pendant un test, une notification sera affichée sur GitHub.</w:t>
      </w:r>
      <w:r w:rsidR="0085581B" w:rsidRPr="00AD4192">
        <w:t xml:space="preserve"> Dans le cadre de ce projet, il sera utilisé pour automatiser les tests Dusk.</w:t>
      </w:r>
    </w:p>
    <w:p w14:paraId="6868D255" w14:textId="77777777" w:rsidR="00C64DFF" w:rsidRPr="003E716A" w:rsidRDefault="00C64DFF">
      <w:pPr>
        <w:jc w:val="left"/>
        <w:rPr>
          <w:rFonts w:asciiTheme="majorHAnsi" w:hAnsiTheme="majorHAnsi" w:cs="Arial"/>
          <w:bCs/>
          <w:i/>
          <w:szCs w:val="26"/>
        </w:rPr>
      </w:pPr>
      <w:r w:rsidRPr="003E716A">
        <w:br w:type="page"/>
      </w:r>
    </w:p>
    <w:p w14:paraId="500563DB" w14:textId="56251A25" w:rsidR="00906A49" w:rsidRPr="009A220E" w:rsidRDefault="00906A49" w:rsidP="00906A49">
      <w:pPr>
        <w:pStyle w:val="Titre3"/>
        <w:rPr>
          <w:lang w:val="en-US"/>
        </w:rPr>
      </w:pPr>
      <w:bookmarkStart w:id="42" w:name="_Toc168319674"/>
      <w:r w:rsidRPr="009A220E">
        <w:rPr>
          <w:lang w:val="en-US"/>
        </w:rPr>
        <w:lastRenderedPageBreak/>
        <w:t>Scenarios des tests End-To-End</w:t>
      </w:r>
      <w:bookmarkEnd w:id="42"/>
    </w:p>
    <w:p w14:paraId="5F92253C" w14:textId="73444655" w:rsidR="00277ECC" w:rsidRPr="00AD4192" w:rsidRDefault="00277ECC" w:rsidP="00277ECC">
      <w:r w:rsidRPr="00AD4192">
        <w:t>La planification des scénarios de tests End-to-End</w:t>
      </w:r>
      <w:r w:rsidR="00A551A1" w:rsidRPr="00AD4192">
        <w:fldChar w:fldCharType="begin"/>
      </w:r>
      <w:r w:rsidR="00A551A1" w:rsidRPr="00AD4192">
        <w:instrText xml:space="preserve"> XE "Tests </w:instrText>
      </w:r>
      <w:proofErr w:type="spellStart"/>
      <w:r w:rsidR="00A551A1" w:rsidRPr="00AD4192">
        <w:instrText>End-to-</w:instrText>
      </w:r>
      <w:proofErr w:type="gramStart"/>
      <w:r w:rsidR="00A551A1" w:rsidRPr="00AD4192">
        <w:instrText>End:Méthodologie</w:instrText>
      </w:r>
      <w:proofErr w:type="spellEnd"/>
      <w:proofErr w:type="gramEnd"/>
      <w:r w:rsidR="00A551A1" w:rsidRPr="00AD4192">
        <w:instrText xml:space="preserve"> de test permettant de tester l'entièreté d'une fonctionnalité dans des condition réelles." </w:instrText>
      </w:r>
      <w:r w:rsidR="00A551A1" w:rsidRPr="00AD4192">
        <w:fldChar w:fldCharType="end"/>
      </w:r>
      <w:r w:rsidR="00A551A1" w:rsidRPr="00AD4192">
        <w:rPr>
          <w:color w:val="FF0000"/>
        </w:rPr>
        <w:t>*</w:t>
      </w:r>
      <w:r w:rsidRPr="00AD4192">
        <w:t xml:space="preserve"> permet de définir tous les aspects fonctionnels de l’application. Ainsi si tous les tests sont validés, on pourra considérer que l’application est fonctionnelle et donc utilisable.</w:t>
      </w:r>
    </w:p>
    <w:p w14:paraId="150BA56B" w14:textId="77777777" w:rsidR="00277ECC" w:rsidRPr="00AD4192" w:rsidRDefault="00277ECC" w:rsidP="00277ECC"/>
    <w:tbl>
      <w:tblPr>
        <w:tblStyle w:val="Grilledutableau"/>
        <w:tblW w:w="0" w:type="auto"/>
        <w:tblLook w:val="04A0" w:firstRow="1" w:lastRow="0" w:firstColumn="1" w:lastColumn="0" w:noHBand="0" w:noVBand="1"/>
      </w:tblPr>
      <w:tblGrid>
        <w:gridCol w:w="3237"/>
        <w:gridCol w:w="2934"/>
        <w:gridCol w:w="2889"/>
      </w:tblGrid>
      <w:tr w:rsidR="00277ECC" w:rsidRPr="00AD4192" w14:paraId="051B85F5" w14:textId="0E3FAC61" w:rsidTr="009A220E">
        <w:trPr>
          <w:trHeight w:val="415"/>
        </w:trPr>
        <w:tc>
          <w:tcPr>
            <w:tcW w:w="3237" w:type="dxa"/>
            <w:vAlign w:val="center"/>
          </w:tcPr>
          <w:p w14:paraId="4F4E7AC6" w14:textId="05DEF7F1" w:rsidR="00277ECC" w:rsidRPr="00AD4192" w:rsidRDefault="00277ECC" w:rsidP="00916AAF">
            <w:pPr>
              <w:jc w:val="left"/>
              <w:rPr>
                <w:b/>
                <w:bCs/>
              </w:rPr>
            </w:pPr>
            <w:r w:rsidRPr="00AD4192">
              <w:rPr>
                <w:b/>
                <w:bCs/>
              </w:rPr>
              <w:t>Nom du test</w:t>
            </w:r>
          </w:p>
        </w:tc>
        <w:tc>
          <w:tcPr>
            <w:tcW w:w="2934" w:type="dxa"/>
            <w:vAlign w:val="center"/>
          </w:tcPr>
          <w:p w14:paraId="10C8DEE4" w14:textId="0675BF83" w:rsidR="00277ECC" w:rsidRPr="00AD4192" w:rsidRDefault="00277ECC" w:rsidP="00916AAF">
            <w:pPr>
              <w:jc w:val="left"/>
              <w:rPr>
                <w:b/>
                <w:bCs/>
              </w:rPr>
            </w:pPr>
            <w:r w:rsidRPr="00AD4192">
              <w:rPr>
                <w:b/>
                <w:bCs/>
              </w:rPr>
              <w:t>Description</w:t>
            </w:r>
          </w:p>
        </w:tc>
        <w:tc>
          <w:tcPr>
            <w:tcW w:w="2889" w:type="dxa"/>
            <w:vAlign w:val="center"/>
          </w:tcPr>
          <w:p w14:paraId="3BC4B591" w14:textId="340D7884" w:rsidR="00277ECC" w:rsidRPr="00AD4192" w:rsidRDefault="00277ECC" w:rsidP="00916AAF">
            <w:pPr>
              <w:jc w:val="left"/>
              <w:rPr>
                <w:b/>
                <w:bCs/>
              </w:rPr>
            </w:pPr>
            <w:r w:rsidRPr="00AD4192">
              <w:rPr>
                <w:b/>
                <w:bCs/>
              </w:rPr>
              <w:t>Critère de validation</w:t>
            </w:r>
          </w:p>
        </w:tc>
      </w:tr>
      <w:tr w:rsidR="00277ECC" w:rsidRPr="00AD4192" w14:paraId="633027EA" w14:textId="04765B97" w:rsidTr="009A220E">
        <w:trPr>
          <w:trHeight w:val="407"/>
        </w:trPr>
        <w:tc>
          <w:tcPr>
            <w:tcW w:w="3237" w:type="dxa"/>
            <w:vAlign w:val="center"/>
          </w:tcPr>
          <w:p w14:paraId="3A3BE522" w14:textId="7826320F" w:rsidR="00277ECC" w:rsidRPr="00AD4192" w:rsidRDefault="00277ECC" w:rsidP="00A41BCB">
            <w:pPr>
              <w:jc w:val="center"/>
            </w:pPr>
            <w:proofErr w:type="spellStart"/>
            <w:r w:rsidRPr="00AD4192">
              <w:t>LoginTest</w:t>
            </w:r>
            <w:proofErr w:type="spellEnd"/>
          </w:p>
        </w:tc>
        <w:tc>
          <w:tcPr>
            <w:tcW w:w="2934" w:type="dxa"/>
          </w:tcPr>
          <w:p w14:paraId="26D20C57" w14:textId="0A1858D4" w:rsidR="00277ECC" w:rsidRPr="00AD4192" w:rsidRDefault="00277ECC" w:rsidP="00916AAF">
            <w:pPr>
              <w:jc w:val="left"/>
            </w:pPr>
            <w:r w:rsidRPr="00AD4192">
              <w:t>Test de l’authentification. L’utilisateur entre ses authentifiant dans les champs requis.</w:t>
            </w:r>
          </w:p>
        </w:tc>
        <w:tc>
          <w:tcPr>
            <w:tcW w:w="2889" w:type="dxa"/>
          </w:tcPr>
          <w:p w14:paraId="4BA45026" w14:textId="2E85F1C0" w:rsidR="00277ECC" w:rsidRPr="00AD4192" w:rsidRDefault="00277ECC" w:rsidP="00916AAF">
            <w:pPr>
              <w:jc w:val="left"/>
            </w:pPr>
            <w:r w:rsidRPr="00AD4192">
              <w:t>L’utilisateur est connecté.</w:t>
            </w:r>
          </w:p>
        </w:tc>
      </w:tr>
      <w:tr w:rsidR="00916AAF" w:rsidRPr="00AD4192" w14:paraId="1E7A3822" w14:textId="77777777" w:rsidTr="009A220E">
        <w:trPr>
          <w:trHeight w:val="407"/>
        </w:trPr>
        <w:tc>
          <w:tcPr>
            <w:tcW w:w="3237" w:type="dxa"/>
            <w:vAlign w:val="center"/>
          </w:tcPr>
          <w:p w14:paraId="13F2878C" w14:textId="4647D217" w:rsidR="00916AAF" w:rsidRPr="00AD4192" w:rsidRDefault="00916AAF" w:rsidP="00A41BCB">
            <w:pPr>
              <w:jc w:val="center"/>
            </w:pPr>
            <w:proofErr w:type="spellStart"/>
            <w:r w:rsidRPr="00AD4192">
              <w:t>WrongLoginTest</w:t>
            </w:r>
            <w:proofErr w:type="spellEnd"/>
          </w:p>
        </w:tc>
        <w:tc>
          <w:tcPr>
            <w:tcW w:w="2934" w:type="dxa"/>
          </w:tcPr>
          <w:p w14:paraId="5A46B776" w14:textId="2D4AFE39" w:rsidR="00916AAF" w:rsidRPr="00AD4192" w:rsidRDefault="00916AAF" w:rsidP="00916AAF">
            <w:pPr>
              <w:jc w:val="left"/>
            </w:pPr>
            <w:r w:rsidRPr="00AD4192">
              <w:t xml:space="preserve">Test de l’authentification avec des informations erronées. </w:t>
            </w:r>
          </w:p>
        </w:tc>
        <w:tc>
          <w:tcPr>
            <w:tcW w:w="2889" w:type="dxa"/>
          </w:tcPr>
          <w:p w14:paraId="65F90D25" w14:textId="19188458" w:rsidR="00916AAF" w:rsidRPr="00AD4192" w:rsidRDefault="00916AAF" w:rsidP="00916AAF">
            <w:pPr>
              <w:jc w:val="left"/>
            </w:pPr>
            <w:r w:rsidRPr="00AD4192">
              <w:t>L’utilisateur n’est pas authentifié</w:t>
            </w:r>
            <w:r w:rsidR="008B5ED8">
              <w:t>, il reste sur la page de connexion.</w:t>
            </w:r>
          </w:p>
        </w:tc>
      </w:tr>
      <w:tr w:rsidR="00277ECC" w:rsidRPr="00AD4192" w14:paraId="4C2A488A" w14:textId="77777777" w:rsidTr="009A220E">
        <w:trPr>
          <w:trHeight w:val="407"/>
        </w:trPr>
        <w:tc>
          <w:tcPr>
            <w:tcW w:w="3237" w:type="dxa"/>
            <w:vAlign w:val="center"/>
          </w:tcPr>
          <w:p w14:paraId="77C33AFD" w14:textId="5CFB7F24" w:rsidR="00277ECC" w:rsidRPr="00AD4192" w:rsidRDefault="00277ECC" w:rsidP="00A41BCB">
            <w:pPr>
              <w:jc w:val="center"/>
            </w:pPr>
            <w:proofErr w:type="spellStart"/>
            <w:r w:rsidRPr="00AD4192">
              <w:t>CreateTeamTest</w:t>
            </w:r>
            <w:proofErr w:type="spellEnd"/>
          </w:p>
        </w:tc>
        <w:tc>
          <w:tcPr>
            <w:tcW w:w="2934" w:type="dxa"/>
          </w:tcPr>
          <w:p w14:paraId="17BAF3E0" w14:textId="07770E7E" w:rsidR="00277ECC" w:rsidRPr="00AD4192" w:rsidRDefault="00277ECC" w:rsidP="00916AAF">
            <w:pPr>
              <w:jc w:val="left"/>
            </w:pPr>
            <w:r w:rsidRPr="00AD4192">
              <w:t xml:space="preserve">Test de la création d’une équipe complète avec </w:t>
            </w:r>
            <w:r w:rsidR="00A41BCB" w:rsidRPr="00AD4192">
              <w:t>ses membres</w:t>
            </w:r>
            <w:r w:rsidRPr="00AD4192">
              <w:t xml:space="preserve"> et ses groupes.</w:t>
            </w:r>
          </w:p>
        </w:tc>
        <w:tc>
          <w:tcPr>
            <w:tcW w:w="2889" w:type="dxa"/>
          </w:tcPr>
          <w:p w14:paraId="7A2A8481" w14:textId="5374BC5F" w:rsidR="00277ECC" w:rsidRPr="00AD4192" w:rsidRDefault="00A41BCB" w:rsidP="00916AAF">
            <w:pPr>
              <w:jc w:val="left"/>
            </w:pPr>
            <w:r w:rsidRPr="00AD4192">
              <w:t>L’équipe est créée sans erreurs. Tous les membres sont présents dans leurs groupes respectifs et selon les générations.</w:t>
            </w:r>
          </w:p>
        </w:tc>
      </w:tr>
      <w:tr w:rsidR="009A220E" w:rsidRPr="00AD4192" w14:paraId="0DD73B77" w14:textId="77777777" w:rsidTr="009A220E">
        <w:trPr>
          <w:trHeight w:val="407"/>
        </w:trPr>
        <w:tc>
          <w:tcPr>
            <w:tcW w:w="3237" w:type="dxa"/>
            <w:vAlign w:val="center"/>
          </w:tcPr>
          <w:p w14:paraId="7812C568" w14:textId="5769CBAB" w:rsidR="009A220E" w:rsidRPr="00AD4192" w:rsidRDefault="009A220E" w:rsidP="00A41BCB">
            <w:pPr>
              <w:jc w:val="center"/>
            </w:pPr>
            <w:proofErr w:type="spellStart"/>
            <w:r>
              <w:t>Create</w:t>
            </w:r>
            <w:r w:rsidR="00FB6845">
              <w:t>WrongMember</w:t>
            </w:r>
            <w:r>
              <w:t>Test</w:t>
            </w:r>
            <w:proofErr w:type="spellEnd"/>
          </w:p>
        </w:tc>
        <w:tc>
          <w:tcPr>
            <w:tcW w:w="2934" w:type="dxa"/>
          </w:tcPr>
          <w:p w14:paraId="032C2650" w14:textId="42034943" w:rsidR="009A220E" w:rsidRPr="00AD4192" w:rsidRDefault="009A220E" w:rsidP="00916AAF">
            <w:pPr>
              <w:jc w:val="left"/>
            </w:pPr>
            <w:r>
              <w:t>Test de la création d’une équipe en insérant des données erronées.</w:t>
            </w:r>
          </w:p>
        </w:tc>
        <w:tc>
          <w:tcPr>
            <w:tcW w:w="2889" w:type="dxa"/>
          </w:tcPr>
          <w:p w14:paraId="4FC68488" w14:textId="5E20D693" w:rsidR="009A220E" w:rsidRPr="00AD4192" w:rsidRDefault="009A220E" w:rsidP="00916AAF">
            <w:pPr>
              <w:jc w:val="left"/>
            </w:pPr>
            <w:r>
              <w:t>Des messages d’erreur sont retournés avec les données erronées.</w:t>
            </w:r>
          </w:p>
        </w:tc>
      </w:tr>
      <w:tr w:rsidR="00916AAF" w:rsidRPr="00AD4192" w14:paraId="70995F75" w14:textId="77777777" w:rsidTr="009A220E">
        <w:trPr>
          <w:trHeight w:val="407"/>
        </w:trPr>
        <w:tc>
          <w:tcPr>
            <w:tcW w:w="3237" w:type="dxa"/>
            <w:vAlign w:val="center"/>
          </w:tcPr>
          <w:p w14:paraId="5D014CA3" w14:textId="051939DA" w:rsidR="00916AAF" w:rsidRPr="00AD4192" w:rsidRDefault="00916AAF" w:rsidP="00A41BCB">
            <w:pPr>
              <w:jc w:val="center"/>
            </w:pPr>
            <w:proofErr w:type="spellStart"/>
            <w:r w:rsidRPr="00AD4192">
              <w:t>DeleteTeamTest</w:t>
            </w:r>
            <w:proofErr w:type="spellEnd"/>
          </w:p>
        </w:tc>
        <w:tc>
          <w:tcPr>
            <w:tcW w:w="2934" w:type="dxa"/>
          </w:tcPr>
          <w:p w14:paraId="15E600CE" w14:textId="2CD4B127" w:rsidR="00916AAF" w:rsidRPr="00AD4192" w:rsidRDefault="00916AAF" w:rsidP="00916AAF">
            <w:pPr>
              <w:jc w:val="left"/>
            </w:pPr>
            <w:r w:rsidRPr="00AD4192">
              <w:t>Tester la suppression d’une équipe complète, qui contient des membres et des groupes.</w:t>
            </w:r>
          </w:p>
        </w:tc>
        <w:tc>
          <w:tcPr>
            <w:tcW w:w="2889" w:type="dxa"/>
          </w:tcPr>
          <w:p w14:paraId="33B98E6B" w14:textId="041E42B8" w:rsidR="00916AAF" w:rsidRPr="00AD4192" w:rsidRDefault="00916AAF" w:rsidP="00916AAF">
            <w:pPr>
              <w:jc w:val="left"/>
            </w:pPr>
            <w:r w:rsidRPr="00AD4192">
              <w:t>L’équipe est supprimée sans erreurs retournées.</w:t>
            </w:r>
          </w:p>
        </w:tc>
      </w:tr>
    </w:tbl>
    <w:p w14:paraId="74002EA3" w14:textId="77777777" w:rsidR="00277ECC" w:rsidRPr="00AD4192" w:rsidRDefault="00277ECC" w:rsidP="00277ECC"/>
    <w:p w14:paraId="08A7996E" w14:textId="2CFE79B9" w:rsidR="00A924E9" w:rsidRPr="00AD4192" w:rsidRDefault="00A924E9" w:rsidP="00A26E71">
      <w:pPr>
        <w:pStyle w:val="Titre2"/>
      </w:pPr>
      <w:bookmarkStart w:id="43" w:name="_Toc168319675"/>
      <w:r w:rsidRPr="00AD4192">
        <w:t>Risques techniques</w:t>
      </w:r>
      <w:bookmarkEnd w:id="43"/>
    </w:p>
    <w:p w14:paraId="4E85C44D" w14:textId="77777777" w:rsidR="00A924E9" w:rsidRPr="00AD4192" w:rsidRDefault="00A924E9" w:rsidP="00A924E9"/>
    <w:p w14:paraId="4DFEFA3E" w14:textId="77777777" w:rsidR="00A924E9" w:rsidRPr="00AD4192" w:rsidRDefault="00A924E9" w:rsidP="00A924E9">
      <w:r w:rsidRPr="00AD4192">
        <w:t xml:space="preserve">Plusieurs éléments techniques de ce projet risquent de présenter une difficulté plus marquée. L’élément le plus évident est la mise en place de l’algorithme permettant de distribuer les membres dans leurs différents groupes. </w:t>
      </w:r>
    </w:p>
    <w:p w14:paraId="37D34104" w14:textId="6E92235E" w:rsidR="00A551A1" w:rsidRPr="00AD4192" w:rsidRDefault="00A924E9" w:rsidP="00D044D6">
      <w:r w:rsidRPr="00AD4192">
        <w:t>Un autre point technique est celui de l’implémentation d’un code QR qui redirige sur une page spécifique du site. Pour ce point particulier, des librairies devraient déjà exister pour Laravel. Une librairie qui pourrait être utilisée est « simple-</w:t>
      </w:r>
      <w:proofErr w:type="spellStart"/>
      <w:r w:rsidRPr="00AD4192">
        <w:t>qrcode</w:t>
      </w:r>
      <w:proofErr w:type="spellEnd"/>
      <w:r w:rsidRPr="00AD4192">
        <w:rPr>
          <w:rStyle w:val="Appelnotedebasdep"/>
          <w:rFonts w:cs="Arial"/>
          <w:iCs/>
        </w:rPr>
        <w:footnoteReference w:id="9"/>
      </w:r>
      <w:r w:rsidRPr="00AD4192">
        <w:t> »</w:t>
      </w:r>
      <w:bookmarkStart w:id="44" w:name="_Toc532179964"/>
      <w:bookmarkStart w:id="45" w:name="_Toc165969648"/>
      <w:r w:rsidR="0085581B" w:rsidRPr="00AD4192">
        <w:t>.</w:t>
      </w:r>
    </w:p>
    <w:p w14:paraId="4FA66F9F" w14:textId="77777777" w:rsidR="00C64DFF" w:rsidRDefault="00C64DFF">
      <w:pPr>
        <w:jc w:val="left"/>
        <w:rPr>
          <w:rFonts w:asciiTheme="majorHAnsi" w:hAnsiTheme="majorHAnsi" w:cs="Arial"/>
          <w:b/>
          <w:bCs/>
          <w:caps/>
          <w:kern w:val="32"/>
          <w:sz w:val="32"/>
          <w:szCs w:val="32"/>
        </w:rPr>
      </w:pPr>
      <w:r>
        <w:br w:type="page"/>
      </w:r>
    </w:p>
    <w:p w14:paraId="0B4A4F67" w14:textId="1859FF5E" w:rsidR="007F30AE" w:rsidRPr="00AD4192" w:rsidRDefault="007F30AE" w:rsidP="00235234">
      <w:pPr>
        <w:pStyle w:val="Titre1"/>
      </w:pPr>
      <w:bookmarkStart w:id="46" w:name="_Toc168319676"/>
      <w:r w:rsidRPr="00AD4192">
        <w:lastRenderedPageBreak/>
        <w:t>Réalisation</w:t>
      </w:r>
      <w:bookmarkEnd w:id="44"/>
      <w:bookmarkEnd w:id="45"/>
      <w:bookmarkEnd w:id="46"/>
    </w:p>
    <w:p w14:paraId="59FEF15C" w14:textId="552F444A" w:rsidR="00CE76CA" w:rsidRPr="00AD4192" w:rsidRDefault="00CE76CA" w:rsidP="00A26E71">
      <w:pPr>
        <w:pStyle w:val="Titre2"/>
      </w:pPr>
      <w:bookmarkStart w:id="47" w:name="_Toc168319677"/>
      <w:r w:rsidRPr="00AD4192">
        <w:t>Mise en place de Laravel</w:t>
      </w:r>
      <w:r w:rsidR="00D86BBF" w:rsidRPr="00AD4192">
        <w:t xml:space="preserve"> 11</w:t>
      </w:r>
      <w:bookmarkEnd w:id="47"/>
    </w:p>
    <w:p w14:paraId="44C9C385" w14:textId="77777777" w:rsidR="00CE76CA" w:rsidRPr="00AD4192" w:rsidRDefault="00CE76CA" w:rsidP="00CE76CA"/>
    <w:p w14:paraId="5503FDFE" w14:textId="616384B3" w:rsidR="00763F23" w:rsidRPr="00AD4192" w:rsidRDefault="00763F23" w:rsidP="00763F23">
      <w:r w:rsidRPr="00AD4192">
        <w:t>L’installation de Laravel</w:t>
      </w:r>
      <w:r w:rsidR="00AD187B" w:rsidRPr="00AD4192">
        <w:rPr>
          <w:rStyle w:val="Appelnotedebasdep"/>
        </w:rPr>
        <w:footnoteReference w:id="10"/>
      </w:r>
      <w:r w:rsidRPr="00AD4192">
        <w:t xml:space="preserve"> se fait à l’aide de l’outil en ligne de commande Composer</w:t>
      </w:r>
      <w:r w:rsidR="00A551A1" w:rsidRPr="00AD4192">
        <w:fldChar w:fldCharType="begin"/>
      </w:r>
      <w:r w:rsidR="00A551A1" w:rsidRPr="00AD4192">
        <w:instrText xml:space="preserve"> XE "</w:instrText>
      </w:r>
      <w:proofErr w:type="spellStart"/>
      <w:proofErr w:type="gramStart"/>
      <w:r w:rsidR="00A551A1" w:rsidRPr="00AD4192">
        <w:instrText>Composer:Gestionnaire</w:instrText>
      </w:r>
      <w:proofErr w:type="spellEnd"/>
      <w:proofErr w:type="gramEnd"/>
      <w:r w:rsidR="00A551A1" w:rsidRPr="00AD4192">
        <w:instrText xml:space="preserve"> de dépendances écrit en PHP." </w:instrText>
      </w:r>
      <w:r w:rsidR="00A551A1" w:rsidRPr="00AD4192">
        <w:fldChar w:fldCharType="end"/>
      </w:r>
      <w:r w:rsidR="00A551A1" w:rsidRPr="00AD4192">
        <w:rPr>
          <w:color w:val="FF0000"/>
        </w:rPr>
        <w:t>*</w:t>
      </w:r>
      <w:r w:rsidRPr="00AD4192">
        <w:t xml:space="preserve"> qui permet de créer le projet et d’installer toutes les dépendances nécessaires au fonctionnement du Framework.</w:t>
      </w:r>
    </w:p>
    <w:p w14:paraId="5500551B" w14:textId="77777777" w:rsidR="00763F23" w:rsidRPr="00AD4192" w:rsidRDefault="00763F23" w:rsidP="00763F23"/>
    <w:p w14:paraId="596FFE4B" w14:textId="28008AF3" w:rsidR="00763F23" w:rsidRPr="00AD4192" w:rsidRDefault="00763F23" w:rsidP="00763F23">
      <w:r w:rsidRPr="00AD4192">
        <w:t>La création du projet se fait donc avec la commande suivante :</w:t>
      </w:r>
    </w:p>
    <w:p w14:paraId="737371D7" w14:textId="77777777" w:rsidR="00686C16" w:rsidRPr="00AD4192" w:rsidRDefault="00686C16" w:rsidP="00763F23"/>
    <w:p w14:paraId="31B0A29B" w14:textId="3BBB7FA3" w:rsidR="002D0AC5" w:rsidRDefault="00686C16" w:rsidP="002D0AC5">
      <w:pPr>
        <w:pStyle w:val="Code"/>
        <w:rPr>
          <w:lang w:val="fr-CH"/>
        </w:rPr>
      </w:pPr>
      <w:r w:rsidRPr="00AD4192">
        <w:rPr>
          <w:lang w:val="fr-CH"/>
        </w:rPr>
        <w:t xml:space="preserve">$ composer </w:t>
      </w:r>
      <w:proofErr w:type="spellStart"/>
      <w:r w:rsidRPr="00AD4192">
        <w:rPr>
          <w:lang w:val="fr-CH"/>
        </w:rPr>
        <w:t>create-project</w:t>
      </w:r>
      <w:proofErr w:type="spellEnd"/>
      <w:r w:rsidRPr="00AD4192">
        <w:rPr>
          <w:lang w:val="fr-CH"/>
        </w:rPr>
        <w:t xml:space="preserve"> Laravel/</w:t>
      </w:r>
      <w:proofErr w:type="spellStart"/>
      <w:r w:rsidRPr="00AD4192">
        <w:rPr>
          <w:lang w:val="fr-CH"/>
        </w:rPr>
        <w:t>laravel</w:t>
      </w:r>
      <w:proofErr w:type="spellEnd"/>
      <w:r w:rsidRPr="00AD4192">
        <w:rPr>
          <w:lang w:val="fr-CH"/>
        </w:rPr>
        <w:t xml:space="preserve"> SocialShuffle</w:t>
      </w:r>
    </w:p>
    <w:p w14:paraId="60FB1C3B" w14:textId="77777777" w:rsidR="00875046" w:rsidRPr="00AD4192" w:rsidRDefault="00875046" w:rsidP="00875046"/>
    <w:p w14:paraId="465D669A" w14:textId="654C0D8C" w:rsidR="00CE76CA" w:rsidRPr="00AD4192" w:rsidRDefault="00CE76CA" w:rsidP="00CE76CA">
      <w:pPr>
        <w:pStyle w:val="Titre3"/>
      </w:pPr>
      <w:bookmarkStart w:id="48" w:name="_Toc168319678"/>
      <w:r w:rsidRPr="00AD4192">
        <w:t xml:space="preserve">Le </w:t>
      </w:r>
      <w:proofErr w:type="gramStart"/>
      <w:r w:rsidRPr="00AD4192">
        <w:t>fichier .</w:t>
      </w:r>
      <w:proofErr w:type="spellStart"/>
      <w:r w:rsidRPr="00AD4192">
        <w:t>env</w:t>
      </w:r>
      <w:bookmarkEnd w:id="48"/>
      <w:proofErr w:type="spellEnd"/>
      <w:proofErr w:type="gramEnd"/>
    </w:p>
    <w:p w14:paraId="63A326AF" w14:textId="77777777" w:rsidR="00CE76CA" w:rsidRPr="00AD4192" w:rsidRDefault="00CE76CA" w:rsidP="00CE76CA"/>
    <w:p w14:paraId="3CD5E3F7" w14:textId="46036157" w:rsidR="0081675D" w:rsidRPr="00AD4192" w:rsidRDefault="0081675D" w:rsidP="00CE76CA">
      <w:r w:rsidRPr="00AD4192">
        <w:t xml:space="preserve">Le </w:t>
      </w:r>
      <w:proofErr w:type="gramStart"/>
      <w:r w:rsidRPr="00AD4192">
        <w:t>fichier .</w:t>
      </w:r>
      <w:proofErr w:type="spellStart"/>
      <w:r w:rsidRPr="00AD4192">
        <w:t>env</w:t>
      </w:r>
      <w:proofErr w:type="spellEnd"/>
      <w:proofErr w:type="gramEnd"/>
      <w:r w:rsidRPr="00AD4192">
        <w:t xml:space="preserve"> contient les valeurs de configuration de l’application. Ces valeurs définissent notamment la connexion à la base de données ou bien encore le </w:t>
      </w:r>
      <w:r w:rsidR="003300C4" w:rsidRPr="00AD4192">
        <w:t>statut</w:t>
      </w:r>
      <w:r w:rsidRPr="00AD4192">
        <w:t xml:space="preserve"> de </w:t>
      </w:r>
      <w:r w:rsidR="00FD4819" w:rsidRPr="00AD4192">
        <w:t>l’application,</w:t>
      </w:r>
      <w:r w:rsidRPr="00AD4192">
        <w:t xml:space="preserve"> c’est-à-dire si le site est lancé localement dans un environnement de développement ou sur un serveur de production. </w:t>
      </w:r>
    </w:p>
    <w:p w14:paraId="47433514" w14:textId="77777777" w:rsidR="0081675D" w:rsidRPr="00AD4192" w:rsidRDefault="0081675D" w:rsidP="00CE76CA"/>
    <w:p w14:paraId="6994B0F5" w14:textId="3D62B6D7" w:rsidR="0081675D" w:rsidRPr="00AD4192" w:rsidRDefault="0081675D" w:rsidP="00CE76CA">
      <w:r w:rsidRPr="00AD4192">
        <w:t>Par défaut, ce fichier se trouve dans la liste des fichiers ignorés par Git car il contient des informations de configuration sensibles comme le mot de passe de connexion à la base de données. Ces informations ne doivent donc en aucun cas être rendues publique.</w:t>
      </w:r>
    </w:p>
    <w:p w14:paraId="0884E220" w14:textId="77777777" w:rsidR="0081675D" w:rsidRPr="00AD4192" w:rsidRDefault="0081675D" w:rsidP="00CE76CA"/>
    <w:p w14:paraId="33094605" w14:textId="77777777" w:rsidR="00C64DFF" w:rsidRDefault="00C64DFF">
      <w:pPr>
        <w:jc w:val="left"/>
      </w:pPr>
      <w:r>
        <w:br w:type="page"/>
      </w:r>
    </w:p>
    <w:p w14:paraId="55E1CFED" w14:textId="45B45AB9" w:rsidR="00971D0D" w:rsidRDefault="00971D0D" w:rsidP="00CE76CA">
      <w:r w:rsidRPr="00AD4192">
        <w:lastRenderedPageBreak/>
        <w:t xml:space="preserve">Afin d’adapter ces valeurs d’environnement à ce projet, il faut modifier </w:t>
      </w:r>
      <w:r w:rsidR="00C45278" w:rsidRPr="00AD4192">
        <w:t>certains champs</w:t>
      </w:r>
      <w:r w:rsidRPr="00AD4192">
        <w:t xml:space="preserve"> comme le nom de l’application, sa langue et entrer les informations de connexion à la base de données.</w:t>
      </w:r>
    </w:p>
    <w:p w14:paraId="658C7167" w14:textId="77777777" w:rsidR="00C64DFF" w:rsidRPr="00AD4192" w:rsidRDefault="00C64DFF" w:rsidP="00CE76CA"/>
    <w:p w14:paraId="5C2A0C2F" w14:textId="01C1B405" w:rsidR="00971D0D" w:rsidRPr="00AD4192" w:rsidRDefault="00C64DFF" w:rsidP="00A551A1">
      <w:pPr>
        <w:keepNext/>
        <w:jc w:val="center"/>
      </w:pPr>
      <w:r>
        <w:rPr>
          <w:noProof/>
        </w:rPr>
        <mc:AlternateContent>
          <mc:Choice Requires="wpg">
            <w:drawing>
              <wp:anchor distT="0" distB="0" distL="114300" distR="114300" simplePos="0" relativeHeight="251663360" behindDoc="0" locked="0" layoutInCell="1" allowOverlap="1" wp14:anchorId="7F23CEBF" wp14:editId="3B30442E">
                <wp:simplePos x="0" y="0"/>
                <wp:positionH relativeFrom="column">
                  <wp:posOffset>1190763</wp:posOffset>
                </wp:positionH>
                <wp:positionV relativeFrom="paragraph">
                  <wp:posOffset>292072</wp:posOffset>
                </wp:positionV>
                <wp:extent cx="1551276" cy="3415561"/>
                <wp:effectExtent l="0" t="0" r="11430" b="13970"/>
                <wp:wrapNone/>
                <wp:docPr id="71735537" name="Groupe 1"/>
                <wp:cNvGraphicFramePr/>
                <a:graphic xmlns:a="http://schemas.openxmlformats.org/drawingml/2006/main">
                  <a:graphicData uri="http://schemas.microsoft.com/office/word/2010/wordprocessingGroup">
                    <wpg:wgp>
                      <wpg:cNvGrpSpPr/>
                      <wpg:grpSpPr>
                        <a:xfrm>
                          <a:off x="0" y="0"/>
                          <a:ext cx="1551276" cy="3415561"/>
                          <a:chOff x="0" y="0"/>
                          <a:chExt cx="1551276" cy="3415561"/>
                        </a:xfrm>
                      </wpg:grpSpPr>
                      <wps:wsp>
                        <wps:cNvPr id="13" name="Rectangle 13"/>
                        <wps:cNvSpPr/>
                        <wps:spPr>
                          <a:xfrm>
                            <a:off x="0" y="0"/>
                            <a:ext cx="1344304" cy="1501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15903" y="882595"/>
                            <a:ext cx="832513" cy="1501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5903" y="2576223"/>
                            <a:ext cx="1535373" cy="8393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w:pict>
              <v:group w14:anchorId="17BB989B" id="Groupe 1" o:spid="_x0000_s1026" style="position:absolute;margin-left:93.75pt;margin-top:23pt;width:122.15pt;height:268.95pt;z-index:251663360" coordsize="15512,34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">
                <v:rect id="Rectangle 13" o:spid="_x0000_s1027" style="position:absolute;width:13443;height:1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" filled="f" strokecolor="red" strokeweight="1.25pt"/>
                <v:rect id="Rectangle 14" o:spid="_x0000_s1028" style="position:absolute;left:159;top:8825;width:8325;height: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" filled="f" strokecolor="red" strokeweight="1.25pt"/>
                <v:rect id="Rectangle 15" o:spid="_x0000_s1029" style="position:absolute;left:159;top:25762;width:15353;height:8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" filled="f" strokecolor="red" strokeweight="1.25pt"/>
              </v:group>
            </w:pict>
          </mc:Fallback>
        </mc:AlternateContent>
      </w:r>
      <w:r w:rsidR="00971D0D" w:rsidRPr="00AD4192">
        <w:rPr>
          <w:noProof/>
        </w:rPr>
        <w:drawing>
          <wp:inline distT="0" distB="0" distL="0" distR="0" wp14:anchorId="3B1E0553" wp14:editId="0BB3B65C">
            <wp:extent cx="3960453" cy="3774643"/>
            <wp:effectExtent l="0" t="0" r="254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924" t="5938" r="5689" b="6119"/>
                    <a:stretch/>
                  </pic:blipFill>
                  <pic:spPr bwMode="auto">
                    <a:xfrm>
                      <a:off x="0" y="0"/>
                      <a:ext cx="3960453" cy="3774643"/>
                    </a:xfrm>
                    <a:prstGeom prst="rect">
                      <a:avLst/>
                    </a:prstGeom>
                    <a:ln>
                      <a:noFill/>
                    </a:ln>
                    <a:extLst>
                      <a:ext uri="{53640926-AAD7-44D8-BBD7-CCE9431645EC}">
                        <a14:shadowObscured xmlns:a14="http://schemas.microsoft.com/office/drawing/2010/main"/>
                      </a:ext>
                    </a:extLst>
                  </pic:spPr>
                </pic:pic>
              </a:graphicData>
            </a:graphic>
          </wp:inline>
        </w:drawing>
      </w:r>
    </w:p>
    <w:p w14:paraId="70D9C091" w14:textId="3B0EE53C" w:rsidR="00971D0D" w:rsidRDefault="00000000" w:rsidP="00971D0D">
      <w:pPr>
        <w:pStyle w:val="Lgende"/>
      </w:pPr>
      <w:fldSimple w:instr=" SEQ Figure \* ARABIC ">
        <w:bookmarkStart w:id="49" w:name="_Toc168313730"/>
        <w:r w:rsidR="0030329E">
          <w:rPr>
            <w:noProof/>
          </w:rPr>
          <w:t>12</w:t>
        </w:r>
      </w:fldSimple>
      <w:r w:rsidR="00971D0D" w:rsidRPr="00AD4192">
        <w:t xml:space="preserve">. Configuration initiale du </w:t>
      </w:r>
      <w:proofErr w:type="gramStart"/>
      <w:r w:rsidR="00971D0D" w:rsidRPr="00AD4192">
        <w:t>fichier .</w:t>
      </w:r>
      <w:proofErr w:type="spellStart"/>
      <w:r w:rsidR="00971D0D" w:rsidRPr="00AD4192">
        <w:t>env</w:t>
      </w:r>
      <w:proofErr w:type="spellEnd"/>
      <w:proofErr w:type="gramEnd"/>
      <w:r w:rsidR="00971D0D" w:rsidRPr="00AD4192">
        <w:t xml:space="preserve"> </w:t>
      </w:r>
      <w:r w:rsidR="00C45278" w:rsidRPr="00AD4192">
        <w:t>pour un environnement de développement. (En rouge, les valeurs qui ont été modifiées).</w:t>
      </w:r>
      <w:bookmarkEnd w:id="49"/>
    </w:p>
    <w:p w14:paraId="3BD0AD8E" w14:textId="77777777" w:rsidR="00875046" w:rsidRPr="00875046" w:rsidRDefault="00875046" w:rsidP="00875046"/>
    <w:p w14:paraId="5D936687" w14:textId="4498BF30" w:rsidR="00C45278" w:rsidRPr="00AD4192" w:rsidRDefault="00E56243" w:rsidP="00E56243">
      <w:pPr>
        <w:pStyle w:val="Titre3"/>
      </w:pPr>
      <w:bookmarkStart w:id="50" w:name="_Toc168319679"/>
      <w:r w:rsidRPr="00AD4192">
        <w:t>Test</w:t>
      </w:r>
      <w:r w:rsidR="00AD187B" w:rsidRPr="00AD4192">
        <w:t>er le</w:t>
      </w:r>
      <w:r w:rsidRPr="00AD4192">
        <w:t xml:space="preserve"> fonctionnement</w:t>
      </w:r>
      <w:r w:rsidR="00AD187B" w:rsidRPr="00AD4192">
        <w:t xml:space="preserve"> de l’installation</w:t>
      </w:r>
      <w:bookmarkEnd w:id="50"/>
    </w:p>
    <w:p w14:paraId="0DFADF92" w14:textId="77777777" w:rsidR="00AD187B" w:rsidRPr="00AD4192" w:rsidRDefault="00AD187B" w:rsidP="00AD187B"/>
    <w:p w14:paraId="5D633A35" w14:textId="01757B48" w:rsidR="00E56243" w:rsidRPr="00AD4192" w:rsidRDefault="00E56243" w:rsidP="00E56243">
      <w:r w:rsidRPr="00AD4192">
        <w:t>Après avoir lancé le serveur de base de données locale, il faut effectuer un</w:t>
      </w:r>
      <w:r w:rsidR="005D5886" w:rsidRPr="00AD4192">
        <w:t>e</w:t>
      </w:r>
      <w:r w:rsidRPr="00AD4192">
        <w:t xml:space="preserve"> première migration afin de créer les tables </w:t>
      </w:r>
      <w:r w:rsidR="00875046">
        <w:t>natives du</w:t>
      </w:r>
      <w:r w:rsidRPr="00AD4192">
        <w:t xml:space="preserve"> </w:t>
      </w:r>
      <w:r w:rsidR="005D5886" w:rsidRPr="00AD4192">
        <w:t>Framework</w:t>
      </w:r>
      <w:r w:rsidRPr="00AD4192">
        <w:t xml:space="preserve"> dans la base de données. Pour cela, il faut lancer la commande suivante :</w:t>
      </w:r>
    </w:p>
    <w:p w14:paraId="48FAB534" w14:textId="77777777" w:rsidR="00686C16" w:rsidRPr="00AD4192" w:rsidRDefault="00686C16" w:rsidP="00E56243"/>
    <w:p w14:paraId="666298DF" w14:textId="6F8F99C5" w:rsidR="00686C16" w:rsidRPr="00AD4192" w:rsidRDefault="00686C16" w:rsidP="00686C16">
      <w:pPr>
        <w:pStyle w:val="Code"/>
        <w:rPr>
          <w:color w:val="auto"/>
          <w:lang w:val="fr-CH"/>
        </w:rPr>
      </w:pPr>
      <w:r w:rsidRPr="00AD4192">
        <w:rPr>
          <w:lang w:val="fr-CH"/>
        </w:rPr>
        <w:t xml:space="preserve">$ </w:t>
      </w:r>
      <w:proofErr w:type="spellStart"/>
      <w:r w:rsidRPr="00AD4192">
        <w:rPr>
          <w:lang w:val="fr-CH"/>
        </w:rPr>
        <w:t>php</w:t>
      </w:r>
      <w:proofErr w:type="spellEnd"/>
      <w:r w:rsidRPr="00AD4192">
        <w:rPr>
          <w:lang w:val="fr-CH"/>
        </w:rPr>
        <w:t xml:space="preserve"> artisan </w:t>
      </w:r>
      <w:proofErr w:type="spellStart"/>
      <w:r w:rsidRPr="00AD4192">
        <w:rPr>
          <w:lang w:val="fr-CH"/>
        </w:rPr>
        <w:t>migrate</w:t>
      </w:r>
      <w:proofErr w:type="spellEnd"/>
    </w:p>
    <w:p w14:paraId="0B7C2FD6" w14:textId="77777777" w:rsidR="00686C16" w:rsidRPr="00AD4192" w:rsidRDefault="00686C16" w:rsidP="00F46029"/>
    <w:p w14:paraId="4CBE1319" w14:textId="730B16F2" w:rsidR="00F46029" w:rsidRPr="00AD4192" w:rsidRDefault="00F46029" w:rsidP="00F46029">
      <w:r w:rsidRPr="00AD4192">
        <w:t xml:space="preserve">Il </w:t>
      </w:r>
      <w:r w:rsidR="00686C16" w:rsidRPr="00AD4192">
        <w:t>n</w:t>
      </w:r>
      <w:r w:rsidRPr="00AD4192">
        <w:t>ous sera</w:t>
      </w:r>
      <w:r w:rsidR="005D5886" w:rsidRPr="00AD4192">
        <w:t xml:space="preserve"> ensuite</w:t>
      </w:r>
      <w:r w:rsidRPr="00AD4192">
        <w:t xml:space="preserve"> demandé si </w:t>
      </w:r>
      <w:r w:rsidR="005D5886" w:rsidRPr="00AD4192">
        <w:t>l’on</w:t>
      </w:r>
      <w:r w:rsidRPr="00AD4192">
        <w:t xml:space="preserve"> souhait</w:t>
      </w:r>
      <w:r w:rsidR="005D5886" w:rsidRPr="00AD4192">
        <w:t>e</w:t>
      </w:r>
      <w:r w:rsidRPr="00AD4192">
        <w:t xml:space="preserve"> créer la base de données (si celle-ci n’existe pas encore).</w:t>
      </w:r>
    </w:p>
    <w:p w14:paraId="274D5296" w14:textId="77777777" w:rsidR="00F46029" w:rsidRPr="00AD4192" w:rsidRDefault="00F46029" w:rsidP="00F46029"/>
    <w:p w14:paraId="1536568E" w14:textId="275B2D42" w:rsidR="00E56243" w:rsidRPr="00AD4192" w:rsidRDefault="00E56243" w:rsidP="00E56243">
      <w:r w:rsidRPr="00AD4192">
        <w:t>Une fois cela fait, on peut tester que Laravel ait été correctement installé en lançant le serveur de développement fourni avec Artisan, l’interface en ligne de commande fourni avec Laravel. Pour lancer le serveur, il faut lancer la commande suivante :</w:t>
      </w:r>
    </w:p>
    <w:p w14:paraId="605F7403" w14:textId="77777777" w:rsidR="00686C16" w:rsidRPr="00AD4192" w:rsidRDefault="00686C16" w:rsidP="00E56243"/>
    <w:p w14:paraId="667C8EFA" w14:textId="06550A3D" w:rsidR="00686C16" w:rsidRPr="00AD4192" w:rsidRDefault="00686C16" w:rsidP="00686C16">
      <w:pPr>
        <w:pStyle w:val="Code"/>
        <w:rPr>
          <w:lang w:val="fr-CH"/>
        </w:rPr>
      </w:pPr>
      <w:r w:rsidRPr="00AD4192">
        <w:rPr>
          <w:lang w:val="fr-CH"/>
        </w:rPr>
        <w:t xml:space="preserve">$ </w:t>
      </w:r>
      <w:proofErr w:type="spellStart"/>
      <w:r w:rsidRPr="00AD4192">
        <w:rPr>
          <w:lang w:val="fr-CH"/>
        </w:rPr>
        <w:t>php</w:t>
      </w:r>
      <w:proofErr w:type="spellEnd"/>
      <w:r w:rsidRPr="00AD4192">
        <w:rPr>
          <w:lang w:val="fr-CH"/>
        </w:rPr>
        <w:t xml:space="preserve"> artisan serve</w:t>
      </w:r>
    </w:p>
    <w:p w14:paraId="7399E0A6" w14:textId="77777777" w:rsidR="00F46029" w:rsidRPr="00AD4192" w:rsidRDefault="00F46029" w:rsidP="00F46029"/>
    <w:p w14:paraId="14C0F37F" w14:textId="51063591" w:rsidR="00F46029" w:rsidRPr="00AD4192" w:rsidRDefault="00F46029" w:rsidP="00F46029">
      <w:r w:rsidRPr="00AD4192">
        <w:t>On peut ensuite accéder au site depuis le navigateur et constater que Laravel fonctionne :</w:t>
      </w:r>
    </w:p>
    <w:p w14:paraId="210C9A3A" w14:textId="77777777" w:rsidR="00F46029" w:rsidRPr="00AD4192" w:rsidRDefault="00F46029" w:rsidP="00F46029"/>
    <w:p w14:paraId="3002E101" w14:textId="77777777" w:rsidR="00F46029" w:rsidRPr="00AD4192" w:rsidRDefault="00F46029" w:rsidP="00F46029">
      <w:pPr>
        <w:keepNext/>
      </w:pPr>
      <w:r w:rsidRPr="00AD4192">
        <w:rPr>
          <w:noProof/>
        </w:rPr>
        <w:drawing>
          <wp:inline distT="0" distB="0" distL="0" distR="0" wp14:anchorId="2ECA3A59" wp14:editId="61237F79">
            <wp:extent cx="5759450" cy="32772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277235"/>
                    </a:xfrm>
                    <a:prstGeom prst="rect">
                      <a:avLst/>
                    </a:prstGeom>
                  </pic:spPr>
                </pic:pic>
              </a:graphicData>
            </a:graphic>
          </wp:inline>
        </w:drawing>
      </w:r>
    </w:p>
    <w:p w14:paraId="43C63A62" w14:textId="25AFA34C" w:rsidR="00F46029" w:rsidRDefault="00000000" w:rsidP="00F46029">
      <w:pPr>
        <w:pStyle w:val="Lgende"/>
      </w:pPr>
      <w:fldSimple w:instr=" SEQ Figure \* ARABIC ">
        <w:bookmarkStart w:id="51" w:name="_Toc168313731"/>
        <w:r w:rsidR="0030329E">
          <w:rPr>
            <w:noProof/>
          </w:rPr>
          <w:t>13</w:t>
        </w:r>
      </w:fldSimple>
      <w:r w:rsidR="00F46029" w:rsidRPr="00AD4192">
        <w:t xml:space="preserve">. Page par défaut de </w:t>
      </w:r>
      <w:proofErr w:type="spellStart"/>
      <w:r w:rsidR="00F46029" w:rsidRPr="00AD4192">
        <w:t>laravel</w:t>
      </w:r>
      <w:proofErr w:type="spellEnd"/>
      <w:r w:rsidR="00F46029" w:rsidRPr="00AD4192">
        <w:t>.</w:t>
      </w:r>
      <w:bookmarkEnd w:id="51"/>
    </w:p>
    <w:p w14:paraId="14877D31" w14:textId="77777777" w:rsidR="00875046" w:rsidRPr="00875046" w:rsidRDefault="00875046" w:rsidP="00875046"/>
    <w:p w14:paraId="2D3F8B5F" w14:textId="67BD0A48" w:rsidR="006C6A11" w:rsidRDefault="006C6A11" w:rsidP="006C6A11">
      <w:pPr>
        <w:pStyle w:val="Titre3"/>
      </w:pPr>
      <w:bookmarkStart w:id="52" w:name="_Toc168319680"/>
      <w:r w:rsidRPr="00AD4192">
        <w:t>Installation de Tailwind</w:t>
      </w:r>
      <w:r w:rsidR="00A26E71" w:rsidRPr="00AD4192">
        <w:t xml:space="preserve"> CSS</w:t>
      </w:r>
      <w:bookmarkEnd w:id="52"/>
    </w:p>
    <w:p w14:paraId="5675E954" w14:textId="77777777" w:rsidR="00875046" w:rsidRPr="00875046" w:rsidRDefault="00875046" w:rsidP="00875046"/>
    <w:p w14:paraId="38BC2F3E" w14:textId="56C3F282" w:rsidR="006C6A11" w:rsidRPr="00AD4192" w:rsidRDefault="006C6A11" w:rsidP="006C6A11">
      <w:r w:rsidRPr="00AD4192">
        <w:t>L’installation de Tailwind</w:t>
      </w:r>
      <w:r w:rsidR="00BA503B" w:rsidRPr="00AD4192">
        <w:fldChar w:fldCharType="begin"/>
      </w:r>
      <w:r w:rsidR="00BA503B" w:rsidRPr="00AD4192">
        <w:instrText xml:space="preserve"> XE "</w:instrText>
      </w:r>
      <w:proofErr w:type="spellStart"/>
      <w:proofErr w:type="gramStart"/>
      <w:r w:rsidR="00BA503B" w:rsidRPr="00AD4192">
        <w:instrText>Tailwind:Framework</w:instrText>
      </w:r>
      <w:proofErr w:type="spellEnd"/>
      <w:proofErr w:type="gramEnd"/>
      <w:r w:rsidR="00BA503B" w:rsidRPr="00AD4192">
        <w:instrText xml:space="preserve"> CSS." </w:instrText>
      </w:r>
      <w:r w:rsidR="00BA503B" w:rsidRPr="00AD4192">
        <w:fldChar w:fldCharType="end"/>
      </w:r>
      <w:r w:rsidR="005D5886" w:rsidRPr="00AD4192">
        <w:rPr>
          <w:color w:val="FF0000"/>
        </w:rPr>
        <w:t>*</w:t>
      </w:r>
      <w:r w:rsidRPr="00AD4192">
        <w:rPr>
          <w:rStyle w:val="Appelnotedebasdep"/>
        </w:rPr>
        <w:footnoteReference w:id="11"/>
      </w:r>
      <w:r w:rsidRPr="00AD4192">
        <w:t xml:space="preserve"> se fait en installant les dépendances avec npm :</w:t>
      </w:r>
    </w:p>
    <w:p w14:paraId="29D0DF94" w14:textId="77777777" w:rsidR="006C6A11" w:rsidRPr="00AD4192" w:rsidRDefault="006C6A11" w:rsidP="006C6A11"/>
    <w:p w14:paraId="7F59372C" w14:textId="1CA68AF2" w:rsidR="00686C16" w:rsidRPr="009A220E" w:rsidRDefault="00686C16" w:rsidP="00686C16">
      <w:pPr>
        <w:pStyle w:val="Code"/>
        <w:rPr>
          <w:color w:val="auto"/>
        </w:rPr>
      </w:pPr>
      <w:r w:rsidRPr="009A220E">
        <w:t xml:space="preserve">$ npm install -D </w:t>
      </w:r>
      <w:proofErr w:type="spellStart"/>
      <w:r w:rsidRPr="009A220E">
        <w:t>tailwindcss</w:t>
      </w:r>
      <w:proofErr w:type="spellEnd"/>
      <w:r w:rsidRPr="009A220E">
        <w:t xml:space="preserve"> </w:t>
      </w:r>
      <w:proofErr w:type="spellStart"/>
      <w:r w:rsidRPr="009A220E">
        <w:t>postcss</w:t>
      </w:r>
      <w:proofErr w:type="spellEnd"/>
      <w:r w:rsidRPr="009A220E">
        <w:t xml:space="preserve"> </w:t>
      </w:r>
      <w:proofErr w:type="spellStart"/>
      <w:proofErr w:type="gramStart"/>
      <w:r w:rsidRPr="009A220E">
        <w:t>autoprefixer</w:t>
      </w:r>
      <w:proofErr w:type="spellEnd"/>
      <w:proofErr w:type="gramEnd"/>
    </w:p>
    <w:p w14:paraId="5CF9901A" w14:textId="77777777" w:rsidR="00686C16" w:rsidRPr="009A220E" w:rsidRDefault="00686C16" w:rsidP="006C6A11">
      <w:pPr>
        <w:rPr>
          <w:lang w:val="en-US"/>
        </w:rPr>
      </w:pPr>
    </w:p>
    <w:p w14:paraId="55D9735B" w14:textId="31BA8E80" w:rsidR="006C6A11" w:rsidRPr="00AD4192" w:rsidRDefault="006C6A11" w:rsidP="006C6A11">
      <w:r w:rsidRPr="00AD4192">
        <w:t>Il faut ensuite générer les fichiers « tailwind.config.js » et « postcss.config.js » :</w:t>
      </w:r>
    </w:p>
    <w:p w14:paraId="22AF1C2F" w14:textId="77777777" w:rsidR="00686C16" w:rsidRPr="00AD4192" w:rsidRDefault="00686C16" w:rsidP="006C6A11"/>
    <w:p w14:paraId="1D5E82F5" w14:textId="722A4F15" w:rsidR="00686C16" w:rsidRPr="00AD4192" w:rsidRDefault="00686C16" w:rsidP="00686C16">
      <w:pPr>
        <w:pStyle w:val="Code"/>
        <w:rPr>
          <w:lang w:val="fr-CH"/>
        </w:rPr>
      </w:pPr>
      <w:r w:rsidRPr="00AD4192">
        <w:rPr>
          <w:lang w:val="fr-CH"/>
        </w:rPr>
        <w:t xml:space="preserve">$ </w:t>
      </w:r>
      <w:proofErr w:type="spellStart"/>
      <w:r w:rsidRPr="00AD4192">
        <w:rPr>
          <w:lang w:val="fr-CH"/>
        </w:rPr>
        <w:t>npx</w:t>
      </w:r>
      <w:proofErr w:type="spellEnd"/>
      <w:r w:rsidRPr="00AD4192">
        <w:rPr>
          <w:lang w:val="fr-CH"/>
        </w:rPr>
        <w:t xml:space="preserve"> </w:t>
      </w:r>
      <w:proofErr w:type="spellStart"/>
      <w:r w:rsidRPr="00AD4192">
        <w:rPr>
          <w:lang w:val="fr-CH"/>
        </w:rPr>
        <w:t>tailwindcss</w:t>
      </w:r>
      <w:proofErr w:type="spellEnd"/>
      <w:r w:rsidRPr="00AD4192">
        <w:rPr>
          <w:lang w:val="fr-CH"/>
        </w:rPr>
        <w:t xml:space="preserve"> init -p</w:t>
      </w:r>
    </w:p>
    <w:p w14:paraId="5BA9495E" w14:textId="6A4FB8C9" w:rsidR="00301199" w:rsidRPr="00AD4192" w:rsidRDefault="00301199" w:rsidP="00301199">
      <w:r w:rsidRPr="00AD4192">
        <w:t xml:space="preserve">Une fois que le fichier « tailwind.config.js » </w:t>
      </w:r>
      <w:r w:rsidR="00BA503B" w:rsidRPr="00AD4192">
        <w:t xml:space="preserve">a </w:t>
      </w:r>
      <w:r w:rsidRPr="00AD4192">
        <w:t xml:space="preserve">été créé, il faut ajouter les chemins pour tous les fichiers </w:t>
      </w:r>
      <w:r w:rsidR="00BA503B" w:rsidRPr="00AD4192">
        <w:t>Template. Dans ce cas-ci, les fichier « .</w:t>
      </w:r>
      <w:proofErr w:type="spellStart"/>
      <w:r w:rsidR="00BA503B" w:rsidRPr="00AD4192">
        <w:t>js</w:t>
      </w:r>
      <w:proofErr w:type="spellEnd"/>
      <w:r w:rsidR="00BA503B" w:rsidRPr="00AD4192">
        <w:t xml:space="preserve"> » et </w:t>
      </w:r>
      <w:proofErr w:type="gramStart"/>
      <w:r w:rsidR="00BA503B" w:rsidRPr="00AD4192">
        <w:t>« .vue</w:t>
      </w:r>
      <w:proofErr w:type="gramEnd"/>
      <w:r w:rsidR="00BA503B" w:rsidRPr="00AD4192">
        <w:t xml:space="preserve"> » sont laissés afin de prévoir le cas où l’application sera maintenue et mise à jour </w:t>
      </w:r>
      <w:r w:rsidR="00875046">
        <w:t>dans le future avec ces technologies.</w:t>
      </w:r>
    </w:p>
    <w:p w14:paraId="04359155" w14:textId="77777777" w:rsidR="009A3E84" w:rsidRPr="00AD4192" w:rsidRDefault="009A3E84" w:rsidP="00301199"/>
    <w:p w14:paraId="5965972A" w14:textId="77777777" w:rsidR="009A3E84" w:rsidRPr="00AD4192" w:rsidRDefault="009A3E84" w:rsidP="009A3E84">
      <w:pPr>
        <w:pStyle w:val="Code"/>
        <w:rPr>
          <w:color w:val="auto"/>
          <w:lang w:val="fr-CH"/>
        </w:rPr>
      </w:pPr>
      <w:proofErr w:type="gramStart"/>
      <w:r w:rsidRPr="00AD4192">
        <w:rPr>
          <w:color w:val="auto"/>
          <w:lang w:val="fr-CH"/>
        </w:rPr>
        <w:t>export</w:t>
      </w:r>
      <w:proofErr w:type="gramEnd"/>
      <w:r w:rsidRPr="00AD4192">
        <w:rPr>
          <w:color w:val="auto"/>
          <w:lang w:val="fr-CH"/>
        </w:rPr>
        <w:t xml:space="preserve"> default {</w:t>
      </w:r>
    </w:p>
    <w:p w14:paraId="2965080A" w14:textId="77777777" w:rsidR="009A3E84" w:rsidRPr="00AD4192" w:rsidRDefault="009A3E84" w:rsidP="009A3E84">
      <w:pPr>
        <w:pStyle w:val="Code"/>
        <w:rPr>
          <w:color w:val="auto"/>
          <w:lang w:val="fr-CH"/>
        </w:rPr>
      </w:pPr>
      <w:r w:rsidRPr="00AD4192">
        <w:rPr>
          <w:color w:val="auto"/>
          <w:lang w:val="fr-CH"/>
        </w:rPr>
        <w:t xml:space="preserve">  </w:t>
      </w:r>
      <w:proofErr w:type="gramStart"/>
      <w:r w:rsidRPr="00AD4192">
        <w:rPr>
          <w:color w:val="auto"/>
          <w:lang w:val="fr-CH"/>
        </w:rPr>
        <w:t>content:</w:t>
      </w:r>
      <w:proofErr w:type="gramEnd"/>
      <w:r w:rsidRPr="00AD4192">
        <w:rPr>
          <w:color w:val="auto"/>
          <w:lang w:val="fr-CH"/>
        </w:rPr>
        <w:t xml:space="preserve"> [</w:t>
      </w:r>
    </w:p>
    <w:p w14:paraId="23F2430C" w14:textId="77777777" w:rsidR="009A3E84" w:rsidRPr="00AD4192" w:rsidRDefault="009A3E84" w:rsidP="009A3E84">
      <w:pPr>
        <w:pStyle w:val="Code"/>
        <w:rPr>
          <w:color w:val="auto"/>
          <w:lang w:val="fr-CH"/>
        </w:rPr>
      </w:pPr>
      <w:r w:rsidRPr="00AD4192">
        <w:rPr>
          <w:color w:val="auto"/>
          <w:lang w:val="fr-CH"/>
        </w:rPr>
        <w:t xml:space="preserve">    </w:t>
      </w:r>
      <w:proofErr w:type="gramStart"/>
      <w:r w:rsidRPr="00AD4192">
        <w:rPr>
          <w:color w:val="auto"/>
          <w:lang w:val="fr-CH"/>
        </w:rPr>
        <w:t>"./</w:t>
      </w:r>
      <w:proofErr w:type="spellStart"/>
      <w:proofErr w:type="gramEnd"/>
      <w:r w:rsidRPr="00AD4192">
        <w:rPr>
          <w:color w:val="auto"/>
          <w:lang w:val="fr-CH"/>
        </w:rPr>
        <w:t>resources</w:t>
      </w:r>
      <w:proofErr w:type="spellEnd"/>
      <w:r w:rsidRPr="00AD4192">
        <w:rPr>
          <w:color w:val="auto"/>
          <w:lang w:val="fr-CH"/>
        </w:rPr>
        <w:t>/**/*.</w:t>
      </w:r>
      <w:proofErr w:type="spellStart"/>
      <w:r w:rsidRPr="00AD4192">
        <w:rPr>
          <w:color w:val="auto"/>
          <w:lang w:val="fr-CH"/>
        </w:rPr>
        <w:t>blade.php</w:t>
      </w:r>
      <w:proofErr w:type="spellEnd"/>
      <w:r w:rsidRPr="00AD4192">
        <w:rPr>
          <w:color w:val="auto"/>
          <w:lang w:val="fr-CH"/>
        </w:rPr>
        <w:t>",</w:t>
      </w:r>
    </w:p>
    <w:p w14:paraId="2002EDEA" w14:textId="77777777" w:rsidR="009A3E84" w:rsidRPr="00AD4192" w:rsidRDefault="009A3E84" w:rsidP="009A3E84">
      <w:pPr>
        <w:pStyle w:val="Code"/>
        <w:rPr>
          <w:color w:val="auto"/>
          <w:lang w:val="fr-CH"/>
        </w:rPr>
      </w:pPr>
      <w:r w:rsidRPr="00AD4192">
        <w:rPr>
          <w:color w:val="auto"/>
          <w:lang w:val="fr-CH"/>
        </w:rPr>
        <w:t xml:space="preserve">    </w:t>
      </w:r>
      <w:proofErr w:type="gramStart"/>
      <w:r w:rsidRPr="00AD4192">
        <w:rPr>
          <w:color w:val="auto"/>
          <w:lang w:val="fr-CH"/>
        </w:rPr>
        <w:t>"./</w:t>
      </w:r>
      <w:proofErr w:type="spellStart"/>
      <w:proofErr w:type="gramEnd"/>
      <w:r w:rsidRPr="00AD4192">
        <w:rPr>
          <w:color w:val="auto"/>
          <w:lang w:val="fr-CH"/>
        </w:rPr>
        <w:t>resources</w:t>
      </w:r>
      <w:proofErr w:type="spellEnd"/>
      <w:r w:rsidRPr="00AD4192">
        <w:rPr>
          <w:color w:val="auto"/>
          <w:lang w:val="fr-CH"/>
        </w:rPr>
        <w:t>/**/*.</w:t>
      </w:r>
      <w:proofErr w:type="spellStart"/>
      <w:r w:rsidRPr="00AD4192">
        <w:rPr>
          <w:color w:val="auto"/>
          <w:lang w:val="fr-CH"/>
        </w:rPr>
        <w:t>js</w:t>
      </w:r>
      <w:proofErr w:type="spellEnd"/>
      <w:r w:rsidRPr="00AD4192">
        <w:rPr>
          <w:color w:val="auto"/>
          <w:lang w:val="fr-CH"/>
        </w:rPr>
        <w:t>",</w:t>
      </w:r>
    </w:p>
    <w:p w14:paraId="2B6DF995" w14:textId="77777777" w:rsidR="009A3E84" w:rsidRPr="00AD4192" w:rsidRDefault="009A3E84" w:rsidP="009A3E84">
      <w:pPr>
        <w:pStyle w:val="Code"/>
        <w:rPr>
          <w:color w:val="auto"/>
          <w:lang w:val="fr-CH"/>
        </w:rPr>
      </w:pPr>
      <w:r w:rsidRPr="00AD4192">
        <w:rPr>
          <w:color w:val="auto"/>
          <w:lang w:val="fr-CH"/>
        </w:rPr>
        <w:t xml:space="preserve">    </w:t>
      </w:r>
      <w:proofErr w:type="gramStart"/>
      <w:r w:rsidRPr="00AD4192">
        <w:rPr>
          <w:color w:val="auto"/>
          <w:lang w:val="fr-CH"/>
        </w:rPr>
        <w:t>"./</w:t>
      </w:r>
      <w:proofErr w:type="spellStart"/>
      <w:proofErr w:type="gramEnd"/>
      <w:r w:rsidRPr="00AD4192">
        <w:rPr>
          <w:color w:val="auto"/>
          <w:lang w:val="fr-CH"/>
        </w:rPr>
        <w:t>resources</w:t>
      </w:r>
      <w:proofErr w:type="spellEnd"/>
      <w:r w:rsidRPr="00AD4192">
        <w:rPr>
          <w:color w:val="auto"/>
          <w:lang w:val="fr-CH"/>
        </w:rPr>
        <w:t>/**/*.vue",</w:t>
      </w:r>
    </w:p>
    <w:p w14:paraId="350C9F39" w14:textId="77777777" w:rsidR="009A3E84" w:rsidRPr="00AD4192" w:rsidRDefault="009A3E84" w:rsidP="009A3E84">
      <w:pPr>
        <w:pStyle w:val="Code"/>
        <w:rPr>
          <w:color w:val="auto"/>
          <w:lang w:val="fr-CH"/>
        </w:rPr>
      </w:pPr>
      <w:r w:rsidRPr="00AD4192">
        <w:rPr>
          <w:color w:val="auto"/>
          <w:lang w:val="fr-CH"/>
        </w:rPr>
        <w:t>  ],</w:t>
      </w:r>
    </w:p>
    <w:p w14:paraId="48958E9A" w14:textId="77777777" w:rsidR="00301199" w:rsidRPr="00AD4192" w:rsidRDefault="00301199" w:rsidP="00301199"/>
    <w:p w14:paraId="53166279" w14:textId="060CE8D1" w:rsidR="00875046" w:rsidRDefault="00301199" w:rsidP="00CC1AB6">
      <w:r w:rsidRPr="00AD4192">
        <w:t>Et pour terminer, il faut ajouter les directives suivantes dans le fichier app.css qui est présent par défaut à la création d’un projet Laravel</w:t>
      </w:r>
      <w:r w:rsidR="00BA503B" w:rsidRPr="00AD4192">
        <w:t xml:space="preserve">. </w:t>
      </w:r>
    </w:p>
    <w:p w14:paraId="427DC6F5" w14:textId="2237D5EB" w:rsidR="009A3E84" w:rsidRPr="00AD4192" w:rsidRDefault="00BA503B" w:rsidP="00875046">
      <w:r w:rsidRPr="00AD4192">
        <w:lastRenderedPageBreak/>
        <w:t xml:space="preserve">Ces directives permettent d’importer les éléments CSS de Tailwind </w:t>
      </w:r>
      <w:r w:rsidR="00301199" w:rsidRPr="00AD4192">
        <w:t>:</w:t>
      </w:r>
    </w:p>
    <w:p w14:paraId="41536BAE" w14:textId="77777777" w:rsidR="009A3E84" w:rsidRPr="00AD4192" w:rsidRDefault="009A3E84" w:rsidP="009A3E84">
      <w:pPr>
        <w:pStyle w:val="Code"/>
        <w:rPr>
          <w:color w:val="auto"/>
          <w:lang w:val="fr-CH"/>
        </w:rPr>
      </w:pPr>
      <w:r w:rsidRPr="00AD4192">
        <w:rPr>
          <w:color w:val="auto"/>
          <w:lang w:val="fr-CH"/>
        </w:rPr>
        <w:t xml:space="preserve">@tailwind </w:t>
      </w:r>
      <w:proofErr w:type="gramStart"/>
      <w:r w:rsidRPr="00AD4192">
        <w:rPr>
          <w:i/>
          <w:iCs/>
          <w:color w:val="auto"/>
          <w:lang w:val="fr-CH"/>
        </w:rPr>
        <w:t>base</w:t>
      </w:r>
      <w:r w:rsidRPr="00AD4192">
        <w:rPr>
          <w:color w:val="auto"/>
          <w:lang w:val="fr-CH"/>
        </w:rPr>
        <w:t>;</w:t>
      </w:r>
      <w:proofErr w:type="gramEnd"/>
    </w:p>
    <w:p w14:paraId="3856CE39" w14:textId="77777777" w:rsidR="009A3E84" w:rsidRPr="00AD4192" w:rsidRDefault="009A3E84" w:rsidP="009A3E84">
      <w:pPr>
        <w:pStyle w:val="Code"/>
        <w:rPr>
          <w:color w:val="auto"/>
          <w:lang w:val="fr-CH"/>
        </w:rPr>
      </w:pPr>
      <w:r w:rsidRPr="00AD4192">
        <w:rPr>
          <w:color w:val="auto"/>
          <w:lang w:val="fr-CH"/>
        </w:rPr>
        <w:t xml:space="preserve">@tailwind </w:t>
      </w:r>
      <w:proofErr w:type="gramStart"/>
      <w:r w:rsidRPr="00AD4192">
        <w:rPr>
          <w:i/>
          <w:iCs/>
          <w:color w:val="auto"/>
          <w:lang w:val="fr-CH"/>
        </w:rPr>
        <w:t>components</w:t>
      </w:r>
      <w:r w:rsidRPr="00AD4192">
        <w:rPr>
          <w:color w:val="auto"/>
          <w:lang w:val="fr-CH"/>
        </w:rPr>
        <w:t>;</w:t>
      </w:r>
      <w:proofErr w:type="gramEnd"/>
    </w:p>
    <w:p w14:paraId="42A6DD2B" w14:textId="13BAC0B3" w:rsidR="009A3E84" w:rsidRPr="00AD4192" w:rsidRDefault="009A3E84" w:rsidP="003247A6">
      <w:pPr>
        <w:pStyle w:val="Code"/>
        <w:rPr>
          <w:color w:val="auto"/>
          <w:lang w:val="fr-CH"/>
        </w:rPr>
      </w:pPr>
      <w:r w:rsidRPr="00AD4192">
        <w:rPr>
          <w:color w:val="auto"/>
          <w:lang w:val="fr-CH"/>
        </w:rPr>
        <w:t xml:space="preserve">@tailwind </w:t>
      </w:r>
      <w:proofErr w:type="gramStart"/>
      <w:r w:rsidRPr="00AD4192">
        <w:rPr>
          <w:i/>
          <w:iCs/>
          <w:color w:val="auto"/>
          <w:lang w:val="fr-CH"/>
        </w:rPr>
        <w:t>utilities</w:t>
      </w:r>
      <w:r w:rsidRPr="00AD4192">
        <w:rPr>
          <w:color w:val="auto"/>
          <w:lang w:val="fr-CH"/>
        </w:rPr>
        <w:t>;</w:t>
      </w:r>
      <w:proofErr w:type="gramEnd"/>
    </w:p>
    <w:p w14:paraId="24E6DEE6" w14:textId="77777777" w:rsidR="00C64DFF" w:rsidRDefault="00C64DFF" w:rsidP="00C64DFF">
      <w:pPr>
        <w:pStyle w:val="Titre2"/>
        <w:numPr>
          <w:ilvl w:val="0"/>
          <w:numId w:val="0"/>
        </w:numPr>
      </w:pPr>
    </w:p>
    <w:p w14:paraId="3207183C" w14:textId="203824C2" w:rsidR="00486239" w:rsidRPr="00AD4192" w:rsidRDefault="00A26E71" w:rsidP="00A26E71">
      <w:pPr>
        <w:pStyle w:val="Titre2"/>
      </w:pPr>
      <w:bookmarkStart w:id="53" w:name="_Toc168319681"/>
      <w:r w:rsidRPr="00AD4192">
        <w:t>Migrations</w:t>
      </w:r>
      <w:bookmarkEnd w:id="53"/>
    </w:p>
    <w:p w14:paraId="0A6695D7" w14:textId="77777777" w:rsidR="0030295E" w:rsidRPr="00AD4192" w:rsidRDefault="0030295E" w:rsidP="00A26E71"/>
    <w:p w14:paraId="085C52A4" w14:textId="4662FC48" w:rsidR="00225CA7" w:rsidRPr="00AD4192" w:rsidRDefault="00F7110D" w:rsidP="006F2AE6">
      <w:r w:rsidRPr="00AD4192">
        <w:t>Les tableaux qui suivent représentent les tables qui ont été créées après avoir lancé les migrations</w:t>
      </w:r>
      <w:r w:rsidR="008B5075" w:rsidRPr="00AD4192">
        <w:fldChar w:fldCharType="begin"/>
      </w:r>
      <w:r w:rsidR="008B5075" w:rsidRPr="00AD4192">
        <w:instrText xml:space="preserve"> XE "</w:instrText>
      </w:r>
      <w:proofErr w:type="spellStart"/>
      <w:proofErr w:type="gramStart"/>
      <w:r w:rsidR="008B5075" w:rsidRPr="00AD4192">
        <w:instrText>Migrations:Outil</w:instrText>
      </w:r>
      <w:proofErr w:type="spellEnd"/>
      <w:proofErr w:type="gramEnd"/>
      <w:r w:rsidR="008B5075" w:rsidRPr="00AD4192">
        <w:instrText xml:space="preserve"> intégré à Laravel permettant la gestion des bases de données avec du code PHP." </w:instrText>
      </w:r>
      <w:r w:rsidR="008B5075" w:rsidRPr="00AD4192">
        <w:fldChar w:fldCharType="end"/>
      </w:r>
      <w:r w:rsidR="00BA503B" w:rsidRPr="00AD4192">
        <w:rPr>
          <w:color w:val="FF0000"/>
        </w:rPr>
        <w:t>*</w:t>
      </w:r>
      <w:r w:rsidRPr="00AD4192">
        <w:t xml:space="preserve">. </w:t>
      </w:r>
      <w:r w:rsidR="00875046">
        <w:t>Afin de</w:t>
      </w:r>
      <w:r w:rsidRPr="00AD4192">
        <w:t xml:space="preserve"> respecter les bonnes pratiques, ce sont les conventions de nommage de Laravel qui sont utilisées</w:t>
      </w:r>
      <w:r w:rsidRPr="00AD4192">
        <w:rPr>
          <w:rStyle w:val="Appelnotedebasdep"/>
        </w:rPr>
        <w:footnoteReference w:id="12"/>
      </w:r>
      <w:r w:rsidRPr="00AD4192">
        <w:t>.</w:t>
      </w:r>
    </w:p>
    <w:p w14:paraId="7865696C" w14:textId="77777777" w:rsidR="00802647" w:rsidRPr="00AD4192" w:rsidRDefault="00802647" w:rsidP="006F2AE6">
      <w:pPr>
        <w:rPr>
          <w:rFonts w:asciiTheme="majorHAnsi" w:hAnsiTheme="majorHAnsi" w:cs="Arial"/>
          <w:bCs/>
          <w:i/>
          <w:szCs w:val="26"/>
        </w:rPr>
      </w:pPr>
    </w:p>
    <w:p w14:paraId="12478532" w14:textId="037A5D5C" w:rsidR="003F6BBD" w:rsidRPr="00AD4192" w:rsidRDefault="0012584E" w:rsidP="0012584E">
      <w:pPr>
        <w:pStyle w:val="Titre3"/>
      </w:pPr>
      <w:bookmarkStart w:id="54" w:name="_Toc168319682"/>
      <w:r w:rsidRPr="00AD4192">
        <w:t xml:space="preserve">Table </w:t>
      </w:r>
      <w:proofErr w:type="spellStart"/>
      <w:r w:rsidRPr="00AD4192">
        <w:t>t_user</w:t>
      </w:r>
      <w:proofErr w:type="spellEnd"/>
      <w:r w:rsidRPr="00AD4192">
        <w:t xml:space="preserve"> (</w:t>
      </w:r>
      <w:proofErr w:type="spellStart"/>
      <w:r w:rsidRPr="00AD4192">
        <w:t>users</w:t>
      </w:r>
      <w:proofErr w:type="spellEnd"/>
      <w:r w:rsidRPr="00AD4192">
        <w:t>)</w:t>
      </w:r>
      <w:r w:rsidRPr="00AD4192">
        <w:rPr>
          <w:rStyle w:val="Appelnotedebasdep"/>
        </w:rPr>
        <w:footnoteReference w:id="13"/>
      </w:r>
      <w:bookmarkEnd w:id="54"/>
    </w:p>
    <w:p w14:paraId="089BE1AF" w14:textId="77777777" w:rsidR="00802647" w:rsidRPr="00AD4192" w:rsidRDefault="00802647" w:rsidP="00802647"/>
    <w:tbl>
      <w:tblPr>
        <w:tblStyle w:val="Grilledutableau"/>
        <w:tblW w:w="0" w:type="auto"/>
        <w:tblLook w:val="04A0" w:firstRow="1" w:lastRow="0" w:firstColumn="1" w:lastColumn="0" w:noHBand="0" w:noVBand="1"/>
      </w:tblPr>
      <w:tblGrid>
        <w:gridCol w:w="1420"/>
        <w:gridCol w:w="1383"/>
        <w:gridCol w:w="1448"/>
        <w:gridCol w:w="856"/>
        <w:gridCol w:w="2771"/>
        <w:gridCol w:w="1182"/>
      </w:tblGrid>
      <w:tr w:rsidR="0012584E" w:rsidRPr="00AD4192" w14:paraId="62F3D03D" w14:textId="77777777" w:rsidTr="0012584E">
        <w:trPr>
          <w:trHeight w:val="549"/>
        </w:trPr>
        <w:tc>
          <w:tcPr>
            <w:tcW w:w="1420" w:type="dxa"/>
            <w:vAlign w:val="center"/>
          </w:tcPr>
          <w:p w14:paraId="56343B65" w14:textId="5720F357" w:rsidR="0012584E" w:rsidRPr="00AD4192" w:rsidRDefault="0012584E" w:rsidP="0012584E">
            <w:pPr>
              <w:jc w:val="center"/>
              <w:rPr>
                <w:b/>
                <w:bCs/>
              </w:rPr>
            </w:pPr>
            <w:r w:rsidRPr="00AD4192">
              <w:rPr>
                <w:b/>
                <w:bCs/>
              </w:rPr>
              <w:t>Colonne</w:t>
            </w:r>
          </w:p>
        </w:tc>
        <w:tc>
          <w:tcPr>
            <w:tcW w:w="1389" w:type="dxa"/>
            <w:vAlign w:val="center"/>
          </w:tcPr>
          <w:p w14:paraId="2CD771AD" w14:textId="733EBD5A" w:rsidR="0012584E" w:rsidRPr="00AD4192" w:rsidRDefault="0012584E" w:rsidP="0012584E">
            <w:pPr>
              <w:jc w:val="center"/>
              <w:rPr>
                <w:b/>
                <w:bCs/>
              </w:rPr>
            </w:pPr>
            <w:r w:rsidRPr="00AD4192">
              <w:rPr>
                <w:b/>
                <w:bCs/>
              </w:rPr>
              <w:t>Type</w:t>
            </w:r>
          </w:p>
        </w:tc>
        <w:tc>
          <w:tcPr>
            <w:tcW w:w="1450" w:type="dxa"/>
            <w:vAlign w:val="center"/>
          </w:tcPr>
          <w:p w14:paraId="6030C779" w14:textId="064060F8" w:rsidR="0012584E" w:rsidRPr="00AD4192" w:rsidRDefault="0012584E" w:rsidP="0012584E">
            <w:pPr>
              <w:jc w:val="center"/>
              <w:rPr>
                <w:b/>
                <w:bCs/>
              </w:rPr>
            </w:pPr>
            <w:r w:rsidRPr="00AD4192">
              <w:rPr>
                <w:b/>
                <w:bCs/>
              </w:rPr>
              <w:t>Longueur</w:t>
            </w:r>
          </w:p>
        </w:tc>
        <w:tc>
          <w:tcPr>
            <w:tcW w:w="839" w:type="dxa"/>
            <w:vAlign w:val="center"/>
          </w:tcPr>
          <w:p w14:paraId="4A614DB0" w14:textId="6E2BCA08" w:rsidR="0012584E" w:rsidRPr="00AD4192" w:rsidRDefault="0012584E" w:rsidP="0012584E">
            <w:pPr>
              <w:jc w:val="center"/>
              <w:rPr>
                <w:b/>
                <w:bCs/>
              </w:rPr>
            </w:pPr>
            <w:r w:rsidRPr="00AD4192">
              <w:rPr>
                <w:b/>
                <w:bCs/>
              </w:rPr>
              <w:t>NULL</w:t>
            </w:r>
          </w:p>
        </w:tc>
        <w:tc>
          <w:tcPr>
            <w:tcW w:w="2776" w:type="dxa"/>
            <w:vAlign w:val="center"/>
          </w:tcPr>
          <w:p w14:paraId="11EE45E3" w14:textId="7012E9FC" w:rsidR="0012584E" w:rsidRPr="00AD4192" w:rsidRDefault="0012584E" w:rsidP="0012584E">
            <w:pPr>
              <w:jc w:val="center"/>
              <w:rPr>
                <w:b/>
                <w:bCs/>
              </w:rPr>
            </w:pPr>
            <w:r w:rsidRPr="00AD4192">
              <w:rPr>
                <w:b/>
                <w:bCs/>
              </w:rPr>
              <w:t>Autre</w:t>
            </w:r>
          </w:p>
        </w:tc>
        <w:tc>
          <w:tcPr>
            <w:tcW w:w="1186" w:type="dxa"/>
            <w:vAlign w:val="center"/>
          </w:tcPr>
          <w:p w14:paraId="7CFBCCFC" w14:textId="42180CC3" w:rsidR="0012584E" w:rsidRPr="00AD4192" w:rsidRDefault="0012584E" w:rsidP="0012584E">
            <w:pPr>
              <w:jc w:val="center"/>
              <w:rPr>
                <w:b/>
                <w:bCs/>
              </w:rPr>
            </w:pPr>
            <w:r w:rsidRPr="00AD4192">
              <w:rPr>
                <w:b/>
                <w:bCs/>
              </w:rPr>
              <w:t>Valeur par défaut</w:t>
            </w:r>
          </w:p>
        </w:tc>
      </w:tr>
      <w:tr w:rsidR="0012584E" w:rsidRPr="00AD4192" w14:paraId="681ECFA0" w14:textId="77777777" w:rsidTr="0012584E">
        <w:trPr>
          <w:trHeight w:val="549"/>
        </w:trPr>
        <w:tc>
          <w:tcPr>
            <w:tcW w:w="1420" w:type="dxa"/>
          </w:tcPr>
          <w:p w14:paraId="0F43488A" w14:textId="72F4EFD8" w:rsidR="0012584E" w:rsidRPr="00AD4192" w:rsidRDefault="0012584E" w:rsidP="0012584E">
            <w:pPr>
              <w:jc w:val="left"/>
            </w:pPr>
            <w:proofErr w:type="gramStart"/>
            <w:r w:rsidRPr="00AD4192">
              <w:t>id</w:t>
            </w:r>
            <w:proofErr w:type="gramEnd"/>
          </w:p>
        </w:tc>
        <w:tc>
          <w:tcPr>
            <w:tcW w:w="1389" w:type="dxa"/>
          </w:tcPr>
          <w:p w14:paraId="23429B12" w14:textId="4489FB40" w:rsidR="0012584E" w:rsidRPr="00AD4192" w:rsidRDefault="0012584E" w:rsidP="0012584E">
            <w:pPr>
              <w:jc w:val="left"/>
            </w:pPr>
            <w:r w:rsidRPr="00AD4192">
              <w:t>BIGINT</w:t>
            </w:r>
          </w:p>
        </w:tc>
        <w:tc>
          <w:tcPr>
            <w:tcW w:w="1450" w:type="dxa"/>
          </w:tcPr>
          <w:p w14:paraId="4D43B936" w14:textId="7C7892AC" w:rsidR="0012584E" w:rsidRPr="00AD4192" w:rsidRDefault="0012584E" w:rsidP="0012584E">
            <w:pPr>
              <w:jc w:val="left"/>
            </w:pPr>
            <w:r w:rsidRPr="00AD4192">
              <w:t>-</w:t>
            </w:r>
          </w:p>
        </w:tc>
        <w:tc>
          <w:tcPr>
            <w:tcW w:w="839" w:type="dxa"/>
          </w:tcPr>
          <w:p w14:paraId="3A2524E2" w14:textId="502CC1F6" w:rsidR="0012584E" w:rsidRPr="00AD4192" w:rsidRDefault="0012584E" w:rsidP="0012584E">
            <w:pPr>
              <w:jc w:val="left"/>
            </w:pPr>
            <w:r w:rsidRPr="00AD4192">
              <w:t>Non</w:t>
            </w:r>
          </w:p>
        </w:tc>
        <w:tc>
          <w:tcPr>
            <w:tcW w:w="2776" w:type="dxa"/>
          </w:tcPr>
          <w:p w14:paraId="4806F0AF" w14:textId="6371BC1B" w:rsidR="0012584E" w:rsidRPr="00AD4192" w:rsidRDefault="0012584E" w:rsidP="0012584E">
            <w:pPr>
              <w:jc w:val="left"/>
            </w:pPr>
            <w:r w:rsidRPr="00AD4192">
              <w:t>UNSIGNED</w:t>
            </w:r>
          </w:p>
          <w:p w14:paraId="3E04CAE4" w14:textId="428D7CE8" w:rsidR="0012584E" w:rsidRPr="00AD4192" w:rsidRDefault="0012584E" w:rsidP="0012584E">
            <w:pPr>
              <w:jc w:val="left"/>
            </w:pPr>
            <w:r w:rsidRPr="00AD4192">
              <w:t>AUTO_INCREMENT</w:t>
            </w:r>
          </w:p>
        </w:tc>
        <w:tc>
          <w:tcPr>
            <w:tcW w:w="1186" w:type="dxa"/>
          </w:tcPr>
          <w:p w14:paraId="58E87008" w14:textId="3EAD1B94" w:rsidR="0012584E" w:rsidRPr="00AD4192" w:rsidRDefault="0012584E" w:rsidP="0012584E">
            <w:pPr>
              <w:jc w:val="left"/>
            </w:pPr>
            <w:r w:rsidRPr="00AD4192">
              <w:t>-</w:t>
            </w:r>
          </w:p>
        </w:tc>
      </w:tr>
      <w:tr w:rsidR="0012584E" w:rsidRPr="00AD4192" w14:paraId="668125A3" w14:textId="77777777" w:rsidTr="0012584E">
        <w:trPr>
          <w:trHeight w:val="549"/>
        </w:trPr>
        <w:tc>
          <w:tcPr>
            <w:tcW w:w="1420" w:type="dxa"/>
          </w:tcPr>
          <w:p w14:paraId="57A3CFCB" w14:textId="14028894" w:rsidR="0012584E" w:rsidRPr="00AD4192" w:rsidRDefault="0074258F" w:rsidP="0012584E">
            <w:pPr>
              <w:jc w:val="left"/>
            </w:pPr>
            <w:proofErr w:type="gramStart"/>
            <w:r w:rsidRPr="00AD4192">
              <w:t>u</w:t>
            </w:r>
            <w:r w:rsidR="0012584E" w:rsidRPr="00AD4192">
              <w:t>sername</w:t>
            </w:r>
            <w:proofErr w:type="gramEnd"/>
          </w:p>
        </w:tc>
        <w:tc>
          <w:tcPr>
            <w:tcW w:w="1389" w:type="dxa"/>
          </w:tcPr>
          <w:p w14:paraId="4267725E" w14:textId="5238B629" w:rsidR="0012584E" w:rsidRPr="00AD4192" w:rsidRDefault="0012584E" w:rsidP="0012584E">
            <w:pPr>
              <w:jc w:val="left"/>
            </w:pPr>
            <w:r w:rsidRPr="00AD4192">
              <w:t>String</w:t>
            </w:r>
          </w:p>
        </w:tc>
        <w:tc>
          <w:tcPr>
            <w:tcW w:w="1450" w:type="dxa"/>
          </w:tcPr>
          <w:p w14:paraId="159B4EE7" w14:textId="64B1177D" w:rsidR="0012584E" w:rsidRPr="00AD4192" w:rsidRDefault="0012584E" w:rsidP="0012584E">
            <w:pPr>
              <w:jc w:val="left"/>
            </w:pPr>
            <w:r w:rsidRPr="00AD4192">
              <w:t>-</w:t>
            </w:r>
          </w:p>
        </w:tc>
        <w:tc>
          <w:tcPr>
            <w:tcW w:w="839" w:type="dxa"/>
          </w:tcPr>
          <w:p w14:paraId="022EA3BA" w14:textId="0C85BD7F" w:rsidR="0012584E" w:rsidRPr="00AD4192" w:rsidRDefault="0012584E" w:rsidP="0012584E">
            <w:pPr>
              <w:jc w:val="left"/>
            </w:pPr>
            <w:r w:rsidRPr="00AD4192">
              <w:t>Non</w:t>
            </w:r>
          </w:p>
        </w:tc>
        <w:tc>
          <w:tcPr>
            <w:tcW w:w="2776" w:type="dxa"/>
          </w:tcPr>
          <w:p w14:paraId="524BC5B3" w14:textId="01C35C00" w:rsidR="0012584E" w:rsidRPr="00AD4192" w:rsidRDefault="0012584E" w:rsidP="0012584E">
            <w:pPr>
              <w:jc w:val="left"/>
            </w:pPr>
            <w:r w:rsidRPr="00AD4192">
              <w:t>-</w:t>
            </w:r>
          </w:p>
        </w:tc>
        <w:tc>
          <w:tcPr>
            <w:tcW w:w="1186" w:type="dxa"/>
          </w:tcPr>
          <w:p w14:paraId="3FEC4789" w14:textId="1761474C" w:rsidR="0012584E" w:rsidRPr="00AD4192" w:rsidRDefault="0074258F" w:rsidP="0012584E">
            <w:pPr>
              <w:jc w:val="left"/>
            </w:pPr>
            <w:r w:rsidRPr="00AD4192">
              <w:t>-</w:t>
            </w:r>
          </w:p>
        </w:tc>
      </w:tr>
      <w:tr w:rsidR="00225CA7" w:rsidRPr="00AD4192" w14:paraId="2771B9D3" w14:textId="77777777" w:rsidTr="0012584E">
        <w:trPr>
          <w:trHeight w:val="549"/>
        </w:trPr>
        <w:tc>
          <w:tcPr>
            <w:tcW w:w="1420" w:type="dxa"/>
          </w:tcPr>
          <w:p w14:paraId="1608FC97" w14:textId="786FCD8C" w:rsidR="00225CA7" w:rsidRPr="00AD4192" w:rsidRDefault="00EB5D89" w:rsidP="0012584E">
            <w:pPr>
              <w:jc w:val="left"/>
            </w:pPr>
            <w:proofErr w:type="gramStart"/>
            <w:r w:rsidRPr="00AD4192">
              <w:t>e</w:t>
            </w:r>
            <w:r w:rsidR="00225CA7" w:rsidRPr="00AD4192">
              <w:t>mail</w:t>
            </w:r>
            <w:proofErr w:type="gramEnd"/>
          </w:p>
        </w:tc>
        <w:tc>
          <w:tcPr>
            <w:tcW w:w="1389" w:type="dxa"/>
          </w:tcPr>
          <w:p w14:paraId="71CEE799" w14:textId="6A52002C" w:rsidR="00225CA7" w:rsidRPr="00AD4192" w:rsidRDefault="00225CA7" w:rsidP="0012584E">
            <w:pPr>
              <w:jc w:val="left"/>
            </w:pPr>
            <w:r w:rsidRPr="00AD4192">
              <w:t>String</w:t>
            </w:r>
          </w:p>
        </w:tc>
        <w:tc>
          <w:tcPr>
            <w:tcW w:w="1450" w:type="dxa"/>
          </w:tcPr>
          <w:p w14:paraId="2997C202" w14:textId="03AF83E1" w:rsidR="00225CA7" w:rsidRPr="00AD4192" w:rsidRDefault="00225CA7" w:rsidP="0012584E">
            <w:pPr>
              <w:jc w:val="left"/>
            </w:pPr>
            <w:r w:rsidRPr="00AD4192">
              <w:t>320</w:t>
            </w:r>
          </w:p>
        </w:tc>
        <w:tc>
          <w:tcPr>
            <w:tcW w:w="839" w:type="dxa"/>
          </w:tcPr>
          <w:p w14:paraId="3DFA9015" w14:textId="5D9EC828" w:rsidR="00225CA7" w:rsidRPr="00AD4192" w:rsidRDefault="00225CA7" w:rsidP="0012584E">
            <w:pPr>
              <w:jc w:val="left"/>
            </w:pPr>
            <w:r w:rsidRPr="00AD4192">
              <w:t>Non</w:t>
            </w:r>
          </w:p>
        </w:tc>
        <w:tc>
          <w:tcPr>
            <w:tcW w:w="2776" w:type="dxa"/>
          </w:tcPr>
          <w:p w14:paraId="507648CC" w14:textId="2F71853E" w:rsidR="00225CA7" w:rsidRPr="00AD4192" w:rsidRDefault="00225CA7" w:rsidP="0012584E">
            <w:pPr>
              <w:jc w:val="left"/>
            </w:pPr>
            <w:r w:rsidRPr="00AD4192">
              <w:t>-</w:t>
            </w:r>
          </w:p>
        </w:tc>
        <w:tc>
          <w:tcPr>
            <w:tcW w:w="1186" w:type="dxa"/>
          </w:tcPr>
          <w:p w14:paraId="64D3ABC6" w14:textId="311165C7" w:rsidR="00225CA7" w:rsidRPr="00AD4192" w:rsidRDefault="00225CA7" w:rsidP="0012584E">
            <w:pPr>
              <w:jc w:val="left"/>
            </w:pPr>
            <w:r w:rsidRPr="00AD4192">
              <w:t>-</w:t>
            </w:r>
          </w:p>
        </w:tc>
      </w:tr>
      <w:tr w:rsidR="0012584E" w:rsidRPr="00AD4192" w14:paraId="4CC564B2" w14:textId="77777777" w:rsidTr="0012584E">
        <w:trPr>
          <w:trHeight w:val="549"/>
        </w:trPr>
        <w:tc>
          <w:tcPr>
            <w:tcW w:w="1420" w:type="dxa"/>
          </w:tcPr>
          <w:p w14:paraId="4550648F" w14:textId="6B9F217E" w:rsidR="0012584E" w:rsidRPr="00AD4192" w:rsidRDefault="0074258F" w:rsidP="0012584E">
            <w:pPr>
              <w:jc w:val="left"/>
            </w:pPr>
            <w:proofErr w:type="gramStart"/>
            <w:r w:rsidRPr="00AD4192">
              <w:t>password</w:t>
            </w:r>
            <w:proofErr w:type="gramEnd"/>
          </w:p>
        </w:tc>
        <w:tc>
          <w:tcPr>
            <w:tcW w:w="1389" w:type="dxa"/>
          </w:tcPr>
          <w:p w14:paraId="382EABF9" w14:textId="2361E528" w:rsidR="0012584E" w:rsidRPr="00AD4192" w:rsidRDefault="0074258F" w:rsidP="0012584E">
            <w:pPr>
              <w:jc w:val="left"/>
            </w:pPr>
            <w:r w:rsidRPr="00AD4192">
              <w:t>String</w:t>
            </w:r>
          </w:p>
        </w:tc>
        <w:tc>
          <w:tcPr>
            <w:tcW w:w="1450" w:type="dxa"/>
          </w:tcPr>
          <w:p w14:paraId="71884A1E" w14:textId="43FCD985" w:rsidR="0012584E" w:rsidRPr="00AD4192" w:rsidRDefault="0074258F" w:rsidP="0012584E">
            <w:pPr>
              <w:jc w:val="left"/>
            </w:pPr>
            <w:r w:rsidRPr="00AD4192">
              <w:t>-</w:t>
            </w:r>
          </w:p>
        </w:tc>
        <w:tc>
          <w:tcPr>
            <w:tcW w:w="839" w:type="dxa"/>
          </w:tcPr>
          <w:p w14:paraId="149058DD" w14:textId="4A08A1FC" w:rsidR="0012584E" w:rsidRPr="00AD4192" w:rsidRDefault="0074258F" w:rsidP="0012584E">
            <w:pPr>
              <w:jc w:val="left"/>
            </w:pPr>
            <w:r w:rsidRPr="00AD4192">
              <w:t>Non</w:t>
            </w:r>
          </w:p>
        </w:tc>
        <w:tc>
          <w:tcPr>
            <w:tcW w:w="2776" w:type="dxa"/>
          </w:tcPr>
          <w:p w14:paraId="00ADC26C" w14:textId="483B2E9E" w:rsidR="0012584E" w:rsidRPr="00AD4192" w:rsidRDefault="0074258F" w:rsidP="0012584E">
            <w:pPr>
              <w:jc w:val="left"/>
            </w:pPr>
            <w:r w:rsidRPr="00AD4192">
              <w:t>-</w:t>
            </w:r>
          </w:p>
        </w:tc>
        <w:tc>
          <w:tcPr>
            <w:tcW w:w="1186" w:type="dxa"/>
          </w:tcPr>
          <w:p w14:paraId="25085C30" w14:textId="217836B9" w:rsidR="0012584E" w:rsidRPr="00AD4192" w:rsidRDefault="0074258F" w:rsidP="0012584E">
            <w:pPr>
              <w:jc w:val="left"/>
            </w:pPr>
            <w:r w:rsidRPr="00AD4192">
              <w:t>-</w:t>
            </w:r>
          </w:p>
        </w:tc>
      </w:tr>
      <w:tr w:rsidR="0074258F" w:rsidRPr="00AD4192" w14:paraId="66E9A2F2" w14:textId="77777777" w:rsidTr="0012584E">
        <w:trPr>
          <w:trHeight w:val="549"/>
        </w:trPr>
        <w:tc>
          <w:tcPr>
            <w:tcW w:w="1420" w:type="dxa"/>
          </w:tcPr>
          <w:p w14:paraId="14DF421A" w14:textId="41AB40F2" w:rsidR="0074258F" w:rsidRPr="00AD4192" w:rsidRDefault="0074258F" w:rsidP="0012584E">
            <w:pPr>
              <w:jc w:val="left"/>
            </w:pPr>
            <w:proofErr w:type="gramStart"/>
            <w:r w:rsidRPr="00AD4192">
              <w:t>admin</w:t>
            </w:r>
            <w:proofErr w:type="gramEnd"/>
          </w:p>
        </w:tc>
        <w:tc>
          <w:tcPr>
            <w:tcW w:w="1389" w:type="dxa"/>
          </w:tcPr>
          <w:p w14:paraId="53F7A760" w14:textId="41DA0033" w:rsidR="0074258F" w:rsidRPr="00AD4192" w:rsidRDefault="0074258F" w:rsidP="0012584E">
            <w:pPr>
              <w:jc w:val="left"/>
            </w:pPr>
            <w:proofErr w:type="spellStart"/>
            <w:r w:rsidRPr="00AD4192">
              <w:t>Bool</w:t>
            </w:r>
            <w:proofErr w:type="spellEnd"/>
          </w:p>
        </w:tc>
        <w:tc>
          <w:tcPr>
            <w:tcW w:w="1450" w:type="dxa"/>
          </w:tcPr>
          <w:p w14:paraId="5EDCF619" w14:textId="63467706" w:rsidR="0074258F" w:rsidRPr="00AD4192" w:rsidRDefault="0074258F" w:rsidP="0012584E">
            <w:pPr>
              <w:jc w:val="left"/>
            </w:pPr>
            <w:r w:rsidRPr="00AD4192">
              <w:t>1</w:t>
            </w:r>
          </w:p>
        </w:tc>
        <w:tc>
          <w:tcPr>
            <w:tcW w:w="839" w:type="dxa"/>
          </w:tcPr>
          <w:p w14:paraId="5DDA1052" w14:textId="6AF791FB" w:rsidR="0074258F" w:rsidRPr="00AD4192" w:rsidRDefault="0074258F" w:rsidP="0012584E">
            <w:pPr>
              <w:jc w:val="left"/>
            </w:pPr>
            <w:r w:rsidRPr="00AD4192">
              <w:t>Oui</w:t>
            </w:r>
          </w:p>
        </w:tc>
        <w:tc>
          <w:tcPr>
            <w:tcW w:w="2776" w:type="dxa"/>
          </w:tcPr>
          <w:p w14:paraId="11B10191" w14:textId="36A846CA" w:rsidR="0074258F" w:rsidRPr="00AD4192" w:rsidRDefault="0074258F" w:rsidP="0012584E">
            <w:pPr>
              <w:jc w:val="left"/>
            </w:pPr>
            <w:r w:rsidRPr="00AD4192">
              <w:t>-</w:t>
            </w:r>
          </w:p>
        </w:tc>
        <w:tc>
          <w:tcPr>
            <w:tcW w:w="1186" w:type="dxa"/>
          </w:tcPr>
          <w:p w14:paraId="4E95E11B" w14:textId="467F137C" w:rsidR="0074258F" w:rsidRPr="00AD4192" w:rsidRDefault="0074258F" w:rsidP="0012584E">
            <w:pPr>
              <w:jc w:val="left"/>
            </w:pPr>
            <w:r w:rsidRPr="00AD4192">
              <w:t>NULL</w:t>
            </w:r>
          </w:p>
        </w:tc>
      </w:tr>
      <w:tr w:rsidR="0030295E" w:rsidRPr="00AD4192" w14:paraId="1D1DA933" w14:textId="77777777" w:rsidTr="0012584E">
        <w:trPr>
          <w:trHeight w:val="549"/>
        </w:trPr>
        <w:tc>
          <w:tcPr>
            <w:tcW w:w="1420" w:type="dxa"/>
          </w:tcPr>
          <w:p w14:paraId="78BE77E9" w14:textId="6AA35991" w:rsidR="0030295E" w:rsidRPr="00AD4192" w:rsidRDefault="0030295E" w:rsidP="0030295E">
            <w:pPr>
              <w:jc w:val="left"/>
            </w:pPr>
            <w:proofErr w:type="gramStart"/>
            <w:r w:rsidRPr="00AD4192">
              <w:t>created</w:t>
            </w:r>
            <w:proofErr w:type="gramEnd"/>
            <w:r w:rsidRPr="00AD4192">
              <w:t>_at</w:t>
            </w:r>
          </w:p>
        </w:tc>
        <w:tc>
          <w:tcPr>
            <w:tcW w:w="1389" w:type="dxa"/>
          </w:tcPr>
          <w:p w14:paraId="3E0B2CD1" w14:textId="1A99C198" w:rsidR="0030295E" w:rsidRPr="00AD4192" w:rsidRDefault="0030295E" w:rsidP="0030295E">
            <w:pPr>
              <w:jc w:val="left"/>
            </w:pPr>
            <w:r w:rsidRPr="00AD4192">
              <w:t>DATE</w:t>
            </w:r>
          </w:p>
        </w:tc>
        <w:tc>
          <w:tcPr>
            <w:tcW w:w="1450" w:type="dxa"/>
          </w:tcPr>
          <w:p w14:paraId="4DC31B7A" w14:textId="3BD467C4" w:rsidR="0030295E" w:rsidRPr="00AD4192" w:rsidRDefault="0030295E" w:rsidP="0030295E">
            <w:pPr>
              <w:jc w:val="left"/>
            </w:pPr>
            <w:r w:rsidRPr="00AD4192">
              <w:t>-</w:t>
            </w:r>
          </w:p>
        </w:tc>
        <w:tc>
          <w:tcPr>
            <w:tcW w:w="839" w:type="dxa"/>
          </w:tcPr>
          <w:p w14:paraId="5101F115" w14:textId="21F486F9" w:rsidR="0030295E" w:rsidRPr="00AD4192" w:rsidRDefault="0030295E" w:rsidP="0030295E">
            <w:pPr>
              <w:jc w:val="left"/>
            </w:pPr>
            <w:r w:rsidRPr="00AD4192">
              <w:t>Oui</w:t>
            </w:r>
          </w:p>
        </w:tc>
        <w:tc>
          <w:tcPr>
            <w:tcW w:w="2776" w:type="dxa"/>
          </w:tcPr>
          <w:p w14:paraId="528AA3B2" w14:textId="5E9DA025" w:rsidR="0030295E" w:rsidRPr="00AD4192" w:rsidRDefault="0030295E" w:rsidP="0030295E">
            <w:pPr>
              <w:jc w:val="left"/>
            </w:pPr>
            <w:r w:rsidRPr="00AD4192">
              <w:t>-</w:t>
            </w:r>
          </w:p>
        </w:tc>
        <w:tc>
          <w:tcPr>
            <w:tcW w:w="1186" w:type="dxa"/>
          </w:tcPr>
          <w:p w14:paraId="2BB6C12D" w14:textId="16F1BEDF" w:rsidR="0030295E" w:rsidRPr="00AD4192" w:rsidRDefault="0030295E" w:rsidP="0030295E">
            <w:pPr>
              <w:jc w:val="left"/>
            </w:pPr>
            <w:r w:rsidRPr="00AD4192">
              <w:t>NULL</w:t>
            </w:r>
          </w:p>
        </w:tc>
      </w:tr>
      <w:tr w:rsidR="0030295E" w:rsidRPr="00AD4192" w14:paraId="74E875AD" w14:textId="77777777" w:rsidTr="0012584E">
        <w:trPr>
          <w:trHeight w:val="549"/>
        </w:trPr>
        <w:tc>
          <w:tcPr>
            <w:tcW w:w="1420" w:type="dxa"/>
          </w:tcPr>
          <w:p w14:paraId="3E793D10" w14:textId="53ADB46F" w:rsidR="0030295E" w:rsidRPr="00AD4192" w:rsidRDefault="0030295E" w:rsidP="0030295E">
            <w:pPr>
              <w:jc w:val="left"/>
            </w:pPr>
            <w:proofErr w:type="gramStart"/>
            <w:r w:rsidRPr="00AD4192">
              <w:t>updated</w:t>
            </w:r>
            <w:proofErr w:type="gramEnd"/>
            <w:r w:rsidRPr="00AD4192">
              <w:t>_at</w:t>
            </w:r>
          </w:p>
        </w:tc>
        <w:tc>
          <w:tcPr>
            <w:tcW w:w="1389" w:type="dxa"/>
          </w:tcPr>
          <w:p w14:paraId="4C286BCC" w14:textId="439F8219" w:rsidR="0030295E" w:rsidRPr="00AD4192" w:rsidRDefault="0030295E" w:rsidP="0030295E">
            <w:pPr>
              <w:jc w:val="left"/>
            </w:pPr>
            <w:r w:rsidRPr="00AD4192">
              <w:t>DATE</w:t>
            </w:r>
          </w:p>
        </w:tc>
        <w:tc>
          <w:tcPr>
            <w:tcW w:w="1450" w:type="dxa"/>
          </w:tcPr>
          <w:p w14:paraId="45BC5AE8" w14:textId="0D241208" w:rsidR="0030295E" w:rsidRPr="00AD4192" w:rsidRDefault="0030295E" w:rsidP="0030295E">
            <w:pPr>
              <w:jc w:val="left"/>
            </w:pPr>
            <w:r w:rsidRPr="00AD4192">
              <w:t>-</w:t>
            </w:r>
          </w:p>
        </w:tc>
        <w:tc>
          <w:tcPr>
            <w:tcW w:w="839" w:type="dxa"/>
          </w:tcPr>
          <w:p w14:paraId="65F86267" w14:textId="594ED7B7" w:rsidR="0030295E" w:rsidRPr="00AD4192" w:rsidRDefault="0030295E" w:rsidP="0030295E">
            <w:pPr>
              <w:jc w:val="left"/>
            </w:pPr>
            <w:r w:rsidRPr="00AD4192">
              <w:t>Oui</w:t>
            </w:r>
          </w:p>
        </w:tc>
        <w:tc>
          <w:tcPr>
            <w:tcW w:w="2776" w:type="dxa"/>
          </w:tcPr>
          <w:p w14:paraId="04E3E762" w14:textId="60159264" w:rsidR="0030295E" w:rsidRPr="00AD4192" w:rsidRDefault="0030295E" w:rsidP="0030295E">
            <w:pPr>
              <w:jc w:val="left"/>
            </w:pPr>
            <w:r w:rsidRPr="00AD4192">
              <w:t>-</w:t>
            </w:r>
          </w:p>
        </w:tc>
        <w:tc>
          <w:tcPr>
            <w:tcW w:w="1186" w:type="dxa"/>
          </w:tcPr>
          <w:p w14:paraId="36304589" w14:textId="40B67121" w:rsidR="0030295E" w:rsidRPr="00AD4192" w:rsidRDefault="0030295E" w:rsidP="0030295E">
            <w:pPr>
              <w:jc w:val="left"/>
            </w:pPr>
            <w:r w:rsidRPr="00AD4192">
              <w:t>NULL</w:t>
            </w:r>
          </w:p>
        </w:tc>
      </w:tr>
    </w:tbl>
    <w:p w14:paraId="2B991326" w14:textId="77777777" w:rsidR="004E369D" w:rsidRDefault="004E369D" w:rsidP="00AD187B"/>
    <w:p w14:paraId="0668E35A" w14:textId="78B0A439" w:rsidR="00802647" w:rsidRPr="00AD4192" w:rsidRDefault="00225CA7" w:rsidP="00AD187B">
      <w:r w:rsidRPr="00AD4192">
        <w:t xml:space="preserve">Cette table contient toutes les informations d’authentification des utilisateurs. </w:t>
      </w:r>
      <w:r w:rsidR="001D22B1" w:rsidRPr="00AD4192">
        <w:t>La colonne </w:t>
      </w:r>
      <w:r w:rsidR="00EB5D89" w:rsidRPr="00AD4192">
        <w:rPr>
          <w:b/>
          <w:bCs/>
        </w:rPr>
        <w:t>e</w:t>
      </w:r>
      <w:r w:rsidR="001D22B1" w:rsidRPr="00AD4192">
        <w:rPr>
          <w:b/>
          <w:bCs/>
        </w:rPr>
        <w:t>mail</w:t>
      </w:r>
      <w:r w:rsidR="001D22B1" w:rsidRPr="00AD4192">
        <w:t> est limitée à 320 charactères afin de respecter la norme RFC 3696</w:t>
      </w:r>
      <w:r w:rsidR="001D22B1" w:rsidRPr="00AD4192">
        <w:rPr>
          <w:rStyle w:val="Appelnotedebasdep"/>
          <w:rFonts w:cs="Arial"/>
          <w:bCs/>
          <w:iCs/>
          <w:szCs w:val="22"/>
        </w:rPr>
        <w:footnoteReference w:id="14"/>
      </w:r>
      <w:r w:rsidR="001D22B1" w:rsidRPr="00AD4192">
        <w:t>.</w:t>
      </w:r>
    </w:p>
    <w:p w14:paraId="1E2B407C" w14:textId="77777777" w:rsidR="00802647" w:rsidRPr="00AD4192" w:rsidRDefault="00802647" w:rsidP="00AD187B"/>
    <w:p w14:paraId="0D321E3D" w14:textId="77777777" w:rsidR="00C64DFF" w:rsidRDefault="00C64DFF">
      <w:pPr>
        <w:jc w:val="left"/>
        <w:rPr>
          <w:rFonts w:asciiTheme="majorHAnsi" w:hAnsiTheme="majorHAnsi" w:cs="Arial"/>
          <w:bCs/>
          <w:i/>
          <w:szCs w:val="26"/>
        </w:rPr>
      </w:pPr>
      <w:r>
        <w:br w:type="page"/>
      </w:r>
    </w:p>
    <w:p w14:paraId="469835D4" w14:textId="4801EEC7" w:rsidR="00802647" w:rsidRPr="00AD4192" w:rsidRDefault="0074258F" w:rsidP="00802647">
      <w:pPr>
        <w:pStyle w:val="Titre3"/>
      </w:pPr>
      <w:bookmarkStart w:id="55" w:name="_Toc168319683"/>
      <w:r w:rsidRPr="00AD4192">
        <w:lastRenderedPageBreak/>
        <w:t xml:space="preserve">Table </w:t>
      </w:r>
      <w:proofErr w:type="spellStart"/>
      <w:r w:rsidRPr="00AD4192">
        <w:t>t_team</w:t>
      </w:r>
      <w:proofErr w:type="spellEnd"/>
      <w:r w:rsidRPr="00AD4192">
        <w:t xml:space="preserve"> (teams)</w:t>
      </w:r>
      <w:bookmarkEnd w:id="55"/>
    </w:p>
    <w:tbl>
      <w:tblPr>
        <w:tblStyle w:val="Grilledutableau"/>
        <w:tblW w:w="0" w:type="auto"/>
        <w:tblLook w:val="04A0" w:firstRow="1" w:lastRow="0" w:firstColumn="1" w:lastColumn="0" w:noHBand="0" w:noVBand="1"/>
      </w:tblPr>
      <w:tblGrid>
        <w:gridCol w:w="1688"/>
        <w:gridCol w:w="1283"/>
        <w:gridCol w:w="1323"/>
        <w:gridCol w:w="879"/>
        <w:gridCol w:w="2937"/>
        <w:gridCol w:w="950"/>
      </w:tblGrid>
      <w:tr w:rsidR="0074258F" w:rsidRPr="00AD4192" w14:paraId="32DA986A" w14:textId="77777777" w:rsidTr="00C64DFF">
        <w:trPr>
          <w:trHeight w:val="602"/>
        </w:trPr>
        <w:tc>
          <w:tcPr>
            <w:tcW w:w="2313" w:type="dxa"/>
            <w:vAlign w:val="center"/>
          </w:tcPr>
          <w:p w14:paraId="0F5F7E6F" w14:textId="77777777" w:rsidR="0074258F" w:rsidRPr="00AD4192" w:rsidRDefault="0074258F" w:rsidP="00850617">
            <w:pPr>
              <w:jc w:val="center"/>
              <w:rPr>
                <w:b/>
                <w:bCs/>
              </w:rPr>
            </w:pPr>
            <w:r w:rsidRPr="00AD4192">
              <w:rPr>
                <w:b/>
                <w:bCs/>
              </w:rPr>
              <w:t>Colonne</w:t>
            </w:r>
          </w:p>
        </w:tc>
        <w:tc>
          <w:tcPr>
            <w:tcW w:w="1180" w:type="dxa"/>
            <w:vAlign w:val="center"/>
          </w:tcPr>
          <w:p w14:paraId="5D820F49" w14:textId="77777777" w:rsidR="0074258F" w:rsidRPr="00AD4192" w:rsidRDefault="0074258F" w:rsidP="00850617">
            <w:pPr>
              <w:jc w:val="center"/>
              <w:rPr>
                <w:b/>
                <w:bCs/>
              </w:rPr>
            </w:pPr>
            <w:r w:rsidRPr="00AD4192">
              <w:rPr>
                <w:b/>
                <w:bCs/>
              </w:rPr>
              <w:t>Type</w:t>
            </w:r>
          </w:p>
        </w:tc>
        <w:tc>
          <w:tcPr>
            <w:tcW w:w="1038" w:type="dxa"/>
            <w:vAlign w:val="center"/>
          </w:tcPr>
          <w:p w14:paraId="61914EBD" w14:textId="77777777" w:rsidR="0074258F" w:rsidRPr="00AD4192" w:rsidRDefault="0074258F" w:rsidP="00850617">
            <w:pPr>
              <w:jc w:val="center"/>
              <w:rPr>
                <w:b/>
                <w:bCs/>
              </w:rPr>
            </w:pPr>
            <w:r w:rsidRPr="00AD4192">
              <w:rPr>
                <w:b/>
                <w:bCs/>
              </w:rPr>
              <w:t>Longueur</w:t>
            </w:r>
          </w:p>
        </w:tc>
        <w:tc>
          <w:tcPr>
            <w:tcW w:w="974" w:type="dxa"/>
            <w:vAlign w:val="center"/>
          </w:tcPr>
          <w:p w14:paraId="1E86A618" w14:textId="77777777" w:rsidR="0074258F" w:rsidRPr="00AD4192" w:rsidRDefault="0074258F" w:rsidP="00850617">
            <w:pPr>
              <w:jc w:val="center"/>
              <w:rPr>
                <w:b/>
                <w:bCs/>
              </w:rPr>
            </w:pPr>
            <w:r w:rsidRPr="00AD4192">
              <w:rPr>
                <w:b/>
                <w:bCs/>
              </w:rPr>
              <w:t>NULL</w:t>
            </w:r>
          </w:p>
        </w:tc>
        <w:tc>
          <w:tcPr>
            <w:tcW w:w="2676" w:type="dxa"/>
            <w:vAlign w:val="center"/>
          </w:tcPr>
          <w:p w14:paraId="2E9E9CBE" w14:textId="77777777" w:rsidR="0074258F" w:rsidRPr="00AD4192" w:rsidRDefault="0074258F" w:rsidP="00850617">
            <w:pPr>
              <w:jc w:val="center"/>
              <w:rPr>
                <w:b/>
                <w:bCs/>
              </w:rPr>
            </w:pPr>
            <w:r w:rsidRPr="00AD4192">
              <w:rPr>
                <w:b/>
                <w:bCs/>
              </w:rPr>
              <w:t>Autre</w:t>
            </w:r>
          </w:p>
        </w:tc>
        <w:tc>
          <w:tcPr>
            <w:tcW w:w="879" w:type="dxa"/>
            <w:vAlign w:val="center"/>
          </w:tcPr>
          <w:p w14:paraId="15EFFD71" w14:textId="1F0514C5" w:rsidR="0074258F" w:rsidRPr="00AD4192" w:rsidRDefault="0074258F" w:rsidP="00850617">
            <w:pPr>
              <w:jc w:val="center"/>
              <w:rPr>
                <w:b/>
                <w:bCs/>
              </w:rPr>
            </w:pPr>
            <w:r w:rsidRPr="00AD4192">
              <w:rPr>
                <w:b/>
                <w:bCs/>
              </w:rPr>
              <w:t>Valeur défaut</w:t>
            </w:r>
          </w:p>
        </w:tc>
      </w:tr>
      <w:tr w:rsidR="0074258F" w:rsidRPr="00AD4192" w14:paraId="088FD18F" w14:textId="77777777" w:rsidTr="00E92A4C">
        <w:trPr>
          <w:trHeight w:val="549"/>
        </w:trPr>
        <w:tc>
          <w:tcPr>
            <w:tcW w:w="2313" w:type="dxa"/>
          </w:tcPr>
          <w:p w14:paraId="0715F579" w14:textId="1B01C1DD" w:rsidR="0074258F" w:rsidRPr="00AD4192" w:rsidRDefault="0074258F" w:rsidP="00850617">
            <w:pPr>
              <w:jc w:val="left"/>
            </w:pPr>
            <w:proofErr w:type="gramStart"/>
            <w:r w:rsidRPr="00AD4192">
              <w:t>id</w:t>
            </w:r>
            <w:proofErr w:type="gramEnd"/>
          </w:p>
        </w:tc>
        <w:tc>
          <w:tcPr>
            <w:tcW w:w="1180" w:type="dxa"/>
          </w:tcPr>
          <w:p w14:paraId="7076EA10" w14:textId="77777777" w:rsidR="0074258F" w:rsidRPr="00AD4192" w:rsidRDefault="0074258F" w:rsidP="00850617">
            <w:pPr>
              <w:jc w:val="left"/>
            </w:pPr>
            <w:r w:rsidRPr="00AD4192">
              <w:t>BIGINT</w:t>
            </w:r>
          </w:p>
        </w:tc>
        <w:tc>
          <w:tcPr>
            <w:tcW w:w="1038" w:type="dxa"/>
          </w:tcPr>
          <w:p w14:paraId="1CFE501D" w14:textId="77777777" w:rsidR="0074258F" w:rsidRPr="00AD4192" w:rsidRDefault="0074258F" w:rsidP="00850617">
            <w:pPr>
              <w:jc w:val="left"/>
            </w:pPr>
            <w:r w:rsidRPr="00AD4192">
              <w:t>-</w:t>
            </w:r>
          </w:p>
        </w:tc>
        <w:tc>
          <w:tcPr>
            <w:tcW w:w="974" w:type="dxa"/>
          </w:tcPr>
          <w:p w14:paraId="63543C61" w14:textId="77777777" w:rsidR="0074258F" w:rsidRPr="00AD4192" w:rsidRDefault="0074258F" w:rsidP="00850617">
            <w:pPr>
              <w:jc w:val="left"/>
            </w:pPr>
            <w:r w:rsidRPr="00AD4192">
              <w:t>Non</w:t>
            </w:r>
          </w:p>
        </w:tc>
        <w:tc>
          <w:tcPr>
            <w:tcW w:w="2676" w:type="dxa"/>
          </w:tcPr>
          <w:p w14:paraId="319D38E5" w14:textId="3C5BADA0" w:rsidR="0074258F" w:rsidRPr="00AD4192" w:rsidRDefault="0074258F" w:rsidP="00850617">
            <w:pPr>
              <w:jc w:val="left"/>
            </w:pPr>
            <w:r w:rsidRPr="00AD4192">
              <w:t>UNSIGNED</w:t>
            </w:r>
          </w:p>
          <w:p w14:paraId="779C72FE" w14:textId="640FB856" w:rsidR="0074258F" w:rsidRPr="00AD4192" w:rsidRDefault="0074258F" w:rsidP="00850617">
            <w:pPr>
              <w:jc w:val="left"/>
            </w:pPr>
            <w:r w:rsidRPr="00AD4192">
              <w:t>AUTO_INCREMENT</w:t>
            </w:r>
          </w:p>
        </w:tc>
        <w:tc>
          <w:tcPr>
            <w:tcW w:w="879" w:type="dxa"/>
          </w:tcPr>
          <w:p w14:paraId="47F47741" w14:textId="77777777" w:rsidR="0074258F" w:rsidRPr="00AD4192" w:rsidRDefault="0074258F" w:rsidP="00850617">
            <w:pPr>
              <w:jc w:val="left"/>
            </w:pPr>
            <w:r w:rsidRPr="00AD4192">
              <w:t>-</w:t>
            </w:r>
          </w:p>
        </w:tc>
      </w:tr>
      <w:tr w:rsidR="0074258F" w:rsidRPr="00AD4192" w14:paraId="38F221D9" w14:textId="77777777" w:rsidTr="00E92A4C">
        <w:trPr>
          <w:trHeight w:val="549"/>
        </w:trPr>
        <w:tc>
          <w:tcPr>
            <w:tcW w:w="2313" w:type="dxa"/>
          </w:tcPr>
          <w:p w14:paraId="1066FF5E" w14:textId="09A6E749" w:rsidR="0074258F" w:rsidRPr="00AD4192" w:rsidRDefault="0030295E" w:rsidP="00850617">
            <w:pPr>
              <w:jc w:val="left"/>
            </w:pPr>
            <w:proofErr w:type="spellStart"/>
            <w:proofErr w:type="gramStart"/>
            <w:r w:rsidRPr="00AD4192">
              <w:t>n</w:t>
            </w:r>
            <w:r w:rsidR="0074258F" w:rsidRPr="00AD4192">
              <w:t>ame</w:t>
            </w:r>
            <w:proofErr w:type="spellEnd"/>
            <w:proofErr w:type="gramEnd"/>
          </w:p>
        </w:tc>
        <w:tc>
          <w:tcPr>
            <w:tcW w:w="1180" w:type="dxa"/>
          </w:tcPr>
          <w:p w14:paraId="5A5F7743" w14:textId="77777777" w:rsidR="0074258F" w:rsidRPr="00AD4192" w:rsidRDefault="0074258F" w:rsidP="00850617">
            <w:pPr>
              <w:jc w:val="left"/>
            </w:pPr>
            <w:r w:rsidRPr="00AD4192">
              <w:t>String</w:t>
            </w:r>
          </w:p>
        </w:tc>
        <w:tc>
          <w:tcPr>
            <w:tcW w:w="1038" w:type="dxa"/>
          </w:tcPr>
          <w:p w14:paraId="1B6F356F" w14:textId="77777777" w:rsidR="0074258F" w:rsidRPr="00AD4192" w:rsidRDefault="0074258F" w:rsidP="00850617">
            <w:pPr>
              <w:jc w:val="left"/>
            </w:pPr>
            <w:r w:rsidRPr="00AD4192">
              <w:t>-</w:t>
            </w:r>
          </w:p>
        </w:tc>
        <w:tc>
          <w:tcPr>
            <w:tcW w:w="974" w:type="dxa"/>
          </w:tcPr>
          <w:p w14:paraId="1461B2FA" w14:textId="77777777" w:rsidR="0074258F" w:rsidRPr="00AD4192" w:rsidRDefault="0074258F" w:rsidP="00850617">
            <w:pPr>
              <w:jc w:val="left"/>
            </w:pPr>
            <w:r w:rsidRPr="00AD4192">
              <w:t>Non</w:t>
            </w:r>
          </w:p>
        </w:tc>
        <w:tc>
          <w:tcPr>
            <w:tcW w:w="2676" w:type="dxa"/>
          </w:tcPr>
          <w:p w14:paraId="031BD786" w14:textId="77777777" w:rsidR="0074258F" w:rsidRPr="00AD4192" w:rsidRDefault="0074258F" w:rsidP="00850617">
            <w:pPr>
              <w:jc w:val="left"/>
            </w:pPr>
            <w:r w:rsidRPr="00AD4192">
              <w:t>-</w:t>
            </w:r>
          </w:p>
        </w:tc>
        <w:tc>
          <w:tcPr>
            <w:tcW w:w="879" w:type="dxa"/>
          </w:tcPr>
          <w:p w14:paraId="5E27D3B8" w14:textId="77777777" w:rsidR="0074258F" w:rsidRPr="00AD4192" w:rsidRDefault="0074258F" w:rsidP="00850617">
            <w:pPr>
              <w:jc w:val="left"/>
            </w:pPr>
            <w:r w:rsidRPr="00AD4192">
              <w:t>-</w:t>
            </w:r>
          </w:p>
        </w:tc>
      </w:tr>
      <w:tr w:rsidR="0074258F" w:rsidRPr="00AD4192" w14:paraId="1CD3E5A6" w14:textId="77777777" w:rsidTr="00E92A4C">
        <w:trPr>
          <w:trHeight w:val="549"/>
        </w:trPr>
        <w:tc>
          <w:tcPr>
            <w:tcW w:w="2313" w:type="dxa"/>
          </w:tcPr>
          <w:p w14:paraId="3C0950CF" w14:textId="628FE82D" w:rsidR="0074258F" w:rsidRPr="00AD4192" w:rsidRDefault="00E92A4C" w:rsidP="00850617">
            <w:pPr>
              <w:jc w:val="left"/>
            </w:pPr>
            <w:proofErr w:type="spellStart"/>
            <w:proofErr w:type="gramStart"/>
            <w:r w:rsidRPr="00AD4192">
              <w:t>n</w:t>
            </w:r>
            <w:r w:rsidR="0074258F" w:rsidRPr="00AD4192">
              <w:t>b</w:t>
            </w:r>
            <w:proofErr w:type="gramEnd"/>
            <w:r w:rsidRPr="00AD4192">
              <w:t>_a</w:t>
            </w:r>
            <w:r w:rsidR="0074258F" w:rsidRPr="00AD4192">
              <w:t>ctivities</w:t>
            </w:r>
            <w:proofErr w:type="spellEnd"/>
          </w:p>
        </w:tc>
        <w:tc>
          <w:tcPr>
            <w:tcW w:w="1180" w:type="dxa"/>
          </w:tcPr>
          <w:p w14:paraId="4C6DD9E8" w14:textId="308A06E8" w:rsidR="0074258F" w:rsidRPr="00AD4192" w:rsidRDefault="0074258F" w:rsidP="00850617">
            <w:pPr>
              <w:jc w:val="left"/>
            </w:pPr>
            <w:r w:rsidRPr="00AD4192">
              <w:t>INTEGER</w:t>
            </w:r>
          </w:p>
        </w:tc>
        <w:tc>
          <w:tcPr>
            <w:tcW w:w="1038" w:type="dxa"/>
          </w:tcPr>
          <w:p w14:paraId="2D4D88C7" w14:textId="77777777" w:rsidR="0074258F" w:rsidRPr="00AD4192" w:rsidRDefault="0074258F" w:rsidP="00850617">
            <w:pPr>
              <w:jc w:val="left"/>
            </w:pPr>
            <w:r w:rsidRPr="00AD4192">
              <w:t>-</w:t>
            </w:r>
          </w:p>
        </w:tc>
        <w:tc>
          <w:tcPr>
            <w:tcW w:w="974" w:type="dxa"/>
          </w:tcPr>
          <w:p w14:paraId="1284F890" w14:textId="22E52F53" w:rsidR="0074258F" w:rsidRPr="00AD4192" w:rsidRDefault="0074258F" w:rsidP="00850617">
            <w:pPr>
              <w:jc w:val="left"/>
            </w:pPr>
            <w:r w:rsidRPr="00AD4192">
              <w:t>Oui</w:t>
            </w:r>
          </w:p>
        </w:tc>
        <w:tc>
          <w:tcPr>
            <w:tcW w:w="2676" w:type="dxa"/>
          </w:tcPr>
          <w:p w14:paraId="12405D9E" w14:textId="77777777" w:rsidR="0074258F" w:rsidRPr="00AD4192" w:rsidRDefault="0074258F" w:rsidP="00850617">
            <w:pPr>
              <w:jc w:val="left"/>
            </w:pPr>
            <w:r w:rsidRPr="00AD4192">
              <w:t>-</w:t>
            </w:r>
          </w:p>
        </w:tc>
        <w:tc>
          <w:tcPr>
            <w:tcW w:w="879" w:type="dxa"/>
          </w:tcPr>
          <w:p w14:paraId="4A543DCE" w14:textId="63040C9D" w:rsidR="0074258F" w:rsidRPr="00AD4192" w:rsidRDefault="0074258F" w:rsidP="00850617">
            <w:pPr>
              <w:jc w:val="left"/>
            </w:pPr>
            <w:r w:rsidRPr="00AD4192">
              <w:t>NULL</w:t>
            </w:r>
          </w:p>
        </w:tc>
      </w:tr>
      <w:tr w:rsidR="0074258F" w:rsidRPr="00AD4192" w14:paraId="330130CD" w14:textId="77777777" w:rsidTr="00E92A4C">
        <w:trPr>
          <w:trHeight w:val="549"/>
        </w:trPr>
        <w:tc>
          <w:tcPr>
            <w:tcW w:w="2313" w:type="dxa"/>
          </w:tcPr>
          <w:p w14:paraId="081DD4AB" w14:textId="6B0D2DB6" w:rsidR="0074258F" w:rsidRPr="00AD4192" w:rsidRDefault="00E92A4C" w:rsidP="00850617">
            <w:pPr>
              <w:jc w:val="left"/>
            </w:pPr>
            <w:proofErr w:type="spellStart"/>
            <w:proofErr w:type="gramStart"/>
            <w:r w:rsidRPr="00AD4192">
              <w:t>group</w:t>
            </w:r>
            <w:proofErr w:type="gramEnd"/>
            <w:r w:rsidRPr="00AD4192">
              <w:t>_size</w:t>
            </w:r>
            <w:proofErr w:type="spellEnd"/>
          </w:p>
        </w:tc>
        <w:tc>
          <w:tcPr>
            <w:tcW w:w="1180" w:type="dxa"/>
          </w:tcPr>
          <w:p w14:paraId="7B7462E8" w14:textId="078DAA6B" w:rsidR="0074258F" w:rsidRPr="00AD4192" w:rsidRDefault="001D22B1" w:rsidP="00850617">
            <w:pPr>
              <w:jc w:val="left"/>
            </w:pPr>
            <w:r w:rsidRPr="00AD4192">
              <w:t>INTEGER</w:t>
            </w:r>
          </w:p>
        </w:tc>
        <w:tc>
          <w:tcPr>
            <w:tcW w:w="1038" w:type="dxa"/>
          </w:tcPr>
          <w:p w14:paraId="3B0366BA" w14:textId="1625CBDD" w:rsidR="0074258F" w:rsidRPr="00AD4192" w:rsidRDefault="001D22B1" w:rsidP="00850617">
            <w:pPr>
              <w:jc w:val="left"/>
            </w:pPr>
            <w:r w:rsidRPr="00AD4192">
              <w:t>-</w:t>
            </w:r>
          </w:p>
        </w:tc>
        <w:tc>
          <w:tcPr>
            <w:tcW w:w="974" w:type="dxa"/>
          </w:tcPr>
          <w:p w14:paraId="0C88BE92" w14:textId="77777777" w:rsidR="0074258F" w:rsidRPr="00AD4192" w:rsidRDefault="0074258F" w:rsidP="00850617">
            <w:pPr>
              <w:jc w:val="left"/>
            </w:pPr>
            <w:r w:rsidRPr="00AD4192">
              <w:t>Oui</w:t>
            </w:r>
          </w:p>
        </w:tc>
        <w:tc>
          <w:tcPr>
            <w:tcW w:w="2676" w:type="dxa"/>
          </w:tcPr>
          <w:p w14:paraId="7503A813" w14:textId="77777777" w:rsidR="0074258F" w:rsidRPr="00AD4192" w:rsidRDefault="0074258F" w:rsidP="00850617">
            <w:pPr>
              <w:jc w:val="left"/>
            </w:pPr>
            <w:r w:rsidRPr="00AD4192">
              <w:t>-</w:t>
            </w:r>
          </w:p>
        </w:tc>
        <w:tc>
          <w:tcPr>
            <w:tcW w:w="879" w:type="dxa"/>
          </w:tcPr>
          <w:p w14:paraId="2853D438" w14:textId="77777777" w:rsidR="0074258F" w:rsidRPr="00AD4192" w:rsidRDefault="0074258F" w:rsidP="00850617">
            <w:pPr>
              <w:jc w:val="left"/>
            </w:pPr>
            <w:r w:rsidRPr="00AD4192">
              <w:t>NULL</w:t>
            </w:r>
          </w:p>
        </w:tc>
      </w:tr>
      <w:tr w:rsidR="00461C30" w:rsidRPr="00AD4192" w14:paraId="56420998" w14:textId="77777777" w:rsidTr="00E92A4C">
        <w:trPr>
          <w:trHeight w:val="549"/>
        </w:trPr>
        <w:tc>
          <w:tcPr>
            <w:tcW w:w="2313" w:type="dxa"/>
          </w:tcPr>
          <w:p w14:paraId="7367AD82" w14:textId="5BFD7974" w:rsidR="00461C30" w:rsidRPr="00AD4192" w:rsidRDefault="00E92A4C" w:rsidP="00850617">
            <w:pPr>
              <w:jc w:val="left"/>
            </w:pPr>
            <w:proofErr w:type="spellStart"/>
            <w:proofErr w:type="gramStart"/>
            <w:r w:rsidRPr="00AD4192">
              <w:t>u</w:t>
            </w:r>
            <w:r w:rsidR="00461C30" w:rsidRPr="00AD4192">
              <w:t>ser</w:t>
            </w:r>
            <w:proofErr w:type="gramEnd"/>
            <w:r w:rsidR="00461C30" w:rsidRPr="00AD4192">
              <w:t>_id</w:t>
            </w:r>
            <w:proofErr w:type="spellEnd"/>
          </w:p>
        </w:tc>
        <w:tc>
          <w:tcPr>
            <w:tcW w:w="1180" w:type="dxa"/>
          </w:tcPr>
          <w:p w14:paraId="6B784870" w14:textId="12E82666" w:rsidR="00461C30" w:rsidRPr="00AD4192" w:rsidRDefault="00461C30" w:rsidP="00850617">
            <w:pPr>
              <w:jc w:val="left"/>
            </w:pPr>
            <w:r w:rsidRPr="00AD4192">
              <w:t>BIGINT</w:t>
            </w:r>
          </w:p>
        </w:tc>
        <w:tc>
          <w:tcPr>
            <w:tcW w:w="1038" w:type="dxa"/>
          </w:tcPr>
          <w:p w14:paraId="007FE667" w14:textId="6F15D851" w:rsidR="00461C30" w:rsidRPr="00AD4192" w:rsidRDefault="00461C30" w:rsidP="00850617">
            <w:pPr>
              <w:jc w:val="left"/>
            </w:pPr>
            <w:r w:rsidRPr="00AD4192">
              <w:t>-</w:t>
            </w:r>
          </w:p>
        </w:tc>
        <w:tc>
          <w:tcPr>
            <w:tcW w:w="974" w:type="dxa"/>
          </w:tcPr>
          <w:p w14:paraId="45B6BEAE" w14:textId="404A924D" w:rsidR="00461C30" w:rsidRPr="00AD4192" w:rsidRDefault="00461C30" w:rsidP="00850617">
            <w:pPr>
              <w:jc w:val="left"/>
            </w:pPr>
            <w:r w:rsidRPr="00AD4192">
              <w:t>Non</w:t>
            </w:r>
          </w:p>
        </w:tc>
        <w:tc>
          <w:tcPr>
            <w:tcW w:w="2676" w:type="dxa"/>
          </w:tcPr>
          <w:p w14:paraId="40B502BE" w14:textId="34DF28A5" w:rsidR="00461C30" w:rsidRPr="00651EA1" w:rsidRDefault="00461C30" w:rsidP="00850617">
            <w:pPr>
              <w:jc w:val="left"/>
              <w:rPr>
                <w:lang w:val="en-US"/>
              </w:rPr>
            </w:pPr>
            <w:r w:rsidRPr="00651EA1">
              <w:rPr>
                <w:lang w:val="en-US"/>
              </w:rPr>
              <w:t>UNSIGNED</w:t>
            </w:r>
          </w:p>
          <w:p w14:paraId="190BD389" w14:textId="77777777" w:rsidR="00461C30" w:rsidRPr="00651EA1" w:rsidRDefault="00461C30" w:rsidP="00850617">
            <w:pPr>
              <w:jc w:val="left"/>
              <w:rPr>
                <w:lang w:val="en-US"/>
              </w:rPr>
            </w:pPr>
            <w:r w:rsidRPr="00651EA1">
              <w:rPr>
                <w:lang w:val="en-US"/>
              </w:rPr>
              <w:t>AUTO_INCREMENT</w:t>
            </w:r>
          </w:p>
          <w:p w14:paraId="0EBDFB12" w14:textId="5E2B1063" w:rsidR="00E92A4C" w:rsidRPr="00651EA1" w:rsidRDefault="00E92A4C" w:rsidP="00850617">
            <w:pPr>
              <w:jc w:val="left"/>
              <w:rPr>
                <w:lang w:val="en-US"/>
              </w:rPr>
            </w:pPr>
            <w:r w:rsidRPr="00651EA1">
              <w:rPr>
                <w:lang w:val="en-US"/>
              </w:rPr>
              <w:t>CASCADE_ON_DELETE</w:t>
            </w:r>
          </w:p>
        </w:tc>
        <w:tc>
          <w:tcPr>
            <w:tcW w:w="879" w:type="dxa"/>
          </w:tcPr>
          <w:p w14:paraId="2955A906" w14:textId="45180640" w:rsidR="00461C30" w:rsidRPr="00AD4192" w:rsidRDefault="006D79A7" w:rsidP="00850617">
            <w:pPr>
              <w:jc w:val="left"/>
            </w:pPr>
            <w:r w:rsidRPr="00AD4192">
              <w:t>-</w:t>
            </w:r>
          </w:p>
        </w:tc>
      </w:tr>
      <w:tr w:rsidR="0030295E" w:rsidRPr="00AD4192" w14:paraId="4D9D9318" w14:textId="77777777" w:rsidTr="00E92A4C">
        <w:trPr>
          <w:trHeight w:val="549"/>
        </w:trPr>
        <w:tc>
          <w:tcPr>
            <w:tcW w:w="2313" w:type="dxa"/>
          </w:tcPr>
          <w:p w14:paraId="05822EC9" w14:textId="051A396C" w:rsidR="0030295E" w:rsidRPr="00AD4192" w:rsidRDefault="0030295E" w:rsidP="0030295E">
            <w:pPr>
              <w:jc w:val="left"/>
            </w:pPr>
            <w:proofErr w:type="gramStart"/>
            <w:r w:rsidRPr="00AD4192">
              <w:t>created</w:t>
            </w:r>
            <w:proofErr w:type="gramEnd"/>
            <w:r w:rsidRPr="00AD4192">
              <w:t>_at</w:t>
            </w:r>
          </w:p>
        </w:tc>
        <w:tc>
          <w:tcPr>
            <w:tcW w:w="1180" w:type="dxa"/>
          </w:tcPr>
          <w:p w14:paraId="6E49777C" w14:textId="585345A3" w:rsidR="0030295E" w:rsidRPr="00AD4192" w:rsidRDefault="0030295E" w:rsidP="0030295E">
            <w:pPr>
              <w:jc w:val="left"/>
            </w:pPr>
            <w:r w:rsidRPr="00AD4192">
              <w:t>DATE</w:t>
            </w:r>
          </w:p>
        </w:tc>
        <w:tc>
          <w:tcPr>
            <w:tcW w:w="1038" w:type="dxa"/>
          </w:tcPr>
          <w:p w14:paraId="1379BF2B" w14:textId="0DA36DC9" w:rsidR="0030295E" w:rsidRPr="00AD4192" w:rsidRDefault="0030295E" w:rsidP="0030295E">
            <w:pPr>
              <w:jc w:val="left"/>
            </w:pPr>
            <w:r w:rsidRPr="00AD4192">
              <w:t>-</w:t>
            </w:r>
          </w:p>
        </w:tc>
        <w:tc>
          <w:tcPr>
            <w:tcW w:w="974" w:type="dxa"/>
          </w:tcPr>
          <w:p w14:paraId="40A7967C" w14:textId="51B77D41" w:rsidR="0030295E" w:rsidRPr="00AD4192" w:rsidRDefault="0030295E" w:rsidP="0030295E">
            <w:pPr>
              <w:jc w:val="left"/>
            </w:pPr>
            <w:r w:rsidRPr="00AD4192">
              <w:t>Oui</w:t>
            </w:r>
          </w:p>
        </w:tc>
        <w:tc>
          <w:tcPr>
            <w:tcW w:w="2676" w:type="dxa"/>
          </w:tcPr>
          <w:p w14:paraId="7844DFEC" w14:textId="074CFA2A" w:rsidR="0030295E" w:rsidRPr="00AD4192" w:rsidRDefault="0030295E" w:rsidP="0030295E">
            <w:pPr>
              <w:jc w:val="left"/>
            </w:pPr>
            <w:r w:rsidRPr="00AD4192">
              <w:t>-</w:t>
            </w:r>
          </w:p>
        </w:tc>
        <w:tc>
          <w:tcPr>
            <w:tcW w:w="879" w:type="dxa"/>
          </w:tcPr>
          <w:p w14:paraId="054F4884" w14:textId="2F25BEAD" w:rsidR="0030295E" w:rsidRPr="00AD4192" w:rsidRDefault="0030295E" w:rsidP="0030295E">
            <w:pPr>
              <w:jc w:val="left"/>
            </w:pPr>
            <w:r w:rsidRPr="00AD4192">
              <w:t>NULL</w:t>
            </w:r>
          </w:p>
        </w:tc>
      </w:tr>
      <w:tr w:rsidR="0030295E" w:rsidRPr="00AD4192" w14:paraId="1AF30DEA" w14:textId="77777777" w:rsidTr="00E92A4C">
        <w:trPr>
          <w:trHeight w:val="549"/>
        </w:trPr>
        <w:tc>
          <w:tcPr>
            <w:tcW w:w="2313" w:type="dxa"/>
          </w:tcPr>
          <w:p w14:paraId="5EFF023A" w14:textId="00C0F801" w:rsidR="0030295E" w:rsidRPr="00AD4192" w:rsidRDefault="0030295E" w:rsidP="0030295E">
            <w:pPr>
              <w:jc w:val="left"/>
            </w:pPr>
            <w:proofErr w:type="gramStart"/>
            <w:r w:rsidRPr="00AD4192">
              <w:t>updated</w:t>
            </w:r>
            <w:proofErr w:type="gramEnd"/>
            <w:r w:rsidRPr="00AD4192">
              <w:t>_at</w:t>
            </w:r>
          </w:p>
        </w:tc>
        <w:tc>
          <w:tcPr>
            <w:tcW w:w="1180" w:type="dxa"/>
          </w:tcPr>
          <w:p w14:paraId="780549A0" w14:textId="7256B048" w:rsidR="0030295E" w:rsidRPr="00AD4192" w:rsidRDefault="0030295E" w:rsidP="0030295E">
            <w:pPr>
              <w:jc w:val="left"/>
            </w:pPr>
            <w:r w:rsidRPr="00AD4192">
              <w:t>DATE</w:t>
            </w:r>
          </w:p>
        </w:tc>
        <w:tc>
          <w:tcPr>
            <w:tcW w:w="1038" w:type="dxa"/>
          </w:tcPr>
          <w:p w14:paraId="7DE6882A" w14:textId="02B5ABAD" w:rsidR="0030295E" w:rsidRPr="00AD4192" w:rsidRDefault="0030295E" w:rsidP="0030295E">
            <w:pPr>
              <w:jc w:val="left"/>
            </w:pPr>
            <w:r w:rsidRPr="00AD4192">
              <w:t>-</w:t>
            </w:r>
          </w:p>
        </w:tc>
        <w:tc>
          <w:tcPr>
            <w:tcW w:w="974" w:type="dxa"/>
          </w:tcPr>
          <w:p w14:paraId="1002BC01" w14:textId="0E87C685" w:rsidR="0030295E" w:rsidRPr="00AD4192" w:rsidRDefault="0030295E" w:rsidP="0030295E">
            <w:pPr>
              <w:jc w:val="left"/>
            </w:pPr>
            <w:r w:rsidRPr="00AD4192">
              <w:t>Oui</w:t>
            </w:r>
          </w:p>
        </w:tc>
        <w:tc>
          <w:tcPr>
            <w:tcW w:w="2676" w:type="dxa"/>
          </w:tcPr>
          <w:p w14:paraId="53F338DF" w14:textId="09D7986A" w:rsidR="0030295E" w:rsidRPr="00AD4192" w:rsidRDefault="0030295E" w:rsidP="0030295E">
            <w:pPr>
              <w:jc w:val="left"/>
            </w:pPr>
            <w:r w:rsidRPr="00AD4192">
              <w:t>-</w:t>
            </w:r>
          </w:p>
        </w:tc>
        <w:tc>
          <w:tcPr>
            <w:tcW w:w="879" w:type="dxa"/>
          </w:tcPr>
          <w:p w14:paraId="34D999EE" w14:textId="2EFED88D" w:rsidR="0030295E" w:rsidRPr="00AD4192" w:rsidRDefault="0030295E" w:rsidP="0030295E">
            <w:pPr>
              <w:jc w:val="left"/>
            </w:pPr>
            <w:r w:rsidRPr="00AD4192">
              <w:t>NULL</w:t>
            </w:r>
          </w:p>
        </w:tc>
      </w:tr>
    </w:tbl>
    <w:p w14:paraId="755194E7" w14:textId="6118F0D8" w:rsidR="001D22B1" w:rsidRPr="00AD4192" w:rsidRDefault="001D22B1" w:rsidP="00461C30">
      <w:r w:rsidRPr="00AD4192">
        <w:t xml:space="preserve">Cette table contient les données relatives aux équipes. </w:t>
      </w:r>
      <w:r w:rsidR="00461C30" w:rsidRPr="00AD4192">
        <w:t>La colonne </w:t>
      </w:r>
      <w:proofErr w:type="spellStart"/>
      <w:r w:rsidR="00461C30" w:rsidRPr="00AD4192">
        <w:rPr>
          <w:b/>
          <w:bCs/>
        </w:rPr>
        <w:t>nbActivities</w:t>
      </w:r>
      <w:proofErr w:type="spellEnd"/>
      <w:r w:rsidR="00461C30" w:rsidRPr="00AD4192">
        <w:t xml:space="preserve"> contient le nombre d’activités pour une équipe. La colonne </w:t>
      </w:r>
      <w:proofErr w:type="spellStart"/>
      <w:r w:rsidR="00324FDA" w:rsidRPr="00AD4192">
        <w:rPr>
          <w:b/>
          <w:bCs/>
        </w:rPr>
        <w:t>group_size</w:t>
      </w:r>
      <w:proofErr w:type="spellEnd"/>
      <w:r w:rsidR="00461C30" w:rsidRPr="00AD4192">
        <w:t xml:space="preserve"> contient le nombre de membre</w:t>
      </w:r>
      <w:r w:rsidR="004E369D">
        <w:t>s</w:t>
      </w:r>
      <w:r w:rsidR="00461C30" w:rsidRPr="00AD4192">
        <w:t xml:space="preserve"> qu’il devrait y avoir dans une équipe.</w:t>
      </w:r>
      <w:r w:rsidR="00324FDA" w:rsidRPr="00AD4192">
        <w:t xml:space="preserve"> Dans la modélisation, cette colonne </w:t>
      </w:r>
      <w:r w:rsidR="004E369D">
        <w:t>était</w:t>
      </w:r>
      <w:r w:rsidR="00324FDA" w:rsidRPr="00AD4192">
        <w:t xml:space="preserve"> appelée </w:t>
      </w:r>
      <w:proofErr w:type="spellStart"/>
      <w:r w:rsidR="00324FDA" w:rsidRPr="00AD4192">
        <w:rPr>
          <w:b/>
          <w:bCs/>
        </w:rPr>
        <w:t>nbMemberPerGroup</w:t>
      </w:r>
      <w:proofErr w:type="spellEnd"/>
      <w:r w:rsidR="00324FDA" w:rsidRPr="00AD4192">
        <w:t xml:space="preserve"> mais le nom a été changé afin de le rendre plus simple et explicite.</w:t>
      </w:r>
      <w:r w:rsidR="00461C30" w:rsidRPr="00AD4192">
        <w:t xml:space="preserve"> </w:t>
      </w:r>
      <w:r w:rsidR="00324FDA" w:rsidRPr="00AD4192">
        <w:t>Ces deux informations permettent de générer les groupes dans lesquels se trouveront les membres.</w:t>
      </w:r>
    </w:p>
    <w:p w14:paraId="03D25469" w14:textId="77777777" w:rsidR="00AD187B" w:rsidRPr="00AD4192" w:rsidRDefault="00AD187B" w:rsidP="00461C30">
      <w:pPr>
        <w:rPr>
          <w:rFonts w:asciiTheme="majorHAnsi" w:hAnsiTheme="majorHAnsi" w:cs="Arial"/>
          <w:bCs/>
          <w:i/>
          <w:szCs w:val="26"/>
        </w:rPr>
      </w:pPr>
    </w:p>
    <w:p w14:paraId="4D840F53" w14:textId="7508FFFD" w:rsidR="0030295E" w:rsidRPr="00AD4192" w:rsidRDefault="0030295E" w:rsidP="0030295E">
      <w:pPr>
        <w:pStyle w:val="Titre3"/>
      </w:pPr>
      <w:bookmarkStart w:id="56" w:name="_Toc168319684"/>
      <w:r w:rsidRPr="00AD4192">
        <w:t xml:space="preserve">Table </w:t>
      </w:r>
      <w:proofErr w:type="spellStart"/>
      <w:r w:rsidRPr="00AD4192">
        <w:t>t_member</w:t>
      </w:r>
      <w:proofErr w:type="spellEnd"/>
      <w:r w:rsidRPr="00AD4192">
        <w:t xml:space="preserve"> (</w:t>
      </w:r>
      <w:proofErr w:type="spellStart"/>
      <w:r w:rsidRPr="00AD4192">
        <w:t>members</w:t>
      </w:r>
      <w:proofErr w:type="spellEnd"/>
      <w:r w:rsidRPr="00AD4192">
        <w:t>)</w:t>
      </w:r>
      <w:bookmarkEnd w:id="56"/>
    </w:p>
    <w:p w14:paraId="1EF5C563" w14:textId="77777777" w:rsidR="00802647" w:rsidRPr="00AD4192" w:rsidRDefault="00802647" w:rsidP="00802647"/>
    <w:tbl>
      <w:tblPr>
        <w:tblStyle w:val="Grilledutableau"/>
        <w:tblW w:w="0" w:type="auto"/>
        <w:tblLook w:val="04A0" w:firstRow="1" w:lastRow="0" w:firstColumn="1" w:lastColumn="0" w:noHBand="0" w:noVBand="1"/>
      </w:tblPr>
      <w:tblGrid>
        <w:gridCol w:w="1831"/>
        <w:gridCol w:w="1091"/>
        <w:gridCol w:w="1348"/>
        <w:gridCol w:w="856"/>
        <w:gridCol w:w="2937"/>
        <w:gridCol w:w="997"/>
      </w:tblGrid>
      <w:tr w:rsidR="0030295E" w:rsidRPr="00AD4192" w14:paraId="5B18B34E" w14:textId="77777777" w:rsidTr="00850617">
        <w:trPr>
          <w:trHeight w:val="549"/>
        </w:trPr>
        <w:tc>
          <w:tcPr>
            <w:tcW w:w="1420" w:type="dxa"/>
            <w:vAlign w:val="center"/>
          </w:tcPr>
          <w:p w14:paraId="4E139BDF" w14:textId="77777777" w:rsidR="0030295E" w:rsidRPr="00AD4192" w:rsidRDefault="0030295E" w:rsidP="00850617">
            <w:pPr>
              <w:jc w:val="center"/>
              <w:rPr>
                <w:b/>
                <w:bCs/>
              </w:rPr>
            </w:pPr>
            <w:r w:rsidRPr="00AD4192">
              <w:rPr>
                <w:b/>
                <w:bCs/>
              </w:rPr>
              <w:t>Colonne</w:t>
            </w:r>
          </w:p>
        </w:tc>
        <w:tc>
          <w:tcPr>
            <w:tcW w:w="1389" w:type="dxa"/>
            <w:vAlign w:val="center"/>
          </w:tcPr>
          <w:p w14:paraId="614F9F8A" w14:textId="77777777" w:rsidR="0030295E" w:rsidRPr="00AD4192" w:rsidRDefault="0030295E" w:rsidP="00850617">
            <w:pPr>
              <w:jc w:val="center"/>
              <w:rPr>
                <w:b/>
                <w:bCs/>
              </w:rPr>
            </w:pPr>
            <w:r w:rsidRPr="00AD4192">
              <w:rPr>
                <w:b/>
                <w:bCs/>
              </w:rPr>
              <w:t>Type</w:t>
            </w:r>
          </w:p>
        </w:tc>
        <w:tc>
          <w:tcPr>
            <w:tcW w:w="1450" w:type="dxa"/>
            <w:vAlign w:val="center"/>
          </w:tcPr>
          <w:p w14:paraId="46A84FB1" w14:textId="77777777" w:rsidR="0030295E" w:rsidRPr="00AD4192" w:rsidRDefault="0030295E" w:rsidP="00850617">
            <w:pPr>
              <w:jc w:val="center"/>
              <w:rPr>
                <w:b/>
                <w:bCs/>
              </w:rPr>
            </w:pPr>
            <w:r w:rsidRPr="00AD4192">
              <w:rPr>
                <w:b/>
                <w:bCs/>
              </w:rPr>
              <w:t>Longueur</w:t>
            </w:r>
          </w:p>
        </w:tc>
        <w:tc>
          <w:tcPr>
            <w:tcW w:w="839" w:type="dxa"/>
            <w:vAlign w:val="center"/>
          </w:tcPr>
          <w:p w14:paraId="42061BFB" w14:textId="77777777" w:rsidR="0030295E" w:rsidRPr="00AD4192" w:rsidRDefault="0030295E" w:rsidP="00850617">
            <w:pPr>
              <w:jc w:val="center"/>
              <w:rPr>
                <w:b/>
                <w:bCs/>
              </w:rPr>
            </w:pPr>
            <w:r w:rsidRPr="00AD4192">
              <w:rPr>
                <w:b/>
                <w:bCs/>
              </w:rPr>
              <w:t>NULL</w:t>
            </w:r>
          </w:p>
        </w:tc>
        <w:tc>
          <w:tcPr>
            <w:tcW w:w="2776" w:type="dxa"/>
            <w:vAlign w:val="center"/>
          </w:tcPr>
          <w:p w14:paraId="7F6C4E7C" w14:textId="77777777" w:rsidR="0030295E" w:rsidRPr="00AD4192" w:rsidRDefault="0030295E" w:rsidP="00850617">
            <w:pPr>
              <w:jc w:val="center"/>
              <w:rPr>
                <w:b/>
                <w:bCs/>
              </w:rPr>
            </w:pPr>
            <w:r w:rsidRPr="00AD4192">
              <w:rPr>
                <w:b/>
                <w:bCs/>
              </w:rPr>
              <w:t>Autre</w:t>
            </w:r>
          </w:p>
        </w:tc>
        <w:tc>
          <w:tcPr>
            <w:tcW w:w="1186" w:type="dxa"/>
            <w:vAlign w:val="center"/>
          </w:tcPr>
          <w:p w14:paraId="790BF73C" w14:textId="77777777" w:rsidR="0030295E" w:rsidRPr="00AD4192" w:rsidRDefault="0030295E" w:rsidP="00850617">
            <w:pPr>
              <w:jc w:val="center"/>
              <w:rPr>
                <w:b/>
                <w:bCs/>
              </w:rPr>
            </w:pPr>
            <w:r w:rsidRPr="00AD4192">
              <w:rPr>
                <w:b/>
                <w:bCs/>
              </w:rPr>
              <w:t>Valeur par défaut</w:t>
            </w:r>
          </w:p>
        </w:tc>
      </w:tr>
      <w:tr w:rsidR="0030295E" w:rsidRPr="00AD4192" w14:paraId="752A91B6" w14:textId="77777777" w:rsidTr="00850617">
        <w:trPr>
          <w:trHeight w:val="549"/>
        </w:trPr>
        <w:tc>
          <w:tcPr>
            <w:tcW w:w="1420" w:type="dxa"/>
          </w:tcPr>
          <w:p w14:paraId="5DA39093" w14:textId="77777777" w:rsidR="0030295E" w:rsidRPr="00AD4192" w:rsidRDefault="0030295E" w:rsidP="00850617">
            <w:pPr>
              <w:jc w:val="left"/>
            </w:pPr>
            <w:proofErr w:type="gramStart"/>
            <w:r w:rsidRPr="00AD4192">
              <w:t>id</w:t>
            </w:r>
            <w:proofErr w:type="gramEnd"/>
          </w:p>
        </w:tc>
        <w:tc>
          <w:tcPr>
            <w:tcW w:w="1389" w:type="dxa"/>
          </w:tcPr>
          <w:p w14:paraId="66EE3E0D" w14:textId="77777777" w:rsidR="0030295E" w:rsidRPr="00AD4192" w:rsidRDefault="0030295E" w:rsidP="00850617">
            <w:pPr>
              <w:jc w:val="left"/>
            </w:pPr>
            <w:r w:rsidRPr="00AD4192">
              <w:t>BIGINT</w:t>
            </w:r>
          </w:p>
        </w:tc>
        <w:tc>
          <w:tcPr>
            <w:tcW w:w="1450" w:type="dxa"/>
          </w:tcPr>
          <w:p w14:paraId="5CCF7314" w14:textId="77777777" w:rsidR="0030295E" w:rsidRPr="00AD4192" w:rsidRDefault="0030295E" w:rsidP="00850617">
            <w:pPr>
              <w:jc w:val="left"/>
            </w:pPr>
            <w:r w:rsidRPr="00AD4192">
              <w:t>-</w:t>
            </w:r>
          </w:p>
        </w:tc>
        <w:tc>
          <w:tcPr>
            <w:tcW w:w="839" w:type="dxa"/>
          </w:tcPr>
          <w:p w14:paraId="1D7EB7DC" w14:textId="77777777" w:rsidR="0030295E" w:rsidRPr="00AD4192" w:rsidRDefault="0030295E" w:rsidP="00850617">
            <w:pPr>
              <w:jc w:val="left"/>
            </w:pPr>
            <w:r w:rsidRPr="00AD4192">
              <w:t>Non</w:t>
            </w:r>
          </w:p>
        </w:tc>
        <w:tc>
          <w:tcPr>
            <w:tcW w:w="2776" w:type="dxa"/>
          </w:tcPr>
          <w:p w14:paraId="2160347C" w14:textId="57B6F183" w:rsidR="0030295E" w:rsidRPr="00AD4192" w:rsidRDefault="0030295E" w:rsidP="00850617">
            <w:pPr>
              <w:jc w:val="left"/>
            </w:pPr>
            <w:r w:rsidRPr="00AD4192">
              <w:t>UNSIGNED</w:t>
            </w:r>
          </w:p>
          <w:p w14:paraId="02CA506B" w14:textId="098AB542" w:rsidR="0030295E" w:rsidRPr="00AD4192" w:rsidRDefault="0030295E" w:rsidP="00850617">
            <w:pPr>
              <w:jc w:val="left"/>
            </w:pPr>
            <w:r w:rsidRPr="00AD4192">
              <w:t>AUTO_INCREMENT</w:t>
            </w:r>
          </w:p>
        </w:tc>
        <w:tc>
          <w:tcPr>
            <w:tcW w:w="1186" w:type="dxa"/>
          </w:tcPr>
          <w:p w14:paraId="267BC468" w14:textId="77777777" w:rsidR="0030295E" w:rsidRPr="00AD4192" w:rsidRDefault="0030295E" w:rsidP="00850617">
            <w:pPr>
              <w:jc w:val="left"/>
            </w:pPr>
            <w:r w:rsidRPr="00AD4192">
              <w:t>-</w:t>
            </w:r>
          </w:p>
        </w:tc>
      </w:tr>
      <w:tr w:rsidR="0030295E" w:rsidRPr="00AD4192" w14:paraId="031B066E" w14:textId="77777777" w:rsidTr="00850617">
        <w:trPr>
          <w:trHeight w:val="549"/>
        </w:trPr>
        <w:tc>
          <w:tcPr>
            <w:tcW w:w="1420" w:type="dxa"/>
          </w:tcPr>
          <w:p w14:paraId="7D24F258" w14:textId="62900FEB" w:rsidR="0030295E" w:rsidRPr="00AD4192" w:rsidRDefault="0030295E" w:rsidP="00850617">
            <w:pPr>
              <w:jc w:val="left"/>
            </w:pPr>
            <w:proofErr w:type="spellStart"/>
            <w:proofErr w:type="gramStart"/>
            <w:r w:rsidRPr="00AD4192">
              <w:t>firstname</w:t>
            </w:r>
            <w:proofErr w:type="spellEnd"/>
            <w:proofErr w:type="gramEnd"/>
          </w:p>
        </w:tc>
        <w:tc>
          <w:tcPr>
            <w:tcW w:w="1389" w:type="dxa"/>
          </w:tcPr>
          <w:p w14:paraId="0D72044C" w14:textId="77777777" w:rsidR="0030295E" w:rsidRPr="00AD4192" w:rsidRDefault="0030295E" w:rsidP="00850617">
            <w:pPr>
              <w:jc w:val="left"/>
            </w:pPr>
            <w:r w:rsidRPr="00AD4192">
              <w:t>String</w:t>
            </w:r>
          </w:p>
        </w:tc>
        <w:tc>
          <w:tcPr>
            <w:tcW w:w="1450" w:type="dxa"/>
          </w:tcPr>
          <w:p w14:paraId="6A1B817E" w14:textId="77777777" w:rsidR="0030295E" w:rsidRPr="00AD4192" w:rsidRDefault="0030295E" w:rsidP="00850617">
            <w:pPr>
              <w:jc w:val="left"/>
            </w:pPr>
            <w:r w:rsidRPr="00AD4192">
              <w:t>-</w:t>
            </w:r>
          </w:p>
        </w:tc>
        <w:tc>
          <w:tcPr>
            <w:tcW w:w="839" w:type="dxa"/>
          </w:tcPr>
          <w:p w14:paraId="3C43AD38" w14:textId="77777777" w:rsidR="0030295E" w:rsidRPr="00AD4192" w:rsidRDefault="0030295E" w:rsidP="00850617">
            <w:pPr>
              <w:jc w:val="left"/>
            </w:pPr>
            <w:r w:rsidRPr="00AD4192">
              <w:t>Non</w:t>
            </w:r>
          </w:p>
        </w:tc>
        <w:tc>
          <w:tcPr>
            <w:tcW w:w="2776" w:type="dxa"/>
          </w:tcPr>
          <w:p w14:paraId="0B590D25" w14:textId="77777777" w:rsidR="0030295E" w:rsidRPr="00AD4192" w:rsidRDefault="0030295E" w:rsidP="00850617">
            <w:pPr>
              <w:jc w:val="left"/>
            </w:pPr>
            <w:r w:rsidRPr="00AD4192">
              <w:t>-</w:t>
            </w:r>
          </w:p>
        </w:tc>
        <w:tc>
          <w:tcPr>
            <w:tcW w:w="1186" w:type="dxa"/>
          </w:tcPr>
          <w:p w14:paraId="725A0913" w14:textId="77777777" w:rsidR="0030295E" w:rsidRPr="00AD4192" w:rsidRDefault="0030295E" w:rsidP="00850617">
            <w:pPr>
              <w:jc w:val="left"/>
            </w:pPr>
            <w:r w:rsidRPr="00AD4192">
              <w:t>-</w:t>
            </w:r>
          </w:p>
        </w:tc>
      </w:tr>
      <w:tr w:rsidR="0030295E" w:rsidRPr="00AD4192" w14:paraId="20918D5C" w14:textId="77777777" w:rsidTr="00850617">
        <w:trPr>
          <w:trHeight w:val="549"/>
        </w:trPr>
        <w:tc>
          <w:tcPr>
            <w:tcW w:w="1420" w:type="dxa"/>
          </w:tcPr>
          <w:p w14:paraId="3ED26C6C" w14:textId="400399CB" w:rsidR="0030295E" w:rsidRPr="00AD4192" w:rsidRDefault="0030295E" w:rsidP="00850617">
            <w:pPr>
              <w:jc w:val="left"/>
            </w:pPr>
            <w:proofErr w:type="spellStart"/>
            <w:proofErr w:type="gramStart"/>
            <w:r w:rsidRPr="00AD4192">
              <w:t>lastname</w:t>
            </w:r>
            <w:proofErr w:type="spellEnd"/>
            <w:proofErr w:type="gramEnd"/>
          </w:p>
        </w:tc>
        <w:tc>
          <w:tcPr>
            <w:tcW w:w="1389" w:type="dxa"/>
          </w:tcPr>
          <w:p w14:paraId="29964980" w14:textId="77777777" w:rsidR="0030295E" w:rsidRPr="00AD4192" w:rsidRDefault="0030295E" w:rsidP="00850617">
            <w:pPr>
              <w:jc w:val="left"/>
            </w:pPr>
            <w:r w:rsidRPr="00AD4192">
              <w:t>String</w:t>
            </w:r>
          </w:p>
        </w:tc>
        <w:tc>
          <w:tcPr>
            <w:tcW w:w="1450" w:type="dxa"/>
          </w:tcPr>
          <w:p w14:paraId="058E6AF3" w14:textId="77777777" w:rsidR="0030295E" w:rsidRPr="00AD4192" w:rsidRDefault="0030295E" w:rsidP="00850617">
            <w:pPr>
              <w:jc w:val="left"/>
            </w:pPr>
            <w:r w:rsidRPr="00AD4192">
              <w:t>-</w:t>
            </w:r>
          </w:p>
        </w:tc>
        <w:tc>
          <w:tcPr>
            <w:tcW w:w="839" w:type="dxa"/>
          </w:tcPr>
          <w:p w14:paraId="43A9AFA3" w14:textId="77777777" w:rsidR="0030295E" w:rsidRPr="00AD4192" w:rsidRDefault="0030295E" w:rsidP="00850617">
            <w:pPr>
              <w:jc w:val="left"/>
            </w:pPr>
            <w:r w:rsidRPr="00AD4192">
              <w:t>Non</w:t>
            </w:r>
          </w:p>
        </w:tc>
        <w:tc>
          <w:tcPr>
            <w:tcW w:w="2776" w:type="dxa"/>
          </w:tcPr>
          <w:p w14:paraId="5FC3E55E" w14:textId="77777777" w:rsidR="0030295E" w:rsidRPr="00AD4192" w:rsidRDefault="0030295E" w:rsidP="00850617">
            <w:pPr>
              <w:jc w:val="left"/>
            </w:pPr>
            <w:r w:rsidRPr="00AD4192">
              <w:t>-</w:t>
            </w:r>
          </w:p>
        </w:tc>
        <w:tc>
          <w:tcPr>
            <w:tcW w:w="1186" w:type="dxa"/>
          </w:tcPr>
          <w:p w14:paraId="7943293A" w14:textId="77777777" w:rsidR="0030295E" w:rsidRPr="00AD4192" w:rsidRDefault="0030295E" w:rsidP="00850617">
            <w:pPr>
              <w:jc w:val="left"/>
            </w:pPr>
            <w:r w:rsidRPr="00AD4192">
              <w:t>-</w:t>
            </w:r>
          </w:p>
        </w:tc>
      </w:tr>
      <w:tr w:rsidR="0030295E" w:rsidRPr="00AD4192" w14:paraId="67F7B94C" w14:textId="77777777" w:rsidTr="00850617">
        <w:trPr>
          <w:trHeight w:val="549"/>
        </w:trPr>
        <w:tc>
          <w:tcPr>
            <w:tcW w:w="1420" w:type="dxa"/>
          </w:tcPr>
          <w:p w14:paraId="0AE8BC7F" w14:textId="6CAE7D07" w:rsidR="0030295E" w:rsidRPr="00AD4192" w:rsidRDefault="0030295E" w:rsidP="00850617">
            <w:pPr>
              <w:jc w:val="left"/>
            </w:pPr>
            <w:proofErr w:type="gramStart"/>
            <w:r w:rsidRPr="00AD4192">
              <w:t>email</w:t>
            </w:r>
            <w:proofErr w:type="gramEnd"/>
          </w:p>
        </w:tc>
        <w:tc>
          <w:tcPr>
            <w:tcW w:w="1389" w:type="dxa"/>
          </w:tcPr>
          <w:p w14:paraId="1D93FED9" w14:textId="1BCA1A21" w:rsidR="0030295E" w:rsidRPr="00AD4192" w:rsidRDefault="0030295E" w:rsidP="00850617">
            <w:pPr>
              <w:jc w:val="left"/>
            </w:pPr>
            <w:r w:rsidRPr="00AD4192">
              <w:t>String</w:t>
            </w:r>
          </w:p>
        </w:tc>
        <w:tc>
          <w:tcPr>
            <w:tcW w:w="1450" w:type="dxa"/>
          </w:tcPr>
          <w:p w14:paraId="51A492D6" w14:textId="10338D64" w:rsidR="0030295E" w:rsidRPr="00AD4192" w:rsidRDefault="0030295E" w:rsidP="00850617">
            <w:pPr>
              <w:jc w:val="left"/>
            </w:pPr>
            <w:r w:rsidRPr="00AD4192">
              <w:t>320</w:t>
            </w:r>
          </w:p>
        </w:tc>
        <w:tc>
          <w:tcPr>
            <w:tcW w:w="839" w:type="dxa"/>
          </w:tcPr>
          <w:p w14:paraId="31A20AF0" w14:textId="5933CE9C" w:rsidR="0030295E" w:rsidRPr="00AD4192" w:rsidRDefault="00615CFE" w:rsidP="00850617">
            <w:pPr>
              <w:jc w:val="left"/>
            </w:pPr>
            <w:r w:rsidRPr="00AD4192">
              <w:t>Non</w:t>
            </w:r>
          </w:p>
        </w:tc>
        <w:tc>
          <w:tcPr>
            <w:tcW w:w="2776" w:type="dxa"/>
          </w:tcPr>
          <w:p w14:paraId="308A61F2" w14:textId="77777777" w:rsidR="0030295E" w:rsidRPr="00AD4192" w:rsidRDefault="0030295E" w:rsidP="00850617">
            <w:pPr>
              <w:jc w:val="left"/>
            </w:pPr>
            <w:r w:rsidRPr="00AD4192">
              <w:t>-</w:t>
            </w:r>
          </w:p>
        </w:tc>
        <w:tc>
          <w:tcPr>
            <w:tcW w:w="1186" w:type="dxa"/>
          </w:tcPr>
          <w:p w14:paraId="47DC42B3" w14:textId="5659F8B6" w:rsidR="0030295E" w:rsidRPr="00AD4192" w:rsidRDefault="00615CFE" w:rsidP="00850617">
            <w:pPr>
              <w:jc w:val="left"/>
            </w:pPr>
            <w:r w:rsidRPr="00AD4192">
              <w:t>-</w:t>
            </w:r>
          </w:p>
        </w:tc>
      </w:tr>
      <w:tr w:rsidR="0030295E" w:rsidRPr="00AD4192" w14:paraId="43EDAAC6" w14:textId="77777777" w:rsidTr="00850617">
        <w:trPr>
          <w:trHeight w:val="549"/>
        </w:trPr>
        <w:tc>
          <w:tcPr>
            <w:tcW w:w="1420" w:type="dxa"/>
          </w:tcPr>
          <w:p w14:paraId="5196C3FF" w14:textId="4038C6D6" w:rsidR="0030295E" w:rsidRPr="00AD4192" w:rsidRDefault="0030295E" w:rsidP="00850617">
            <w:pPr>
              <w:jc w:val="left"/>
            </w:pPr>
            <w:proofErr w:type="spellStart"/>
            <w:proofErr w:type="gramStart"/>
            <w:r w:rsidRPr="00AD4192">
              <w:t>phone</w:t>
            </w:r>
            <w:proofErr w:type="gramEnd"/>
            <w:r w:rsidR="00E92A4C" w:rsidRPr="00AD4192">
              <w:t>_n</w:t>
            </w:r>
            <w:r w:rsidRPr="00AD4192">
              <w:t>umber</w:t>
            </w:r>
            <w:proofErr w:type="spellEnd"/>
          </w:p>
        </w:tc>
        <w:tc>
          <w:tcPr>
            <w:tcW w:w="1389" w:type="dxa"/>
          </w:tcPr>
          <w:p w14:paraId="1FE9FDF5" w14:textId="602B2660" w:rsidR="0030295E" w:rsidRPr="00AD4192" w:rsidRDefault="0030295E" w:rsidP="00850617">
            <w:pPr>
              <w:jc w:val="left"/>
            </w:pPr>
            <w:r w:rsidRPr="00AD4192">
              <w:t>String</w:t>
            </w:r>
          </w:p>
        </w:tc>
        <w:tc>
          <w:tcPr>
            <w:tcW w:w="1450" w:type="dxa"/>
          </w:tcPr>
          <w:p w14:paraId="6EC05E31" w14:textId="760341D5" w:rsidR="0030295E" w:rsidRPr="00AD4192" w:rsidRDefault="0030295E" w:rsidP="00850617">
            <w:pPr>
              <w:jc w:val="left"/>
            </w:pPr>
            <w:r w:rsidRPr="00AD4192">
              <w:t>-</w:t>
            </w:r>
          </w:p>
        </w:tc>
        <w:tc>
          <w:tcPr>
            <w:tcW w:w="839" w:type="dxa"/>
          </w:tcPr>
          <w:p w14:paraId="64EA74DC" w14:textId="4AE84E35" w:rsidR="0030295E" w:rsidRPr="00AD4192" w:rsidRDefault="0030295E" w:rsidP="00850617">
            <w:pPr>
              <w:jc w:val="left"/>
            </w:pPr>
            <w:r w:rsidRPr="00AD4192">
              <w:t>Non</w:t>
            </w:r>
          </w:p>
        </w:tc>
        <w:tc>
          <w:tcPr>
            <w:tcW w:w="2776" w:type="dxa"/>
          </w:tcPr>
          <w:p w14:paraId="11920DE4" w14:textId="4D0D2F67" w:rsidR="0030295E" w:rsidRPr="00AD4192" w:rsidRDefault="0030295E" w:rsidP="00850617">
            <w:pPr>
              <w:jc w:val="left"/>
            </w:pPr>
            <w:r w:rsidRPr="00AD4192">
              <w:t>-</w:t>
            </w:r>
          </w:p>
        </w:tc>
        <w:tc>
          <w:tcPr>
            <w:tcW w:w="1186" w:type="dxa"/>
          </w:tcPr>
          <w:p w14:paraId="2B2BA1DF" w14:textId="0DE06EB1" w:rsidR="0030295E" w:rsidRPr="00AD4192" w:rsidRDefault="0030295E" w:rsidP="00850617">
            <w:pPr>
              <w:jc w:val="left"/>
            </w:pPr>
            <w:r w:rsidRPr="00AD4192">
              <w:t>-</w:t>
            </w:r>
          </w:p>
        </w:tc>
      </w:tr>
      <w:tr w:rsidR="006C1ABD" w:rsidRPr="00AD4192" w14:paraId="6646376C" w14:textId="77777777" w:rsidTr="00850617">
        <w:trPr>
          <w:trHeight w:val="549"/>
        </w:trPr>
        <w:tc>
          <w:tcPr>
            <w:tcW w:w="1420" w:type="dxa"/>
          </w:tcPr>
          <w:p w14:paraId="2AB5C517" w14:textId="3147AA17" w:rsidR="006C1ABD" w:rsidRPr="00AD4192" w:rsidRDefault="006C1ABD" w:rsidP="00850617">
            <w:pPr>
              <w:jc w:val="left"/>
            </w:pPr>
            <w:proofErr w:type="spellStart"/>
            <w:proofErr w:type="gramStart"/>
            <w:r w:rsidRPr="00AD4192">
              <w:t>team</w:t>
            </w:r>
            <w:proofErr w:type="gramEnd"/>
            <w:r w:rsidRPr="00AD4192">
              <w:t>_id</w:t>
            </w:r>
            <w:proofErr w:type="spellEnd"/>
          </w:p>
        </w:tc>
        <w:tc>
          <w:tcPr>
            <w:tcW w:w="1389" w:type="dxa"/>
          </w:tcPr>
          <w:p w14:paraId="1A56D315" w14:textId="5F7BE29D" w:rsidR="006C1ABD" w:rsidRPr="00AD4192" w:rsidRDefault="006C1ABD" w:rsidP="00850617">
            <w:pPr>
              <w:jc w:val="left"/>
            </w:pPr>
            <w:r w:rsidRPr="00AD4192">
              <w:t>BIGINT</w:t>
            </w:r>
          </w:p>
        </w:tc>
        <w:tc>
          <w:tcPr>
            <w:tcW w:w="1450" w:type="dxa"/>
          </w:tcPr>
          <w:p w14:paraId="0FEC8A4C" w14:textId="2EB192DA" w:rsidR="006C1ABD" w:rsidRPr="00AD4192" w:rsidRDefault="006C1ABD" w:rsidP="00850617">
            <w:pPr>
              <w:jc w:val="left"/>
            </w:pPr>
            <w:r w:rsidRPr="00AD4192">
              <w:t>-</w:t>
            </w:r>
          </w:p>
        </w:tc>
        <w:tc>
          <w:tcPr>
            <w:tcW w:w="839" w:type="dxa"/>
          </w:tcPr>
          <w:p w14:paraId="00824BE5" w14:textId="53EBC1A6" w:rsidR="006C1ABD" w:rsidRPr="00AD4192" w:rsidRDefault="006C1ABD" w:rsidP="00850617">
            <w:pPr>
              <w:jc w:val="left"/>
            </w:pPr>
            <w:r w:rsidRPr="00AD4192">
              <w:t>Non</w:t>
            </w:r>
          </w:p>
        </w:tc>
        <w:tc>
          <w:tcPr>
            <w:tcW w:w="2776" w:type="dxa"/>
          </w:tcPr>
          <w:p w14:paraId="6667AC08" w14:textId="77777777" w:rsidR="006C1ABD" w:rsidRPr="006B5DD7" w:rsidRDefault="006C1ABD" w:rsidP="006C1ABD">
            <w:pPr>
              <w:jc w:val="left"/>
              <w:rPr>
                <w:lang w:val="en-US"/>
              </w:rPr>
            </w:pPr>
            <w:r w:rsidRPr="006B5DD7">
              <w:rPr>
                <w:lang w:val="en-US"/>
              </w:rPr>
              <w:t>UNSIGNED</w:t>
            </w:r>
          </w:p>
          <w:p w14:paraId="36FB1096" w14:textId="77777777" w:rsidR="006C1ABD" w:rsidRPr="006B5DD7" w:rsidRDefault="006C1ABD" w:rsidP="006C1ABD">
            <w:pPr>
              <w:jc w:val="left"/>
              <w:rPr>
                <w:lang w:val="en-US"/>
              </w:rPr>
            </w:pPr>
            <w:r w:rsidRPr="006B5DD7">
              <w:rPr>
                <w:lang w:val="en-US"/>
              </w:rPr>
              <w:t>AUTO_INCREMENT</w:t>
            </w:r>
          </w:p>
          <w:p w14:paraId="21A65235" w14:textId="4CE46AF5" w:rsidR="00E92A4C" w:rsidRPr="006B5DD7" w:rsidRDefault="00E92A4C" w:rsidP="006C1ABD">
            <w:pPr>
              <w:jc w:val="left"/>
              <w:rPr>
                <w:lang w:val="en-US"/>
              </w:rPr>
            </w:pPr>
            <w:r w:rsidRPr="006B5DD7">
              <w:rPr>
                <w:lang w:val="en-US"/>
              </w:rPr>
              <w:t>CASCADE_ON_DELETE</w:t>
            </w:r>
          </w:p>
        </w:tc>
        <w:tc>
          <w:tcPr>
            <w:tcW w:w="1186" w:type="dxa"/>
          </w:tcPr>
          <w:p w14:paraId="04AC6FB5" w14:textId="562E1913" w:rsidR="006C1ABD" w:rsidRPr="00AD4192" w:rsidRDefault="00E92A4C" w:rsidP="00E92A4C">
            <w:pPr>
              <w:jc w:val="left"/>
            </w:pPr>
            <w:r w:rsidRPr="00AD4192">
              <w:t>-</w:t>
            </w:r>
          </w:p>
        </w:tc>
      </w:tr>
      <w:tr w:rsidR="0030295E" w:rsidRPr="00AD4192" w14:paraId="5A15F497" w14:textId="77777777" w:rsidTr="00850617">
        <w:trPr>
          <w:trHeight w:val="549"/>
        </w:trPr>
        <w:tc>
          <w:tcPr>
            <w:tcW w:w="1420" w:type="dxa"/>
          </w:tcPr>
          <w:p w14:paraId="258C8482" w14:textId="77777777" w:rsidR="0030295E" w:rsidRPr="00AD4192" w:rsidRDefault="0030295E" w:rsidP="00850617">
            <w:pPr>
              <w:jc w:val="left"/>
            </w:pPr>
            <w:proofErr w:type="gramStart"/>
            <w:r w:rsidRPr="00AD4192">
              <w:t>created</w:t>
            </w:r>
            <w:proofErr w:type="gramEnd"/>
            <w:r w:rsidRPr="00AD4192">
              <w:t>_at</w:t>
            </w:r>
          </w:p>
        </w:tc>
        <w:tc>
          <w:tcPr>
            <w:tcW w:w="1389" w:type="dxa"/>
          </w:tcPr>
          <w:p w14:paraId="1AC43849" w14:textId="77777777" w:rsidR="0030295E" w:rsidRPr="00AD4192" w:rsidRDefault="0030295E" w:rsidP="00850617">
            <w:pPr>
              <w:jc w:val="left"/>
            </w:pPr>
            <w:r w:rsidRPr="00AD4192">
              <w:t>DATE</w:t>
            </w:r>
          </w:p>
        </w:tc>
        <w:tc>
          <w:tcPr>
            <w:tcW w:w="1450" w:type="dxa"/>
          </w:tcPr>
          <w:p w14:paraId="74AFFFD0" w14:textId="77777777" w:rsidR="0030295E" w:rsidRPr="00AD4192" w:rsidRDefault="0030295E" w:rsidP="00850617">
            <w:pPr>
              <w:jc w:val="left"/>
            </w:pPr>
            <w:r w:rsidRPr="00AD4192">
              <w:t>-</w:t>
            </w:r>
          </w:p>
        </w:tc>
        <w:tc>
          <w:tcPr>
            <w:tcW w:w="839" w:type="dxa"/>
          </w:tcPr>
          <w:p w14:paraId="1EF5D0B7" w14:textId="77777777" w:rsidR="0030295E" w:rsidRPr="00AD4192" w:rsidRDefault="0030295E" w:rsidP="00850617">
            <w:pPr>
              <w:jc w:val="left"/>
            </w:pPr>
            <w:r w:rsidRPr="00AD4192">
              <w:t>Oui</w:t>
            </w:r>
          </w:p>
        </w:tc>
        <w:tc>
          <w:tcPr>
            <w:tcW w:w="2776" w:type="dxa"/>
          </w:tcPr>
          <w:p w14:paraId="5754C396" w14:textId="77777777" w:rsidR="0030295E" w:rsidRPr="00AD4192" w:rsidRDefault="0030295E" w:rsidP="00850617">
            <w:pPr>
              <w:jc w:val="left"/>
            </w:pPr>
            <w:r w:rsidRPr="00AD4192">
              <w:t>-</w:t>
            </w:r>
          </w:p>
        </w:tc>
        <w:tc>
          <w:tcPr>
            <w:tcW w:w="1186" w:type="dxa"/>
          </w:tcPr>
          <w:p w14:paraId="69E039CA" w14:textId="77777777" w:rsidR="0030295E" w:rsidRPr="00AD4192" w:rsidRDefault="0030295E" w:rsidP="00850617">
            <w:pPr>
              <w:jc w:val="left"/>
            </w:pPr>
            <w:r w:rsidRPr="00AD4192">
              <w:t>NULL</w:t>
            </w:r>
          </w:p>
        </w:tc>
      </w:tr>
      <w:tr w:rsidR="0030295E" w:rsidRPr="00AD4192" w14:paraId="622BFBDC" w14:textId="77777777" w:rsidTr="00850617">
        <w:trPr>
          <w:trHeight w:val="549"/>
        </w:trPr>
        <w:tc>
          <w:tcPr>
            <w:tcW w:w="1420" w:type="dxa"/>
          </w:tcPr>
          <w:p w14:paraId="17552883" w14:textId="77777777" w:rsidR="0030295E" w:rsidRPr="00AD4192" w:rsidRDefault="0030295E" w:rsidP="00850617">
            <w:pPr>
              <w:jc w:val="left"/>
            </w:pPr>
            <w:proofErr w:type="gramStart"/>
            <w:r w:rsidRPr="00AD4192">
              <w:t>updated</w:t>
            </w:r>
            <w:proofErr w:type="gramEnd"/>
            <w:r w:rsidRPr="00AD4192">
              <w:t>_at</w:t>
            </w:r>
          </w:p>
        </w:tc>
        <w:tc>
          <w:tcPr>
            <w:tcW w:w="1389" w:type="dxa"/>
          </w:tcPr>
          <w:p w14:paraId="38FFF365" w14:textId="77777777" w:rsidR="0030295E" w:rsidRPr="00AD4192" w:rsidRDefault="0030295E" w:rsidP="00850617">
            <w:pPr>
              <w:jc w:val="left"/>
            </w:pPr>
            <w:r w:rsidRPr="00AD4192">
              <w:t>DATE</w:t>
            </w:r>
          </w:p>
        </w:tc>
        <w:tc>
          <w:tcPr>
            <w:tcW w:w="1450" w:type="dxa"/>
          </w:tcPr>
          <w:p w14:paraId="4E29404F" w14:textId="77777777" w:rsidR="0030295E" w:rsidRPr="00AD4192" w:rsidRDefault="0030295E" w:rsidP="00850617">
            <w:pPr>
              <w:jc w:val="left"/>
            </w:pPr>
            <w:r w:rsidRPr="00AD4192">
              <w:t>-</w:t>
            </w:r>
          </w:p>
        </w:tc>
        <w:tc>
          <w:tcPr>
            <w:tcW w:w="839" w:type="dxa"/>
          </w:tcPr>
          <w:p w14:paraId="1F94EFA4" w14:textId="77777777" w:rsidR="0030295E" w:rsidRPr="00AD4192" w:rsidRDefault="0030295E" w:rsidP="00850617">
            <w:pPr>
              <w:jc w:val="left"/>
            </w:pPr>
            <w:r w:rsidRPr="00AD4192">
              <w:t>Oui</w:t>
            </w:r>
          </w:p>
        </w:tc>
        <w:tc>
          <w:tcPr>
            <w:tcW w:w="2776" w:type="dxa"/>
          </w:tcPr>
          <w:p w14:paraId="2FBA315C" w14:textId="77777777" w:rsidR="0030295E" w:rsidRPr="00AD4192" w:rsidRDefault="0030295E" w:rsidP="00850617">
            <w:pPr>
              <w:jc w:val="left"/>
            </w:pPr>
            <w:r w:rsidRPr="00AD4192">
              <w:t>-</w:t>
            </w:r>
          </w:p>
        </w:tc>
        <w:tc>
          <w:tcPr>
            <w:tcW w:w="1186" w:type="dxa"/>
          </w:tcPr>
          <w:p w14:paraId="1504548A" w14:textId="77777777" w:rsidR="0030295E" w:rsidRPr="00AD4192" w:rsidRDefault="0030295E" w:rsidP="00850617">
            <w:pPr>
              <w:jc w:val="left"/>
            </w:pPr>
            <w:r w:rsidRPr="00AD4192">
              <w:t>NULL</w:t>
            </w:r>
          </w:p>
        </w:tc>
      </w:tr>
    </w:tbl>
    <w:p w14:paraId="11453592" w14:textId="21DDD3F0" w:rsidR="006C1ABD" w:rsidRPr="00AD4192" w:rsidRDefault="00461C30" w:rsidP="00461C30">
      <w:r w:rsidRPr="00AD4192">
        <w:lastRenderedPageBreak/>
        <w:t>Cette table contient les données relatives aux membres d’une équipe</w:t>
      </w:r>
      <w:r w:rsidR="006C1ABD" w:rsidRPr="00AD4192">
        <w:t>. La colonne </w:t>
      </w:r>
      <w:proofErr w:type="spellStart"/>
      <w:r w:rsidR="006C1ABD" w:rsidRPr="00AD4192">
        <w:rPr>
          <w:b/>
          <w:bCs/>
        </w:rPr>
        <w:t>team_id</w:t>
      </w:r>
      <w:proofErr w:type="spellEnd"/>
      <w:r w:rsidR="006C1ABD" w:rsidRPr="00AD4192">
        <w:t> correspond à la clé étrangère qui lie le membre à une équipe.</w:t>
      </w:r>
    </w:p>
    <w:p w14:paraId="5D5813E3" w14:textId="77777777" w:rsidR="00324FDA" w:rsidRPr="00AD4192" w:rsidRDefault="00324FDA" w:rsidP="00461C30"/>
    <w:p w14:paraId="4EE00F6E" w14:textId="709EAFD0" w:rsidR="006C1ABD" w:rsidRPr="00AD4192" w:rsidRDefault="006C1ABD" w:rsidP="006C1ABD">
      <w:pPr>
        <w:pStyle w:val="Titre3"/>
      </w:pPr>
      <w:bookmarkStart w:id="57" w:name="_Toc168319685"/>
      <w:r w:rsidRPr="00AD4192">
        <w:t xml:space="preserve">Table </w:t>
      </w:r>
      <w:proofErr w:type="spellStart"/>
      <w:r w:rsidRPr="00AD4192">
        <w:t>t_group</w:t>
      </w:r>
      <w:proofErr w:type="spellEnd"/>
      <w:r w:rsidRPr="00AD4192">
        <w:t xml:space="preserve"> (groups)</w:t>
      </w:r>
      <w:bookmarkEnd w:id="57"/>
    </w:p>
    <w:p w14:paraId="5E8D637C" w14:textId="77777777" w:rsidR="00802647" w:rsidRPr="00AD4192" w:rsidRDefault="00802647" w:rsidP="00802647"/>
    <w:tbl>
      <w:tblPr>
        <w:tblStyle w:val="Grilledutableau"/>
        <w:tblW w:w="0" w:type="auto"/>
        <w:tblLook w:val="04A0" w:firstRow="1" w:lastRow="0" w:firstColumn="1" w:lastColumn="0" w:noHBand="0" w:noVBand="1"/>
      </w:tblPr>
      <w:tblGrid>
        <w:gridCol w:w="1522"/>
        <w:gridCol w:w="1311"/>
        <w:gridCol w:w="1377"/>
        <w:gridCol w:w="856"/>
        <w:gridCol w:w="2937"/>
        <w:gridCol w:w="1057"/>
      </w:tblGrid>
      <w:tr w:rsidR="006C1ABD" w:rsidRPr="00AD4192" w14:paraId="1F892D5F" w14:textId="77777777" w:rsidTr="006C1ABD">
        <w:trPr>
          <w:trHeight w:val="549"/>
        </w:trPr>
        <w:tc>
          <w:tcPr>
            <w:tcW w:w="1612" w:type="dxa"/>
            <w:vAlign w:val="center"/>
          </w:tcPr>
          <w:p w14:paraId="3C54EDAE" w14:textId="77777777" w:rsidR="006C1ABD" w:rsidRPr="00AD4192" w:rsidRDefault="006C1ABD" w:rsidP="00850617">
            <w:pPr>
              <w:jc w:val="center"/>
              <w:rPr>
                <w:b/>
                <w:bCs/>
              </w:rPr>
            </w:pPr>
            <w:r w:rsidRPr="00AD4192">
              <w:rPr>
                <w:b/>
                <w:bCs/>
              </w:rPr>
              <w:t>Colonne</w:t>
            </w:r>
          </w:p>
        </w:tc>
        <w:tc>
          <w:tcPr>
            <w:tcW w:w="1334" w:type="dxa"/>
            <w:vAlign w:val="center"/>
          </w:tcPr>
          <w:p w14:paraId="212EEF6C" w14:textId="77777777" w:rsidR="006C1ABD" w:rsidRPr="00AD4192" w:rsidRDefault="006C1ABD" w:rsidP="00850617">
            <w:pPr>
              <w:jc w:val="center"/>
              <w:rPr>
                <w:b/>
                <w:bCs/>
              </w:rPr>
            </w:pPr>
            <w:r w:rsidRPr="00AD4192">
              <w:rPr>
                <w:b/>
                <w:bCs/>
              </w:rPr>
              <w:t>Type</w:t>
            </w:r>
          </w:p>
        </w:tc>
        <w:tc>
          <w:tcPr>
            <w:tcW w:w="1422" w:type="dxa"/>
            <w:vAlign w:val="center"/>
          </w:tcPr>
          <w:p w14:paraId="20A3D974" w14:textId="77777777" w:rsidR="006C1ABD" w:rsidRPr="00AD4192" w:rsidRDefault="006C1ABD" w:rsidP="00850617">
            <w:pPr>
              <w:jc w:val="center"/>
              <w:rPr>
                <w:b/>
                <w:bCs/>
              </w:rPr>
            </w:pPr>
            <w:r w:rsidRPr="00AD4192">
              <w:rPr>
                <w:b/>
                <w:bCs/>
              </w:rPr>
              <w:t>Longueur</w:t>
            </w:r>
          </w:p>
        </w:tc>
        <w:tc>
          <w:tcPr>
            <w:tcW w:w="834" w:type="dxa"/>
            <w:vAlign w:val="center"/>
          </w:tcPr>
          <w:p w14:paraId="48D9FB1A" w14:textId="77777777" w:rsidR="006C1ABD" w:rsidRPr="00AD4192" w:rsidRDefault="006C1ABD" w:rsidP="00850617">
            <w:pPr>
              <w:jc w:val="center"/>
              <w:rPr>
                <w:b/>
                <w:bCs/>
              </w:rPr>
            </w:pPr>
            <w:r w:rsidRPr="00AD4192">
              <w:rPr>
                <w:b/>
                <w:bCs/>
              </w:rPr>
              <w:t>NULL</w:t>
            </w:r>
          </w:p>
        </w:tc>
        <w:tc>
          <w:tcPr>
            <w:tcW w:w="2710" w:type="dxa"/>
            <w:vAlign w:val="center"/>
          </w:tcPr>
          <w:p w14:paraId="6D82E49E" w14:textId="77777777" w:rsidR="006C1ABD" w:rsidRPr="00AD4192" w:rsidRDefault="006C1ABD" w:rsidP="00850617">
            <w:pPr>
              <w:jc w:val="center"/>
              <w:rPr>
                <w:b/>
                <w:bCs/>
              </w:rPr>
            </w:pPr>
            <w:r w:rsidRPr="00AD4192">
              <w:rPr>
                <w:b/>
                <w:bCs/>
              </w:rPr>
              <w:t>Autre</w:t>
            </w:r>
          </w:p>
        </w:tc>
        <w:tc>
          <w:tcPr>
            <w:tcW w:w="1148" w:type="dxa"/>
            <w:vAlign w:val="center"/>
          </w:tcPr>
          <w:p w14:paraId="518968E0" w14:textId="77777777" w:rsidR="006C1ABD" w:rsidRPr="00AD4192" w:rsidRDefault="006C1ABD" w:rsidP="00850617">
            <w:pPr>
              <w:jc w:val="center"/>
              <w:rPr>
                <w:b/>
                <w:bCs/>
              </w:rPr>
            </w:pPr>
            <w:r w:rsidRPr="00AD4192">
              <w:rPr>
                <w:b/>
                <w:bCs/>
              </w:rPr>
              <w:t>Valeur par défaut</w:t>
            </w:r>
          </w:p>
        </w:tc>
      </w:tr>
      <w:tr w:rsidR="006C1ABD" w:rsidRPr="00AD4192" w14:paraId="606000D6" w14:textId="77777777" w:rsidTr="006C1ABD">
        <w:trPr>
          <w:trHeight w:val="549"/>
        </w:trPr>
        <w:tc>
          <w:tcPr>
            <w:tcW w:w="1612" w:type="dxa"/>
          </w:tcPr>
          <w:p w14:paraId="6C9E60BD" w14:textId="77777777" w:rsidR="006C1ABD" w:rsidRPr="00AD4192" w:rsidRDefault="006C1ABD" w:rsidP="00850617">
            <w:pPr>
              <w:jc w:val="left"/>
            </w:pPr>
            <w:proofErr w:type="gramStart"/>
            <w:r w:rsidRPr="00AD4192">
              <w:t>id</w:t>
            </w:r>
            <w:proofErr w:type="gramEnd"/>
          </w:p>
        </w:tc>
        <w:tc>
          <w:tcPr>
            <w:tcW w:w="1334" w:type="dxa"/>
          </w:tcPr>
          <w:p w14:paraId="12F21A97" w14:textId="77777777" w:rsidR="006C1ABD" w:rsidRPr="00AD4192" w:rsidRDefault="006C1ABD" w:rsidP="00850617">
            <w:pPr>
              <w:jc w:val="left"/>
            </w:pPr>
            <w:r w:rsidRPr="00AD4192">
              <w:t>BIGINT</w:t>
            </w:r>
          </w:p>
        </w:tc>
        <w:tc>
          <w:tcPr>
            <w:tcW w:w="1422" w:type="dxa"/>
          </w:tcPr>
          <w:p w14:paraId="6CF2C3EE" w14:textId="77777777" w:rsidR="006C1ABD" w:rsidRPr="00AD4192" w:rsidRDefault="006C1ABD" w:rsidP="00850617">
            <w:pPr>
              <w:jc w:val="left"/>
            </w:pPr>
            <w:r w:rsidRPr="00AD4192">
              <w:t>-</w:t>
            </w:r>
          </w:p>
        </w:tc>
        <w:tc>
          <w:tcPr>
            <w:tcW w:w="834" w:type="dxa"/>
          </w:tcPr>
          <w:p w14:paraId="385380B1" w14:textId="77777777" w:rsidR="006C1ABD" w:rsidRPr="00AD4192" w:rsidRDefault="006C1ABD" w:rsidP="00850617">
            <w:pPr>
              <w:jc w:val="left"/>
            </w:pPr>
            <w:r w:rsidRPr="00AD4192">
              <w:t>Non</w:t>
            </w:r>
          </w:p>
        </w:tc>
        <w:tc>
          <w:tcPr>
            <w:tcW w:w="2710" w:type="dxa"/>
          </w:tcPr>
          <w:p w14:paraId="767CCA42" w14:textId="77777777" w:rsidR="006C1ABD" w:rsidRPr="00AD4192" w:rsidRDefault="006C1ABD" w:rsidP="00850617">
            <w:pPr>
              <w:jc w:val="left"/>
            </w:pPr>
            <w:r w:rsidRPr="00AD4192">
              <w:t>UNSIGNED</w:t>
            </w:r>
          </w:p>
          <w:p w14:paraId="2C683C84" w14:textId="77777777" w:rsidR="006C1ABD" w:rsidRPr="00AD4192" w:rsidRDefault="006C1ABD" w:rsidP="00850617">
            <w:pPr>
              <w:jc w:val="left"/>
            </w:pPr>
            <w:r w:rsidRPr="00AD4192">
              <w:t>AUTO_INCREMENT</w:t>
            </w:r>
          </w:p>
        </w:tc>
        <w:tc>
          <w:tcPr>
            <w:tcW w:w="1148" w:type="dxa"/>
          </w:tcPr>
          <w:p w14:paraId="35E65537" w14:textId="77777777" w:rsidR="006C1ABD" w:rsidRPr="00AD4192" w:rsidRDefault="006C1ABD" w:rsidP="00850617">
            <w:pPr>
              <w:jc w:val="left"/>
            </w:pPr>
            <w:r w:rsidRPr="00AD4192">
              <w:t>-</w:t>
            </w:r>
          </w:p>
        </w:tc>
      </w:tr>
      <w:tr w:rsidR="006C1ABD" w:rsidRPr="00AD4192" w14:paraId="62284DD9" w14:textId="77777777" w:rsidTr="006C1ABD">
        <w:trPr>
          <w:trHeight w:val="549"/>
        </w:trPr>
        <w:tc>
          <w:tcPr>
            <w:tcW w:w="1612" w:type="dxa"/>
          </w:tcPr>
          <w:p w14:paraId="4F4DFEEA" w14:textId="0649FA28" w:rsidR="006C1ABD" w:rsidRPr="00AD4192" w:rsidRDefault="006C1ABD" w:rsidP="00850617">
            <w:pPr>
              <w:jc w:val="left"/>
            </w:pPr>
            <w:proofErr w:type="gramStart"/>
            <w:r w:rsidRPr="00AD4192">
              <w:t>generation</w:t>
            </w:r>
            <w:proofErr w:type="gramEnd"/>
          </w:p>
        </w:tc>
        <w:tc>
          <w:tcPr>
            <w:tcW w:w="1334" w:type="dxa"/>
          </w:tcPr>
          <w:p w14:paraId="7E3930B2" w14:textId="4860C23B" w:rsidR="006C1ABD" w:rsidRPr="00AD4192" w:rsidRDefault="006C1ABD" w:rsidP="00850617">
            <w:pPr>
              <w:jc w:val="left"/>
            </w:pPr>
            <w:r w:rsidRPr="00AD4192">
              <w:t>INTEGER</w:t>
            </w:r>
          </w:p>
        </w:tc>
        <w:tc>
          <w:tcPr>
            <w:tcW w:w="1422" w:type="dxa"/>
          </w:tcPr>
          <w:p w14:paraId="730E06C2" w14:textId="77777777" w:rsidR="006C1ABD" w:rsidRPr="00AD4192" w:rsidRDefault="006C1ABD" w:rsidP="00850617">
            <w:pPr>
              <w:jc w:val="left"/>
            </w:pPr>
            <w:r w:rsidRPr="00AD4192">
              <w:t>-</w:t>
            </w:r>
          </w:p>
        </w:tc>
        <w:tc>
          <w:tcPr>
            <w:tcW w:w="834" w:type="dxa"/>
          </w:tcPr>
          <w:p w14:paraId="7C264878" w14:textId="77777777" w:rsidR="006C1ABD" w:rsidRPr="00AD4192" w:rsidRDefault="006C1ABD" w:rsidP="00850617">
            <w:pPr>
              <w:jc w:val="left"/>
            </w:pPr>
            <w:r w:rsidRPr="00AD4192">
              <w:t>Non</w:t>
            </w:r>
          </w:p>
        </w:tc>
        <w:tc>
          <w:tcPr>
            <w:tcW w:w="2710" w:type="dxa"/>
          </w:tcPr>
          <w:p w14:paraId="63B71782" w14:textId="77777777" w:rsidR="006C1ABD" w:rsidRPr="00AD4192" w:rsidRDefault="006C1ABD" w:rsidP="00850617">
            <w:pPr>
              <w:jc w:val="left"/>
            </w:pPr>
            <w:r w:rsidRPr="00AD4192">
              <w:t>-</w:t>
            </w:r>
          </w:p>
        </w:tc>
        <w:tc>
          <w:tcPr>
            <w:tcW w:w="1148" w:type="dxa"/>
          </w:tcPr>
          <w:p w14:paraId="020DB012" w14:textId="77777777" w:rsidR="006C1ABD" w:rsidRPr="00AD4192" w:rsidRDefault="006C1ABD" w:rsidP="00850617">
            <w:pPr>
              <w:jc w:val="left"/>
            </w:pPr>
            <w:r w:rsidRPr="00AD4192">
              <w:t>-</w:t>
            </w:r>
          </w:p>
        </w:tc>
      </w:tr>
      <w:tr w:rsidR="006C1ABD" w:rsidRPr="00AD4192" w14:paraId="60489313" w14:textId="77777777" w:rsidTr="006C1ABD">
        <w:trPr>
          <w:trHeight w:val="549"/>
        </w:trPr>
        <w:tc>
          <w:tcPr>
            <w:tcW w:w="1612" w:type="dxa"/>
          </w:tcPr>
          <w:p w14:paraId="3F3F5739" w14:textId="77777777" w:rsidR="006C1ABD" w:rsidRPr="00AD4192" w:rsidRDefault="006C1ABD" w:rsidP="00850617">
            <w:pPr>
              <w:jc w:val="left"/>
            </w:pPr>
            <w:proofErr w:type="spellStart"/>
            <w:proofErr w:type="gramStart"/>
            <w:r w:rsidRPr="00AD4192">
              <w:t>team</w:t>
            </w:r>
            <w:proofErr w:type="gramEnd"/>
            <w:r w:rsidRPr="00AD4192">
              <w:t>_id</w:t>
            </w:r>
            <w:proofErr w:type="spellEnd"/>
          </w:p>
        </w:tc>
        <w:tc>
          <w:tcPr>
            <w:tcW w:w="1334" w:type="dxa"/>
          </w:tcPr>
          <w:p w14:paraId="7C020AEF" w14:textId="77777777" w:rsidR="006C1ABD" w:rsidRPr="00AD4192" w:rsidRDefault="006C1ABD" w:rsidP="00850617">
            <w:pPr>
              <w:jc w:val="left"/>
            </w:pPr>
            <w:r w:rsidRPr="00AD4192">
              <w:t>BIGINT</w:t>
            </w:r>
          </w:p>
        </w:tc>
        <w:tc>
          <w:tcPr>
            <w:tcW w:w="1422" w:type="dxa"/>
          </w:tcPr>
          <w:p w14:paraId="756A5BDF" w14:textId="77777777" w:rsidR="006C1ABD" w:rsidRPr="00AD4192" w:rsidRDefault="006C1ABD" w:rsidP="00850617">
            <w:pPr>
              <w:jc w:val="left"/>
            </w:pPr>
            <w:r w:rsidRPr="00AD4192">
              <w:t>-</w:t>
            </w:r>
          </w:p>
        </w:tc>
        <w:tc>
          <w:tcPr>
            <w:tcW w:w="834" w:type="dxa"/>
          </w:tcPr>
          <w:p w14:paraId="0C536D54" w14:textId="77777777" w:rsidR="006C1ABD" w:rsidRPr="00AD4192" w:rsidRDefault="006C1ABD" w:rsidP="00850617">
            <w:pPr>
              <w:jc w:val="left"/>
            </w:pPr>
            <w:r w:rsidRPr="00AD4192">
              <w:t>Non</w:t>
            </w:r>
          </w:p>
        </w:tc>
        <w:tc>
          <w:tcPr>
            <w:tcW w:w="2710" w:type="dxa"/>
          </w:tcPr>
          <w:p w14:paraId="7795F7F8" w14:textId="77777777" w:rsidR="006C1ABD" w:rsidRPr="00241DD9" w:rsidRDefault="006C1ABD" w:rsidP="00850617">
            <w:pPr>
              <w:jc w:val="left"/>
              <w:rPr>
                <w:lang w:val="en-US"/>
              </w:rPr>
            </w:pPr>
            <w:r w:rsidRPr="00241DD9">
              <w:rPr>
                <w:lang w:val="en-US"/>
              </w:rPr>
              <w:t>UNSIGNED</w:t>
            </w:r>
          </w:p>
          <w:p w14:paraId="706494D4" w14:textId="77777777" w:rsidR="006C1ABD" w:rsidRPr="00241DD9" w:rsidRDefault="006C1ABD" w:rsidP="00850617">
            <w:pPr>
              <w:jc w:val="left"/>
              <w:rPr>
                <w:lang w:val="en-US"/>
              </w:rPr>
            </w:pPr>
            <w:r w:rsidRPr="00241DD9">
              <w:rPr>
                <w:lang w:val="en-US"/>
              </w:rPr>
              <w:t>AUTO_INCREMENT</w:t>
            </w:r>
          </w:p>
          <w:p w14:paraId="4F56D7BC" w14:textId="5DAE7B48" w:rsidR="00C32D21" w:rsidRPr="00241DD9" w:rsidRDefault="00C32D21" w:rsidP="00850617">
            <w:pPr>
              <w:jc w:val="left"/>
              <w:rPr>
                <w:lang w:val="en-US"/>
              </w:rPr>
            </w:pPr>
            <w:r w:rsidRPr="00241DD9">
              <w:rPr>
                <w:lang w:val="en-US"/>
              </w:rPr>
              <w:t>CASCADE_ON_DELETE</w:t>
            </w:r>
          </w:p>
        </w:tc>
        <w:tc>
          <w:tcPr>
            <w:tcW w:w="1148" w:type="dxa"/>
          </w:tcPr>
          <w:p w14:paraId="519F1DD7" w14:textId="77777777" w:rsidR="006C1ABD" w:rsidRPr="00AD4192" w:rsidRDefault="006C1ABD" w:rsidP="00850617">
            <w:pPr>
              <w:jc w:val="left"/>
            </w:pPr>
            <w:r w:rsidRPr="00AD4192">
              <w:t>-</w:t>
            </w:r>
          </w:p>
        </w:tc>
      </w:tr>
      <w:tr w:rsidR="006C1ABD" w:rsidRPr="00AD4192" w14:paraId="1947A456" w14:textId="77777777" w:rsidTr="006C1ABD">
        <w:trPr>
          <w:trHeight w:val="549"/>
        </w:trPr>
        <w:tc>
          <w:tcPr>
            <w:tcW w:w="1612" w:type="dxa"/>
          </w:tcPr>
          <w:p w14:paraId="5B3F352A" w14:textId="77777777" w:rsidR="006C1ABD" w:rsidRPr="00AD4192" w:rsidRDefault="006C1ABD" w:rsidP="00850617">
            <w:pPr>
              <w:jc w:val="left"/>
            </w:pPr>
            <w:proofErr w:type="gramStart"/>
            <w:r w:rsidRPr="00AD4192">
              <w:t>created</w:t>
            </w:r>
            <w:proofErr w:type="gramEnd"/>
            <w:r w:rsidRPr="00AD4192">
              <w:t>_at</w:t>
            </w:r>
          </w:p>
        </w:tc>
        <w:tc>
          <w:tcPr>
            <w:tcW w:w="1334" w:type="dxa"/>
          </w:tcPr>
          <w:p w14:paraId="22E7705D" w14:textId="77777777" w:rsidR="006C1ABD" w:rsidRPr="00AD4192" w:rsidRDefault="006C1ABD" w:rsidP="00850617">
            <w:pPr>
              <w:jc w:val="left"/>
            </w:pPr>
            <w:r w:rsidRPr="00AD4192">
              <w:t>DATE</w:t>
            </w:r>
          </w:p>
        </w:tc>
        <w:tc>
          <w:tcPr>
            <w:tcW w:w="1422" w:type="dxa"/>
          </w:tcPr>
          <w:p w14:paraId="23CE6D0A" w14:textId="77777777" w:rsidR="006C1ABD" w:rsidRPr="00AD4192" w:rsidRDefault="006C1ABD" w:rsidP="00850617">
            <w:pPr>
              <w:jc w:val="left"/>
            </w:pPr>
            <w:r w:rsidRPr="00AD4192">
              <w:t>-</w:t>
            </w:r>
          </w:p>
        </w:tc>
        <w:tc>
          <w:tcPr>
            <w:tcW w:w="834" w:type="dxa"/>
          </w:tcPr>
          <w:p w14:paraId="4139D686" w14:textId="77777777" w:rsidR="006C1ABD" w:rsidRPr="00AD4192" w:rsidRDefault="006C1ABD" w:rsidP="00850617">
            <w:pPr>
              <w:jc w:val="left"/>
            </w:pPr>
            <w:r w:rsidRPr="00AD4192">
              <w:t>Oui</w:t>
            </w:r>
          </w:p>
        </w:tc>
        <w:tc>
          <w:tcPr>
            <w:tcW w:w="2710" w:type="dxa"/>
          </w:tcPr>
          <w:p w14:paraId="62E7ADDE" w14:textId="77777777" w:rsidR="006C1ABD" w:rsidRPr="00AD4192" w:rsidRDefault="006C1ABD" w:rsidP="00850617">
            <w:pPr>
              <w:jc w:val="left"/>
            </w:pPr>
            <w:r w:rsidRPr="00AD4192">
              <w:t>-</w:t>
            </w:r>
          </w:p>
        </w:tc>
        <w:tc>
          <w:tcPr>
            <w:tcW w:w="1148" w:type="dxa"/>
          </w:tcPr>
          <w:p w14:paraId="6D05F9A8" w14:textId="77777777" w:rsidR="006C1ABD" w:rsidRPr="00AD4192" w:rsidRDefault="006C1ABD" w:rsidP="00850617">
            <w:pPr>
              <w:jc w:val="left"/>
            </w:pPr>
            <w:r w:rsidRPr="00AD4192">
              <w:t>NULL</w:t>
            </w:r>
          </w:p>
        </w:tc>
      </w:tr>
      <w:tr w:rsidR="006C1ABD" w:rsidRPr="00AD4192" w14:paraId="7FEE5910" w14:textId="77777777" w:rsidTr="006C1ABD">
        <w:trPr>
          <w:trHeight w:val="549"/>
        </w:trPr>
        <w:tc>
          <w:tcPr>
            <w:tcW w:w="1612" w:type="dxa"/>
          </w:tcPr>
          <w:p w14:paraId="6C7825EC" w14:textId="77777777" w:rsidR="006C1ABD" w:rsidRPr="00AD4192" w:rsidRDefault="006C1ABD" w:rsidP="00850617">
            <w:pPr>
              <w:jc w:val="left"/>
            </w:pPr>
            <w:proofErr w:type="gramStart"/>
            <w:r w:rsidRPr="00AD4192">
              <w:t>updated</w:t>
            </w:r>
            <w:proofErr w:type="gramEnd"/>
            <w:r w:rsidRPr="00AD4192">
              <w:t>_at</w:t>
            </w:r>
          </w:p>
        </w:tc>
        <w:tc>
          <w:tcPr>
            <w:tcW w:w="1334" w:type="dxa"/>
          </w:tcPr>
          <w:p w14:paraId="5853AECB" w14:textId="77777777" w:rsidR="006C1ABD" w:rsidRPr="00AD4192" w:rsidRDefault="006C1ABD" w:rsidP="00850617">
            <w:pPr>
              <w:jc w:val="left"/>
            </w:pPr>
            <w:r w:rsidRPr="00AD4192">
              <w:t>DATE</w:t>
            </w:r>
          </w:p>
        </w:tc>
        <w:tc>
          <w:tcPr>
            <w:tcW w:w="1422" w:type="dxa"/>
          </w:tcPr>
          <w:p w14:paraId="1D65767E" w14:textId="77777777" w:rsidR="006C1ABD" w:rsidRPr="00AD4192" w:rsidRDefault="006C1ABD" w:rsidP="00850617">
            <w:pPr>
              <w:jc w:val="left"/>
            </w:pPr>
            <w:r w:rsidRPr="00AD4192">
              <w:t>-</w:t>
            </w:r>
          </w:p>
        </w:tc>
        <w:tc>
          <w:tcPr>
            <w:tcW w:w="834" w:type="dxa"/>
          </w:tcPr>
          <w:p w14:paraId="587F83F5" w14:textId="77777777" w:rsidR="006C1ABD" w:rsidRPr="00AD4192" w:rsidRDefault="006C1ABD" w:rsidP="00850617">
            <w:pPr>
              <w:jc w:val="left"/>
            </w:pPr>
            <w:r w:rsidRPr="00AD4192">
              <w:t>Oui</w:t>
            </w:r>
          </w:p>
        </w:tc>
        <w:tc>
          <w:tcPr>
            <w:tcW w:w="2710" w:type="dxa"/>
          </w:tcPr>
          <w:p w14:paraId="2EF63315" w14:textId="77777777" w:rsidR="006C1ABD" w:rsidRPr="00AD4192" w:rsidRDefault="006C1ABD" w:rsidP="00850617">
            <w:pPr>
              <w:jc w:val="left"/>
            </w:pPr>
            <w:r w:rsidRPr="00AD4192">
              <w:t>-</w:t>
            </w:r>
          </w:p>
        </w:tc>
        <w:tc>
          <w:tcPr>
            <w:tcW w:w="1148" w:type="dxa"/>
          </w:tcPr>
          <w:p w14:paraId="361287BE" w14:textId="77777777" w:rsidR="006C1ABD" w:rsidRPr="00AD4192" w:rsidRDefault="006C1ABD" w:rsidP="00850617">
            <w:pPr>
              <w:jc w:val="left"/>
            </w:pPr>
            <w:r w:rsidRPr="00AD4192">
              <w:t>NULL</w:t>
            </w:r>
          </w:p>
        </w:tc>
      </w:tr>
    </w:tbl>
    <w:p w14:paraId="2A237C67" w14:textId="77777777" w:rsidR="006C1ABD" w:rsidRPr="00AD4192" w:rsidRDefault="006C1ABD" w:rsidP="006C1ABD"/>
    <w:p w14:paraId="2D2E7A0F" w14:textId="21B67E6E" w:rsidR="00405EAA" w:rsidRPr="00AD4192" w:rsidRDefault="006C1ABD" w:rsidP="006C1ABD">
      <w:r w:rsidRPr="00AD4192">
        <w:t>Cette table correspond aux groupes auquel appartiendront les membres d’une équipe.</w:t>
      </w:r>
      <w:r w:rsidR="006D79A7" w:rsidRPr="00AD4192">
        <w:t xml:space="preserve"> La </w:t>
      </w:r>
      <w:r w:rsidR="00D4292F" w:rsidRPr="00AD4192">
        <w:t xml:space="preserve">colonne </w:t>
      </w:r>
      <w:r w:rsidR="00D4292F" w:rsidRPr="00AD4192">
        <w:rPr>
          <w:b/>
          <w:bCs/>
        </w:rPr>
        <w:t>generation</w:t>
      </w:r>
      <w:r w:rsidR="00D4292F" w:rsidRPr="00AD4192">
        <w:t xml:space="preserve"> permet de spécifier la génération</w:t>
      </w:r>
      <w:r w:rsidR="004E369D">
        <w:t>/activité à laquelle appartient le</w:t>
      </w:r>
      <w:r w:rsidR="00D4292F" w:rsidRPr="00AD4192">
        <w:t xml:space="preserve"> groupe.</w:t>
      </w:r>
    </w:p>
    <w:p w14:paraId="4C562277" w14:textId="6BC35A89" w:rsidR="00405EAA" w:rsidRPr="00AD4192" w:rsidRDefault="00405EAA">
      <w:pPr>
        <w:jc w:val="left"/>
      </w:pPr>
    </w:p>
    <w:p w14:paraId="0D518E10" w14:textId="085F684E" w:rsidR="006C1ABD" w:rsidRPr="009A220E" w:rsidRDefault="00EB5D89" w:rsidP="00405EAA">
      <w:pPr>
        <w:pStyle w:val="Titre3"/>
        <w:rPr>
          <w:lang w:val="en-US"/>
        </w:rPr>
      </w:pPr>
      <w:bookmarkStart w:id="58" w:name="_Toc168319686"/>
      <w:r w:rsidRPr="009A220E">
        <w:rPr>
          <w:lang w:val="en-US"/>
        </w:rPr>
        <w:t xml:space="preserve">Table </w:t>
      </w:r>
      <w:proofErr w:type="spellStart"/>
      <w:r w:rsidR="00405EAA" w:rsidRPr="009A220E">
        <w:rPr>
          <w:lang w:val="en-US"/>
        </w:rPr>
        <w:t>t_dispatch</w:t>
      </w:r>
      <w:proofErr w:type="spellEnd"/>
      <w:r w:rsidR="00405EAA" w:rsidRPr="009A220E">
        <w:rPr>
          <w:lang w:val="en-US"/>
        </w:rPr>
        <w:t xml:space="preserve"> (</w:t>
      </w:r>
      <w:proofErr w:type="spellStart"/>
      <w:r w:rsidR="00405EAA" w:rsidRPr="009A220E">
        <w:rPr>
          <w:lang w:val="en-US"/>
        </w:rPr>
        <w:t>group_member</w:t>
      </w:r>
      <w:proofErr w:type="spellEnd"/>
      <w:r w:rsidR="00405EAA" w:rsidRPr="009A220E">
        <w:rPr>
          <w:lang w:val="en-US"/>
        </w:rPr>
        <w:t>)</w:t>
      </w:r>
      <w:bookmarkEnd w:id="58"/>
    </w:p>
    <w:p w14:paraId="36D31FDE" w14:textId="77777777" w:rsidR="00802647" w:rsidRPr="009A220E" w:rsidRDefault="00802647" w:rsidP="00802647">
      <w:pPr>
        <w:rPr>
          <w:lang w:val="en-US"/>
        </w:rPr>
      </w:pPr>
    </w:p>
    <w:tbl>
      <w:tblPr>
        <w:tblStyle w:val="Grilledutableau"/>
        <w:tblW w:w="0" w:type="auto"/>
        <w:tblLook w:val="04A0" w:firstRow="1" w:lastRow="0" w:firstColumn="1" w:lastColumn="0" w:noHBand="0" w:noVBand="1"/>
      </w:tblPr>
      <w:tblGrid>
        <w:gridCol w:w="1552"/>
        <w:gridCol w:w="1236"/>
        <w:gridCol w:w="1392"/>
        <w:gridCol w:w="856"/>
        <w:gridCol w:w="2937"/>
        <w:gridCol w:w="1087"/>
      </w:tblGrid>
      <w:tr w:rsidR="00405EAA" w:rsidRPr="00AD4192" w14:paraId="6BC0900A" w14:textId="77777777" w:rsidTr="00850617">
        <w:trPr>
          <w:trHeight w:val="549"/>
        </w:trPr>
        <w:tc>
          <w:tcPr>
            <w:tcW w:w="1612" w:type="dxa"/>
            <w:vAlign w:val="center"/>
          </w:tcPr>
          <w:p w14:paraId="56E71601" w14:textId="77777777" w:rsidR="00405EAA" w:rsidRPr="00AD4192" w:rsidRDefault="00405EAA" w:rsidP="00850617">
            <w:pPr>
              <w:jc w:val="center"/>
              <w:rPr>
                <w:b/>
                <w:bCs/>
              </w:rPr>
            </w:pPr>
            <w:r w:rsidRPr="00AD4192">
              <w:rPr>
                <w:b/>
                <w:bCs/>
              </w:rPr>
              <w:t>Colonne</w:t>
            </w:r>
          </w:p>
        </w:tc>
        <w:tc>
          <w:tcPr>
            <w:tcW w:w="1334" w:type="dxa"/>
            <w:vAlign w:val="center"/>
          </w:tcPr>
          <w:p w14:paraId="7A43FA9A" w14:textId="77777777" w:rsidR="00405EAA" w:rsidRPr="00AD4192" w:rsidRDefault="00405EAA" w:rsidP="00850617">
            <w:pPr>
              <w:jc w:val="center"/>
              <w:rPr>
                <w:b/>
                <w:bCs/>
              </w:rPr>
            </w:pPr>
            <w:r w:rsidRPr="00AD4192">
              <w:rPr>
                <w:b/>
                <w:bCs/>
              </w:rPr>
              <w:t>Type</w:t>
            </w:r>
          </w:p>
        </w:tc>
        <w:tc>
          <w:tcPr>
            <w:tcW w:w="1422" w:type="dxa"/>
            <w:vAlign w:val="center"/>
          </w:tcPr>
          <w:p w14:paraId="1CF1E8C6" w14:textId="77777777" w:rsidR="00405EAA" w:rsidRPr="00AD4192" w:rsidRDefault="00405EAA" w:rsidP="00850617">
            <w:pPr>
              <w:jc w:val="center"/>
              <w:rPr>
                <w:b/>
                <w:bCs/>
              </w:rPr>
            </w:pPr>
            <w:r w:rsidRPr="00AD4192">
              <w:rPr>
                <w:b/>
                <w:bCs/>
              </w:rPr>
              <w:t>Longueur</w:t>
            </w:r>
          </w:p>
        </w:tc>
        <w:tc>
          <w:tcPr>
            <w:tcW w:w="834" w:type="dxa"/>
            <w:vAlign w:val="center"/>
          </w:tcPr>
          <w:p w14:paraId="077BAD1B" w14:textId="77777777" w:rsidR="00405EAA" w:rsidRPr="00AD4192" w:rsidRDefault="00405EAA" w:rsidP="00850617">
            <w:pPr>
              <w:jc w:val="center"/>
              <w:rPr>
                <w:b/>
                <w:bCs/>
              </w:rPr>
            </w:pPr>
            <w:r w:rsidRPr="00AD4192">
              <w:rPr>
                <w:b/>
                <w:bCs/>
              </w:rPr>
              <w:t>NULL</w:t>
            </w:r>
          </w:p>
        </w:tc>
        <w:tc>
          <w:tcPr>
            <w:tcW w:w="2710" w:type="dxa"/>
            <w:vAlign w:val="center"/>
          </w:tcPr>
          <w:p w14:paraId="2EAC88A0" w14:textId="77777777" w:rsidR="00405EAA" w:rsidRPr="00AD4192" w:rsidRDefault="00405EAA" w:rsidP="00850617">
            <w:pPr>
              <w:jc w:val="center"/>
              <w:rPr>
                <w:b/>
                <w:bCs/>
              </w:rPr>
            </w:pPr>
            <w:r w:rsidRPr="00AD4192">
              <w:rPr>
                <w:b/>
                <w:bCs/>
              </w:rPr>
              <w:t>Autre</w:t>
            </w:r>
          </w:p>
        </w:tc>
        <w:tc>
          <w:tcPr>
            <w:tcW w:w="1148" w:type="dxa"/>
            <w:vAlign w:val="center"/>
          </w:tcPr>
          <w:p w14:paraId="2C023539" w14:textId="77777777" w:rsidR="00405EAA" w:rsidRPr="00AD4192" w:rsidRDefault="00405EAA" w:rsidP="00850617">
            <w:pPr>
              <w:jc w:val="center"/>
              <w:rPr>
                <w:b/>
                <w:bCs/>
              </w:rPr>
            </w:pPr>
            <w:r w:rsidRPr="00AD4192">
              <w:rPr>
                <w:b/>
                <w:bCs/>
              </w:rPr>
              <w:t>Valeur par défaut</w:t>
            </w:r>
          </w:p>
        </w:tc>
      </w:tr>
      <w:tr w:rsidR="00405EAA" w:rsidRPr="00AD4192" w14:paraId="6A7C38A6" w14:textId="77777777" w:rsidTr="00850617">
        <w:trPr>
          <w:trHeight w:val="549"/>
        </w:trPr>
        <w:tc>
          <w:tcPr>
            <w:tcW w:w="1612" w:type="dxa"/>
          </w:tcPr>
          <w:p w14:paraId="5562C2A6" w14:textId="20C2EB0C" w:rsidR="00405EAA" w:rsidRPr="00AD4192" w:rsidRDefault="00C32D21" w:rsidP="00850617">
            <w:pPr>
              <w:jc w:val="left"/>
            </w:pPr>
            <w:proofErr w:type="spellStart"/>
            <w:proofErr w:type="gramStart"/>
            <w:r w:rsidRPr="00AD4192">
              <w:t>member</w:t>
            </w:r>
            <w:proofErr w:type="gramEnd"/>
            <w:r w:rsidR="00405EAA" w:rsidRPr="00AD4192">
              <w:t>_id</w:t>
            </w:r>
            <w:proofErr w:type="spellEnd"/>
          </w:p>
        </w:tc>
        <w:tc>
          <w:tcPr>
            <w:tcW w:w="1334" w:type="dxa"/>
          </w:tcPr>
          <w:p w14:paraId="48D22D40" w14:textId="77777777" w:rsidR="00405EAA" w:rsidRPr="00AD4192" w:rsidRDefault="00405EAA" w:rsidP="00850617">
            <w:pPr>
              <w:jc w:val="left"/>
            </w:pPr>
            <w:r w:rsidRPr="00AD4192">
              <w:t>BIGINT</w:t>
            </w:r>
          </w:p>
        </w:tc>
        <w:tc>
          <w:tcPr>
            <w:tcW w:w="1422" w:type="dxa"/>
          </w:tcPr>
          <w:p w14:paraId="421ECD03" w14:textId="77777777" w:rsidR="00405EAA" w:rsidRPr="00AD4192" w:rsidRDefault="00405EAA" w:rsidP="00850617">
            <w:pPr>
              <w:jc w:val="left"/>
            </w:pPr>
            <w:r w:rsidRPr="00AD4192">
              <w:t>-</w:t>
            </w:r>
          </w:p>
        </w:tc>
        <w:tc>
          <w:tcPr>
            <w:tcW w:w="834" w:type="dxa"/>
          </w:tcPr>
          <w:p w14:paraId="32ABC0FC" w14:textId="77777777" w:rsidR="00405EAA" w:rsidRPr="00AD4192" w:rsidRDefault="00405EAA" w:rsidP="00850617">
            <w:pPr>
              <w:jc w:val="left"/>
            </w:pPr>
            <w:r w:rsidRPr="00AD4192">
              <w:t>Non</w:t>
            </w:r>
          </w:p>
        </w:tc>
        <w:tc>
          <w:tcPr>
            <w:tcW w:w="2710" w:type="dxa"/>
          </w:tcPr>
          <w:p w14:paraId="021755AC" w14:textId="77777777" w:rsidR="00405EAA" w:rsidRPr="009A220E" w:rsidRDefault="00405EAA" w:rsidP="00850617">
            <w:pPr>
              <w:jc w:val="left"/>
              <w:rPr>
                <w:lang w:val="en-US"/>
              </w:rPr>
            </w:pPr>
            <w:r w:rsidRPr="009A220E">
              <w:rPr>
                <w:lang w:val="en-US"/>
              </w:rPr>
              <w:t>UNSIGNED</w:t>
            </w:r>
          </w:p>
          <w:p w14:paraId="34450762" w14:textId="77777777" w:rsidR="00405EAA" w:rsidRPr="009A220E" w:rsidRDefault="00405EAA" w:rsidP="00850617">
            <w:pPr>
              <w:jc w:val="left"/>
              <w:rPr>
                <w:lang w:val="en-US"/>
              </w:rPr>
            </w:pPr>
            <w:r w:rsidRPr="009A220E">
              <w:rPr>
                <w:lang w:val="en-US"/>
              </w:rPr>
              <w:t>AUTO_INCREMENT</w:t>
            </w:r>
          </w:p>
          <w:p w14:paraId="543E5DF5" w14:textId="77911CD6" w:rsidR="00C32D21" w:rsidRPr="009A220E" w:rsidRDefault="00C32D21" w:rsidP="00850617">
            <w:pPr>
              <w:jc w:val="left"/>
              <w:rPr>
                <w:lang w:val="en-US"/>
              </w:rPr>
            </w:pPr>
            <w:r w:rsidRPr="009A220E">
              <w:rPr>
                <w:lang w:val="en-US"/>
              </w:rPr>
              <w:t>CASCADE</w:t>
            </w:r>
            <w:r w:rsidR="005C6452">
              <w:rPr>
                <w:lang w:val="en-US"/>
              </w:rPr>
              <w:t>_</w:t>
            </w:r>
            <w:r w:rsidRPr="009A220E">
              <w:rPr>
                <w:lang w:val="en-US"/>
              </w:rPr>
              <w:t>ON_DELETE</w:t>
            </w:r>
          </w:p>
        </w:tc>
        <w:tc>
          <w:tcPr>
            <w:tcW w:w="1148" w:type="dxa"/>
          </w:tcPr>
          <w:p w14:paraId="77A75BDE" w14:textId="77777777" w:rsidR="00405EAA" w:rsidRPr="00AD4192" w:rsidRDefault="00405EAA" w:rsidP="00850617">
            <w:pPr>
              <w:jc w:val="left"/>
            </w:pPr>
            <w:r w:rsidRPr="00AD4192">
              <w:t>-</w:t>
            </w:r>
          </w:p>
        </w:tc>
      </w:tr>
      <w:tr w:rsidR="00405EAA" w:rsidRPr="00AD4192" w14:paraId="7001756A" w14:textId="77777777" w:rsidTr="00850617">
        <w:trPr>
          <w:trHeight w:val="549"/>
        </w:trPr>
        <w:tc>
          <w:tcPr>
            <w:tcW w:w="1612" w:type="dxa"/>
          </w:tcPr>
          <w:p w14:paraId="4E1157A8" w14:textId="55779A88" w:rsidR="00405EAA" w:rsidRPr="00AD4192" w:rsidRDefault="00C32D21" w:rsidP="00850617">
            <w:pPr>
              <w:jc w:val="left"/>
            </w:pPr>
            <w:proofErr w:type="spellStart"/>
            <w:proofErr w:type="gramStart"/>
            <w:r w:rsidRPr="00AD4192">
              <w:t>group</w:t>
            </w:r>
            <w:proofErr w:type="gramEnd"/>
            <w:r w:rsidR="00405EAA" w:rsidRPr="00AD4192">
              <w:t>_id</w:t>
            </w:r>
            <w:proofErr w:type="spellEnd"/>
          </w:p>
        </w:tc>
        <w:tc>
          <w:tcPr>
            <w:tcW w:w="1334" w:type="dxa"/>
          </w:tcPr>
          <w:p w14:paraId="0A5C9955" w14:textId="77777777" w:rsidR="00405EAA" w:rsidRPr="00AD4192" w:rsidRDefault="00405EAA" w:rsidP="00850617">
            <w:pPr>
              <w:jc w:val="left"/>
            </w:pPr>
            <w:r w:rsidRPr="00AD4192">
              <w:t>BIGINT</w:t>
            </w:r>
          </w:p>
        </w:tc>
        <w:tc>
          <w:tcPr>
            <w:tcW w:w="1422" w:type="dxa"/>
          </w:tcPr>
          <w:p w14:paraId="1D73086E" w14:textId="77777777" w:rsidR="00405EAA" w:rsidRPr="00AD4192" w:rsidRDefault="00405EAA" w:rsidP="00850617">
            <w:pPr>
              <w:jc w:val="left"/>
            </w:pPr>
            <w:r w:rsidRPr="00AD4192">
              <w:t>-</w:t>
            </w:r>
          </w:p>
        </w:tc>
        <w:tc>
          <w:tcPr>
            <w:tcW w:w="834" w:type="dxa"/>
          </w:tcPr>
          <w:p w14:paraId="6117206D" w14:textId="77777777" w:rsidR="00405EAA" w:rsidRPr="00AD4192" w:rsidRDefault="00405EAA" w:rsidP="00850617">
            <w:pPr>
              <w:jc w:val="left"/>
            </w:pPr>
            <w:r w:rsidRPr="00AD4192">
              <w:t>Non</w:t>
            </w:r>
          </w:p>
        </w:tc>
        <w:tc>
          <w:tcPr>
            <w:tcW w:w="2710" w:type="dxa"/>
          </w:tcPr>
          <w:p w14:paraId="4F43E5D7" w14:textId="77777777" w:rsidR="00405EAA" w:rsidRPr="009A220E" w:rsidRDefault="00405EAA" w:rsidP="00850617">
            <w:pPr>
              <w:jc w:val="left"/>
              <w:rPr>
                <w:lang w:val="en-US"/>
              </w:rPr>
            </w:pPr>
            <w:r w:rsidRPr="009A220E">
              <w:rPr>
                <w:lang w:val="en-US"/>
              </w:rPr>
              <w:t>UNSIGNED</w:t>
            </w:r>
          </w:p>
          <w:p w14:paraId="339184AF" w14:textId="77777777" w:rsidR="00405EAA" w:rsidRPr="009A220E" w:rsidRDefault="00405EAA" w:rsidP="00850617">
            <w:pPr>
              <w:jc w:val="left"/>
              <w:rPr>
                <w:lang w:val="en-US"/>
              </w:rPr>
            </w:pPr>
            <w:r w:rsidRPr="009A220E">
              <w:rPr>
                <w:lang w:val="en-US"/>
              </w:rPr>
              <w:t>AUTO_INCREMENT</w:t>
            </w:r>
          </w:p>
          <w:p w14:paraId="7AD546B0" w14:textId="709BEC36" w:rsidR="00C32D21" w:rsidRPr="009A220E" w:rsidRDefault="00C32D21" w:rsidP="00850617">
            <w:pPr>
              <w:jc w:val="left"/>
              <w:rPr>
                <w:lang w:val="en-US"/>
              </w:rPr>
            </w:pPr>
            <w:r w:rsidRPr="009A220E">
              <w:rPr>
                <w:lang w:val="en-US"/>
              </w:rPr>
              <w:t>CASCADE_ON_DELETE</w:t>
            </w:r>
          </w:p>
        </w:tc>
        <w:tc>
          <w:tcPr>
            <w:tcW w:w="1148" w:type="dxa"/>
          </w:tcPr>
          <w:p w14:paraId="6305C91E" w14:textId="77777777" w:rsidR="00405EAA" w:rsidRPr="00AD4192" w:rsidRDefault="00405EAA" w:rsidP="00850617">
            <w:pPr>
              <w:jc w:val="left"/>
            </w:pPr>
            <w:r w:rsidRPr="00AD4192">
              <w:t>-</w:t>
            </w:r>
          </w:p>
        </w:tc>
      </w:tr>
    </w:tbl>
    <w:p w14:paraId="3A54A42A" w14:textId="77777777" w:rsidR="00A26E71" w:rsidRPr="00AD4192" w:rsidRDefault="00A26E71" w:rsidP="00A26E71"/>
    <w:p w14:paraId="7643449F" w14:textId="3259A940" w:rsidR="006F2AE6" w:rsidRPr="00AD4192" w:rsidRDefault="00405EAA" w:rsidP="00405EAA">
      <w:r w:rsidRPr="00AD4192">
        <w:t>Cette table est la table de pivot</w:t>
      </w:r>
      <w:r w:rsidR="00D4292F" w:rsidRPr="00AD4192">
        <w:rPr>
          <w:color w:val="000000" w:themeColor="text1"/>
        </w:rPr>
        <w:fldChar w:fldCharType="begin"/>
      </w:r>
      <w:r w:rsidR="00D4292F" w:rsidRPr="00AD4192">
        <w:rPr>
          <w:color w:val="000000" w:themeColor="text1"/>
        </w:rPr>
        <w:instrText xml:space="preserve"> XE "Table de </w:instrText>
      </w:r>
      <w:proofErr w:type="spellStart"/>
      <w:proofErr w:type="gramStart"/>
      <w:r w:rsidR="00D4292F" w:rsidRPr="00AD4192">
        <w:rPr>
          <w:color w:val="000000" w:themeColor="text1"/>
        </w:rPr>
        <w:instrText>pivot:Table</w:instrText>
      </w:r>
      <w:proofErr w:type="spellEnd"/>
      <w:proofErr w:type="gramEnd"/>
      <w:r w:rsidR="00D4292F" w:rsidRPr="00AD4192">
        <w:rPr>
          <w:color w:val="000000" w:themeColor="text1"/>
        </w:rPr>
        <w:instrText xml:space="preserve"> dans une base de données dont l'identifiant est la concaténation de deux clés étrangères. Ce genre de tables permet la mise en pratique d'une relation n-n (</w:instrText>
      </w:r>
      <w:proofErr w:type="spellStart"/>
      <w:r w:rsidR="00D4292F" w:rsidRPr="00AD4192">
        <w:rPr>
          <w:color w:val="000000" w:themeColor="text1"/>
        </w:rPr>
        <w:instrText>many</w:instrText>
      </w:r>
      <w:proofErr w:type="spellEnd"/>
      <w:r w:rsidR="00D4292F" w:rsidRPr="00AD4192">
        <w:rPr>
          <w:color w:val="000000" w:themeColor="text1"/>
        </w:rPr>
        <w:instrText>-to-</w:instrText>
      </w:r>
      <w:proofErr w:type="spellStart"/>
      <w:r w:rsidR="00D4292F" w:rsidRPr="00AD4192">
        <w:rPr>
          <w:color w:val="000000" w:themeColor="text1"/>
        </w:rPr>
        <w:instrText>many</w:instrText>
      </w:r>
      <w:proofErr w:type="spellEnd"/>
      <w:r w:rsidR="00D4292F" w:rsidRPr="00AD4192">
        <w:rPr>
          <w:color w:val="000000" w:themeColor="text1"/>
        </w:rPr>
        <w:instrText xml:space="preserve">)." </w:instrText>
      </w:r>
      <w:r w:rsidR="00D4292F" w:rsidRPr="00AD4192">
        <w:rPr>
          <w:color w:val="000000" w:themeColor="text1"/>
        </w:rPr>
        <w:fldChar w:fldCharType="end"/>
      </w:r>
      <w:r w:rsidR="00D4292F" w:rsidRPr="00AD4192">
        <w:rPr>
          <w:color w:val="FF0000"/>
        </w:rPr>
        <w:t>*</w:t>
      </w:r>
      <w:r w:rsidRPr="00AD4192">
        <w:rPr>
          <w:color w:val="000000" w:themeColor="text1"/>
        </w:rPr>
        <w:t xml:space="preserve"> </w:t>
      </w:r>
      <w:r w:rsidRPr="00AD4192">
        <w:t>qui lie entre elles les tables </w:t>
      </w:r>
      <w:r w:rsidRPr="00AD4192">
        <w:rPr>
          <w:b/>
          <w:bCs/>
        </w:rPr>
        <w:t>groups</w:t>
      </w:r>
      <w:r w:rsidRPr="00AD4192">
        <w:t xml:space="preserve"> et </w:t>
      </w:r>
      <w:proofErr w:type="spellStart"/>
      <w:r w:rsidRPr="00AD4192">
        <w:rPr>
          <w:b/>
          <w:bCs/>
        </w:rPr>
        <w:t>members</w:t>
      </w:r>
      <w:proofErr w:type="spellEnd"/>
      <w:r w:rsidRPr="00AD4192">
        <w:t xml:space="preserve"> dans leur relation « </w:t>
      </w:r>
      <w:proofErr w:type="spellStart"/>
      <w:r w:rsidRPr="00AD4192">
        <w:t>many</w:t>
      </w:r>
      <w:proofErr w:type="spellEnd"/>
      <w:r w:rsidRPr="00AD4192">
        <w:t>-to-</w:t>
      </w:r>
      <w:proofErr w:type="spellStart"/>
      <w:r w:rsidRPr="00AD4192">
        <w:t>many</w:t>
      </w:r>
      <w:proofErr w:type="spellEnd"/>
      <w:r w:rsidRPr="00AD4192">
        <w:t> ».</w:t>
      </w:r>
    </w:p>
    <w:p w14:paraId="10D108C0" w14:textId="384C3E44" w:rsidR="005C6452" w:rsidRDefault="005C6452">
      <w:pPr>
        <w:jc w:val="left"/>
        <w:rPr>
          <w:rFonts w:asciiTheme="majorHAnsi" w:hAnsiTheme="majorHAnsi" w:cs="Arial"/>
          <w:b/>
          <w:bCs/>
          <w:iCs/>
          <w:sz w:val="28"/>
          <w:szCs w:val="28"/>
        </w:rPr>
      </w:pPr>
    </w:p>
    <w:p w14:paraId="6DD20C69" w14:textId="150C381A" w:rsidR="00752971" w:rsidRPr="00AD4192" w:rsidRDefault="00752971" w:rsidP="00752971">
      <w:pPr>
        <w:pStyle w:val="Titre2"/>
      </w:pPr>
      <w:bookmarkStart w:id="59" w:name="_Toc168319687"/>
      <w:r w:rsidRPr="00AD4192">
        <w:t>Mise en place des contrôleurs</w:t>
      </w:r>
      <w:bookmarkEnd w:id="59"/>
    </w:p>
    <w:p w14:paraId="2E33065E" w14:textId="77777777" w:rsidR="00752971" w:rsidRPr="00AD4192" w:rsidRDefault="00752971" w:rsidP="00752971"/>
    <w:p w14:paraId="7687FF1D" w14:textId="3BC12A6F" w:rsidR="00752971" w:rsidRDefault="004E369D" w:rsidP="00752971">
      <w:r>
        <w:t>Les contrôleurs responsables de la gestion des membres et des équipes sont des contrôleurs de ressources. Une ressource est un modèle sur lequel on peut notamment effectuer les opérations CRUD.</w:t>
      </w:r>
    </w:p>
    <w:p w14:paraId="12E1E36B" w14:textId="50D6F4AF" w:rsidR="004E369D" w:rsidRPr="00AD4192" w:rsidRDefault="004E369D" w:rsidP="00752971">
      <w:r>
        <w:lastRenderedPageBreak/>
        <w:t>Afin de respecter les contraintes d’appartenance (par exemple un ensemble de membre appartient à une équipe), les ensembles des ressources liées à un modèle « parent » seront gérés dans ce dernier. Par exemple, la création des groupes est gérée depuis le contrôleur des équipes.</w:t>
      </w:r>
    </w:p>
    <w:p w14:paraId="5A52F9DD" w14:textId="77777777" w:rsidR="00752971" w:rsidRPr="00AD4192" w:rsidRDefault="00752971" w:rsidP="00752971"/>
    <w:p w14:paraId="3C4876B7" w14:textId="77777777" w:rsidR="00752971" w:rsidRPr="00AD4192" w:rsidRDefault="00752971" w:rsidP="00752971">
      <w:pPr>
        <w:pStyle w:val="Titre3"/>
      </w:pPr>
      <w:bookmarkStart w:id="60" w:name="_Toc168319688"/>
      <w:r w:rsidRPr="00AD4192">
        <w:t>Contrôleurs de ressources</w:t>
      </w:r>
      <w:bookmarkEnd w:id="60"/>
    </w:p>
    <w:p w14:paraId="42FF25BE" w14:textId="77777777" w:rsidR="00752971" w:rsidRPr="00AD4192" w:rsidRDefault="00752971" w:rsidP="00752971"/>
    <w:p w14:paraId="5157CD01" w14:textId="77777777" w:rsidR="00752971" w:rsidRDefault="00752971" w:rsidP="00752971">
      <w:r w:rsidRPr="00AD4192">
        <w:t>Les contrôleurs de ressources offrent une structure de code prédéfinie une fois créés. La création d’un contrôleur de ressource se fait avec la commande suivante :</w:t>
      </w:r>
    </w:p>
    <w:p w14:paraId="7C915490" w14:textId="77777777" w:rsidR="004E369D" w:rsidRPr="00AD4192" w:rsidRDefault="004E369D" w:rsidP="00752971"/>
    <w:p w14:paraId="7FC8F50D" w14:textId="65032B0A" w:rsidR="00752971" w:rsidRPr="009A220E" w:rsidRDefault="00183443" w:rsidP="00183443">
      <w:pPr>
        <w:pStyle w:val="Code"/>
      </w:pPr>
      <w:r w:rsidRPr="009A220E">
        <w:t xml:space="preserve">$ </w:t>
      </w:r>
      <w:proofErr w:type="spellStart"/>
      <w:r w:rsidRPr="009A220E">
        <w:t>php</w:t>
      </w:r>
      <w:proofErr w:type="spellEnd"/>
      <w:r w:rsidRPr="009A220E">
        <w:t xml:space="preserve"> artisan </w:t>
      </w:r>
      <w:proofErr w:type="spellStart"/>
      <w:proofErr w:type="gramStart"/>
      <w:r w:rsidRPr="009A220E">
        <w:t>make:controller</w:t>
      </w:r>
      <w:proofErr w:type="spellEnd"/>
      <w:proofErr w:type="gramEnd"/>
      <w:r w:rsidRPr="009A220E">
        <w:t xml:space="preserve"> </w:t>
      </w:r>
      <w:proofErr w:type="spellStart"/>
      <w:r w:rsidRPr="009A220E">
        <w:t>TeamController</w:t>
      </w:r>
      <w:proofErr w:type="spellEnd"/>
      <w:r w:rsidRPr="009A220E">
        <w:t xml:space="preserve"> --re</w:t>
      </w:r>
      <w:r w:rsidR="003300C4" w:rsidRPr="009A220E">
        <w:t>s</w:t>
      </w:r>
      <w:r w:rsidRPr="009A220E">
        <w:t>ource</w:t>
      </w:r>
    </w:p>
    <w:p w14:paraId="6CCD90BC" w14:textId="3075C73C" w:rsidR="009A3E84" w:rsidRPr="009A220E" w:rsidRDefault="009A3E84">
      <w:pPr>
        <w:jc w:val="left"/>
        <w:rPr>
          <w:lang w:val="en-US"/>
        </w:rPr>
      </w:pPr>
    </w:p>
    <w:p w14:paraId="238FC44B" w14:textId="354D006E" w:rsidR="00752971" w:rsidRPr="00AD4192" w:rsidRDefault="00752971" w:rsidP="00752971">
      <w:r w:rsidRPr="00AD4192">
        <w:t xml:space="preserve">Une fois exécuté, un nouveau fichier est créé sous </w:t>
      </w:r>
      <w:r w:rsidRPr="00AD4192">
        <w:rPr>
          <w:b/>
          <w:bCs/>
        </w:rPr>
        <w:t>app/http/</w:t>
      </w:r>
      <w:proofErr w:type="spellStart"/>
      <w:r w:rsidRPr="00AD4192">
        <w:rPr>
          <w:b/>
          <w:bCs/>
        </w:rPr>
        <w:t>Controllers</w:t>
      </w:r>
      <w:proofErr w:type="spellEnd"/>
      <w:r w:rsidRPr="00AD4192">
        <w:rPr>
          <w:b/>
          <w:bCs/>
        </w:rPr>
        <w:t xml:space="preserve">. </w:t>
      </w:r>
      <w:r w:rsidRPr="00AD4192">
        <w:t>Ce fichier contient les fonctions</w:t>
      </w:r>
      <w:r w:rsidR="00AD187B" w:rsidRPr="00AD4192">
        <w:t xml:space="preserve"> présentes par défaut qui</w:t>
      </w:r>
      <w:r w:rsidRPr="00AD4192">
        <w:t xml:space="preserve"> permett</w:t>
      </w:r>
      <w:r w:rsidR="00AD187B" w:rsidRPr="00AD4192">
        <w:t>ent</w:t>
      </w:r>
      <w:r w:rsidRPr="00AD4192">
        <w:t xml:space="preserve"> de réaliser les opérations CRUD sur la ressource. Les fonctions par défaut sont les suivantes :</w:t>
      </w:r>
    </w:p>
    <w:p w14:paraId="5D6A36EE" w14:textId="77777777" w:rsidR="00752971" w:rsidRPr="00AD4192" w:rsidRDefault="00752971" w:rsidP="00752971"/>
    <w:p w14:paraId="4ECA1F74" w14:textId="0BC97BCF" w:rsidR="00752971" w:rsidRPr="00AD4192" w:rsidRDefault="00752971" w:rsidP="00752971">
      <w:pPr>
        <w:pStyle w:val="Paragraphedeliste"/>
        <w:numPr>
          <w:ilvl w:val="0"/>
          <w:numId w:val="15"/>
        </w:numPr>
        <w:rPr>
          <w:lang w:val="fr-CH"/>
        </w:rPr>
      </w:pPr>
      <w:proofErr w:type="gramStart"/>
      <w:r w:rsidRPr="00AD4192">
        <w:rPr>
          <w:b/>
          <w:bCs/>
          <w:lang w:val="fr-CH"/>
        </w:rPr>
        <w:t>index(</w:t>
      </w:r>
      <w:proofErr w:type="gramEnd"/>
      <w:r w:rsidRPr="00AD4192">
        <w:rPr>
          <w:b/>
          <w:bCs/>
          <w:lang w:val="fr-CH"/>
        </w:rPr>
        <w:t>) </w:t>
      </w:r>
      <w:r w:rsidRPr="00AD4192">
        <w:rPr>
          <w:lang w:val="fr-CH"/>
        </w:rPr>
        <w:t>: Affiche un listing de la re</w:t>
      </w:r>
      <w:r w:rsidR="00E1025B" w:rsidRPr="00AD4192">
        <w:rPr>
          <w:lang w:val="fr-CH"/>
        </w:rPr>
        <w:t>s</w:t>
      </w:r>
      <w:r w:rsidRPr="00AD4192">
        <w:rPr>
          <w:lang w:val="fr-CH"/>
        </w:rPr>
        <w:t>source.</w:t>
      </w:r>
    </w:p>
    <w:p w14:paraId="3B257A8F" w14:textId="77777777" w:rsidR="00752971" w:rsidRPr="00AD4192" w:rsidRDefault="00752971" w:rsidP="00752971">
      <w:pPr>
        <w:pStyle w:val="Paragraphedeliste"/>
        <w:numPr>
          <w:ilvl w:val="0"/>
          <w:numId w:val="15"/>
        </w:numPr>
        <w:rPr>
          <w:lang w:val="fr-CH"/>
        </w:rPr>
      </w:pPr>
      <w:proofErr w:type="spellStart"/>
      <w:proofErr w:type="gramStart"/>
      <w:r w:rsidRPr="00AD4192">
        <w:rPr>
          <w:b/>
          <w:bCs/>
          <w:lang w:val="fr-CH"/>
        </w:rPr>
        <w:t>create</w:t>
      </w:r>
      <w:proofErr w:type="spellEnd"/>
      <w:r w:rsidRPr="00AD4192">
        <w:rPr>
          <w:b/>
          <w:bCs/>
          <w:lang w:val="fr-CH"/>
        </w:rPr>
        <w:t>(</w:t>
      </w:r>
      <w:proofErr w:type="gramEnd"/>
      <w:r w:rsidRPr="00AD4192">
        <w:rPr>
          <w:b/>
          <w:bCs/>
          <w:lang w:val="fr-CH"/>
        </w:rPr>
        <w:t>) </w:t>
      </w:r>
      <w:r w:rsidRPr="00AD4192">
        <w:rPr>
          <w:lang w:val="fr-CH"/>
        </w:rPr>
        <w:t>: Affiche le formulaire pour créer une nouvelle ressource.</w:t>
      </w:r>
    </w:p>
    <w:p w14:paraId="27DB9C7D" w14:textId="77777777" w:rsidR="00752971" w:rsidRPr="00AD4192" w:rsidRDefault="00752971" w:rsidP="00752971">
      <w:pPr>
        <w:pStyle w:val="Paragraphedeliste"/>
        <w:numPr>
          <w:ilvl w:val="0"/>
          <w:numId w:val="15"/>
        </w:numPr>
        <w:rPr>
          <w:lang w:val="fr-CH"/>
        </w:rPr>
      </w:pPr>
      <w:proofErr w:type="gramStart"/>
      <w:r w:rsidRPr="00AD4192">
        <w:rPr>
          <w:b/>
          <w:bCs/>
          <w:lang w:val="fr-CH"/>
        </w:rPr>
        <w:t>store(</w:t>
      </w:r>
      <w:proofErr w:type="gramEnd"/>
      <w:r w:rsidRPr="00AD4192">
        <w:rPr>
          <w:b/>
          <w:bCs/>
          <w:lang w:val="fr-CH"/>
        </w:rPr>
        <w:t>)</w:t>
      </w:r>
      <w:r w:rsidRPr="00AD4192">
        <w:rPr>
          <w:lang w:val="fr-CH"/>
        </w:rPr>
        <w:t> : Stock la nouvelle ressource dans la base de données.</w:t>
      </w:r>
    </w:p>
    <w:p w14:paraId="2F0F2766" w14:textId="77777777" w:rsidR="00752971" w:rsidRPr="00AD4192" w:rsidRDefault="00752971" w:rsidP="00752971">
      <w:pPr>
        <w:pStyle w:val="Paragraphedeliste"/>
        <w:numPr>
          <w:ilvl w:val="0"/>
          <w:numId w:val="15"/>
        </w:numPr>
        <w:rPr>
          <w:b/>
          <w:bCs/>
          <w:lang w:val="fr-CH"/>
        </w:rPr>
      </w:pPr>
      <w:proofErr w:type="gramStart"/>
      <w:r w:rsidRPr="00AD4192">
        <w:rPr>
          <w:b/>
          <w:bCs/>
          <w:lang w:val="fr-CH"/>
        </w:rPr>
        <w:t>show(</w:t>
      </w:r>
      <w:proofErr w:type="gramEnd"/>
      <w:r w:rsidRPr="00AD4192">
        <w:rPr>
          <w:b/>
          <w:bCs/>
          <w:lang w:val="fr-CH"/>
        </w:rPr>
        <w:t>) </w:t>
      </w:r>
      <w:r w:rsidRPr="00AD4192">
        <w:rPr>
          <w:lang w:val="fr-CH"/>
        </w:rPr>
        <w:t>: Affiche une ressource spécifique.</w:t>
      </w:r>
    </w:p>
    <w:p w14:paraId="73675289" w14:textId="77777777" w:rsidR="00752971" w:rsidRPr="00AD4192" w:rsidRDefault="00752971" w:rsidP="00752971">
      <w:pPr>
        <w:pStyle w:val="Paragraphedeliste"/>
        <w:numPr>
          <w:ilvl w:val="0"/>
          <w:numId w:val="15"/>
        </w:numPr>
        <w:rPr>
          <w:b/>
          <w:bCs/>
          <w:lang w:val="fr-CH"/>
        </w:rPr>
      </w:pPr>
      <w:proofErr w:type="spellStart"/>
      <w:proofErr w:type="gramStart"/>
      <w:r w:rsidRPr="00AD4192">
        <w:rPr>
          <w:b/>
          <w:bCs/>
          <w:lang w:val="fr-CH"/>
        </w:rPr>
        <w:t>edit</w:t>
      </w:r>
      <w:proofErr w:type="spellEnd"/>
      <w:r w:rsidRPr="00AD4192">
        <w:rPr>
          <w:b/>
          <w:bCs/>
          <w:lang w:val="fr-CH"/>
        </w:rPr>
        <w:t>(</w:t>
      </w:r>
      <w:proofErr w:type="gramEnd"/>
      <w:r w:rsidRPr="00AD4192">
        <w:rPr>
          <w:b/>
          <w:bCs/>
          <w:lang w:val="fr-CH"/>
        </w:rPr>
        <w:t>) </w:t>
      </w:r>
      <w:r w:rsidRPr="00AD4192">
        <w:rPr>
          <w:lang w:val="fr-CH"/>
        </w:rPr>
        <w:t>:Affiche le formulaire pour modifier une ressource spécifique.</w:t>
      </w:r>
    </w:p>
    <w:p w14:paraId="5DD653D8" w14:textId="77777777" w:rsidR="00752971" w:rsidRPr="00AD4192" w:rsidRDefault="00752971" w:rsidP="00752971">
      <w:pPr>
        <w:pStyle w:val="Paragraphedeliste"/>
        <w:numPr>
          <w:ilvl w:val="0"/>
          <w:numId w:val="15"/>
        </w:numPr>
        <w:rPr>
          <w:b/>
          <w:bCs/>
          <w:lang w:val="fr-CH"/>
        </w:rPr>
      </w:pPr>
      <w:proofErr w:type="gramStart"/>
      <w:r w:rsidRPr="00AD4192">
        <w:rPr>
          <w:b/>
          <w:bCs/>
          <w:lang w:val="fr-CH"/>
        </w:rPr>
        <w:t>update(</w:t>
      </w:r>
      <w:proofErr w:type="gramEnd"/>
      <w:r w:rsidRPr="00AD4192">
        <w:rPr>
          <w:b/>
          <w:bCs/>
          <w:lang w:val="fr-CH"/>
        </w:rPr>
        <w:t>) </w:t>
      </w:r>
      <w:r w:rsidRPr="00AD4192">
        <w:rPr>
          <w:lang w:val="fr-CH"/>
        </w:rPr>
        <w:t>: Modifie une ressource spécifique dans la base de données.</w:t>
      </w:r>
    </w:p>
    <w:p w14:paraId="025B6BE6" w14:textId="77777777" w:rsidR="00752971" w:rsidRPr="00AD4192" w:rsidRDefault="00752971" w:rsidP="00752971">
      <w:pPr>
        <w:pStyle w:val="Paragraphedeliste"/>
        <w:numPr>
          <w:ilvl w:val="0"/>
          <w:numId w:val="15"/>
        </w:numPr>
        <w:rPr>
          <w:b/>
          <w:bCs/>
          <w:lang w:val="fr-CH"/>
        </w:rPr>
      </w:pPr>
      <w:proofErr w:type="gramStart"/>
      <w:r w:rsidRPr="00AD4192">
        <w:rPr>
          <w:b/>
          <w:bCs/>
          <w:lang w:val="fr-CH"/>
        </w:rPr>
        <w:t>destroy(</w:t>
      </w:r>
      <w:proofErr w:type="gramEnd"/>
      <w:r w:rsidRPr="00AD4192">
        <w:rPr>
          <w:b/>
          <w:bCs/>
          <w:lang w:val="fr-CH"/>
        </w:rPr>
        <w:t>) </w:t>
      </w:r>
      <w:r w:rsidRPr="00AD4192">
        <w:rPr>
          <w:lang w:val="fr-CH"/>
        </w:rPr>
        <w:t>: Supprime une ressource spécifique de la base de données.</w:t>
      </w:r>
    </w:p>
    <w:p w14:paraId="19D99824" w14:textId="77777777" w:rsidR="000C5EEE" w:rsidRPr="00AD4192" w:rsidRDefault="000C5EEE" w:rsidP="000C5EEE">
      <w:pPr>
        <w:rPr>
          <w:b/>
          <w:bCs/>
        </w:rPr>
      </w:pPr>
    </w:p>
    <w:p w14:paraId="7D273F1F" w14:textId="196DB349" w:rsidR="001576A1" w:rsidRDefault="000C5EEE" w:rsidP="000C5EEE">
      <w:r w:rsidRPr="00AD4192">
        <w:t xml:space="preserve">Laravel met à disposition des méthodes pour créer des enregistrements en base de données. </w:t>
      </w:r>
      <w:r w:rsidR="005D7DA3" w:rsidRPr="00AD4192">
        <w:t>La création et la modification se fera par l’assignement de masse</w:t>
      </w:r>
      <w:r w:rsidR="00324FDA" w:rsidRPr="00AD4192">
        <w:fldChar w:fldCharType="begin"/>
      </w:r>
      <w:r w:rsidR="00324FDA" w:rsidRPr="00AD4192">
        <w:instrText xml:space="preserve"> XE "Assignement de </w:instrText>
      </w:r>
      <w:proofErr w:type="spellStart"/>
      <w:proofErr w:type="gramStart"/>
      <w:r w:rsidR="00324FDA" w:rsidRPr="00AD4192">
        <w:instrText>masse:Fait</w:instrText>
      </w:r>
      <w:proofErr w:type="spellEnd"/>
      <w:proofErr w:type="gramEnd"/>
      <w:r w:rsidR="00324FDA" w:rsidRPr="00AD4192">
        <w:instrText xml:space="preserve"> de modifier plusieurs attributs d'un modèle au lieu d'opérer sur chaque attribut." </w:instrText>
      </w:r>
      <w:r w:rsidR="00324FDA" w:rsidRPr="00AD4192">
        <w:fldChar w:fldCharType="end"/>
      </w:r>
      <w:r w:rsidR="005D7DA3" w:rsidRPr="00AD4192">
        <w:t xml:space="preserve"> </w:t>
      </w:r>
      <w:proofErr w:type="gramStart"/>
      <w:r w:rsidR="005D7DA3" w:rsidRPr="00AD4192">
        <w:t>qui</w:t>
      </w:r>
      <w:proofErr w:type="gramEnd"/>
      <w:r w:rsidR="005D7DA3" w:rsidRPr="00AD4192">
        <w:t xml:space="preserve"> permet de créer ou modifier plusieurs attributs d’un modèle avec une seul ligne de code. </w:t>
      </w:r>
    </w:p>
    <w:p w14:paraId="1525C98A" w14:textId="77777777" w:rsidR="00E47225" w:rsidRPr="00AD4192" w:rsidRDefault="00E47225" w:rsidP="000C5EEE"/>
    <w:p w14:paraId="04B8632E" w14:textId="7E104AEC" w:rsidR="000C5EEE" w:rsidRPr="00AD4192" w:rsidRDefault="005D7DA3" w:rsidP="000C5EEE">
      <w:r w:rsidRPr="00AD4192">
        <w:t xml:space="preserve">Cette méthode présente un risque de sécurité car il est possible, </w:t>
      </w:r>
      <w:proofErr w:type="gramStart"/>
      <w:r w:rsidR="00BB1669">
        <w:t>si il</w:t>
      </w:r>
      <w:proofErr w:type="gramEnd"/>
      <w:r w:rsidR="00BB1669">
        <w:t xml:space="preserve"> n’y avait pas de</w:t>
      </w:r>
      <w:r w:rsidRPr="00AD4192">
        <w:t xml:space="preserve"> protections, d’insérer des attributs à modifier dans une requête HTML. Pour contrer cela, il faut définir les attribut</w:t>
      </w:r>
      <w:r w:rsidR="00E4388F" w:rsidRPr="00AD4192">
        <w:t>s</w:t>
      </w:r>
      <w:r w:rsidRPr="00AD4192">
        <w:t xml:space="preserve"> qui sont autorisés pour l’assignement de masse</w:t>
      </w:r>
      <w:r w:rsidR="004055A8" w:rsidRPr="00AD4192">
        <w:rPr>
          <w:rStyle w:val="Appelnotedebasdep"/>
        </w:rPr>
        <w:footnoteReference w:id="15"/>
      </w:r>
      <w:r w:rsidR="00E4388F" w:rsidRPr="00AD4192">
        <w:t xml:space="preserve"> dans le modèle correspondant en créant une propriété nommée </w:t>
      </w:r>
      <w:r w:rsidR="00E4388F" w:rsidRPr="00AD4192">
        <w:rPr>
          <w:b/>
          <w:bCs/>
        </w:rPr>
        <w:t>$</w:t>
      </w:r>
      <w:proofErr w:type="spellStart"/>
      <w:r w:rsidR="00E4388F" w:rsidRPr="00AD4192">
        <w:rPr>
          <w:b/>
          <w:bCs/>
        </w:rPr>
        <w:t>fillable</w:t>
      </w:r>
      <w:proofErr w:type="spellEnd"/>
      <w:r w:rsidR="00E4388F" w:rsidRPr="00AD4192">
        <w:t> :</w:t>
      </w:r>
    </w:p>
    <w:p w14:paraId="27856E5B" w14:textId="01D249F3" w:rsidR="001576A1" w:rsidRPr="00AD4192" w:rsidRDefault="001576A1">
      <w:pPr>
        <w:jc w:val="left"/>
        <w:rPr>
          <w:rFonts w:ascii="Fira Code" w:hAnsi="Fira Code" w:cs="Fira Code"/>
          <w:color w:val="000000" w:themeColor="text1"/>
          <w:sz w:val="21"/>
          <w:szCs w:val="21"/>
        </w:rPr>
      </w:pPr>
    </w:p>
    <w:p w14:paraId="38365494" w14:textId="31691633" w:rsidR="00E4388F" w:rsidRPr="009A220E" w:rsidRDefault="00E4388F" w:rsidP="00E4388F">
      <w:pPr>
        <w:pStyle w:val="Code"/>
      </w:pPr>
      <w:r w:rsidRPr="009A220E">
        <w:t>protected $fillable = [</w:t>
      </w:r>
    </w:p>
    <w:p w14:paraId="17577282" w14:textId="77777777" w:rsidR="00E4388F" w:rsidRPr="009A220E" w:rsidRDefault="00E4388F" w:rsidP="00E4388F">
      <w:pPr>
        <w:pStyle w:val="Code"/>
      </w:pPr>
      <w:r w:rsidRPr="009A220E">
        <w:t>    'name',</w:t>
      </w:r>
    </w:p>
    <w:p w14:paraId="10D0964F" w14:textId="77777777" w:rsidR="00E4388F" w:rsidRPr="009A220E" w:rsidRDefault="00E4388F" w:rsidP="00E4388F">
      <w:pPr>
        <w:pStyle w:val="Code"/>
      </w:pPr>
      <w:r w:rsidRPr="009A220E">
        <w:t>    '</w:t>
      </w:r>
      <w:proofErr w:type="spellStart"/>
      <w:r w:rsidRPr="009A220E">
        <w:t>nbActivities</w:t>
      </w:r>
      <w:proofErr w:type="spellEnd"/>
      <w:r w:rsidRPr="009A220E">
        <w:t>',</w:t>
      </w:r>
    </w:p>
    <w:p w14:paraId="2D230734" w14:textId="77777777" w:rsidR="00E4388F" w:rsidRPr="009A220E" w:rsidRDefault="00E4388F" w:rsidP="00E4388F">
      <w:pPr>
        <w:pStyle w:val="Code"/>
      </w:pPr>
      <w:r w:rsidRPr="009A220E">
        <w:t>    '</w:t>
      </w:r>
      <w:proofErr w:type="spellStart"/>
      <w:r w:rsidRPr="009A220E">
        <w:t>nbMemberPerGroup</w:t>
      </w:r>
      <w:proofErr w:type="spellEnd"/>
      <w:r w:rsidRPr="009A220E">
        <w:t>',</w:t>
      </w:r>
    </w:p>
    <w:p w14:paraId="33D819B4" w14:textId="77777777" w:rsidR="00E4388F" w:rsidRPr="00AD4192" w:rsidRDefault="00E4388F" w:rsidP="00E4388F">
      <w:pPr>
        <w:pStyle w:val="Code"/>
        <w:rPr>
          <w:lang w:val="fr-CH"/>
        </w:rPr>
      </w:pPr>
      <w:r w:rsidRPr="009A220E">
        <w:t xml:space="preserve">    </w:t>
      </w:r>
      <w:r w:rsidRPr="00AD4192">
        <w:rPr>
          <w:lang w:val="fr-CH"/>
        </w:rPr>
        <w:t>'</w:t>
      </w:r>
      <w:proofErr w:type="spellStart"/>
      <w:r w:rsidRPr="00AD4192">
        <w:rPr>
          <w:lang w:val="fr-CH"/>
        </w:rPr>
        <w:t>user_id</w:t>
      </w:r>
      <w:proofErr w:type="spellEnd"/>
      <w:r w:rsidRPr="00AD4192">
        <w:rPr>
          <w:lang w:val="fr-CH"/>
        </w:rPr>
        <w:t>',</w:t>
      </w:r>
    </w:p>
    <w:p w14:paraId="045ED0A2" w14:textId="77777777" w:rsidR="00E4388F" w:rsidRPr="00AD4192" w:rsidRDefault="00E4388F" w:rsidP="00E4388F">
      <w:pPr>
        <w:pStyle w:val="Code"/>
        <w:rPr>
          <w:lang w:val="fr-CH"/>
        </w:rPr>
      </w:pPr>
      <w:r w:rsidRPr="00AD4192">
        <w:rPr>
          <w:lang w:val="fr-CH"/>
        </w:rPr>
        <w:t>];</w:t>
      </w:r>
    </w:p>
    <w:p w14:paraId="6A7FE37E" w14:textId="311518FC" w:rsidR="004E369D" w:rsidRDefault="004E369D">
      <w:pPr>
        <w:jc w:val="left"/>
      </w:pPr>
    </w:p>
    <w:p w14:paraId="650A3A31" w14:textId="77777777" w:rsidR="00E47225" w:rsidRDefault="00E47225">
      <w:pPr>
        <w:jc w:val="left"/>
      </w:pPr>
      <w:r>
        <w:br w:type="page"/>
      </w:r>
    </w:p>
    <w:p w14:paraId="515DA7B0" w14:textId="65B17CB6" w:rsidR="00752971" w:rsidRPr="00AD4192" w:rsidRDefault="00E4388F" w:rsidP="00405EAA">
      <w:r w:rsidRPr="00AD4192">
        <w:lastRenderedPageBreak/>
        <w:t>Avec cela, il est désormais possible de créer modèles avec plusieurs attributs en une ligne de code. Voici un exemple avec la création d’une équipe :</w:t>
      </w:r>
    </w:p>
    <w:p w14:paraId="41AB48E5" w14:textId="77777777" w:rsidR="00E4388F" w:rsidRPr="00AD4192" w:rsidRDefault="00E4388F" w:rsidP="00405EAA"/>
    <w:p w14:paraId="073FC2D2" w14:textId="77777777" w:rsidR="00E4388F" w:rsidRPr="00A21070" w:rsidRDefault="00E4388F" w:rsidP="00E4388F">
      <w:pPr>
        <w:pStyle w:val="Code"/>
        <w:rPr>
          <w:lang w:val="fr-CH"/>
        </w:rPr>
      </w:pPr>
      <w:proofErr w:type="gramStart"/>
      <w:r w:rsidRPr="00A21070">
        <w:rPr>
          <w:lang w:val="fr-CH"/>
        </w:rPr>
        <w:t>public</w:t>
      </w:r>
      <w:proofErr w:type="gramEnd"/>
      <w:r w:rsidRPr="00A21070">
        <w:rPr>
          <w:lang w:val="fr-CH"/>
        </w:rPr>
        <w:t xml:space="preserve"> </w:t>
      </w:r>
      <w:proofErr w:type="spellStart"/>
      <w:r w:rsidRPr="00A21070">
        <w:rPr>
          <w:lang w:val="fr-CH"/>
        </w:rPr>
        <w:t>function</w:t>
      </w:r>
      <w:proofErr w:type="spellEnd"/>
      <w:r w:rsidRPr="00A21070">
        <w:rPr>
          <w:lang w:val="fr-CH"/>
        </w:rPr>
        <w:t xml:space="preserve"> store(</w:t>
      </w:r>
      <w:proofErr w:type="spellStart"/>
      <w:r w:rsidRPr="00A21070">
        <w:rPr>
          <w:i/>
          <w:iCs/>
          <w:lang w:val="fr-CH"/>
        </w:rPr>
        <w:t>TeamRequest</w:t>
      </w:r>
      <w:proofErr w:type="spellEnd"/>
      <w:r w:rsidRPr="00A21070">
        <w:rPr>
          <w:lang w:val="fr-CH"/>
        </w:rPr>
        <w:t xml:space="preserve"> $</w:t>
      </w:r>
      <w:proofErr w:type="spellStart"/>
      <w:r w:rsidRPr="00A21070">
        <w:rPr>
          <w:lang w:val="fr-CH"/>
        </w:rPr>
        <w:t>request</w:t>
      </w:r>
      <w:proofErr w:type="spellEnd"/>
      <w:r w:rsidRPr="00A21070">
        <w:rPr>
          <w:lang w:val="fr-CH"/>
        </w:rPr>
        <w:t>)</w:t>
      </w:r>
    </w:p>
    <w:p w14:paraId="34219A74" w14:textId="77777777" w:rsidR="00E4388F" w:rsidRPr="009A220E" w:rsidRDefault="00E4388F" w:rsidP="00E4388F">
      <w:pPr>
        <w:pStyle w:val="Code"/>
      </w:pPr>
      <w:r w:rsidRPr="009A220E">
        <w:t>{</w:t>
      </w:r>
    </w:p>
    <w:p w14:paraId="02DF49D1" w14:textId="777D1867" w:rsidR="00E4388F" w:rsidRPr="009A220E" w:rsidRDefault="00E4388F" w:rsidP="00E4388F">
      <w:pPr>
        <w:pStyle w:val="Code"/>
      </w:pPr>
      <w:r w:rsidRPr="009A220E">
        <w:t>    $</w:t>
      </w:r>
      <w:proofErr w:type="spellStart"/>
      <w:r w:rsidRPr="009A220E">
        <w:t>validatedName</w:t>
      </w:r>
      <w:proofErr w:type="spellEnd"/>
      <w:r w:rsidRPr="009A220E">
        <w:t xml:space="preserve"> = $request-&gt;</w:t>
      </w:r>
      <w:proofErr w:type="gramStart"/>
      <w:r w:rsidRPr="009A220E">
        <w:t>validated(</w:t>
      </w:r>
      <w:proofErr w:type="gramEnd"/>
      <w:r w:rsidRPr="009A220E">
        <w:t>);</w:t>
      </w:r>
    </w:p>
    <w:p w14:paraId="1124E497" w14:textId="151E2A78" w:rsidR="00E4388F" w:rsidRPr="009A220E" w:rsidRDefault="00E4388F" w:rsidP="00E4388F">
      <w:pPr>
        <w:pStyle w:val="Code"/>
      </w:pPr>
      <w:r w:rsidRPr="009A220E">
        <w:t xml:space="preserve">    $team = </w:t>
      </w:r>
      <w:proofErr w:type="gramStart"/>
      <w:r w:rsidRPr="009A220E">
        <w:rPr>
          <w:i/>
          <w:iCs/>
        </w:rPr>
        <w:t>Team</w:t>
      </w:r>
      <w:r w:rsidRPr="009A220E">
        <w:t>::</w:t>
      </w:r>
      <w:proofErr w:type="gramEnd"/>
      <w:r w:rsidRPr="009A220E">
        <w:t>create($</w:t>
      </w:r>
      <w:proofErr w:type="spellStart"/>
      <w:r w:rsidRPr="009A220E">
        <w:t>validatedName</w:t>
      </w:r>
      <w:proofErr w:type="spellEnd"/>
      <w:r w:rsidRPr="009A220E">
        <w:t>);</w:t>
      </w:r>
    </w:p>
    <w:p w14:paraId="014337D8" w14:textId="4A807AC3" w:rsidR="00E4388F" w:rsidRPr="00AD4192" w:rsidRDefault="00E4388F" w:rsidP="00E4388F">
      <w:pPr>
        <w:pStyle w:val="Code"/>
        <w:rPr>
          <w:lang w:val="fr-CH"/>
        </w:rPr>
      </w:pPr>
      <w:r w:rsidRPr="009A220E">
        <w:t xml:space="preserve">    </w:t>
      </w:r>
      <w:proofErr w:type="gramStart"/>
      <w:r w:rsidRPr="00AD4192">
        <w:rPr>
          <w:lang w:val="fr-CH"/>
        </w:rPr>
        <w:t>return</w:t>
      </w:r>
      <w:proofErr w:type="gramEnd"/>
      <w:r w:rsidRPr="00AD4192">
        <w:rPr>
          <w:lang w:val="fr-CH"/>
        </w:rPr>
        <w:t xml:space="preserve"> ...;</w:t>
      </w:r>
    </w:p>
    <w:p w14:paraId="0AC21A96" w14:textId="77777777" w:rsidR="00E4388F" w:rsidRPr="00AD4192" w:rsidRDefault="00E4388F" w:rsidP="00E4388F">
      <w:pPr>
        <w:pStyle w:val="Code"/>
        <w:rPr>
          <w:lang w:val="fr-CH"/>
        </w:rPr>
      </w:pPr>
      <w:r w:rsidRPr="00AD4192">
        <w:rPr>
          <w:lang w:val="fr-CH"/>
        </w:rPr>
        <w:t>}</w:t>
      </w:r>
    </w:p>
    <w:p w14:paraId="6B59EE38" w14:textId="77777777" w:rsidR="00E4388F" w:rsidRPr="00AD4192" w:rsidRDefault="00E4388F" w:rsidP="00405EAA"/>
    <w:p w14:paraId="2DE90C10" w14:textId="6A592D10" w:rsidR="006F2AE6" w:rsidRPr="00AD4192" w:rsidRDefault="000D7369" w:rsidP="006F2AE6">
      <w:pPr>
        <w:pStyle w:val="Titre2"/>
      </w:pPr>
      <w:bookmarkStart w:id="61" w:name="_Toc168319689"/>
      <w:r w:rsidRPr="00AD4192">
        <w:t>Mise en place des r</w:t>
      </w:r>
      <w:r w:rsidR="006F2AE6" w:rsidRPr="00AD4192">
        <w:t>outes</w:t>
      </w:r>
      <w:bookmarkEnd w:id="61"/>
    </w:p>
    <w:p w14:paraId="1F2D6D4D" w14:textId="77777777" w:rsidR="006F2AE6" w:rsidRPr="00AD4192" w:rsidRDefault="006F2AE6" w:rsidP="006F2AE6"/>
    <w:p w14:paraId="13D49484" w14:textId="7E1F9379" w:rsidR="00833D3A" w:rsidRPr="00AD4192" w:rsidRDefault="00F53E52" w:rsidP="00F53E52">
      <w:r w:rsidRPr="00AD4192">
        <w:t>Laravel met à disposition un système de routes permettant d’exécuter des instructions en fonction d’une URL spécifique et d’un type de requêtes.</w:t>
      </w:r>
      <w:r w:rsidR="00CE1F87" w:rsidRPr="00AD4192">
        <w:t xml:space="preserve"> Les routes sont définies dans le répertoire « routes » dans le fichier </w:t>
      </w:r>
      <w:proofErr w:type="spellStart"/>
      <w:r w:rsidR="00CE1F87" w:rsidRPr="00AD4192">
        <w:t>web.php</w:t>
      </w:r>
      <w:proofErr w:type="spellEnd"/>
      <w:r w:rsidR="00CE1F87" w:rsidRPr="00AD4192">
        <w:t>.</w:t>
      </w:r>
      <w:r w:rsidR="00752971" w:rsidRPr="00AD4192">
        <w:t xml:space="preserve"> Laravel offre la possibilité de nommer les routes afin de les catégoriser</w:t>
      </w:r>
      <w:r w:rsidR="00833D3A" w:rsidRPr="00AD4192">
        <w:t xml:space="preserve"> et</w:t>
      </w:r>
      <w:r w:rsidR="00752971" w:rsidRPr="00AD4192">
        <w:t xml:space="preserve"> de les grouper.</w:t>
      </w:r>
      <w:r w:rsidR="00833D3A" w:rsidRPr="00AD4192">
        <w:t xml:space="preserve"> Les routes de ressources n’ont pas besoin d’être nommées car cela est fait automatiquement. </w:t>
      </w:r>
    </w:p>
    <w:p w14:paraId="3AC20951" w14:textId="77777777" w:rsidR="00833D3A" w:rsidRPr="00AD4192" w:rsidRDefault="00833D3A" w:rsidP="00F53E52"/>
    <w:p w14:paraId="7131A96C" w14:textId="253674C9" w:rsidR="00183443" w:rsidRPr="00AD4192" w:rsidRDefault="00833D3A" w:rsidP="00F53E52">
      <w:r w:rsidRPr="00AD4192">
        <w:t>Le lien entre les routes et les contrôleurs</w:t>
      </w:r>
      <w:r w:rsidR="00F53E52" w:rsidRPr="00AD4192">
        <w:t xml:space="preserve"> </w:t>
      </w:r>
      <w:r w:rsidRPr="00AD4192">
        <w:t>des ressources se fait en spécifiant la classe correspondant à la route. Pour ce qui est des autres contrôleurs, il faut également préciser la classe du contrôleur, mais également le nom de la méthode à exécuter.</w:t>
      </w:r>
    </w:p>
    <w:p w14:paraId="67D3BCB2" w14:textId="77777777" w:rsidR="00183443" w:rsidRPr="00AD4192" w:rsidRDefault="00183443" w:rsidP="00F53E52"/>
    <w:p w14:paraId="616F01A1" w14:textId="75E401E9" w:rsidR="00E31822" w:rsidRDefault="00E31822">
      <w:pPr>
        <w:jc w:val="left"/>
      </w:pPr>
      <w:r>
        <w:br w:type="page"/>
      </w:r>
    </w:p>
    <w:p w14:paraId="670522C1" w14:textId="5CAC45FD" w:rsidR="00F53E52" w:rsidRPr="00AD4192" w:rsidRDefault="00F53E52" w:rsidP="00F53E52">
      <w:r w:rsidRPr="00AD4192">
        <w:lastRenderedPageBreak/>
        <w:t xml:space="preserve">Voici </w:t>
      </w:r>
      <w:r w:rsidR="00BB1669">
        <w:t>la version finale des routes qui ont été mises en place pour le fonctionnement de l’application</w:t>
      </w:r>
      <w:r w:rsidRPr="00AD4192">
        <w:t> :</w:t>
      </w:r>
    </w:p>
    <w:p w14:paraId="11527B41" w14:textId="366FB0F2" w:rsidR="00C854D2" w:rsidRPr="00AD4192" w:rsidRDefault="00C854D2" w:rsidP="00E31822">
      <w:pPr>
        <w:jc w:val="left"/>
      </w:pPr>
    </w:p>
    <w:p w14:paraId="4C2923AC" w14:textId="77777777" w:rsidR="00E31822" w:rsidRPr="00E31822" w:rsidRDefault="00E31822" w:rsidP="00E31822">
      <w:pPr>
        <w:pStyle w:val="Comment"/>
      </w:pPr>
      <w:r w:rsidRPr="00E31822">
        <w:t>// root</w:t>
      </w:r>
    </w:p>
    <w:p w14:paraId="614A5B38" w14:textId="77777777" w:rsidR="00E31822" w:rsidRPr="00E31822" w:rsidRDefault="00E31822" w:rsidP="00E31822">
      <w:pPr>
        <w:pStyle w:val="Code"/>
      </w:pPr>
      <w:proofErr w:type="gramStart"/>
      <w:r w:rsidRPr="00E31822">
        <w:t>Route::</w:t>
      </w:r>
      <w:proofErr w:type="gramEnd"/>
      <w:r w:rsidRPr="00E31822">
        <w:t>get('/', function () {</w:t>
      </w:r>
    </w:p>
    <w:p w14:paraId="7C9A5619" w14:textId="77777777" w:rsidR="00E31822" w:rsidRPr="00E31822" w:rsidRDefault="00E31822" w:rsidP="00E31822">
      <w:pPr>
        <w:pStyle w:val="Code"/>
      </w:pPr>
      <w:r w:rsidRPr="00E31822">
        <w:t>    return redirect()-&gt;route('</w:t>
      </w:r>
      <w:proofErr w:type="spellStart"/>
      <w:proofErr w:type="gramStart"/>
      <w:r w:rsidRPr="00E31822">
        <w:t>team.index</w:t>
      </w:r>
      <w:proofErr w:type="spellEnd"/>
      <w:proofErr w:type="gramEnd"/>
      <w:r w:rsidRPr="00E31822">
        <w:t>');</w:t>
      </w:r>
    </w:p>
    <w:p w14:paraId="47E5E65B" w14:textId="77777777" w:rsidR="00E31822" w:rsidRPr="00E31822" w:rsidRDefault="00E31822" w:rsidP="00E31822">
      <w:pPr>
        <w:pStyle w:val="Code"/>
      </w:pPr>
      <w:r w:rsidRPr="00E31822">
        <w:t>});</w:t>
      </w:r>
    </w:p>
    <w:p w14:paraId="59C312D7" w14:textId="77777777" w:rsidR="00E31822" w:rsidRPr="00E31822" w:rsidRDefault="00E31822" w:rsidP="00E31822">
      <w:pPr>
        <w:pStyle w:val="Code"/>
      </w:pPr>
    </w:p>
    <w:p w14:paraId="2BB69D85" w14:textId="77777777" w:rsidR="00E31822" w:rsidRPr="00E31822" w:rsidRDefault="00E31822" w:rsidP="00E31822">
      <w:pPr>
        <w:pStyle w:val="Comment"/>
      </w:pPr>
      <w:r w:rsidRPr="00E31822">
        <w:t>// Team algorithm (Additional routes to a resource controller must be defined before calling the resource route)</w:t>
      </w:r>
    </w:p>
    <w:p w14:paraId="17C5C1DF" w14:textId="77777777" w:rsidR="00E31822" w:rsidRPr="00E31822" w:rsidRDefault="00E31822" w:rsidP="00E31822">
      <w:pPr>
        <w:pStyle w:val="Code"/>
      </w:pPr>
    </w:p>
    <w:p w14:paraId="18AB5797" w14:textId="77777777" w:rsidR="00E31822" w:rsidRPr="00E31822" w:rsidRDefault="00E31822" w:rsidP="00E31822">
      <w:pPr>
        <w:pStyle w:val="Comment"/>
      </w:pPr>
      <w:r w:rsidRPr="00E31822">
        <w:t>// CSV import</w:t>
      </w:r>
    </w:p>
    <w:p w14:paraId="004BEB97" w14:textId="77777777" w:rsidR="00E31822" w:rsidRPr="00E31822" w:rsidRDefault="00E31822" w:rsidP="00E31822">
      <w:pPr>
        <w:pStyle w:val="Code"/>
      </w:pPr>
      <w:proofErr w:type="gramStart"/>
      <w:r w:rsidRPr="00E31822">
        <w:t>Route::</w:t>
      </w:r>
      <w:proofErr w:type="gramEnd"/>
      <w:r w:rsidRPr="00E31822">
        <w:t>post('import-csv/{team}', [</w:t>
      </w:r>
      <w:proofErr w:type="spellStart"/>
      <w:r w:rsidRPr="00E31822">
        <w:t>TeamController</w:t>
      </w:r>
      <w:proofErr w:type="spellEnd"/>
      <w:r w:rsidRPr="00E31822">
        <w:t>::class, '</w:t>
      </w:r>
      <w:proofErr w:type="spellStart"/>
      <w:r w:rsidRPr="00E31822">
        <w:t>importCSV</w:t>
      </w:r>
      <w:proofErr w:type="spellEnd"/>
      <w:r w:rsidRPr="00E31822">
        <w:t>'])</w:t>
      </w:r>
    </w:p>
    <w:p w14:paraId="7B99A804" w14:textId="77777777" w:rsidR="00E31822" w:rsidRPr="00E31822" w:rsidRDefault="00E31822" w:rsidP="00E31822">
      <w:pPr>
        <w:pStyle w:val="Code"/>
      </w:pPr>
      <w:r w:rsidRPr="00E31822">
        <w:t>    -&gt;name('</w:t>
      </w:r>
      <w:proofErr w:type="spellStart"/>
      <w:proofErr w:type="gramStart"/>
      <w:r w:rsidRPr="00E31822">
        <w:t>team.importCSV</w:t>
      </w:r>
      <w:proofErr w:type="spellEnd"/>
      <w:proofErr w:type="gramEnd"/>
      <w:r w:rsidRPr="00E31822">
        <w:t>');</w:t>
      </w:r>
    </w:p>
    <w:p w14:paraId="50CF8914" w14:textId="77777777" w:rsidR="00E31822" w:rsidRPr="00E31822" w:rsidRDefault="00E31822" w:rsidP="00E31822">
      <w:pPr>
        <w:pStyle w:val="Code"/>
      </w:pPr>
    </w:p>
    <w:p w14:paraId="44CAB495" w14:textId="77777777" w:rsidR="00E31822" w:rsidRPr="00E31822" w:rsidRDefault="00E31822" w:rsidP="00E31822">
      <w:pPr>
        <w:pStyle w:val="Comment"/>
      </w:pPr>
      <w:r w:rsidRPr="00E31822">
        <w:t>// Create groups</w:t>
      </w:r>
    </w:p>
    <w:p w14:paraId="2F7E9CAF" w14:textId="77777777" w:rsidR="00E31822" w:rsidRPr="00E31822" w:rsidRDefault="00E31822" w:rsidP="00E31822">
      <w:pPr>
        <w:pStyle w:val="Code"/>
      </w:pPr>
      <w:proofErr w:type="gramStart"/>
      <w:r w:rsidRPr="00E31822">
        <w:t>Route::</w:t>
      </w:r>
      <w:proofErr w:type="gramEnd"/>
      <w:r w:rsidRPr="00E31822">
        <w:t>get('</w:t>
      </w:r>
      <w:proofErr w:type="spellStart"/>
      <w:r w:rsidRPr="00E31822">
        <w:t>groupForm</w:t>
      </w:r>
      <w:proofErr w:type="spellEnd"/>
      <w:r w:rsidRPr="00E31822">
        <w:t>/{team}', [</w:t>
      </w:r>
      <w:proofErr w:type="spellStart"/>
      <w:r w:rsidRPr="00E31822">
        <w:t>TeamController</w:t>
      </w:r>
      <w:proofErr w:type="spellEnd"/>
      <w:r w:rsidRPr="00E31822">
        <w:t>::class, '</w:t>
      </w:r>
      <w:proofErr w:type="spellStart"/>
      <w:r w:rsidRPr="00E31822">
        <w:t>groupForm</w:t>
      </w:r>
      <w:proofErr w:type="spellEnd"/>
      <w:r w:rsidRPr="00E31822">
        <w:t>'])</w:t>
      </w:r>
    </w:p>
    <w:p w14:paraId="274DB646" w14:textId="77777777" w:rsidR="00E31822" w:rsidRPr="00E31822" w:rsidRDefault="00E31822" w:rsidP="00E31822">
      <w:pPr>
        <w:pStyle w:val="Code"/>
      </w:pPr>
      <w:r w:rsidRPr="00E31822">
        <w:t>    -&gt;name('</w:t>
      </w:r>
      <w:proofErr w:type="spellStart"/>
      <w:proofErr w:type="gramStart"/>
      <w:r w:rsidRPr="00E31822">
        <w:t>team.groupForm</w:t>
      </w:r>
      <w:proofErr w:type="spellEnd"/>
      <w:proofErr w:type="gramEnd"/>
      <w:r w:rsidRPr="00E31822">
        <w:t>');</w:t>
      </w:r>
    </w:p>
    <w:p w14:paraId="6B5666F5" w14:textId="77777777" w:rsidR="00E31822" w:rsidRPr="00E31822" w:rsidRDefault="00E31822" w:rsidP="00E31822">
      <w:pPr>
        <w:pStyle w:val="Code"/>
      </w:pPr>
    </w:p>
    <w:p w14:paraId="6CB8A270" w14:textId="77777777" w:rsidR="00E31822" w:rsidRPr="00E31822" w:rsidRDefault="00E31822" w:rsidP="00E31822">
      <w:pPr>
        <w:pStyle w:val="Code"/>
      </w:pPr>
      <w:proofErr w:type="gramStart"/>
      <w:r w:rsidRPr="00E31822">
        <w:t>Route::</w:t>
      </w:r>
      <w:proofErr w:type="gramEnd"/>
      <w:r w:rsidRPr="00E31822">
        <w:t>post('</w:t>
      </w:r>
      <w:proofErr w:type="spellStart"/>
      <w:r w:rsidRPr="00E31822">
        <w:t>createGroups</w:t>
      </w:r>
      <w:proofErr w:type="spellEnd"/>
      <w:r w:rsidRPr="00E31822">
        <w:t>/{team}', [</w:t>
      </w:r>
      <w:proofErr w:type="spellStart"/>
      <w:r w:rsidRPr="00E31822">
        <w:t>TeamController</w:t>
      </w:r>
      <w:proofErr w:type="spellEnd"/>
      <w:r w:rsidRPr="00E31822">
        <w:t>::class, '</w:t>
      </w:r>
      <w:proofErr w:type="spellStart"/>
      <w:r w:rsidRPr="00E31822">
        <w:t>generateGroups</w:t>
      </w:r>
      <w:proofErr w:type="spellEnd"/>
      <w:r w:rsidRPr="00E31822">
        <w:t>'])</w:t>
      </w:r>
    </w:p>
    <w:p w14:paraId="023C9003" w14:textId="77777777" w:rsidR="00E31822" w:rsidRPr="00E31822" w:rsidRDefault="00E31822" w:rsidP="00E31822">
      <w:pPr>
        <w:pStyle w:val="Code"/>
      </w:pPr>
      <w:r w:rsidRPr="00E31822">
        <w:t>    -&gt;name('</w:t>
      </w:r>
      <w:proofErr w:type="spellStart"/>
      <w:proofErr w:type="gramStart"/>
      <w:r w:rsidRPr="00E31822">
        <w:t>team.createGroups</w:t>
      </w:r>
      <w:proofErr w:type="spellEnd"/>
      <w:proofErr w:type="gramEnd"/>
      <w:r w:rsidRPr="00E31822">
        <w:t>');</w:t>
      </w:r>
    </w:p>
    <w:p w14:paraId="686D772A" w14:textId="77777777" w:rsidR="00E31822" w:rsidRPr="00E31822" w:rsidRDefault="00E31822" w:rsidP="00E31822">
      <w:pPr>
        <w:pStyle w:val="Code"/>
      </w:pPr>
    </w:p>
    <w:p w14:paraId="4A816951" w14:textId="77777777" w:rsidR="00E31822" w:rsidRPr="00E31822" w:rsidRDefault="00E31822" w:rsidP="00E31822">
      <w:pPr>
        <w:pStyle w:val="Comment"/>
      </w:pPr>
      <w:r w:rsidRPr="00E31822">
        <w:t>// Show a specific activity</w:t>
      </w:r>
    </w:p>
    <w:p w14:paraId="61B217D9" w14:textId="77777777" w:rsidR="00E31822" w:rsidRPr="00E31822" w:rsidRDefault="00E31822" w:rsidP="00E31822">
      <w:pPr>
        <w:pStyle w:val="Code"/>
      </w:pPr>
      <w:proofErr w:type="gramStart"/>
      <w:r w:rsidRPr="00E31822">
        <w:t>Route::</w:t>
      </w:r>
      <w:proofErr w:type="gramEnd"/>
      <w:r w:rsidRPr="00E31822">
        <w:t>get('</w:t>
      </w:r>
      <w:proofErr w:type="spellStart"/>
      <w:r w:rsidRPr="00E31822">
        <w:t>showActivity</w:t>
      </w:r>
      <w:proofErr w:type="spellEnd"/>
      <w:r w:rsidRPr="00E31822">
        <w:t>/{team}/{generation}', [</w:t>
      </w:r>
      <w:proofErr w:type="spellStart"/>
      <w:r w:rsidRPr="00E31822">
        <w:t>TeamController</w:t>
      </w:r>
      <w:proofErr w:type="spellEnd"/>
      <w:r w:rsidRPr="00E31822">
        <w:t>::class, '</w:t>
      </w:r>
      <w:proofErr w:type="spellStart"/>
      <w:r w:rsidRPr="00E31822">
        <w:t>showActivity</w:t>
      </w:r>
      <w:proofErr w:type="spellEnd"/>
      <w:r w:rsidRPr="00E31822">
        <w:t>'])</w:t>
      </w:r>
    </w:p>
    <w:p w14:paraId="0849CE5B" w14:textId="77777777" w:rsidR="00E31822" w:rsidRPr="00E31822" w:rsidRDefault="00E31822" w:rsidP="00E31822">
      <w:pPr>
        <w:pStyle w:val="Code"/>
      </w:pPr>
      <w:r w:rsidRPr="00E31822">
        <w:t>    -&gt;name('</w:t>
      </w:r>
      <w:proofErr w:type="spellStart"/>
      <w:proofErr w:type="gramStart"/>
      <w:r w:rsidRPr="00E31822">
        <w:t>team.showActivity</w:t>
      </w:r>
      <w:proofErr w:type="spellEnd"/>
      <w:proofErr w:type="gramEnd"/>
      <w:r w:rsidRPr="00E31822">
        <w:t>');</w:t>
      </w:r>
    </w:p>
    <w:p w14:paraId="127E2977" w14:textId="77777777" w:rsidR="00E31822" w:rsidRPr="00E31822" w:rsidRDefault="00E31822" w:rsidP="00E31822">
      <w:pPr>
        <w:pStyle w:val="Code"/>
      </w:pPr>
    </w:p>
    <w:p w14:paraId="0D097ABF" w14:textId="77777777" w:rsidR="00E31822" w:rsidRPr="00E31822" w:rsidRDefault="00E31822" w:rsidP="00E31822">
      <w:pPr>
        <w:pStyle w:val="Comment"/>
      </w:pPr>
      <w:r w:rsidRPr="00E31822">
        <w:t>// Download CSV example</w:t>
      </w:r>
    </w:p>
    <w:p w14:paraId="3FB6B3EC" w14:textId="77777777" w:rsidR="00E31822" w:rsidRPr="00E31822" w:rsidRDefault="00E31822" w:rsidP="00E31822">
      <w:pPr>
        <w:pStyle w:val="Code"/>
      </w:pPr>
      <w:proofErr w:type="gramStart"/>
      <w:r w:rsidRPr="00E31822">
        <w:t>Route::</w:t>
      </w:r>
      <w:proofErr w:type="gramEnd"/>
      <w:r w:rsidRPr="00E31822">
        <w:t>get('csv-example',[</w:t>
      </w:r>
      <w:proofErr w:type="spellStart"/>
      <w:r w:rsidRPr="00E31822">
        <w:t>TeamController</w:t>
      </w:r>
      <w:proofErr w:type="spellEnd"/>
      <w:r w:rsidRPr="00E31822">
        <w:t>::class, '</w:t>
      </w:r>
      <w:proofErr w:type="spellStart"/>
      <w:r w:rsidRPr="00E31822">
        <w:t>csvDownload</w:t>
      </w:r>
      <w:proofErr w:type="spellEnd"/>
      <w:r w:rsidRPr="00E31822">
        <w:t>'])</w:t>
      </w:r>
    </w:p>
    <w:p w14:paraId="5F2149F6" w14:textId="77777777" w:rsidR="00E31822" w:rsidRPr="00E31822" w:rsidRDefault="00E31822" w:rsidP="00E31822">
      <w:pPr>
        <w:pStyle w:val="Code"/>
      </w:pPr>
      <w:r w:rsidRPr="00E31822">
        <w:t>    -&gt;name('</w:t>
      </w:r>
      <w:proofErr w:type="spellStart"/>
      <w:proofErr w:type="gramStart"/>
      <w:r w:rsidRPr="00E31822">
        <w:t>team.csvDownload</w:t>
      </w:r>
      <w:proofErr w:type="spellEnd"/>
      <w:proofErr w:type="gramEnd"/>
      <w:r w:rsidRPr="00E31822">
        <w:t>');</w:t>
      </w:r>
    </w:p>
    <w:p w14:paraId="1B1F4B6B" w14:textId="77777777" w:rsidR="00E31822" w:rsidRPr="00E31822" w:rsidRDefault="00E31822" w:rsidP="00E31822">
      <w:pPr>
        <w:pStyle w:val="Code"/>
      </w:pPr>
    </w:p>
    <w:p w14:paraId="1A9D14AD" w14:textId="77777777" w:rsidR="00E31822" w:rsidRPr="00E31822" w:rsidRDefault="00E31822" w:rsidP="00E31822">
      <w:pPr>
        <w:pStyle w:val="Comment"/>
      </w:pPr>
      <w:r w:rsidRPr="00E31822">
        <w:t xml:space="preserve">// Delete a </w:t>
      </w:r>
      <w:proofErr w:type="spellStart"/>
      <w:r w:rsidRPr="00E31822">
        <w:t>pecific</w:t>
      </w:r>
      <w:proofErr w:type="spellEnd"/>
      <w:r w:rsidRPr="00E31822">
        <w:t xml:space="preserve"> group</w:t>
      </w:r>
    </w:p>
    <w:p w14:paraId="172EEB4B" w14:textId="77777777" w:rsidR="00E31822" w:rsidRPr="00E31822" w:rsidRDefault="00E31822" w:rsidP="00E31822">
      <w:pPr>
        <w:pStyle w:val="Code"/>
      </w:pPr>
      <w:proofErr w:type="gramStart"/>
      <w:r w:rsidRPr="00E31822">
        <w:t>Route::</w:t>
      </w:r>
      <w:proofErr w:type="gramEnd"/>
      <w:r w:rsidRPr="00E31822">
        <w:t>delete('group/destroy/{group}',[</w:t>
      </w:r>
      <w:proofErr w:type="spellStart"/>
      <w:r w:rsidRPr="00E31822">
        <w:t>GroupController</w:t>
      </w:r>
      <w:proofErr w:type="spellEnd"/>
      <w:r w:rsidRPr="00E31822">
        <w:t>::class, '</w:t>
      </w:r>
      <w:proofErr w:type="spellStart"/>
      <w:r w:rsidRPr="00E31822">
        <w:t>deleteGroup</w:t>
      </w:r>
      <w:proofErr w:type="spellEnd"/>
      <w:r w:rsidRPr="00E31822">
        <w:t>'])</w:t>
      </w:r>
    </w:p>
    <w:p w14:paraId="30B890E0" w14:textId="5BB72363" w:rsidR="00E31822" w:rsidRPr="00E31822" w:rsidRDefault="00E31822" w:rsidP="00E31822">
      <w:pPr>
        <w:pStyle w:val="Code"/>
      </w:pPr>
      <w:r w:rsidRPr="00E31822">
        <w:t>    -&gt;name('</w:t>
      </w:r>
      <w:proofErr w:type="spellStart"/>
      <w:proofErr w:type="gramStart"/>
      <w:r w:rsidRPr="00E31822">
        <w:t>group.destroy</w:t>
      </w:r>
      <w:proofErr w:type="spellEnd"/>
      <w:proofErr w:type="gramEnd"/>
      <w:r w:rsidRPr="00E31822">
        <w:t>');</w:t>
      </w:r>
    </w:p>
    <w:p w14:paraId="339AAC3B" w14:textId="77777777" w:rsidR="00E31822" w:rsidRPr="00E31822" w:rsidRDefault="00E31822" w:rsidP="00E31822">
      <w:pPr>
        <w:pStyle w:val="Code"/>
      </w:pPr>
    </w:p>
    <w:p w14:paraId="4FCE1884" w14:textId="77777777" w:rsidR="00E31822" w:rsidRPr="00E31822" w:rsidRDefault="00E31822" w:rsidP="00E31822">
      <w:pPr>
        <w:pStyle w:val="Comment"/>
      </w:pPr>
      <w:r w:rsidRPr="00E31822">
        <w:t>// resources</w:t>
      </w:r>
    </w:p>
    <w:p w14:paraId="308F6BED" w14:textId="77777777" w:rsidR="00E31822" w:rsidRPr="00E31822" w:rsidRDefault="00E31822" w:rsidP="00E31822">
      <w:pPr>
        <w:pStyle w:val="Code"/>
      </w:pPr>
      <w:proofErr w:type="gramStart"/>
      <w:r w:rsidRPr="00E31822">
        <w:t>Route::</w:t>
      </w:r>
      <w:proofErr w:type="gramEnd"/>
      <w:r w:rsidRPr="00E31822">
        <w:t xml:space="preserve">resource('team', </w:t>
      </w:r>
      <w:proofErr w:type="spellStart"/>
      <w:r w:rsidRPr="00E31822">
        <w:t>TeamController</w:t>
      </w:r>
      <w:proofErr w:type="spellEnd"/>
      <w:r w:rsidRPr="00E31822">
        <w:t>::class);</w:t>
      </w:r>
    </w:p>
    <w:p w14:paraId="092C3320" w14:textId="77777777" w:rsidR="00E31822" w:rsidRPr="00E31822" w:rsidRDefault="00E31822" w:rsidP="00E31822">
      <w:pPr>
        <w:pStyle w:val="Code"/>
      </w:pPr>
      <w:proofErr w:type="gramStart"/>
      <w:r w:rsidRPr="00E31822">
        <w:t>Route::</w:t>
      </w:r>
      <w:proofErr w:type="gramEnd"/>
      <w:r w:rsidRPr="00E31822">
        <w:t>resource('</w:t>
      </w:r>
      <w:proofErr w:type="spellStart"/>
      <w:r w:rsidRPr="00E31822">
        <w:t>team.members</w:t>
      </w:r>
      <w:proofErr w:type="spellEnd"/>
      <w:r w:rsidRPr="00E31822">
        <w:t xml:space="preserve">', </w:t>
      </w:r>
      <w:proofErr w:type="spellStart"/>
      <w:r w:rsidRPr="00E31822">
        <w:t>MemberController</w:t>
      </w:r>
      <w:proofErr w:type="spellEnd"/>
      <w:r w:rsidRPr="00E31822">
        <w:t>::class);</w:t>
      </w:r>
    </w:p>
    <w:p w14:paraId="7FB205CC" w14:textId="77777777" w:rsidR="00E31822" w:rsidRPr="00E31822" w:rsidRDefault="00E31822" w:rsidP="00E31822">
      <w:pPr>
        <w:pStyle w:val="Code"/>
      </w:pPr>
    </w:p>
    <w:p w14:paraId="6B9565A2" w14:textId="77777777" w:rsidR="00E31822" w:rsidRPr="00E31822" w:rsidRDefault="00E31822" w:rsidP="00E31822">
      <w:pPr>
        <w:pStyle w:val="Comment"/>
      </w:pPr>
      <w:r w:rsidRPr="00E31822">
        <w:t>// Authentication</w:t>
      </w:r>
    </w:p>
    <w:p w14:paraId="5D68E1E0" w14:textId="77777777" w:rsidR="00E31822" w:rsidRPr="00E31822" w:rsidRDefault="00E31822" w:rsidP="00E31822">
      <w:pPr>
        <w:pStyle w:val="Code"/>
      </w:pPr>
      <w:proofErr w:type="gramStart"/>
      <w:r w:rsidRPr="00E31822">
        <w:t>Route::</w:t>
      </w:r>
      <w:proofErr w:type="gramEnd"/>
      <w:r w:rsidRPr="00E31822">
        <w:t>get('login', [</w:t>
      </w:r>
      <w:proofErr w:type="spellStart"/>
      <w:r w:rsidRPr="00E31822">
        <w:t>AuthController</w:t>
      </w:r>
      <w:proofErr w:type="spellEnd"/>
      <w:r w:rsidRPr="00E31822">
        <w:t>::class, 'login'])</w:t>
      </w:r>
    </w:p>
    <w:p w14:paraId="036C161B" w14:textId="3C947BAF" w:rsidR="00E31822" w:rsidRDefault="00E31822" w:rsidP="00E31822">
      <w:pPr>
        <w:pStyle w:val="Code"/>
      </w:pPr>
      <w:r w:rsidRPr="00E31822">
        <w:t>    -&gt;name('</w:t>
      </w:r>
      <w:proofErr w:type="spellStart"/>
      <w:r w:rsidRPr="00E31822">
        <w:t>auth.login</w:t>
      </w:r>
      <w:proofErr w:type="spellEnd"/>
      <w:r w:rsidRPr="00E31822">
        <w:t>'</w:t>
      </w:r>
      <w:proofErr w:type="gramStart"/>
      <w:r w:rsidRPr="00E31822">
        <w:t>);</w:t>
      </w:r>
      <w:proofErr w:type="gramEnd"/>
    </w:p>
    <w:p w14:paraId="660C308A" w14:textId="77777777" w:rsidR="00E31822" w:rsidRPr="00E31822" w:rsidRDefault="00E31822" w:rsidP="00E31822">
      <w:pPr>
        <w:pStyle w:val="Code"/>
      </w:pPr>
    </w:p>
    <w:p w14:paraId="6498B1BE" w14:textId="77777777" w:rsidR="00E31822" w:rsidRPr="00E31822" w:rsidRDefault="00E31822" w:rsidP="00E31822">
      <w:pPr>
        <w:pStyle w:val="Code"/>
      </w:pPr>
      <w:proofErr w:type="gramStart"/>
      <w:r w:rsidRPr="00E31822">
        <w:t>Route::</w:t>
      </w:r>
      <w:proofErr w:type="gramEnd"/>
      <w:r w:rsidRPr="00E31822">
        <w:t>post('login', [</w:t>
      </w:r>
      <w:proofErr w:type="spellStart"/>
      <w:r w:rsidRPr="00E31822">
        <w:t>AuthController</w:t>
      </w:r>
      <w:proofErr w:type="spellEnd"/>
      <w:r w:rsidRPr="00E31822">
        <w:t>::class, '</w:t>
      </w:r>
      <w:proofErr w:type="spellStart"/>
      <w:r w:rsidRPr="00E31822">
        <w:t>applyLogin</w:t>
      </w:r>
      <w:proofErr w:type="spellEnd"/>
      <w:r w:rsidRPr="00E31822">
        <w:t>'])  </w:t>
      </w:r>
    </w:p>
    <w:p w14:paraId="50E7BF1B" w14:textId="77777777" w:rsidR="00E31822" w:rsidRPr="00E31822" w:rsidRDefault="00E31822" w:rsidP="00E31822">
      <w:pPr>
        <w:pStyle w:val="Code"/>
      </w:pPr>
      <w:r w:rsidRPr="00E31822">
        <w:t>    -&gt;name('</w:t>
      </w:r>
      <w:proofErr w:type="spellStart"/>
      <w:proofErr w:type="gramStart"/>
      <w:r w:rsidRPr="00E31822">
        <w:t>auth.applyLogin</w:t>
      </w:r>
      <w:proofErr w:type="spellEnd"/>
      <w:proofErr w:type="gramEnd"/>
      <w:r w:rsidRPr="00E31822">
        <w:t>');</w:t>
      </w:r>
    </w:p>
    <w:p w14:paraId="659B5D07" w14:textId="77777777" w:rsidR="00E31822" w:rsidRPr="00E31822" w:rsidRDefault="00E31822" w:rsidP="00E31822">
      <w:pPr>
        <w:pStyle w:val="Code"/>
      </w:pPr>
    </w:p>
    <w:p w14:paraId="144CB6CE" w14:textId="77777777" w:rsidR="00E31822" w:rsidRPr="00E31822" w:rsidRDefault="00E31822" w:rsidP="00E31822">
      <w:pPr>
        <w:pStyle w:val="Code"/>
      </w:pPr>
      <w:proofErr w:type="gramStart"/>
      <w:r w:rsidRPr="00E31822">
        <w:lastRenderedPageBreak/>
        <w:t>Route::</w:t>
      </w:r>
      <w:proofErr w:type="gramEnd"/>
      <w:r w:rsidRPr="00E31822">
        <w:t>get('logout', [</w:t>
      </w:r>
      <w:proofErr w:type="spellStart"/>
      <w:r w:rsidRPr="00E31822">
        <w:t>AuthController</w:t>
      </w:r>
      <w:proofErr w:type="spellEnd"/>
      <w:r w:rsidRPr="00E31822">
        <w:t>::class, 'logout'])</w:t>
      </w:r>
    </w:p>
    <w:p w14:paraId="5E0DA778" w14:textId="77777777" w:rsidR="00E31822" w:rsidRPr="00E31822" w:rsidRDefault="00E31822" w:rsidP="00E31822">
      <w:pPr>
        <w:pStyle w:val="Code"/>
      </w:pPr>
      <w:r w:rsidRPr="00E31822">
        <w:t>    -&gt;name('</w:t>
      </w:r>
      <w:proofErr w:type="spellStart"/>
      <w:proofErr w:type="gramStart"/>
      <w:r w:rsidRPr="00E31822">
        <w:t>auth.logout</w:t>
      </w:r>
      <w:proofErr w:type="spellEnd"/>
      <w:proofErr w:type="gramEnd"/>
      <w:r w:rsidRPr="00E31822">
        <w:t>');</w:t>
      </w:r>
    </w:p>
    <w:p w14:paraId="4CDE8DFF" w14:textId="77777777" w:rsidR="00E31822" w:rsidRPr="00E31822" w:rsidRDefault="00E31822" w:rsidP="00E31822">
      <w:pPr>
        <w:pStyle w:val="Code"/>
      </w:pPr>
    </w:p>
    <w:p w14:paraId="10FA3C97" w14:textId="77777777" w:rsidR="00E31822" w:rsidRPr="00E31822" w:rsidRDefault="00E31822" w:rsidP="00E31822">
      <w:pPr>
        <w:pStyle w:val="Comment"/>
      </w:pPr>
      <w:r w:rsidRPr="00E31822">
        <w:t>// About page</w:t>
      </w:r>
    </w:p>
    <w:p w14:paraId="6AF3353C" w14:textId="77777777" w:rsidR="00E31822" w:rsidRPr="00E31822" w:rsidRDefault="00E31822" w:rsidP="00E31822">
      <w:pPr>
        <w:pStyle w:val="Code"/>
      </w:pPr>
      <w:proofErr w:type="gramStart"/>
      <w:r w:rsidRPr="00E31822">
        <w:t>Route::</w:t>
      </w:r>
      <w:proofErr w:type="gramEnd"/>
      <w:r w:rsidRPr="00E31822">
        <w:t>get('about', function(){</w:t>
      </w:r>
    </w:p>
    <w:p w14:paraId="0F4E2A79" w14:textId="77777777" w:rsidR="00E31822" w:rsidRPr="00E31822" w:rsidRDefault="00E31822" w:rsidP="00E31822">
      <w:pPr>
        <w:pStyle w:val="Code"/>
      </w:pPr>
      <w:r w:rsidRPr="00E31822">
        <w:t>    return view('about'</w:t>
      </w:r>
      <w:proofErr w:type="gramStart"/>
      <w:r w:rsidRPr="00E31822">
        <w:t>);</w:t>
      </w:r>
      <w:proofErr w:type="gramEnd"/>
    </w:p>
    <w:p w14:paraId="44C0182F" w14:textId="77777777" w:rsidR="00E31822" w:rsidRPr="00E31822" w:rsidRDefault="00E31822" w:rsidP="00E31822">
      <w:pPr>
        <w:pStyle w:val="Code"/>
      </w:pPr>
      <w:r w:rsidRPr="00E31822">
        <w:t>})-&gt;name('about'</w:t>
      </w:r>
      <w:proofErr w:type="gramStart"/>
      <w:r w:rsidRPr="00E31822">
        <w:t>);</w:t>
      </w:r>
      <w:proofErr w:type="gramEnd"/>
    </w:p>
    <w:p w14:paraId="0BE08DA3" w14:textId="373FFA5D" w:rsidR="0023464A" w:rsidRPr="00C23C05" w:rsidRDefault="0023464A">
      <w:pPr>
        <w:jc w:val="left"/>
        <w:rPr>
          <w:rFonts w:asciiTheme="majorHAnsi" w:hAnsiTheme="majorHAnsi" w:cs="Arial"/>
          <w:bCs/>
          <w:i/>
          <w:szCs w:val="26"/>
          <w:lang w:val="en-US"/>
        </w:rPr>
      </w:pPr>
    </w:p>
    <w:p w14:paraId="0E8FAC4F" w14:textId="2C747CB2" w:rsidR="001D12E7" w:rsidRPr="00AD4192" w:rsidRDefault="001D12E7" w:rsidP="001D12E7">
      <w:pPr>
        <w:pStyle w:val="Titre3"/>
      </w:pPr>
      <w:bookmarkStart w:id="62" w:name="_Toc168319690"/>
      <w:r w:rsidRPr="00AD4192">
        <w:t>La route « / » (Racine)</w:t>
      </w:r>
      <w:bookmarkEnd w:id="62"/>
    </w:p>
    <w:p w14:paraId="51BB005D" w14:textId="77777777" w:rsidR="001D12E7" w:rsidRPr="00AD4192" w:rsidRDefault="001D12E7" w:rsidP="001D12E7"/>
    <w:p w14:paraId="2B9C6D5D" w14:textId="2B027F22" w:rsidR="001D12E7" w:rsidRPr="00AD4192" w:rsidRDefault="001D12E7" w:rsidP="001D12E7">
      <w:r w:rsidRPr="00AD4192">
        <w:t>Cette route a pour</w:t>
      </w:r>
      <w:r w:rsidR="009A3E84" w:rsidRPr="00AD4192">
        <w:t xml:space="preserve"> seul</w:t>
      </w:r>
      <w:r w:rsidRPr="00AD4192">
        <w:t xml:space="preserve"> fonction de rediriger la requête vers la page d’index </w:t>
      </w:r>
      <w:r w:rsidR="00A32D6B" w:rsidRPr="00AD4192">
        <w:t xml:space="preserve">correspondant aux équipes. C’est là où </w:t>
      </w:r>
      <w:proofErr w:type="gramStart"/>
      <w:r w:rsidR="00A32D6B" w:rsidRPr="00AD4192">
        <w:t>sera</w:t>
      </w:r>
      <w:proofErr w:type="gramEnd"/>
      <w:r w:rsidR="00A32D6B" w:rsidRPr="00AD4192">
        <w:t xml:space="preserve"> affichée la liste de toutes les équipes ou les équipes appartenant à l’utilisateur authentifié.</w:t>
      </w:r>
    </w:p>
    <w:p w14:paraId="0B8DAD99" w14:textId="77777777" w:rsidR="001D12E7" w:rsidRPr="00AD4192" w:rsidRDefault="001D12E7" w:rsidP="001D12E7"/>
    <w:p w14:paraId="6F2F1C64" w14:textId="457B7285" w:rsidR="001D12E7" w:rsidRPr="00AD4192" w:rsidRDefault="001D12E7" w:rsidP="00A3001D">
      <w:pPr>
        <w:pStyle w:val="Titre3"/>
      </w:pPr>
      <w:bookmarkStart w:id="63" w:name="_Toc168319691"/>
      <w:r w:rsidRPr="00AD4192">
        <w:t>Ressources</w:t>
      </w:r>
      <w:bookmarkEnd w:id="63"/>
    </w:p>
    <w:p w14:paraId="11E78409" w14:textId="77777777" w:rsidR="001D12E7" w:rsidRPr="00AD4192" w:rsidRDefault="001D12E7" w:rsidP="001D12E7"/>
    <w:p w14:paraId="6A1EB7A1" w14:textId="6D13C199" w:rsidR="002C1B42" w:rsidRDefault="002C1B42" w:rsidP="00F53E52">
      <w:r w:rsidRPr="00AD4192">
        <w:t>Des routes de type « </w:t>
      </w:r>
      <w:proofErr w:type="spellStart"/>
      <w:r w:rsidRPr="00AD4192">
        <w:t>resource</w:t>
      </w:r>
      <w:proofErr w:type="spellEnd"/>
      <w:r w:rsidRPr="00AD4192">
        <w:t xml:space="preserve"> » ont été mises en place. Les ressources en Laravel permettent de créer automatiquement les routes nécessaires à </w:t>
      </w:r>
      <w:r w:rsidR="009A3E84" w:rsidRPr="00AD4192">
        <w:t>la mise en place</w:t>
      </w:r>
      <w:r w:rsidRPr="00AD4192">
        <w:t xml:space="preserve"> des opérations CRUD sur un modèle Eloquent. </w:t>
      </w:r>
      <w:r w:rsidR="001D12E7" w:rsidRPr="00AD4192">
        <w:t>Cela permet d’éviter d’avoir à créer un nombre important de routes qui se répètent pour chaque modèle.</w:t>
      </w:r>
      <w:r w:rsidR="00D4292F" w:rsidRPr="00AD4192">
        <w:t xml:space="preserve"> Les routes de ressources </w:t>
      </w:r>
      <w:r w:rsidR="009A3E84" w:rsidRPr="00AD4192">
        <w:t>s’appliquent</w:t>
      </w:r>
      <w:r w:rsidR="00D4292F" w:rsidRPr="00AD4192">
        <w:t> pour les</w:t>
      </w:r>
      <w:r w:rsidR="00D86BBF" w:rsidRPr="00AD4192">
        <w:t xml:space="preserve"> </w:t>
      </w:r>
      <w:r w:rsidR="00D86BBF" w:rsidRPr="00AD4192">
        <w:rPr>
          <w:b/>
          <w:bCs/>
        </w:rPr>
        <w:t>équipes</w:t>
      </w:r>
      <w:r w:rsidR="00DD2191">
        <w:t xml:space="preserve"> et</w:t>
      </w:r>
      <w:r w:rsidR="00D86BBF" w:rsidRPr="00AD4192">
        <w:t xml:space="preserve"> les </w:t>
      </w:r>
      <w:r w:rsidR="00D86BBF" w:rsidRPr="00AD4192">
        <w:rPr>
          <w:b/>
          <w:bCs/>
        </w:rPr>
        <w:t>membres</w:t>
      </w:r>
      <w:r w:rsidR="00D86BBF" w:rsidRPr="00AD4192">
        <w:t>.</w:t>
      </w:r>
    </w:p>
    <w:p w14:paraId="00B128E2" w14:textId="77777777" w:rsidR="00DD2191" w:rsidRDefault="00DD2191" w:rsidP="00F53E52"/>
    <w:p w14:paraId="12313492" w14:textId="77D58252" w:rsidR="00DD2191" w:rsidRPr="00AD4192" w:rsidRDefault="00DD2191" w:rsidP="00F53E52">
      <w:r>
        <w:t>Des routes ont été ajoutées pour le contrôleur des équipes car des fonctions supplémentaires ont été rajoutées qui ne s’incluent pas dans le cadre des opérations CRUD de la ressource.</w:t>
      </w:r>
    </w:p>
    <w:p w14:paraId="3912962B" w14:textId="77777777" w:rsidR="003210AB" w:rsidRPr="00AD4192" w:rsidRDefault="003210AB" w:rsidP="00F53E52"/>
    <w:p w14:paraId="421F73F3" w14:textId="110112B8" w:rsidR="003210AB" w:rsidRPr="00AD4192" w:rsidRDefault="003210AB" w:rsidP="00F53E52">
      <w:r w:rsidRPr="00AD4192">
        <w:t xml:space="preserve">La table des </w:t>
      </w:r>
      <w:r w:rsidRPr="00AD4192">
        <w:rPr>
          <w:b/>
          <w:bCs/>
        </w:rPr>
        <w:t>membres</w:t>
      </w:r>
      <w:r w:rsidRPr="00AD4192">
        <w:t xml:space="preserve"> s’appelle </w:t>
      </w:r>
      <w:proofErr w:type="spellStart"/>
      <w:proofErr w:type="gramStart"/>
      <w:r w:rsidRPr="00AD4192">
        <w:rPr>
          <w:b/>
          <w:bCs/>
        </w:rPr>
        <w:t>team.member</w:t>
      </w:r>
      <w:proofErr w:type="spellEnd"/>
      <w:proofErr w:type="gramEnd"/>
      <w:r w:rsidRPr="00AD4192">
        <w:t xml:space="preserve"> en raison de la contrainte qui lie un membre à son équipe.</w:t>
      </w:r>
      <w:r w:rsidR="008633EA" w:rsidRPr="00AD4192">
        <w:t xml:space="preserve"> On parle de ressource imbriquée.</w:t>
      </w:r>
      <w:r w:rsidR="008633EA" w:rsidRPr="00AD4192">
        <w:rPr>
          <w:rStyle w:val="Appelnotedebasdep"/>
        </w:rPr>
        <w:footnoteReference w:id="16"/>
      </w:r>
    </w:p>
    <w:p w14:paraId="7D26A6F8" w14:textId="77777777" w:rsidR="001D12E7" w:rsidRPr="00AD4192" w:rsidRDefault="001D12E7" w:rsidP="00F53E52"/>
    <w:p w14:paraId="1234E739" w14:textId="2D9079B4" w:rsidR="001D12E7" w:rsidRPr="00AD4192" w:rsidRDefault="001D12E7" w:rsidP="001D12E7">
      <w:pPr>
        <w:pStyle w:val="Titre3"/>
      </w:pPr>
      <w:bookmarkStart w:id="64" w:name="_Toc168319692"/>
      <w:r w:rsidRPr="00AD4192">
        <w:t>Authentification</w:t>
      </w:r>
      <w:bookmarkEnd w:id="64"/>
    </w:p>
    <w:p w14:paraId="15D4B171" w14:textId="77777777" w:rsidR="001D12E7" w:rsidRPr="00AD4192" w:rsidRDefault="001D12E7" w:rsidP="001D12E7"/>
    <w:p w14:paraId="13B6EA10" w14:textId="0F1A56E0" w:rsidR="001D12E7" w:rsidRPr="00AD4192" w:rsidRDefault="001D12E7" w:rsidP="001D12E7">
      <w:r w:rsidRPr="00AD4192">
        <w:t xml:space="preserve">La partie authentification contient </w:t>
      </w:r>
      <w:r w:rsidR="009A3E84" w:rsidRPr="00AD4192">
        <w:t>trois</w:t>
      </w:r>
      <w:r w:rsidRPr="00AD4192">
        <w:t xml:space="preserve"> routes : la première pour appeler la méthode qui affiche le formulaire de connexion</w:t>
      </w:r>
      <w:r w:rsidR="009A3E84" w:rsidRPr="00AD4192">
        <w:t>,</w:t>
      </w:r>
      <w:r w:rsidRPr="00AD4192">
        <w:t xml:space="preserve"> la deuxième qui redirige la requête vers la méthode de validation une fois le formulaire validé</w:t>
      </w:r>
      <w:r w:rsidR="00A845BC" w:rsidRPr="00AD4192">
        <w:t xml:space="preserve"> et la troisième qui redirige sur la méthode qu</w:t>
      </w:r>
      <w:r w:rsidR="008633EA" w:rsidRPr="00AD4192">
        <w:t>i</w:t>
      </w:r>
      <w:r w:rsidR="00A845BC" w:rsidRPr="00AD4192">
        <w:t xml:space="preserve"> </w:t>
      </w:r>
      <w:r w:rsidR="008633EA" w:rsidRPr="00AD4192">
        <w:t>permet de déconnecter l’utilisateur en regénérant une nouvelle session.</w:t>
      </w:r>
    </w:p>
    <w:p w14:paraId="06AFD0E4" w14:textId="77777777" w:rsidR="00240614" w:rsidRPr="00AD4192" w:rsidRDefault="00240614" w:rsidP="001D12E7"/>
    <w:p w14:paraId="0E3E74ED" w14:textId="77777777" w:rsidR="00E31822" w:rsidRDefault="00E31822">
      <w:pPr>
        <w:jc w:val="left"/>
        <w:rPr>
          <w:rFonts w:asciiTheme="majorHAnsi" w:hAnsiTheme="majorHAnsi" w:cs="Arial"/>
          <w:b/>
          <w:bCs/>
          <w:iCs/>
          <w:sz w:val="28"/>
          <w:szCs w:val="28"/>
        </w:rPr>
      </w:pPr>
      <w:r>
        <w:br w:type="page"/>
      </w:r>
    </w:p>
    <w:p w14:paraId="2CE6F56C" w14:textId="2C748C7D" w:rsidR="00240614" w:rsidRPr="00AD4192" w:rsidRDefault="00240614" w:rsidP="00240614">
      <w:pPr>
        <w:pStyle w:val="Titre2"/>
      </w:pPr>
      <w:bookmarkStart w:id="65" w:name="_Toc168319693"/>
      <w:r w:rsidRPr="00AD4192">
        <w:lastRenderedPageBreak/>
        <w:t>Mise en place des vues</w:t>
      </w:r>
      <w:bookmarkEnd w:id="65"/>
    </w:p>
    <w:p w14:paraId="7F44684A" w14:textId="77777777" w:rsidR="00240614" w:rsidRPr="00AD4192" w:rsidRDefault="00240614" w:rsidP="00240614"/>
    <w:p w14:paraId="1FC2A317" w14:textId="215B8BC8" w:rsidR="00A32D6B" w:rsidRPr="00AD4192" w:rsidRDefault="00240614" w:rsidP="00A32D6B">
      <w:pPr>
        <w:pStyle w:val="Titre3"/>
      </w:pPr>
      <w:bookmarkStart w:id="66" w:name="_Toc168319694"/>
      <w:r w:rsidRPr="00AD4192">
        <w:t>Layout</w:t>
      </w:r>
      <w:bookmarkEnd w:id="66"/>
    </w:p>
    <w:p w14:paraId="4BF27981" w14:textId="77777777" w:rsidR="00A32D6B" w:rsidRPr="00AD4192" w:rsidRDefault="00A32D6B" w:rsidP="00A32D6B"/>
    <w:p w14:paraId="18C66531" w14:textId="76F497BE" w:rsidR="005E318D" w:rsidRPr="00AD4192" w:rsidRDefault="00A32D6B" w:rsidP="00A32D6B">
      <w:r w:rsidRPr="00AD4192">
        <w:t>Une bonne pratique mentionnée</w:t>
      </w:r>
      <w:r w:rsidR="00E31822">
        <w:t xml:space="preserve"> également</w:t>
      </w:r>
      <w:r w:rsidRPr="00AD4192">
        <w:t xml:space="preserve"> par Piotr Jura</w:t>
      </w:r>
      <w:r w:rsidRPr="00AD4192">
        <w:rPr>
          <w:rStyle w:val="Appelnotedebasdep"/>
        </w:rPr>
        <w:footnoteReference w:id="17"/>
      </w:r>
      <w:r w:rsidRPr="00AD4192">
        <w:t xml:space="preserve">, formateur sur la plateforme </w:t>
      </w:r>
      <w:proofErr w:type="spellStart"/>
      <w:r w:rsidRPr="00AD4192">
        <w:t>Udemy</w:t>
      </w:r>
      <w:proofErr w:type="spellEnd"/>
      <w:r w:rsidRPr="00AD4192">
        <w:t>, est l’utilisation d’un fichier Blade contenant la structure HTML de base avec des éléments visuels redondants, comme une barre de navigation ou un footer.</w:t>
      </w:r>
      <w:r w:rsidR="005E318D" w:rsidRPr="00AD4192">
        <w:t xml:space="preserve"> Afin de pouvoir ajouter du contenu à ce fichier, il faut définir les sections dans lesquelles il est possible d’ajouter du code. Cela est possible avec la directive Blade </w:t>
      </w:r>
      <w:r w:rsidR="005E318D" w:rsidRPr="00AD4192">
        <w:rPr>
          <w:b/>
          <w:bCs/>
        </w:rPr>
        <w:t>@yield(‘nom_de_la_section’)</w:t>
      </w:r>
      <w:r w:rsidR="005E318D" w:rsidRPr="00AD4192">
        <w:t>.</w:t>
      </w:r>
    </w:p>
    <w:p w14:paraId="338593E3" w14:textId="77777777" w:rsidR="005E318D" w:rsidRPr="00AD4192" w:rsidRDefault="005E318D" w:rsidP="00A32D6B"/>
    <w:p w14:paraId="3C59CAB5" w14:textId="7E4934B6" w:rsidR="005E318D" w:rsidRPr="00AD4192" w:rsidRDefault="005E318D" w:rsidP="00A32D6B">
      <w:pPr>
        <w:rPr>
          <w:b/>
          <w:bCs/>
        </w:rPr>
      </w:pPr>
      <w:r w:rsidRPr="00AD4192">
        <w:t xml:space="preserve">Ce layout peut ensuite être appelé depuis n’importe quel fichier à l’aide de la directive </w:t>
      </w:r>
      <w:r w:rsidRPr="00AD4192">
        <w:rPr>
          <w:b/>
          <w:bCs/>
        </w:rPr>
        <w:t>@</w:t>
      </w:r>
      <w:proofErr w:type="gramStart"/>
      <w:r w:rsidRPr="00AD4192">
        <w:rPr>
          <w:b/>
          <w:bCs/>
        </w:rPr>
        <w:t>extends(</w:t>
      </w:r>
      <w:proofErr w:type="gramEnd"/>
      <w:r w:rsidRPr="00AD4192">
        <w:rPr>
          <w:b/>
          <w:bCs/>
        </w:rPr>
        <w:t>‘chemin_du fichier’)</w:t>
      </w:r>
      <w:r w:rsidRPr="00AD4192">
        <w:t>.</w:t>
      </w:r>
      <w:r w:rsidRPr="00AD4192">
        <w:rPr>
          <w:b/>
          <w:bCs/>
        </w:rPr>
        <w:t xml:space="preserve"> </w:t>
      </w:r>
      <w:r w:rsidRPr="00AD4192">
        <w:t xml:space="preserve">Puis, pour ajouter du contenu aux sections définies dans le layout, il faudra utiliser la directive </w:t>
      </w:r>
      <w:r w:rsidRPr="00AD4192">
        <w:rPr>
          <w:b/>
          <w:bCs/>
        </w:rPr>
        <w:t>@section(‘nom_de_la_section’)</w:t>
      </w:r>
      <w:r w:rsidRPr="00AD4192">
        <w:t>.</w:t>
      </w:r>
    </w:p>
    <w:p w14:paraId="03B149B4" w14:textId="77777777" w:rsidR="00283A54" w:rsidRPr="00AD4192" w:rsidRDefault="00283A54" w:rsidP="00A32D6B">
      <w:pPr>
        <w:rPr>
          <w:b/>
          <w:bCs/>
        </w:rPr>
      </w:pPr>
    </w:p>
    <w:p w14:paraId="5D528F1E" w14:textId="77777777" w:rsidR="00DD2191" w:rsidRDefault="00283A54" w:rsidP="00A32D6B">
      <w:r w:rsidRPr="00AD4192">
        <w:t xml:space="preserve">L’utilisation de cette méthode de création des vues rend les fichiers légers, lisibles et peu redondants, ce qui facilitera la maintenance de l’application dans le futur. </w:t>
      </w:r>
    </w:p>
    <w:p w14:paraId="69DEF15B" w14:textId="513410F4" w:rsidR="00A32D6B" w:rsidRPr="00AD4192" w:rsidRDefault="00283A54" w:rsidP="00A32D6B">
      <w:r w:rsidRPr="00AD4192">
        <w:t>Par exemple, si un élément de la barre de navigation venait à</w:t>
      </w:r>
      <w:r w:rsidR="00DD2191">
        <w:t xml:space="preserve"> devoir</w:t>
      </w:r>
      <w:r w:rsidRPr="00AD4192">
        <w:t xml:space="preserve"> changer, il </w:t>
      </w:r>
      <w:r w:rsidR="00662997" w:rsidRPr="00AD4192">
        <w:t>suffirait</w:t>
      </w:r>
      <w:r w:rsidRPr="00AD4192">
        <w:t xml:space="preserve"> d’effectuer la modification sur un seul fichier.</w:t>
      </w:r>
    </w:p>
    <w:p w14:paraId="18BB3879" w14:textId="20FA7CF8" w:rsidR="00916AAF" w:rsidRPr="00AD4192" w:rsidRDefault="00916AAF">
      <w:pPr>
        <w:jc w:val="left"/>
        <w:rPr>
          <w:rFonts w:asciiTheme="majorHAnsi" w:hAnsiTheme="majorHAnsi" w:cs="Arial"/>
          <w:bCs/>
          <w:i/>
          <w:szCs w:val="26"/>
        </w:rPr>
      </w:pPr>
    </w:p>
    <w:p w14:paraId="28C4DB5D" w14:textId="5BFD1FD6" w:rsidR="00240614" w:rsidRPr="00AD4192" w:rsidRDefault="00240614" w:rsidP="00240614">
      <w:pPr>
        <w:pStyle w:val="Titre3"/>
      </w:pPr>
      <w:bookmarkStart w:id="67" w:name="_Toc168319695"/>
      <w:r w:rsidRPr="00AD4192">
        <w:t xml:space="preserve">Composant réutilisable </w:t>
      </w:r>
      <w:r w:rsidR="00662997" w:rsidRPr="00AD4192">
        <w:t>pour l’affichage des membres</w:t>
      </w:r>
      <w:bookmarkEnd w:id="67"/>
    </w:p>
    <w:p w14:paraId="04275AD8" w14:textId="77777777" w:rsidR="00662997" w:rsidRPr="00AD4192" w:rsidRDefault="00662997" w:rsidP="00662997"/>
    <w:p w14:paraId="6F4F661C" w14:textId="618F4738" w:rsidR="00662997" w:rsidRPr="00AD4192" w:rsidRDefault="00A11F54" w:rsidP="00662997">
      <w:r w:rsidRPr="00AD4192">
        <w:t>L’affichage des membres lors de l’ajout des membres dans l’équipe et sur la page où sont affichés les détails de l’équipe se fait sous la forme d’une collection de cartes que voici :</w:t>
      </w:r>
    </w:p>
    <w:p w14:paraId="72B56412" w14:textId="77777777" w:rsidR="00A11F54" w:rsidRPr="00AD4192" w:rsidRDefault="00A11F54" w:rsidP="00662997"/>
    <w:p w14:paraId="4111E216" w14:textId="77777777" w:rsidR="00A11F54" w:rsidRPr="00AD4192" w:rsidRDefault="00A11F54" w:rsidP="00A11F54">
      <w:pPr>
        <w:keepNext/>
      </w:pPr>
      <w:r w:rsidRPr="00AD4192">
        <w:rPr>
          <w:noProof/>
        </w:rPr>
        <w:drawing>
          <wp:inline distT="0" distB="0" distL="0" distR="0" wp14:anchorId="18F6F26D" wp14:editId="0B70DD99">
            <wp:extent cx="5759450" cy="2397760"/>
            <wp:effectExtent l="0" t="0" r="0" b="2540"/>
            <wp:docPr id="163460655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6553" name="Image 1" descr="Une image contenant texte, capture d’écran, Police, nombre&#10;&#10;Description générée automatiquement"/>
                    <pic:cNvPicPr/>
                  </pic:nvPicPr>
                  <pic:blipFill>
                    <a:blip r:embed="rId29"/>
                    <a:stretch>
                      <a:fillRect/>
                    </a:stretch>
                  </pic:blipFill>
                  <pic:spPr>
                    <a:xfrm>
                      <a:off x="0" y="0"/>
                      <a:ext cx="5759450" cy="2397760"/>
                    </a:xfrm>
                    <a:prstGeom prst="rect">
                      <a:avLst/>
                    </a:prstGeom>
                  </pic:spPr>
                </pic:pic>
              </a:graphicData>
            </a:graphic>
          </wp:inline>
        </w:drawing>
      </w:r>
    </w:p>
    <w:p w14:paraId="773C837C" w14:textId="3E985495" w:rsidR="00A11F54" w:rsidRPr="00AD4192" w:rsidRDefault="00000000" w:rsidP="008D4A6A">
      <w:pPr>
        <w:pStyle w:val="Lgende"/>
      </w:pPr>
      <w:fldSimple w:instr=" SEQ Figure \* ARABIC ">
        <w:bookmarkStart w:id="68" w:name="_Toc168313732"/>
        <w:r w:rsidR="0030329E">
          <w:rPr>
            <w:noProof/>
          </w:rPr>
          <w:t>14</w:t>
        </w:r>
      </w:fldSimple>
      <w:r w:rsidR="00A11F54" w:rsidRPr="00AD4192">
        <w:t>. Affichage de la collection des membres.</w:t>
      </w:r>
      <w:bookmarkEnd w:id="68"/>
    </w:p>
    <w:p w14:paraId="747681DE" w14:textId="77777777" w:rsidR="008D4A6A" w:rsidRPr="00AD4192" w:rsidRDefault="008D4A6A" w:rsidP="008D4A6A"/>
    <w:p w14:paraId="049C0E1F" w14:textId="18507A30" w:rsidR="008D4A6A" w:rsidRPr="00AD4192" w:rsidRDefault="008D4A6A" w:rsidP="008D4A6A">
      <w:r w:rsidRPr="00AD4192">
        <w:t xml:space="preserve">Ce composant devant être présent à deux endroits, il a été décidé de déplacer le code associé à l’affichage de la collection des membres dans un seul fichier appelé </w:t>
      </w:r>
      <w:proofErr w:type="spellStart"/>
      <w:r w:rsidRPr="00AD4192">
        <w:rPr>
          <w:b/>
          <w:bCs/>
        </w:rPr>
        <w:lastRenderedPageBreak/>
        <w:t>membersComponent.blade.php</w:t>
      </w:r>
      <w:proofErr w:type="spellEnd"/>
      <w:r w:rsidRPr="00AD4192">
        <w:t xml:space="preserve"> qui se situe dans le répertoire </w:t>
      </w:r>
      <w:proofErr w:type="spellStart"/>
      <w:r w:rsidRPr="00AD4192">
        <w:rPr>
          <w:b/>
          <w:bCs/>
        </w:rPr>
        <w:t>layouts</w:t>
      </w:r>
      <w:proofErr w:type="spellEnd"/>
      <w:r w:rsidRPr="00AD4192">
        <w:rPr>
          <w:b/>
          <w:bCs/>
        </w:rPr>
        <w:tab/>
      </w:r>
      <w:r w:rsidRPr="00AD4192">
        <w:t xml:space="preserve"> et qui peut désormais être appelé depuis n’importe où grâce à la directive Blade</w:t>
      </w:r>
      <w:r w:rsidR="00DD2191">
        <w:t xml:space="preserve"> suivante</w:t>
      </w:r>
      <w:r w:rsidRPr="00AD4192">
        <w:t> :</w:t>
      </w:r>
    </w:p>
    <w:p w14:paraId="0897D0EC" w14:textId="77777777" w:rsidR="008D4A6A" w:rsidRPr="00AD4192" w:rsidRDefault="008D4A6A" w:rsidP="008D4A6A"/>
    <w:p w14:paraId="5C13D70B" w14:textId="77777777" w:rsidR="008D4A6A" w:rsidRPr="00AD4192" w:rsidRDefault="008D4A6A" w:rsidP="008D4A6A">
      <w:pPr>
        <w:pStyle w:val="Code"/>
        <w:rPr>
          <w:lang w:val="fr-CH"/>
        </w:rPr>
      </w:pPr>
      <w:r w:rsidRPr="00AD4192">
        <w:rPr>
          <w:lang w:val="fr-CH"/>
        </w:rPr>
        <w:t>@include('</w:t>
      </w:r>
      <w:proofErr w:type="gramStart"/>
      <w:r w:rsidRPr="00AD4192">
        <w:rPr>
          <w:lang w:val="fr-CH"/>
        </w:rPr>
        <w:t>layouts.membersComponent</w:t>
      </w:r>
      <w:proofErr w:type="gramEnd"/>
      <w:r w:rsidRPr="00AD4192">
        <w:rPr>
          <w:lang w:val="fr-CH"/>
        </w:rPr>
        <w:t>')</w:t>
      </w:r>
    </w:p>
    <w:p w14:paraId="45E0EE49" w14:textId="77777777" w:rsidR="008D4A6A" w:rsidRPr="00AD4192" w:rsidRDefault="008D4A6A" w:rsidP="008D4A6A"/>
    <w:p w14:paraId="7CA6BD16" w14:textId="1AB16C98" w:rsidR="008D4A6A" w:rsidRPr="00AD4192" w:rsidRDefault="008D4A6A" w:rsidP="008D4A6A">
      <w:r w:rsidRPr="00AD4192">
        <w:t>Si l’affichage de la liste des membres venait à devoir être changée, seul le fichier de ce composant devra être modifié.</w:t>
      </w:r>
    </w:p>
    <w:p w14:paraId="2339D7E5" w14:textId="77777777" w:rsidR="00662997" w:rsidRPr="00AD4192" w:rsidRDefault="00662997" w:rsidP="00662997"/>
    <w:p w14:paraId="0AA28B5D" w14:textId="739DA037" w:rsidR="00240614" w:rsidRPr="00AD4192" w:rsidRDefault="00240614" w:rsidP="00240614">
      <w:pPr>
        <w:pStyle w:val="Titre3"/>
      </w:pPr>
      <w:bookmarkStart w:id="69" w:name="_Toc168319696"/>
      <w:r w:rsidRPr="00AD4192">
        <w:t>Utilisation du même formulaire pour la création et la modification</w:t>
      </w:r>
      <w:bookmarkEnd w:id="69"/>
    </w:p>
    <w:p w14:paraId="4BB98479" w14:textId="77777777" w:rsidR="00240614" w:rsidRPr="00AD4192" w:rsidRDefault="00240614" w:rsidP="00240614"/>
    <w:p w14:paraId="767A48D1" w14:textId="6CD6FF85" w:rsidR="008D4A6A" w:rsidRPr="00AD4192" w:rsidRDefault="00D3183B" w:rsidP="00240614">
      <w:r w:rsidRPr="00AD4192">
        <w:t xml:space="preserve">L'application propose trois formulaires pour la gestion des équipes. Pour optimiser le code, les fonctionnalités de création et de modification ont été fusionnées en un seul formulaire par action. </w:t>
      </w:r>
    </w:p>
    <w:p w14:paraId="47ADB032" w14:textId="77777777" w:rsidR="00D3183B" w:rsidRPr="00AD4192" w:rsidRDefault="00D3183B" w:rsidP="00240614"/>
    <w:p w14:paraId="6CAB787F" w14:textId="0D39C4C4" w:rsidR="00D3183B" w:rsidRPr="00AD4192" w:rsidRDefault="00D3183B" w:rsidP="00240614">
      <w:r w:rsidRPr="00AD4192">
        <w:t>Le mécanisme qui détermine si les fonctionnalités de création ou de modification doivent être affichées repose sur la présence ou l'absence de données existantes.</w:t>
      </w:r>
    </w:p>
    <w:p w14:paraId="2ABC0932" w14:textId="77777777" w:rsidR="00511B04" w:rsidRPr="00AD4192" w:rsidRDefault="00511B04" w:rsidP="00240614"/>
    <w:p w14:paraId="08F218C7" w14:textId="4FA187D5" w:rsidR="00511B04" w:rsidRPr="00AD4192" w:rsidRDefault="00511B04" w:rsidP="00240614">
      <w:r w:rsidRPr="00AD4192">
        <w:t xml:space="preserve">Ce mécanisme est réparti sur trois principaux éléments du formulaire : </w:t>
      </w:r>
    </w:p>
    <w:p w14:paraId="1A0BA4D0" w14:textId="77777777" w:rsidR="00511B04" w:rsidRPr="00AD4192" w:rsidRDefault="00511B04" w:rsidP="00240614"/>
    <w:p w14:paraId="221FC2F8" w14:textId="4220B414" w:rsidR="00511B04" w:rsidRPr="00AD4192" w:rsidRDefault="00511B04" w:rsidP="00511B04">
      <w:pPr>
        <w:pStyle w:val="Paragraphedeliste"/>
        <w:numPr>
          <w:ilvl w:val="0"/>
          <w:numId w:val="19"/>
        </w:numPr>
        <w:rPr>
          <w:lang w:val="fr-CH"/>
        </w:rPr>
      </w:pPr>
      <w:r w:rsidRPr="00AD4192">
        <w:rPr>
          <w:lang w:val="fr-CH"/>
        </w:rPr>
        <w:t>L’action du formulaire, c’est-à-dire la route à emprunter</w:t>
      </w:r>
      <w:r w:rsidR="00A7346A" w:rsidRPr="00AD4192">
        <w:rPr>
          <w:lang w:val="fr-CH"/>
        </w:rPr>
        <w:t xml:space="preserve"> une fois le formulaire soumis</w:t>
      </w:r>
      <w:r w:rsidRPr="00AD4192">
        <w:rPr>
          <w:lang w:val="fr-CH"/>
        </w:rPr>
        <w:t>.</w:t>
      </w:r>
    </w:p>
    <w:p w14:paraId="4CC536D8" w14:textId="77777777" w:rsidR="00A7346A" w:rsidRPr="00AD4192" w:rsidRDefault="00A7346A" w:rsidP="00A7346A">
      <w:pPr>
        <w:pStyle w:val="Paragraphedeliste"/>
        <w:rPr>
          <w:lang w:val="fr-CH"/>
        </w:rPr>
      </w:pPr>
    </w:p>
    <w:p w14:paraId="6FAD73BE" w14:textId="77777777" w:rsidR="00A7346A" w:rsidRPr="009A220E" w:rsidRDefault="00A7346A" w:rsidP="00A7346A">
      <w:pPr>
        <w:pStyle w:val="Code"/>
      </w:pPr>
      <w:r w:rsidRPr="009A220E">
        <w:t xml:space="preserve">&lt;form </w:t>
      </w:r>
      <w:r w:rsidRPr="009A220E">
        <w:rPr>
          <w:i/>
          <w:iCs/>
        </w:rPr>
        <w:t>action</w:t>
      </w:r>
      <w:r w:rsidRPr="009A220E">
        <w:t>="</w:t>
      </w:r>
      <w:proofErr w:type="gramStart"/>
      <w:r w:rsidRPr="009A220E">
        <w:t xml:space="preserve">{{ </w:t>
      </w:r>
      <w:proofErr w:type="spellStart"/>
      <w:r w:rsidRPr="009A220E">
        <w:t>isset</w:t>
      </w:r>
      <w:proofErr w:type="spellEnd"/>
      <w:proofErr w:type="gramEnd"/>
      <w:r w:rsidRPr="009A220E">
        <w:t>($team) ? route('</w:t>
      </w:r>
      <w:proofErr w:type="spellStart"/>
      <w:r w:rsidRPr="009A220E">
        <w:t>team.update</w:t>
      </w:r>
      <w:proofErr w:type="spellEnd"/>
      <w:r w:rsidRPr="009A220E">
        <w:t xml:space="preserve">', </w:t>
      </w:r>
    </w:p>
    <w:p w14:paraId="27C7D8E7" w14:textId="6C3E2E17" w:rsidR="00A7346A" w:rsidRPr="009A220E" w:rsidRDefault="00A7346A" w:rsidP="00A7346A">
      <w:pPr>
        <w:pStyle w:val="Code"/>
        <w:ind w:firstLine="360"/>
      </w:pPr>
      <w:r w:rsidRPr="009A220E">
        <w:t>['team' =&gt; $team]</w:t>
      </w:r>
      <w:proofErr w:type="gramStart"/>
      <w:r w:rsidRPr="009A220E">
        <w:t>) :</w:t>
      </w:r>
      <w:proofErr w:type="gramEnd"/>
      <w:r w:rsidRPr="009A220E">
        <w:t xml:space="preserve"> route('</w:t>
      </w:r>
      <w:proofErr w:type="spellStart"/>
      <w:r w:rsidRPr="009A220E">
        <w:t>team.store</w:t>
      </w:r>
      <w:proofErr w:type="spellEnd"/>
      <w:r w:rsidRPr="009A220E">
        <w:t xml:space="preserve">') }}" </w:t>
      </w:r>
      <w:r w:rsidRPr="009A220E">
        <w:rPr>
          <w:i/>
          <w:iCs/>
        </w:rPr>
        <w:t>method</w:t>
      </w:r>
      <w:r w:rsidRPr="009A220E">
        <w:t>="POST"&gt;</w:t>
      </w:r>
    </w:p>
    <w:p w14:paraId="16D892D2" w14:textId="77777777" w:rsidR="00A7346A" w:rsidRPr="009A220E" w:rsidRDefault="00A7346A" w:rsidP="00A7346A">
      <w:pPr>
        <w:pStyle w:val="Paragraphedeliste"/>
        <w:rPr>
          <w:lang w:val="en-US"/>
        </w:rPr>
      </w:pPr>
    </w:p>
    <w:p w14:paraId="06D8D11F" w14:textId="78A9BA6D" w:rsidR="00006AB0" w:rsidRPr="00AD4192" w:rsidRDefault="00A7346A" w:rsidP="00916AAF">
      <w:pPr>
        <w:pStyle w:val="Paragraphedeliste"/>
        <w:rPr>
          <w:lang w:val="fr-CH"/>
        </w:rPr>
      </w:pPr>
      <w:r w:rsidRPr="00AD4192">
        <w:rPr>
          <w:lang w:val="fr-CH"/>
        </w:rPr>
        <w:t xml:space="preserve">Dans cet exemple, selon si la variable </w:t>
      </w:r>
      <w:r w:rsidRPr="00AD4192">
        <w:rPr>
          <w:b/>
          <w:bCs/>
          <w:lang w:val="fr-CH"/>
        </w:rPr>
        <w:t>$team</w:t>
      </w:r>
      <w:r w:rsidRPr="00AD4192">
        <w:rPr>
          <w:lang w:val="fr-CH"/>
        </w:rPr>
        <w:t xml:space="preserve"> existe ou non, ce sera la route liée à la modification ou à un nouvel enregistrement dans la base de données qui sera utilisée.</w:t>
      </w:r>
    </w:p>
    <w:p w14:paraId="0C5FDB3E" w14:textId="1092C826" w:rsidR="00511B04" w:rsidRPr="00AD4192" w:rsidRDefault="00511B04" w:rsidP="00511B04">
      <w:pPr>
        <w:pStyle w:val="Paragraphedeliste"/>
        <w:numPr>
          <w:ilvl w:val="0"/>
          <w:numId w:val="19"/>
        </w:numPr>
        <w:rPr>
          <w:lang w:val="fr-CH"/>
        </w:rPr>
      </w:pPr>
      <w:r w:rsidRPr="00AD4192">
        <w:rPr>
          <w:lang w:val="fr-CH"/>
        </w:rPr>
        <w:t xml:space="preserve">La méthode de la requête à utiliser </w:t>
      </w:r>
      <w:r w:rsidR="00916AAF" w:rsidRPr="00AD4192">
        <w:rPr>
          <w:lang w:val="fr-CH"/>
        </w:rPr>
        <w:t>lorsque</w:t>
      </w:r>
      <w:r w:rsidRPr="00AD4192">
        <w:rPr>
          <w:lang w:val="fr-CH"/>
        </w:rPr>
        <w:t xml:space="preserve"> le formulaire soumis (POST, PUT).</w:t>
      </w:r>
    </w:p>
    <w:p w14:paraId="58B5D941" w14:textId="77777777" w:rsidR="00006AB0" w:rsidRPr="00AD4192" w:rsidRDefault="00006AB0" w:rsidP="00006AB0">
      <w:pPr>
        <w:pStyle w:val="Paragraphedeliste"/>
        <w:rPr>
          <w:lang w:val="fr-CH"/>
        </w:rPr>
      </w:pPr>
    </w:p>
    <w:p w14:paraId="2DA8A7F0" w14:textId="77777777" w:rsidR="00006AB0" w:rsidRPr="00AD4192" w:rsidRDefault="00006AB0" w:rsidP="00006AB0">
      <w:pPr>
        <w:pStyle w:val="Code"/>
        <w:rPr>
          <w:lang w:val="fr-CH"/>
        </w:rPr>
      </w:pPr>
      <w:r w:rsidRPr="00AD4192">
        <w:rPr>
          <w:lang w:val="fr-CH"/>
        </w:rPr>
        <w:t>@isset($team)</w:t>
      </w:r>
    </w:p>
    <w:p w14:paraId="3A3F6F24" w14:textId="77777777" w:rsidR="00006AB0" w:rsidRPr="00AD4192" w:rsidRDefault="00006AB0" w:rsidP="00006AB0">
      <w:pPr>
        <w:pStyle w:val="Code"/>
        <w:rPr>
          <w:lang w:val="fr-CH"/>
        </w:rPr>
      </w:pPr>
      <w:r w:rsidRPr="00AD4192">
        <w:rPr>
          <w:lang w:val="fr-CH"/>
        </w:rPr>
        <w:t>    @method('PUT')</w:t>
      </w:r>
    </w:p>
    <w:p w14:paraId="2E978076" w14:textId="77777777" w:rsidR="00006AB0" w:rsidRPr="00AD4192" w:rsidRDefault="00006AB0" w:rsidP="00006AB0">
      <w:pPr>
        <w:pStyle w:val="Code"/>
        <w:rPr>
          <w:lang w:val="fr-CH"/>
        </w:rPr>
      </w:pPr>
      <w:r w:rsidRPr="00AD4192">
        <w:rPr>
          <w:lang w:val="fr-CH"/>
        </w:rPr>
        <w:t>@endisset</w:t>
      </w:r>
    </w:p>
    <w:p w14:paraId="0B179234" w14:textId="77777777" w:rsidR="00006AB0" w:rsidRPr="00AD4192" w:rsidRDefault="00006AB0" w:rsidP="00006AB0">
      <w:pPr>
        <w:pStyle w:val="Paragraphedeliste"/>
        <w:rPr>
          <w:lang w:val="fr-CH"/>
        </w:rPr>
      </w:pPr>
    </w:p>
    <w:p w14:paraId="6490BB05" w14:textId="708DBC7A" w:rsidR="00006AB0" w:rsidRPr="00AD4192" w:rsidRDefault="00006AB0" w:rsidP="00006AB0">
      <w:pPr>
        <w:pStyle w:val="Paragraphedeliste"/>
        <w:rPr>
          <w:lang w:val="fr-CH"/>
        </w:rPr>
      </w:pPr>
      <w:r w:rsidRPr="00AD4192">
        <w:rPr>
          <w:lang w:val="fr-CH"/>
        </w:rPr>
        <w:t xml:space="preserve">La méthode par défaut du formulaire est POST mais avec Laravel il est possible d’utiliser d’autres types de méthodes. Dans cet exemple, si la variable </w:t>
      </w:r>
      <w:r w:rsidRPr="00AD4192">
        <w:rPr>
          <w:b/>
          <w:bCs/>
          <w:lang w:val="fr-CH"/>
        </w:rPr>
        <w:t>$team</w:t>
      </w:r>
      <w:r w:rsidRPr="00AD4192">
        <w:rPr>
          <w:lang w:val="fr-CH"/>
        </w:rPr>
        <w:t xml:space="preserve"> existe, ce sera alors la méthode PUT qui sera utilisée au moment de la soumission du formulaire.</w:t>
      </w:r>
    </w:p>
    <w:p w14:paraId="1D12604C" w14:textId="77777777" w:rsidR="00006AB0" w:rsidRPr="00AD4192" w:rsidRDefault="00006AB0" w:rsidP="00006AB0">
      <w:pPr>
        <w:pStyle w:val="Paragraphedeliste"/>
        <w:rPr>
          <w:lang w:val="fr-CH"/>
        </w:rPr>
      </w:pPr>
    </w:p>
    <w:p w14:paraId="7491EE2E" w14:textId="1AFBDDC4" w:rsidR="00916AAF" w:rsidRPr="00AD4192" w:rsidRDefault="00511B04" w:rsidP="00916AAF">
      <w:pPr>
        <w:pStyle w:val="Paragraphedeliste"/>
        <w:numPr>
          <w:ilvl w:val="0"/>
          <w:numId w:val="19"/>
        </w:numPr>
        <w:rPr>
          <w:lang w:val="fr-CH"/>
        </w:rPr>
      </w:pPr>
      <w:r w:rsidRPr="00AD4192">
        <w:rPr>
          <w:lang w:val="fr-CH"/>
        </w:rPr>
        <w:t>L’affichage ou non des données déjà existantes.</w:t>
      </w:r>
    </w:p>
    <w:p w14:paraId="40B6A956" w14:textId="77777777" w:rsidR="00916AAF" w:rsidRPr="00AD4192" w:rsidRDefault="00916AAF" w:rsidP="00916AAF"/>
    <w:p w14:paraId="3FC2F313" w14:textId="784B58AE" w:rsidR="00916AAF" w:rsidRPr="009A220E" w:rsidRDefault="00A7346A" w:rsidP="00916AAF">
      <w:pPr>
        <w:pStyle w:val="Code"/>
      </w:pPr>
      <w:r w:rsidRPr="00AD4192">
        <w:rPr>
          <w:lang w:val="fr-CH"/>
        </w:rPr>
        <w:t xml:space="preserve"> </w:t>
      </w:r>
      <w:r w:rsidR="00916AAF" w:rsidRPr="009A220E">
        <w:t xml:space="preserve">&lt;input </w:t>
      </w:r>
      <w:r w:rsidR="00916AAF" w:rsidRPr="009A220E">
        <w:rPr>
          <w:i/>
          <w:iCs/>
        </w:rPr>
        <w:t>type</w:t>
      </w:r>
      <w:r w:rsidR="00916AAF" w:rsidRPr="009A220E">
        <w:t xml:space="preserve">="text" ... </w:t>
      </w:r>
      <w:r w:rsidR="00916AAF" w:rsidRPr="009A220E">
        <w:rPr>
          <w:i/>
          <w:iCs/>
        </w:rPr>
        <w:t>value</w:t>
      </w:r>
      <w:r w:rsidR="00916AAF" w:rsidRPr="009A220E">
        <w:t>="</w:t>
      </w:r>
      <w:proofErr w:type="gramStart"/>
      <w:r w:rsidR="00916AAF" w:rsidRPr="009A220E">
        <w:t>{{ $</w:t>
      </w:r>
      <w:proofErr w:type="gramEnd"/>
      <w:r w:rsidR="00916AAF" w:rsidRPr="009A220E">
        <w:t>team-&gt;name ?? old('name') }}" class="..."&gt;</w:t>
      </w:r>
    </w:p>
    <w:p w14:paraId="7DB31C6B" w14:textId="77777777" w:rsidR="001B4D18" w:rsidRPr="009A220E" w:rsidRDefault="001B4D18" w:rsidP="00511B04">
      <w:pPr>
        <w:rPr>
          <w:lang w:val="en-US"/>
        </w:rPr>
      </w:pPr>
    </w:p>
    <w:p w14:paraId="3DDD2315" w14:textId="40165DB3" w:rsidR="00511B04" w:rsidRPr="00AD4192" w:rsidRDefault="00916AAF" w:rsidP="00511B04">
      <w:r w:rsidRPr="00AD4192">
        <w:lastRenderedPageBreak/>
        <w:t xml:space="preserve">L’existence de la propriété </w:t>
      </w:r>
      <w:r w:rsidRPr="00AD4192">
        <w:rPr>
          <w:b/>
          <w:bCs/>
        </w:rPr>
        <w:t>$team-&gt;</w:t>
      </w:r>
      <w:proofErr w:type="spellStart"/>
      <w:r w:rsidRPr="00AD4192">
        <w:rPr>
          <w:b/>
          <w:bCs/>
        </w:rPr>
        <w:t>name</w:t>
      </w:r>
      <w:proofErr w:type="spellEnd"/>
      <w:r w:rsidRPr="00AD4192">
        <w:t xml:space="preserve"> est </w:t>
      </w:r>
      <w:r w:rsidR="001B4D18" w:rsidRPr="00AD4192">
        <w:t>vérifiée</w:t>
      </w:r>
      <w:r w:rsidRPr="00AD4192">
        <w:t xml:space="preserve">. </w:t>
      </w:r>
      <w:r w:rsidR="001B4D18" w:rsidRPr="00AD4192">
        <w:t xml:space="preserve">Si elle existe, on utilise la fonction </w:t>
      </w:r>
      <w:proofErr w:type="spellStart"/>
      <w:proofErr w:type="gramStart"/>
      <w:r w:rsidR="001B4D18" w:rsidRPr="00AD4192">
        <w:rPr>
          <w:b/>
          <w:bCs/>
        </w:rPr>
        <w:t>old</w:t>
      </w:r>
      <w:proofErr w:type="spellEnd"/>
      <w:r w:rsidR="001B4D18" w:rsidRPr="00AD4192">
        <w:rPr>
          <w:b/>
          <w:bCs/>
        </w:rPr>
        <w:t>(</w:t>
      </w:r>
      <w:proofErr w:type="gramEnd"/>
      <w:r w:rsidR="001B4D18" w:rsidRPr="00AD4192">
        <w:rPr>
          <w:b/>
          <w:bCs/>
        </w:rPr>
        <w:t>)</w:t>
      </w:r>
      <w:r w:rsidR="001B4D18" w:rsidRPr="00AD4192">
        <w:t xml:space="preserve"> qui permet de récupérer automatiquement l’ancienne valeur présente dans la requête précédente ayant été automatiquement enregistrée dans la session</w:t>
      </w:r>
      <w:r w:rsidR="001B4D18" w:rsidRPr="00AD4192">
        <w:rPr>
          <w:rStyle w:val="Appelnotedebasdep"/>
        </w:rPr>
        <w:footnoteReference w:id="18"/>
      </w:r>
      <w:r w:rsidR="001B4D18" w:rsidRPr="00AD4192">
        <w:t>.</w:t>
      </w:r>
    </w:p>
    <w:p w14:paraId="296159DB" w14:textId="77777777" w:rsidR="00683966" w:rsidRPr="00AD4192" w:rsidRDefault="00683966" w:rsidP="00511B04"/>
    <w:p w14:paraId="03984D7C" w14:textId="40136147" w:rsidR="00683966" w:rsidRPr="00AD4192" w:rsidRDefault="00683966" w:rsidP="00683966">
      <w:pPr>
        <w:pStyle w:val="Titre3"/>
      </w:pPr>
      <w:bookmarkStart w:id="70" w:name="_Toc168319697"/>
      <w:r w:rsidRPr="00AD4192">
        <w:t>Affichage des groupes</w:t>
      </w:r>
      <w:bookmarkEnd w:id="70"/>
    </w:p>
    <w:p w14:paraId="69804802" w14:textId="77777777" w:rsidR="00683966" w:rsidRPr="00AD4192" w:rsidRDefault="00683966" w:rsidP="00683966"/>
    <w:p w14:paraId="21B47810" w14:textId="485B8323" w:rsidR="00266262" w:rsidRPr="00AD4192" w:rsidRDefault="00683966" w:rsidP="00683966">
      <w:r w:rsidRPr="00AD4192">
        <w:t xml:space="preserve">Lorsque l’utilisateur accède à la page d’une équipe, il peut voir </w:t>
      </w:r>
      <w:r w:rsidR="00C54E4E">
        <w:t xml:space="preserve">une liste de liens représentant chaque activité </w:t>
      </w:r>
      <w:r w:rsidR="00266262" w:rsidRPr="00AD4192">
        <w:t>:</w:t>
      </w:r>
    </w:p>
    <w:p w14:paraId="578A278C" w14:textId="77777777" w:rsidR="00266262" w:rsidRPr="00AD4192" w:rsidRDefault="00266262" w:rsidP="00683966"/>
    <w:p w14:paraId="14760945" w14:textId="77777777" w:rsidR="00C54E4E" w:rsidRDefault="00C54E4E" w:rsidP="00C54E4E">
      <w:pPr>
        <w:keepNext/>
        <w:jc w:val="center"/>
      </w:pPr>
      <w:r w:rsidRPr="00C54E4E">
        <w:rPr>
          <w:noProof/>
        </w:rPr>
        <w:drawing>
          <wp:inline distT="0" distB="0" distL="0" distR="0" wp14:anchorId="45650018" wp14:editId="3845E745">
            <wp:extent cx="3747657" cy="3228975"/>
            <wp:effectExtent l="0" t="0" r="571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2923" cy="3233512"/>
                    </a:xfrm>
                    <a:prstGeom prst="rect">
                      <a:avLst/>
                    </a:prstGeom>
                  </pic:spPr>
                </pic:pic>
              </a:graphicData>
            </a:graphic>
          </wp:inline>
        </w:drawing>
      </w:r>
    </w:p>
    <w:p w14:paraId="529CE020" w14:textId="35620738" w:rsidR="00266262" w:rsidRDefault="00000000" w:rsidP="00C54E4E">
      <w:pPr>
        <w:pStyle w:val="Lgende"/>
        <w:jc w:val="center"/>
      </w:pPr>
      <w:fldSimple w:instr=" SEQ Figure \* ARABIC ">
        <w:bookmarkStart w:id="71" w:name="_Toc168313733"/>
        <w:r w:rsidR="0030329E">
          <w:rPr>
            <w:noProof/>
          </w:rPr>
          <w:t>15</w:t>
        </w:r>
      </w:fldSimple>
      <w:r w:rsidR="00C54E4E">
        <w:t>. Affichage de la liste des activités</w:t>
      </w:r>
      <w:bookmarkEnd w:id="71"/>
    </w:p>
    <w:p w14:paraId="53E5B8A2" w14:textId="77777777" w:rsidR="00C54E4E" w:rsidRDefault="00C54E4E" w:rsidP="00C54E4E"/>
    <w:p w14:paraId="3BDB617D" w14:textId="356D550F" w:rsidR="00C54E4E" w:rsidRDefault="00C54E4E" w:rsidP="00C54E4E">
      <w:r>
        <w:t xml:space="preserve">Une fois un de ces liens cliqué, les groupes </w:t>
      </w:r>
      <w:r w:rsidR="00A344CA">
        <w:t>appartenant</w:t>
      </w:r>
      <w:r>
        <w:t xml:space="preserve"> à l’activité sont affichés avec un code QR qui redirige vers la</w:t>
      </w:r>
      <w:r w:rsidR="00A344CA">
        <w:t xml:space="preserve"> même</w:t>
      </w:r>
      <w:r>
        <w:t xml:space="preserve"> page :</w:t>
      </w:r>
    </w:p>
    <w:p w14:paraId="33F7E9D3" w14:textId="77777777" w:rsidR="00C54E4E" w:rsidRDefault="00C54E4E" w:rsidP="00C54E4E"/>
    <w:p w14:paraId="2F25EEF8" w14:textId="2EEE9D30" w:rsidR="00C54E4E" w:rsidRDefault="00C54E4E" w:rsidP="00C54E4E">
      <w:pPr>
        <w:keepNext/>
        <w:jc w:val="center"/>
      </w:pPr>
      <w:r w:rsidRPr="00C54E4E">
        <w:rPr>
          <w:noProof/>
        </w:rPr>
        <w:lastRenderedPageBreak/>
        <w:drawing>
          <wp:inline distT="0" distB="0" distL="0" distR="0" wp14:anchorId="1310F975" wp14:editId="2C32AEA0">
            <wp:extent cx="2751876" cy="23050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9176" cy="2319541"/>
                    </a:xfrm>
                    <a:prstGeom prst="rect">
                      <a:avLst/>
                    </a:prstGeom>
                  </pic:spPr>
                </pic:pic>
              </a:graphicData>
            </a:graphic>
          </wp:inline>
        </w:drawing>
      </w:r>
    </w:p>
    <w:p w14:paraId="3D77D6D4" w14:textId="7D631A7B" w:rsidR="00C54E4E" w:rsidRPr="00C54E4E" w:rsidRDefault="00000000" w:rsidP="00C54E4E">
      <w:pPr>
        <w:pStyle w:val="Lgende"/>
        <w:jc w:val="center"/>
      </w:pPr>
      <w:fldSimple w:instr=" SEQ Figure \* ARABIC ">
        <w:bookmarkStart w:id="72" w:name="_Toc168313734"/>
        <w:r w:rsidR="0030329E">
          <w:rPr>
            <w:noProof/>
          </w:rPr>
          <w:t>16</w:t>
        </w:r>
      </w:fldSimple>
      <w:r w:rsidR="00C54E4E">
        <w:t>. Affichage des groupes participant à une activité.</w:t>
      </w:r>
      <w:bookmarkEnd w:id="72"/>
    </w:p>
    <w:p w14:paraId="09FA0F38" w14:textId="77777777" w:rsidR="00266262" w:rsidRPr="00AD4192" w:rsidRDefault="00266262" w:rsidP="00683966"/>
    <w:p w14:paraId="34A5E31C" w14:textId="7433273A" w:rsidR="00266262" w:rsidRPr="00AD4192" w:rsidRDefault="00266262" w:rsidP="00683966">
      <w:r w:rsidRPr="00AD4192">
        <w:t>La répartition des cartes</w:t>
      </w:r>
      <w:r w:rsidR="00C54E4E">
        <w:t xml:space="preserve"> contenant les membres d’un groupe</w:t>
      </w:r>
      <w:r w:rsidRPr="00AD4192">
        <w:t xml:space="preserve"> se fait dans une grille dont le nombre de colonnes change en fonction de la largeur de l’écran afin de respecter les contraintes de responsivité de l’application.</w:t>
      </w:r>
    </w:p>
    <w:p w14:paraId="3A88B4F6" w14:textId="77777777" w:rsidR="00916AAF" w:rsidRPr="00AD4192" w:rsidRDefault="00916AAF" w:rsidP="00511B04"/>
    <w:p w14:paraId="72DA8585" w14:textId="3E5AD698" w:rsidR="00833D3A" w:rsidRDefault="00240614" w:rsidP="001D12E7">
      <w:pPr>
        <w:pStyle w:val="Titre3"/>
      </w:pPr>
      <w:bookmarkStart w:id="73" w:name="_Toc168319698"/>
      <w:r w:rsidRPr="00AD4192">
        <w:t>Difficultés rencontrées</w:t>
      </w:r>
      <w:bookmarkEnd w:id="73"/>
    </w:p>
    <w:p w14:paraId="724A5C31" w14:textId="77777777" w:rsidR="003E716A" w:rsidRPr="003E716A" w:rsidRDefault="003E716A" w:rsidP="003E716A"/>
    <w:p w14:paraId="4CBB8481" w14:textId="51E6FD5B" w:rsidR="00D15A50" w:rsidRPr="00AD4192" w:rsidRDefault="001B4D18" w:rsidP="001D12E7">
      <w:pPr>
        <w:rPr>
          <w:color w:val="000000" w:themeColor="text1"/>
        </w:rPr>
      </w:pPr>
      <w:r w:rsidRPr="00AD4192">
        <w:rPr>
          <w:color w:val="000000" w:themeColor="text1"/>
        </w:rPr>
        <w:t xml:space="preserve">L’affichage des groupes a présenté une difficulté particulière en raison du fait que l’affichage se fait dynamiquement en fonction de plusieurs éléments que sont les membres, les groupes et la génération à laquelle appartient un groupe. Cela </w:t>
      </w:r>
      <w:r w:rsidR="005C6452">
        <w:rPr>
          <w:color w:val="000000" w:themeColor="text1"/>
        </w:rPr>
        <w:t>a</w:t>
      </w:r>
      <w:r w:rsidRPr="00AD4192">
        <w:rPr>
          <w:color w:val="000000" w:themeColor="text1"/>
        </w:rPr>
        <w:t xml:space="preserve"> entrainé la mise en place relativement complexe </w:t>
      </w:r>
      <w:r w:rsidR="00734A27">
        <w:rPr>
          <w:color w:val="000000" w:themeColor="text1"/>
        </w:rPr>
        <w:t>de</w:t>
      </w:r>
      <w:r w:rsidRPr="00AD4192">
        <w:rPr>
          <w:color w:val="000000" w:themeColor="text1"/>
        </w:rPr>
        <w:t xml:space="preserve"> l’utilisation de </w:t>
      </w:r>
      <w:r w:rsidR="00734A27">
        <w:rPr>
          <w:color w:val="000000" w:themeColor="text1"/>
        </w:rPr>
        <w:t>d’itérations</w:t>
      </w:r>
      <w:r w:rsidRPr="00AD4192">
        <w:rPr>
          <w:color w:val="000000" w:themeColor="text1"/>
        </w:rPr>
        <w:t xml:space="preserve"> et de conditions avec les directives Blade.</w:t>
      </w:r>
    </w:p>
    <w:p w14:paraId="674A1159" w14:textId="77777777" w:rsidR="00D15A50" w:rsidRPr="00AD4192" w:rsidRDefault="00D15A50" w:rsidP="001D12E7">
      <w:pPr>
        <w:rPr>
          <w:color w:val="000000" w:themeColor="text1"/>
        </w:rPr>
      </w:pPr>
    </w:p>
    <w:p w14:paraId="277C5B84" w14:textId="70723542" w:rsidR="001B4D18" w:rsidRPr="00AD4192" w:rsidRDefault="00D15A50" w:rsidP="001D12E7">
      <w:pPr>
        <w:rPr>
          <w:color w:val="000000" w:themeColor="text1"/>
        </w:rPr>
      </w:pPr>
      <w:r w:rsidRPr="00AD4192">
        <w:rPr>
          <w:color w:val="000000" w:themeColor="text1"/>
        </w:rPr>
        <w:t xml:space="preserve">Il a fallu notamment suivre la valeur actuelle de la génération pour afficher les bons groupes ce qui permet de dynamiquement fermer des </w:t>
      </w:r>
      <w:r w:rsidRPr="00AD4192">
        <w:rPr>
          <w:b/>
          <w:bCs/>
          <w:color w:val="000000" w:themeColor="text1"/>
        </w:rPr>
        <w:t>div</w:t>
      </w:r>
      <w:r w:rsidRPr="00AD4192">
        <w:rPr>
          <w:color w:val="000000" w:themeColor="text1"/>
        </w:rPr>
        <w:t xml:space="preserve"> en fonction de la valeur en cours de la génération.</w:t>
      </w:r>
    </w:p>
    <w:p w14:paraId="7BB62226" w14:textId="77777777" w:rsidR="00D15A50" w:rsidRPr="00AD4192" w:rsidRDefault="00D15A50" w:rsidP="001D12E7">
      <w:pPr>
        <w:rPr>
          <w:color w:val="000000" w:themeColor="text1"/>
        </w:rPr>
      </w:pPr>
    </w:p>
    <w:p w14:paraId="1CCDF996" w14:textId="2CE5CD42" w:rsidR="001B4D18" w:rsidRPr="00AD4192" w:rsidRDefault="00D15A50" w:rsidP="001D12E7">
      <w:pPr>
        <w:rPr>
          <w:color w:val="000000" w:themeColor="text1"/>
        </w:rPr>
      </w:pPr>
      <w:r w:rsidRPr="00AD4192">
        <w:rPr>
          <w:color w:val="000000" w:themeColor="text1"/>
        </w:rPr>
        <w:t>Lorsque les données des groupes sont envoyées à la vue, elles sont triées en fonction de leur numéro de génération.</w:t>
      </w:r>
    </w:p>
    <w:p w14:paraId="3CC06F9F" w14:textId="6974C172" w:rsidR="00C64DFF" w:rsidRDefault="00C64DFF">
      <w:pPr>
        <w:jc w:val="left"/>
        <w:rPr>
          <w:rFonts w:asciiTheme="majorHAnsi" w:hAnsiTheme="majorHAnsi" w:cs="Arial"/>
          <w:b/>
          <w:bCs/>
          <w:iCs/>
          <w:sz w:val="28"/>
          <w:szCs w:val="28"/>
        </w:rPr>
      </w:pPr>
    </w:p>
    <w:p w14:paraId="06D3A14B" w14:textId="449900CC" w:rsidR="00496DA6" w:rsidRPr="00AD4192" w:rsidRDefault="00496DA6" w:rsidP="00496DA6">
      <w:pPr>
        <w:pStyle w:val="Titre2"/>
      </w:pPr>
      <w:bookmarkStart w:id="74" w:name="_Toc168319699"/>
      <w:r w:rsidRPr="00AD4192">
        <w:t>Formulaire</w:t>
      </w:r>
      <w:r w:rsidR="003300C4" w:rsidRPr="00AD4192">
        <w:t>s</w:t>
      </w:r>
      <w:r w:rsidRPr="00AD4192">
        <w:t xml:space="preserve"> de création d’une équipe</w:t>
      </w:r>
      <w:r w:rsidR="00A845BC" w:rsidRPr="00AD4192">
        <w:t xml:space="preserve"> avec les membres</w:t>
      </w:r>
      <w:bookmarkEnd w:id="74"/>
    </w:p>
    <w:p w14:paraId="7F781185" w14:textId="77777777" w:rsidR="008633EA" w:rsidRPr="00AD4192" w:rsidRDefault="008633EA" w:rsidP="008633EA"/>
    <w:p w14:paraId="437CA0C8" w14:textId="0130B6E2" w:rsidR="008633EA" w:rsidRPr="00AD4192" w:rsidRDefault="008633EA" w:rsidP="008633EA">
      <w:r w:rsidRPr="00AD4192">
        <w:t>La création des équipes</w:t>
      </w:r>
      <w:r w:rsidR="00A344CA">
        <w:t xml:space="preserve"> avec les membres et les groupes</w:t>
      </w:r>
      <w:r w:rsidRPr="00AD4192">
        <w:t xml:space="preserve"> </w:t>
      </w:r>
      <w:r w:rsidR="00865490" w:rsidRPr="00AD4192">
        <w:t>a été séparée en trois formulaires :</w:t>
      </w:r>
    </w:p>
    <w:p w14:paraId="25590D78" w14:textId="77777777" w:rsidR="008633EA" w:rsidRPr="00AD4192" w:rsidRDefault="008633EA" w:rsidP="008633EA"/>
    <w:p w14:paraId="1B387982" w14:textId="650B89B3" w:rsidR="008633EA" w:rsidRPr="00AD4192" w:rsidRDefault="008633EA" w:rsidP="008633EA">
      <w:pPr>
        <w:pStyle w:val="Paragraphedeliste"/>
        <w:numPr>
          <w:ilvl w:val="0"/>
          <w:numId w:val="17"/>
        </w:numPr>
        <w:rPr>
          <w:lang w:val="fr-CH"/>
        </w:rPr>
      </w:pPr>
      <w:r w:rsidRPr="00AD4192">
        <w:rPr>
          <w:lang w:val="fr-CH"/>
        </w:rPr>
        <w:t xml:space="preserve">Entrée du nom de l’équipe qui permet </w:t>
      </w:r>
      <w:r w:rsidR="00865490" w:rsidRPr="00AD4192">
        <w:rPr>
          <w:lang w:val="fr-CH"/>
        </w:rPr>
        <w:t>d’enregistrer une nouvelle équipe</w:t>
      </w:r>
      <w:r w:rsidRPr="00AD4192">
        <w:rPr>
          <w:lang w:val="fr-CH"/>
        </w:rPr>
        <w:t xml:space="preserve"> dans la base de données</w:t>
      </w:r>
    </w:p>
    <w:p w14:paraId="7929A56D" w14:textId="77777777" w:rsidR="00802647" w:rsidRPr="00AD4192" w:rsidRDefault="00802647" w:rsidP="00802647">
      <w:pPr>
        <w:pStyle w:val="Paragraphedeliste"/>
        <w:rPr>
          <w:lang w:val="fr-CH"/>
        </w:rPr>
      </w:pPr>
    </w:p>
    <w:p w14:paraId="1D381E1C" w14:textId="35F4BC13" w:rsidR="008633EA" w:rsidRPr="00AD4192" w:rsidRDefault="008633EA" w:rsidP="008633EA">
      <w:pPr>
        <w:pStyle w:val="Paragraphedeliste"/>
        <w:numPr>
          <w:ilvl w:val="0"/>
          <w:numId w:val="17"/>
        </w:numPr>
        <w:rPr>
          <w:lang w:val="fr-CH"/>
        </w:rPr>
      </w:pPr>
      <w:r w:rsidRPr="00AD4192">
        <w:rPr>
          <w:lang w:val="fr-CH"/>
        </w:rPr>
        <w:t>Ajout des membres.</w:t>
      </w:r>
    </w:p>
    <w:p w14:paraId="3B3D2F90" w14:textId="77777777" w:rsidR="00802647" w:rsidRPr="00AD4192" w:rsidRDefault="00802647" w:rsidP="00802647">
      <w:pPr>
        <w:pStyle w:val="Paragraphedeliste"/>
        <w:rPr>
          <w:lang w:val="fr-CH"/>
        </w:rPr>
      </w:pPr>
    </w:p>
    <w:p w14:paraId="0F0483B3" w14:textId="77777777" w:rsidR="00802647" w:rsidRPr="00AD4192" w:rsidRDefault="00802647" w:rsidP="00802647">
      <w:pPr>
        <w:pStyle w:val="Paragraphedeliste"/>
        <w:rPr>
          <w:lang w:val="fr-CH"/>
        </w:rPr>
      </w:pPr>
    </w:p>
    <w:p w14:paraId="120C09EB" w14:textId="482CC66D" w:rsidR="008633EA" w:rsidRPr="00AD4192" w:rsidRDefault="008633EA" w:rsidP="008633EA">
      <w:pPr>
        <w:pStyle w:val="Paragraphedeliste"/>
        <w:numPr>
          <w:ilvl w:val="0"/>
          <w:numId w:val="17"/>
        </w:numPr>
        <w:rPr>
          <w:lang w:val="fr-CH"/>
        </w:rPr>
      </w:pPr>
      <w:r w:rsidRPr="00AD4192">
        <w:rPr>
          <w:lang w:val="fr-CH"/>
        </w:rPr>
        <w:t>Entrée des informations concernant la répartition des membres dans les différents groupes.</w:t>
      </w:r>
    </w:p>
    <w:p w14:paraId="6D9DDFF5" w14:textId="77777777" w:rsidR="00865490" w:rsidRPr="00AD4192" w:rsidRDefault="00865490" w:rsidP="00865490"/>
    <w:p w14:paraId="3ECAB1B0" w14:textId="3DE1AD7E" w:rsidR="00865490" w:rsidRPr="00AD4192" w:rsidRDefault="00865490" w:rsidP="00865490">
      <w:r w:rsidRPr="00AD4192">
        <w:t>La raison de ce choix vient du fait qu’un groupe ne peut pas être créé sans membres et les membres ne peuvent être créés sans équipe existante. De plus, ce choix permet une meilleure modularité car l’utilisateur peut choisir de créer une équipe sans en terminer la configuration.</w:t>
      </w:r>
    </w:p>
    <w:p w14:paraId="7E530397" w14:textId="38CE23B8" w:rsidR="003A54F7" w:rsidRDefault="003A54F7">
      <w:pPr>
        <w:jc w:val="left"/>
      </w:pPr>
    </w:p>
    <w:p w14:paraId="6F2975CB" w14:textId="1011A7B9" w:rsidR="00865490" w:rsidRPr="00AD4192" w:rsidRDefault="005A12E0" w:rsidP="00865490">
      <w:r w:rsidRPr="00AD4192">
        <w:t>Voici les formulaires</w:t>
      </w:r>
      <w:r w:rsidR="003A54F7">
        <w:t xml:space="preserve"> sous différents formats</w:t>
      </w:r>
      <w:r w:rsidRPr="00AD4192">
        <w:t xml:space="preserve"> par lesquels passera l’utilisateur s</w:t>
      </w:r>
      <w:r w:rsidR="001B4D18" w:rsidRPr="00AD4192">
        <w:t>’</w:t>
      </w:r>
      <w:r w:rsidRPr="00AD4192">
        <w:t>il souhaite créer une équipe complète :</w:t>
      </w:r>
    </w:p>
    <w:p w14:paraId="2A5C3F9E" w14:textId="77777777" w:rsidR="005A12E0" w:rsidRPr="00AD4192" w:rsidRDefault="005A12E0" w:rsidP="00865490"/>
    <w:p w14:paraId="1727E65B" w14:textId="7323687C" w:rsidR="005A12E0" w:rsidRPr="00AD4192" w:rsidRDefault="005A12E0" w:rsidP="005A12E0">
      <w:pPr>
        <w:keepNext/>
        <w:jc w:val="center"/>
      </w:pPr>
      <w:r w:rsidRPr="00AD4192">
        <w:rPr>
          <w:noProof/>
        </w:rPr>
        <w:drawing>
          <wp:inline distT="0" distB="0" distL="0" distR="0" wp14:anchorId="2813315B" wp14:editId="656B1FAB">
            <wp:extent cx="2634317" cy="1616659"/>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1332" cy="1627101"/>
                    </a:xfrm>
                    <a:prstGeom prst="rect">
                      <a:avLst/>
                    </a:prstGeom>
                  </pic:spPr>
                </pic:pic>
              </a:graphicData>
            </a:graphic>
          </wp:inline>
        </w:drawing>
      </w:r>
      <w:r w:rsidRPr="00AD4192">
        <w:rPr>
          <w:rStyle w:val="Appelnotedebasdep"/>
        </w:rPr>
        <w:footnoteReference w:id="19"/>
      </w:r>
    </w:p>
    <w:p w14:paraId="13F98DBA" w14:textId="41F57E3A" w:rsidR="005A12E0" w:rsidRDefault="00000000" w:rsidP="005A12E0">
      <w:pPr>
        <w:pStyle w:val="Lgende"/>
        <w:jc w:val="center"/>
      </w:pPr>
      <w:fldSimple w:instr=" SEQ Figure \* ARABIC ">
        <w:bookmarkStart w:id="75" w:name="_Toc168313735"/>
        <w:r w:rsidR="0030329E">
          <w:rPr>
            <w:noProof/>
          </w:rPr>
          <w:t>17</w:t>
        </w:r>
      </w:fldSimple>
      <w:r w:rsidR="005A12E0" w:rsidRPr="00AD4192">
        <w:t>. Formulaire d'ajout du nom lors de la création d'une équipe en version mobile.</w:t>
      </w:r>
      <w:bookmarkEnd w:id="75"/>
    </w:p>
    <w:p w14:paraId="7761BC93" w14:textId="77777777" w:rsidR="003A54F7" w:rsidRPr="003A54F7" w:rsidRDefault="003A54F7" w:rsidP="003A54F7"/>
    <w:p w14:paraId="48867F02" w14:textId="4B857B4C" w:rsidR="008F7595" w:rsidRPr="00AD4192" w:rsidRDefault="00A344CA" w:rsidP="008F7595">
      <w:pPr>
        <w:keepNext/>
        <w:jc w:val="center"/>
      </w:pPr>
      <w:r w:rsidRPr="00A344CA">
        <w:rPr>
          <w:noProof/>
        </w:rPr>
        <w:lastRenderedPageBreak/>
        <w:drawing>
          <wp:inline distT="0" distB="0" distL="0" distR="0" wp14:anchorId="5AD7F656" wp14:editId="15D9B21B">
            <wp:extent cx="4038600" cy="544957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040" cy="5454218"/>
                    </a:xfrm>
                    <a:prstGeom prst="rect">
                      <a:avLst/>
                    </a:prstGeom>
                  </pic:spPr>
                </pic:pic>
              </a:graphicData>
            </a:graphic>
          </wp:inline>
        </w:drawing>
      </w:r>
    </w:p>
    <w:p w14:paraId="41AC4D62" w14:textId="71F9CAD1" w:rsidR="000A3228" w:rsidRPr="00AD4192" w:rsidRDefault="00000000" w:rsidP="000C5EEE">
      <w:pPr>
        <w:pStyle w:val="Lgende"/>
        <w:jc w:val="center"/>
      </w:pPr>
      <w:fldSimple w:instr=" SEQ Figure \* ARABIC ">
        <w:bookmarkStart w:id="76" w:name="_Toc168313736"/>
        <w:r w:rsidR="0030329E">
          <w:rPr>
            <w:noProof/>
          </w:rPr>
          <w:t>18</w:t>
        </w:r>
      </w:fldSimple>
      <w:r w:rsidR="008F7595" w:rsidRPr="00AD4192">
        <w:t>. Démonstration du formulaire d'ajout des membres.</w:t>
      </w:r>
      <w:bookmarkEnd w:id="76"/>
    </w:p>
    <w:p w14:paraId="10499EBE" w14:textId="77777777" w:rsidR="000C5EEE" w:rsidRPr="00AD4192" w:rsidRDefault="000C5EEE" w:rsidP="000C5EEE"/>
    <w:p w14:paraId="4D18A8EB" w14:textId="696C5272" w:rsidR="007A7225" w:rsidRPr="00AD4192" w:rsidRDefault="007A7225" w:rsidP="007A7225">
      <w:pPr>
        <w:pStyle w:val="Titre2"/>
      </w:pPr>
      <w:bookmarkStart w:id="77" w:name="_Toc168319700"/>
      <w:r w:rsidRPr="00AD4192">
        <w:t>Authentification</w:t>
      </w:r>
      <w:bookmarkEnd w:id="77"/>
    </w:p>
    <w:p w14:paraId="42E381CF" w14:textId="5245DD88" w:rsidR="008F7595" w:rsidRPr="00AD4192" w:rsidRDefault="008F7595" w:rsidP="008F7595">
      <w:pPr>
        <w:pStyle w:val="Titre3"/>
      </w:pPr>
      <w:bookmarkStart w:id="78" w:name="_Toc168319701"/>
      <w:r w:rsidRPr="00AD4192">
        <w:t>Formulaire d’authentification</w:t>
      </w:r>
      <w:bookmarkEnd w:id="78"/>
    </w:p>
    <w:p w14:paraId="766105DF" w14:textId="77777777" w:rsidR="008F7595" w:rsidRPr="00AD4192" w:rsidRDefault="008F7595" w:rsidP="008F7595"/>
    <w:p w14:paraId="745EE085" w14:textId="02F9B4E6" w:rsidR="008F7595" w:rsidRPr="00AD4192" w:rsidRDefault="008F7595" w:rsidP="008F7595">
      <w:r w:rsidRPr="00AD4192">
        <w:t xml:space="preserve">Le formulaire d’authentification est très simple. Il comporte </w:t>
      </w:r>
      <w:r w:rsidR="00BE2B03" w:rsidRPr="00AD4192">
        <w:t>un champ pour l’ent</w:t>
      </w:r>
      <w:r w:rsidR="000A3228" w:rsidRPr="00AD4192">
        <w:t>r</w:t>
      </w:r>
      <w:r w:rsidR="00BE2B03" w:rsidRPr="00AD4192">
        <w:t>ée du nom d’utilisateur ou de son email et un second champ qui est destiné à l’entrée du mot de passe.</w:t>
      </w:r>
    </w:p>
    <w:p w14:paraId="74999934" w14:textId="77777777" w:rsidR="000A3228" w:rsidRPr="00AD4192" w:rsidRDefault="000A3228" w:rsidP="008F7595"/>
    <w:p w14:paraId="13A1D5B5" w14:textId="77777777" w:rsidR="008F7595" w:rsidRPr="00AD4192" w:rsidRDefault="008F7595" w:rsidP="008F7595">
      <w:pPr>
        <w:keepNext/>
        <w:jc w:val="center"/>
      </w:pPr>
      <w:r w:rsidRPr="00AD4192">
        <w:rPr>
          <w:noProof/>
        </w:rPr>
        <w:lastRenderedPageBreak/>
        <w:drawing>
          <wp:inline distT="0" distB="0" distL="0" distR="0" wp14:anchorId="7EDBFBE8" wp14:editId="0E41FAF9">
            <wp:extent cx="2681605" cy="1485300"/>
            <wp:effectExtent l="0" t="0" r="4445"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3772" cy="1508656"/>
                    </a:xfrm>
                    <a:prstGeom prst="rect">
                      <a:avLst/>
                    </a:prstGeom>
                  </pic:spPr>
                </pic:pic>
              </a:graphicData>
            </a:graphic>
          </wp:inline>
        </w:drawing>
      </w:r>
    </w:p>
    <w:p w14:paraId="612EF46C" w14:textId="0A1FDCD4" w:rsidR="008F7595" w:rsidRPr="00AD4192" w:rsidRDefault="00000000" w:rsidP="008F7595">
      <w:pPr>
        <w:pStyle w:val="Lgende"/>
        <w:jc w:val="center"/>
      </w:pPr>
      <w:fldSimple w:instr=" SEQ Figure \* ARABIC ">
        <w:bookmarkStart w:id="79" w:name="_Toc168313737"/>
        <w:r w:rsidR="0030329E">
          <w:rPr>
            <w:noProof/>
          </w:rPr>
          <w:t>19</w:t>
        </w:r>
      </w:fldSimple>
      <w:r w:rsidR="008F7595" w:rsidRPr="00AD4192">
        <w:t>. Formulaire d'authentification</w:t>
      </w:r>
      <w:bookmarkEnd w:id="79"/>
    </w:p>
    <w:p w14:paraId="7D62FA4E" w14:textId="3F2E297A" w:rsidR="00C64DFF" w:rsidRDefault="00C64DFF">
      <w:pPr>
        <w:jc w:val="left"/>
        <w:rPr>
          <w:rFonts w:asciiTheme="majorHAnsi" w:hAnsiTheme="majorHAnsi" w:cs="Arial"/>
          <w:bCs/>
          <w:i/>
          <w:szCs w:val="26"/>
        </w:rPr>
      </w:pPr>
    </w:p>
    <w:p w14:paraId="61B847D4" w14:textId="3D86F49D" w:rsidR="00A845BC" w:rsidRPr="00AD4192" w:rsidRDefault="008F7595" w:rsidP="008F7595">
      <w:pPr>
        <w:pStyle w:val="Titre3"/>
      </w:pPr>
      <w:bookmarkStart w:id="80" w:name="_Toc168319702"/>
      <w:r w:rsidRPr="00AD4192">
        <w:t>Traitement de l’authentification</w:t>
      </w:r>
      <w:bookmarkEnd w:id="80"/>
    </w:p>
    <w:p w14:paraId="58CC80EA" w14:textId="0F366547" w:rsidR="00A845BC" w:rsidRPr="00AD4192" w:rsidRDefault="00A845BC" w:rsidP="00A845BC">
      <w:r w:rsidRPr="00AD4192">
        <w:t xml:space="preserve">L’authentification des utilisateurs est gérée depuis le contrôleur </w:t>
      </w:r>
      <w:proofErr w:type="spellStart"/>
      <w:r w:rsidRPr="00AD4192">
        <w:rPr>
          <w:b/>
          <w:bCs/>
        </w:rPr>
        <w:t>AuthController</w:t>
      </w:r>
      <w:proofErr w:type="spellEnd"/>
      <w:r w:rsidRPr="00AD4192">
        <w:t xml:space="preserve"> et doit pouvoir accepter à la fois le</w:t>
      </w:r>
      <w:r w:rsidR="00BE1A28" w:rsidRPr="00AD4192">
        <w:t xml:space="preserve">s noms d’utilisateurs et les emails. </w:t>
      </w:r>
      <w:r w:rsidR="00211695" w:rsidRPr="00AD4192">
        <w:t>Pour cela, il faut trouver dans la base de données une correspondance entre ce que l’utilisateur a entré et la base de données</w:t>
      </w:r>
      <w:r w:rsidR="007A56AC" w:rsidRPr="00AD4192">
        <w:t>.</w:t>
      </w:r>
    </w:p>
    <w:p w14:paraId="0FA436F0" w14:textId="08D608DA" w:rsidR="00BE1A28" w:rsidRPr="00AD4192" w:rsidRDefault="00BE1A28">
      <w:pPr>
        <w:jc w:val="left"/>
      </w:pPr>
    </w:p>
    <w:p w14:paraId="411E3CB6" w14:textId="77777777" w:rsidR="007A56AC" w:rsidRPr="009A220E" w:rsidRDefault="007A56AC" w:rsidP="007A56AC">
      <w:pPr>
        <w:pStyle w:val="Code"/>
        <w:rPr>
          <w:color w:val="auto"/>
        </w:rPr>
      </w:pPr>
      <w:r w:rsidRPr="009A220E">
        <w:rPr>
          <w:color w:val="auto"/>
        </w:rPr>
        <w:t xml:space="preserve">$user = </w:t>
      </w:r>
      <w:proofErr w:type="gramStart"/>
      <w:r w:rsidRPr="009A220E">
        <w:rPr>
          <w:i/>
          <w:iCs/>
          <w:color w:val="auto"/>
        </w:rPr>
        <w:t>User</w:t>
      </w:r>
      <w:r w:rsidRPr="009A220E">
        <w:rPr>
          <w:color w:val="auto"/>
        </w:rPr>
        <w:t>::</w:t>
      </w:r>
      <w:proofErr w:type="gramEnd"/>
      <w:r w:rsidRPr="009A220E">
        <w:rPr>
          <w:color w:val="auto"/>
        </w:rPr>
        <w:t>where('email', $login)</w:t>
      </w:r>
    </w:p>
    <w:p w14:paraId="400BFAF1" w14:textId="77777777" w:rsidR="007A56AC" w:rsidRPr="00AD4192" w:rsidRDefault="007A56AC" w:rsidP="007A56AC">
      <w:pPr>
        <w:pStyle w:val="Code"/>
        <w:rPr>
          <w:color w:val="auto"/>
          <w:lang w:val="fr-CH"/>
        </w:rPr>
      </w:pPr>
      <w:r w:rsidRPr="009A220E">
        <w:rPr>
          <w:color w:val="auto"/>
        </w:rPr>
        <w:t xml:space="preserve">            </w:t>
      </w:r>
      <w:r w:rsidRPr="00AD4192">
        <w:rPr>
          <w:color w:val="auto"/>
          <w:lang w:val="fr-CH"/>
        </w:rPr>
        <w:t>-&gt;</w:t>
      </w:r>
      <w:proofErr w:type="spellStart"/>
      <w:proofErr w:type="gramStart"/>
      <w:r w:rsidRPr="00AD4192">
        <w:rPr>
          <w:color w:val="auto"/>
          <w:lang w:val="fr-CH"/>
        </w:rPr>
        <w:t>orWhere</w:t>
      </w:r>
      <w:proofErr w:type="spellEnd"/>
      <w:r w:rsidRPr="00AD4192">
        <w:rPr>
          <w:color w:val="auto"/>
          <w:lang w:val="fr-CH"/>
        </w:rPr>
        <w:t>(</w:t>
      </w:r>
      <w:proofErr w:type="gramEnd"/>
      <w:r w:rsidRPr="00AD4192">
        <w:rPr>
          <w:color w:val="auto"/>
          <w:lang w:val="fr-CH"/>
        </w:rPr>
        <w:t>'username', $login)-&gt;first();</w:t>
      </w:r>
    </w:p>
    <w:p w14:paraId="604A31A0" w14:textId="62B50F58" w:rsidR="008F7595" w:rsidRPr="00AD4192" w:rsidRDefault="008F7595">
      <w:pPr>
        <w:jc w:val="left"/>
      </w:pPr>
    </w:p>
    <w:p w14:paraId="79B1A6FF" w14:textId="0AC91C2A" w:rsidR="007A56AC" w:rsidRPr="00AD4192" w:rsidRDefault="007A56AC" w:rsidP="00A845BC">
      <w:r w:rsidRPr="00AD4192">
        <w:t xml:space="preserve">Une fois l’utilisateur trouvé, il faut tenter </w:t>
      </w:r>
      <w:r w:rsidR="007E16DB" w:rsidRPr="00AD4192">
        <w:t xml:space="preserve">de l’authentifier </w:t>
      </w:r>
      <w:r w:rsidRPr="00AD4192">
        <w:t>avec l’email</w:t>
      </w:r>
      <w:r w:rsidR="007E16DB" w:rsidRPr="00AD4192">
        <w:t xml:space="preserve"> puis</w:t>
      </w:r>
      <w:r w:rsidRPr="00AD4192">
        <w:t xml:space="preserve"> le nom d’utilisateur séparément ce qui donne cela :</w:t>
      </w:r>
    </w:p>
    <w:p w14:paraId="18208575" w14:textId="77777777" w:rsidR="007A56AC" w:rsidRPr="00AD4192" w:rsidRDefault="007A56AC" w:rsidP="00A845BC"/>
    <w:p w14:paraId="27473F99" w14:textId="77777777" w:rsidR="00BD21C0" w:rsidRPr="009A220E" w:rsidRDefault="00BD21C0" w:rsidP="00BD21C0">
      <w:pPr>
        <w:pStyle w:val="Comment"/>
      </w:pPr>
      <w:r w:rsidRPr="009A220E">
        <w:t>// Attempt login with the email, then with the username</w:t>
      </w:r>
    </w:p>
    <w:p w14:paraId="5CF98187" w14:textId="77777777" w:rsidR="00BD21C0" w:rsidRPr="009A220E" w:rsidRDefault="00BD21C0" w:rsidP="00BD21C0">
      <w:pPr>
        <w:pStyle w:val="Code"/>
        <w:rPr>
          <w:color w:val="auto"/>
        </w:rPr>
      </w:pPr>
      <w:proofErr w:type="gramStart"/>
      <w:r w:rsidRPr="009A220E">
        <w:rPr>
          <w:color w:val="auto"/>
        </w:rPr>
        <w:t>if(</w:t>
      </w:r>
      <w:proofErr w:type="gramEnd"/>
      <w:r w:rsidRPr="009A220E">
        <w:rPr>
          <w:i/>
          <w:iCs/>
          <w:color w:val="auto"/>
        </w:rPr>
        <w:t>Auth</w:t>
      </w:r>
      <w:r w:rsidRPr="009A220E">
        <w:rPr>
          <w:color w:val="auto"/>
        </w:rPr>
        <w:t xml:space="preserve">::attempt(['email' =&gt; $user-&gt;email, </w:t>
      </w:r>
    </w:p>
    <w:p w14:paraId="6AEB0DFA" w14:textId="77777777" w:rsidR="00BD21C0" w:rsidRPr="009A220E" w:rsidRDefault="00BD21C0" w:rsidP="00BD21C0">
      <w:pPr>
        <w:pStyle w:val="Code"/>
        <w:rPr>
          <w:color w:val="auto"/>
        </w:rPr>
      </w:pPr>
      <w:r w:rsidRPr="009A220E">
        <w:rPr>
          <w:color w:val="auto"/>
        </w:rPr>
        <w:t>                'password' =&gt; $request-&gt;input('password')]) ||</w:t>
      </w:r>
    </w:p>
    <w:p w14:paraId="56842C46" w14:textId="77777777" w:rsidR="00BD21C0" w:rsidRPr="009A220E" w:rsidRDefault="00BD21C0" w:rsidP="00BD21C0">
      <w:pPr>
        <w:pStyle w:val="Code"/>
        <w:rPr>
          <w:color w:val="auto"/>
        </w:rPr>
      </w:pPr>
      <w:r w:rsidRPr="009A220E">
        <w:rPr>
          <w:color w:val="auto"/>
        </w:rPr>
        <w:t xml:space="preserve">            </w:t>
      </w:r>
      <w:proofErr w:type="gramStart"/>
      <w:r w:rsidRPr="009A220E">
        <w:rPr>
          <w:i/>
          <w:iCs/>
          <w:color w:val="auto"/>
        </w:rPr>
        <w:t>Auth</w:t>
      </w:r>
      <w:r w:rsidRPr="009A220E">
        <w:rPr>
          <w:color w:val="auto"/>
        </w:rPr>
        <w:t>::</w:t>
      </w:r>
      <w:proofErr w:type="gramEnd"/>
      <w:r w:rsidRPr="009A220E">
        <w:rPr>
          <w:color w:val="auto"/>
        </w:rPr>
        <w:t xml:space="preserve">attempt(['username' =&gt; $user-&gt;username, </w:t>
      </w:r>
    </w:p>
    <w:p w14:paraId="27A36E65" w14:textId="77777777" w:rsidR="00BD21C0" w:rsidRPr="00AD4192" w:rsidRDefault="00BD21C0" w:rsidP="00BD21C0">
      <w:pPr>
        <w:pStyle w:val="Code"/>
        <w:rPr>
          <w:color w:val="auto"/>
          <w:lang w:val="fr-CH"/>
        </w:rPr>
      </w:pPr>
      <w:r w:rsidRPr="009A220E">
        <w:rPr>
          <w:color w:val="auto"/>
        </w:rPr>
        <w:t xml:space="preserve">                    </w:t>
      </w:r>
      <w:r w:rsidRPr="00AD4192">
        <w:rPr>
          <w:color w:val="auto"/>
          <w:lang w:val="fr-CH"/>
        </w:rPr>
        <w:t>'password' =&gt; $</w:t>
      </w:r>
      <w:proofErr w:type="spellStart"/>
      <w:r w:rsidRPr="00AD4192">
        <w:rPr>
          <w:color w:val="auto"/>
          <w:lang w:val="fr-CH"/>
        </w:rPr>
        <w:t>request</w:t>
      </w:r>
      <w:proofErr w:type="spellEnd"/>
      <w:r w:rsidRPr="00AD4192">
        <w:rPr>
          <w:color w:val="auto"/>
          <w:lang w:val="fr-CH"/>
        </w:rPr>
        <w:t>-&gt;input('password')]))</w:t>
      </w:r>
    </w:p>
    <w:p w14:paraId="18606F84" w14:textId="54674F1A" w:rsidR="00A21070" w:rsidRDefault="00A21070">
      <w:pPr>
        <w:jc w:val="left"/>
      </w:pPr>
    </w:p>
    <w:p w14:paraId="30100D67" w14:textId="069189CF" w:rsidR="00BE2B03" w:rsidRPr="00AD4192" w:rsidRDefault="00BE2B03" w:rsidP="00BE2B03">
      <w:r w:rsidRPr="00AD4192">
        <w:t>Une fois l’utilisateur connecté, son nom d’utilisateur est affiché en haut à droite de son écran :</w:t>
      </w:r>
    </w:p>
    <w:p w14:paraId="5C008E1B" w14:textId="77777777" w:rsidR="00BE2B03" w:rsidRPr="00AD4192" w:rsidRDefault="00BE2B03" w:rsidP="00BE2B03"/>
    <w:p w14:paraId="3FEBD9B4" w14:textId="77777777" w:rsidR="00BE2B03" w:rsidRPr="00AD4192" w:rsidRDefault="00BE2B03" w:rsidP="00BE2B03">
      <w:pPr>
        <w:keepNext/>
        <w:jc w:val="center"/>
      </w:pPr>
      <w:r w:rsidRPr="00AD4192">
        <w:rPr>
          <w:noProof/>
        </w:rPr>
        <w:drawing>
          <wp:inline distT="0" distB="0" distL="0" distR="0" wp14:anchorId="3E6EC2AD" wp14:editId="05011275">
            <wp:extent cx="2800536" cy="1807535"/>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0432" cy="1813922"/>
                    </a:xfrm>
                    <a:prstGeom prst="rect">
                      <a:avLst/>
                    </a:prstGeom>
                  </pic:spPr>
                </pic:pic>
              </a:graphicData>
            </a:graphic>
          </wp:inline>
        </w:drawing>
      </w:r>
    </w:p>
    <w:p w14:paraId="0E40CACB" w14:textId="2034FB7C" w:rsidR="00BE2B03" w:rsidRPr="00AD4192" w:rsidRDefault="00000000" w:rsidP="00BE2B03">
      <w:pPr>
        <w:pStyle w:val="Lgende"/>
        <w:jc w:val="center"/>
      </w:pPr>
      <w:fldSimple w:instr=" SEQ Figure \* ARABIC ">
        <w:bookmarkStart w:id="81" w:name="_Toc168313738"/>
        <w:r w:rsidR="0030329E">
          <w:rPr>
            <w:noProof/>
          </w:rPr>
          <w:t>20</w:t>
        </w:r>
      </w:fldSimple>
      <w:r w:rsidR="00BE2B03" w:rsidRPr="00AD4192">
        <w:t>. Affichage du nom d'utilisateur.</w:t>
      </w:r>
      <w:bookmarkEnd w:id="81"/>
    </w:p>
    <w:p w14:paraId="29846E3E" w14:textId="105C0DB8" w:rsidR="00C64DFF" w:rsidRDefault="00C64DFF">
      <w:pPr>
        <w:jc w:val="left"/>
        <w:rPr>
          <w:rFonts w:asciiTheme="majorHAnsi" w:hAnsiTheme="majorHAnsi" w:cs="Arial"/>
          <w:bCs/>
          <w:i/>
          <w:szCs w:val="26"/>
        </w:rPr>
      </w:pPr>
    </w:p>
    <w:p w14:paraId="6B4A05E9" w14:textId="77777777" w:rsidR="00E47225" w:rsidRDefault="00E47225">
      <w:pPr>
        <w:jc w:val="left"/>
        <w:rPr>
          <w:rFonts w:asciiTheme="majorHAnsi" w:hAnsiTheme="majorHAnsi" w:cs="Arial"/>
          <w:bCs/>
          <w:i/>
          <w:sz w:val="28"/>
          <w:szCs w:val="26"/>
        </w:rPr>
      </w:pPr>
      <w:bookmarkStart w:id="82" w:name="_Toc168319703"/>
      <w:r>
        <w:br w:type="page"/>
      </w:r>
    </w:p>
    <w:p w14:paraId="2D727324" w14:textId="1A528877" w:rsidR="008F7595" w:rsidRPr="00AD4192" w:rsidRDefault="008F7595" w:rsidP="008F7595">
      <w:pPr>
        <w:pStyle w:val="Titre3"/>
      </w:pPr>
      <w:r w:rsidRPr="00AD4192">
        <w:lastRenderedPageBreak/>
        <w:t>Déconnexion</w:t>
      </w:r>
      <w:bookmarkEnd w:id="82"/>
    </w:p>
    <w:p w14:paraId="706C6E1C" w14:textId="77777777" w:rsidR="008F7595" w:rsidRPr="00AD4192" w:rsidRDefault="008F7595" w:rsidP="008F7595"/>
    <w:p w14:paraId="6DD6851C" w14:textId="7D891D73" w:rsidR="00BE2B03" w:rsidRPr="00AD4192" w:rsidRDefault="00BE2B03" w:rsidP="008F7595">
      <w:r w:rsidRPr="00AD4192">
        <w:t>Pour se déconnecter, l’utilisateur doit cliquer sur son nom d’utilisateur. De là s’affichera un menu ou l’option « Se déconnecter » apparaitra :</w:t>
      </w:r>
    </w:p>
    <w:p w14:paraId="6111B6B8" w14:textId="77777777" w:rsidR="00BE2B03" w:rsidRPr="00AD4192" w:rsidRDefault="00BE2B03" w:rsidP="008F7595"/>
    <w:p w14:paraId="3B434EF2" w14:textId="77777777" w:rsidR="00BE2B03" w:rsidRPr="00AD4192" w:rsidRDefault="00BE2B03" w:rsidP="00BE2B03">
      <w:pPr>
        <w:keepNext/>
        <w:jc w:val="center"/>
      </w:pPr>
      <w:r w:rsidRPr="00AD4192">
        <w:rPr>
          <w:noProof/>
        </w:rPr>
        <w:drawing>
          <wp:inline distT="0" distB="0" distL="0" distR="0" wp14:anchorId="251E8824" wp14:editId="184B5AB9">
            <wp:extent cx="2906387" cy="1917510"/>
            <wp:effectExtent l="0" t="0" r="8890" b="698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4792" cy="1923055"/>
                    </a:xfrm>
                    <a:prstGeom prst="rect">
                      <a:avLst/>
                    </a:prstGeom>
                  </pic:spPr>
                </pic:pic>
              </a:graphicData>
            </a:graphic>
          </wp:inline>
        </w:drawing>
      </w:r>
    </w:p>
    <w:p w14:paraId="0DFBC38D" w14:textId="26D85EA3" w:rsidR="00BE2B03" w:rsidRPr="00AD4192" w:rsidRDefault="00000000" w:rsidP="00BE2B03">
      <w:pPr>
        <w:pStyle w:val="Lgende"/>
        <w:jc w:val="center"/>
      </w:pPr>
      <w:fldSimple w:instr=" SEQ Figure \* ARABIC ">
        <w:bookmarkStart w:id="83" w:name="_Toc168313739"/>
        <w:r w:rsidR="0030329E">
          <w:rPr>
            <w:noProof/>
          </w:rPr>
          <w:t>21</w:t>
        </w:r>
      </w:fldSimple>
      <w:r w:rsidR="00BE2B03" w:rsidRPr="00AD4192">
        <w:t>. Affichage du bouton "Se déconnecter".</w:t>
      </w:r>
      <w:bookmarkEnd w:id="83"/>
    </w:p>
    <w:p w14:paraId="38D102F4" w14:textId="36DE9EB6" w:rsidR="00002E27" w:rsidRPr="00AD4192" w:rsidRDefault="007A7225" w:rsidP="00802647">
      <w:pPr>
        <w:pStyle w:val="Titre2"/>
      </w:pPr>
      <w:bookmarkStart w:id="84" w:name="_Toc168319704"/>
      <w:r w:rsidRPr="00AD4192">
        <w:t>Droits des utilisateurs</w:t>
      </w:r>
      <w:bookmarkEnd w:id="84"/>
    </w:p>
    <w:p w14:paraId="27B48EE3" w14:textId="65098CA9" w:rsidR="001253CD" w:rsidRPr="00AD4192" w:rsidRDefault="001253CD" w:rsidP="001253CD"/>
    <w:p w14:paraId="7B3D2945" w14:textId="1D0F39B0" w:rsidR="001253CD" w:rsidRPr="00AD4192" w:rsidRDefault="001253CD" w:rsidP="001253CD">
      <w:r w:rsidRPr="00AD4192">
        <w:t>Laravel possède plusieurs outils permettant la mise en place de règles permettant d’autoriser des actions</w:t>
      </w:r>
      <w:r w:rsidR="00234D18">
        <w:rPr>
          <w:rStyle w:val="Appelnotedebasdep"/>
        </w:rPr>
        <w:footnoteReference w:id="20"/>
      </w:r>
      <w:r w:rsidRPr="00AD4192">
        <w:t xml:space="preserve">. Ces autorisations permettent de définir si un utilisateur authentifié a le droit d’effectuer une action, comme modifier un modèle Eloquent spécifique. Une </w:t>
      </w:r>
      <w:r w:rsidR="00A21070" w:rsidRPr="00AD4192">
        <w:t>des manières</w:t>
      </w:r>
      <w:r w:rsidRPr="00AD4192">
        <w:t xml:space="preserve"> de mettre en place ces autorisation est l’utilisation des </w:t>
      </w:r>
      <w:proofErr w:type="spellStart"/>
      <w:r w:rsidRPr="00AD4192">
        <w:t>Policies</w:t>
      </w:r>
      <w:proofErr w:type="spellEnd"/>
      <w:r w:rsidRPr="00AD4192">
        <w:fldChar w:fldCharType="begin"/>
      </w:r>
      <w:r w:rsidRPr="00AD4192">
        <w:instrText xml:space="preserve"> XE "</w:instrText>
      </w:r>
      <w:proofErr w:type="spellStart"/>
      <w:proofErr w:type="gramStart"/>
      <w:r w:rsidRPr="00AD4192">
        <w:instrText>Policies:Outil</w:instrText>
      </w:r>
      <w:proofErr w:type="spellEnd"/>
      <w:proofErr w:type="gramEnd"/>
      <w:r w:rsidRPr="00AD4192">
        <w:instrText xml:space="preserve"> de Laravel permettant d'organiser des règles s'autorisations sur des modèles Eloquent spécifiques." </w:instrText>
      </w:r>
      <w:r w:rsidRPr="00AD4192">
        <w:fldChar w:fldCharType="end"/>
      </w:r>
      <w:r w:rsidRPr="00AD4192">
        <w:rPr>
          <w:color w:val="FF0000"/>
        </w:rPr>
        <w:t>*</w:t>
      </w:r>
      <w:r w:rsidRPr="00AD4192">
        <w:t>.</w:t>
      </w:r>
    </w:p>
    <w:p w14:paraId="531B4D0A" w14:textId="77777777" w:rsidR="00802647" w:rsidRPr="00AD4192" w:rsidRDefault="00802647" w:rsidP="00802647"/>
    <w:p w14:paraId="1D272538" w14:textId="320CAF7A" w:rsidR="00002E27" w:rsidRPr="00AD4192" w:rsidRDefault="00002E27" w:rsidP="00002E27">
      <w:pPr>
        <w:pStyle w:val="Titre3"/>
      </w:pPr>
      <w:bookmarkStart w:id="85" w:name="_Toc168319705"/>
      <w:r w:rsidRPr="00AD4192">
        <w:t>Création d’une Policy</w:t>
      </w:r>
      <w:bookmarkEnd w:id="85"/>
    </w:p>
    <w:p w14:paraId="1CF06776" w14:textId="420B1E8E" w:rsidR="00802647" w:rsidRPr="00AD4192" w:rsidRDefault="00802647" w:rsidP="00802647"/>
    <w:p w14:paraId="78949A6A" w14:textId="4925907E" w:rsidR="001253CD" w:rsidRPr="00AD4192" w:rsidRDefault="001253CD" w:rsidP="00802647">
      <w:r w:rsidRPr="00AD4192">
        <w:t>Afin de créer une Policy</w:t>
      </w:r>
      <w:r w:rsidR="00234D18">
        <w:rPr>
          <w:rStyle w:val="Appelnotedebasdep"/>
        </w:rPr>
        <w:footnoteReference w:id="21"/>
      </w:r>
      <w:r w:rsidRPr="00AD4192">
        <w:t xml:space="preserve"> sur un modèle en particulier, voici la commande Artisan à utiliser (ici il s’agit d’une Policy s’appliquant aux équipes) :</w:t>
      </w:r>
    </w:p>
    <w:p w14:paraId="458A19BC" w14:textId="77777777" w:rsidR="001253CD" w:rsidRPr="00AD4192" w:rsidRDefault="001253CD" w:rsidP="00802647"/>
    <w:p w14:paraId="37E53111" w14:textId="512503DE" w:rsidR="00002E27" w:rsidRPr="009A220E" w:rsidRDefault="00002E27" w:rsidP="00002E27">
      <w:pPr>
        <w:pStyle w:val="Code"/>
      </w:pPr>
      <w:r w:rsidRPr="009A220E">
        <w:t xml:space="preserve">$ </w:t>
      </w:r>
      <w:proofErr w:type="spellStart"/>
      <w:r w:rsidRPr="009A220E">
        <w:t>php</w:t>
      </w:r>
      <w:proofErr w:type="spellEnd"/>
      <w:r w:rsidRPr="009A220E">
        <w:t xml:space="preserve"> artisan </w:t>
      </w:r>
      <w:proofErr w:type="spellStart"/>
      <w:proofErr w:type="gramStart"/>
      <w:r w:rsidRPr="009A220E">
        <w:t>make:policy</w:t>
      </w:r>
      <w:proofErr w:type="spellEnd"/>
      <w:proofErr w:type="gramEnd"/>
      <w:r w:rsidRPr="009A220E">
        <w:t xml:space="preserve"> </w:t>
      </w:r>
      <w:proofErr w:type="spellStart"/>
      <w:r w:rsidRPr="009A220E">
        <w:t>TeamPolicy</w:t>
      </w:r>
      <w:proofErr w:type="spellEnd"/>
      <w:r w:rsidRPr="009A220E">
        <w:t xml:space="preserve"> --model=Team</w:t>
      </w:r>
    </w:p>
    <w:p w14:paraId="0E48C964" w14:textId="77777777" w:rsidR="00002E27" w:rsidRPr="009A220E" w:rsidRDefault="00002E27" w:rsidP="00002E27">
      <w:pPr>
        <w:rPr>
          <w:lang w:val="en-US"/>
        </w:rPr>
      </w:pPr>
    </w:p>
    <w:p w14:paraId="57FB2128" w14:textId="34AA479B" w:rsidR="00AD4192" w:rsidRDefault="00AD4192" w:rsidP="00002E27">
      <w:r w:rsidRPr="00AD4192">
        <w:t xml:space="preserve">Après cela, </w:t>
      </w:r>
      <w:r>
        <w:t xml:space="preserve">un nouveau fichier sera créé sous </w:t>
      </w:r>
      <w:r>
        <w:rPr>
          <w:b/>
          <w:bCs/>
        </w:rPr>
        <w:t>app/</w:t>
      </w:r>
      <w:proofErr w:type="spellStart"/>
      <w:r>
        <w:rPr>
          <w:b/>
          <w:bCs/>
        </w:rPr>
        <w:t>Policies</w:t>
      </w:r>
      <w:proofErr w:type="spellEnd"/>
      <w:r>
        <w:t xml:space="preserve"> contenant déjà des fonctions prédéfinies. Ces fonctions servent à retourner un booléen après avoir vérifié si l’utilisateur spécifié a le droit d’effectuer une action sur la ressource.</w:t>
      </w:r>
    </w:p>
    <w:p w14:paraId="59D29707" w14:textId="77777777" w:rsidR="00AD4192" w:rsidRDefault="00AD4192" w:rsidP="00002E27"/>
    <w:p w14:paraId="28D13470" w14:textId="6C24D646" w:rsidR="00C64DFF" w:rsidRDefault="00C64DFF">
      <w:pPr>
        <w:jc w:val="left"/>
      </w:pPr>
    </w:p>
    <w:p w14:paraId="317A3B1F" w14:textId="77777777" w:rsidR="00E47225" w:rsidRDefault="00E47225">
      <w:pPr>
        <w:jc w:val="left"/>
      </w:pPr>
      <w:r>
        <w:br w:type="page"/>
      </w:r>
    </w:p>
    <w:p w14:paraId="2C5E2D64" w14:textId="11D19CD4" w:rsidR="00AD4192" w:rsidRPr="009A220E" w:rsidRDefault="00AD4192" w:rsidP="00002E27">
      <w:pPr>
        <w:rPr>
          <w:lang w:val="en-US"/>
        </w:rPr>
      </w:pPr>
      <w:r>
        <w:lastRenderedPageBreak/>
        <w:t xml:space="preserve">Pour les équipes, il faut vérifier les droits sur la modification et la suppression. </w:t>
      </w:r>
      <w:proofErr w:type="spellStart"/>
      <w:r w:rsidRPr="009A220E">
        <w:rPr>
          <w:lang w:val="en-US"/>
        </w:rPr>
        <w:t>Voici</w:t>
      </w:r>
      <w:proofErr w:type="spellEnd"/>
      <w:r w:rsidRPr="009A220E">
        <w:rPr>
          <w:lang w:val="en-US"/>
        </w:rPr>
        <w:t xml:space="preserve"> comment </w:t>
      </w:r>
      <w:proofErr w:type="spellStart"/>
      <w:r w:rsidRPr="009A220E">
        <w:rPr>
          <w:lang w:val="en-US"/>
        </w:rPr>
        <w:t>cela</w:t>
      </w:r>
      <w:proofErr w:type="spellEnd"/>
      <w:r w:rsidRPr="009A220E">
        <w:rPr>
          <w:lang w:val="en-US"/>
        </w:rPr>
        <w:t xml:space="preserve"> a </w:t>
      </w:r>
      <w:proofErr w:type="spellStart"/>
      <w:r w:rsidRPr="009A220E">
        <w:rPr>
          <w:lang w:val="en-US"/>
        </w:rPr>
        <w:t>été</w:t>
      </w:r>
      <w:proofErr w:type="spellEnd"/>
      <w:r w:rsidRPr="009A220E">
        <w:rPr>
          <w:lang w:val="en-US"/>
        </w:rPr>
        <w:t xml:space="preserve"> mis </w:t>
      </w:r>
      <w:proofErr w:type="spellStart"/>
      <w:r w:rsidRPr="009A220E">
        <w:rPr>
          <w:lang w:val="en-US"/>
        </w:rPr>
        <w:t>en</w:t>
      </w:r>
      <w:proofErr w:type="spellEnd"/>
      <w:r w:rsidRPr="009A220E">
        <w:rPr>
          <w:lang w:val="en-US"/>
        </w:rPr>
        <w:t xml:space="preserve"> </w:t>
      </w:r>
      <w:proofErr w:type="gramStart"/>
      <w:r w:rsidRPr="009A220E">
        <w:rPr>
          <w:lang w:val="en-US"/>
        </w:rPr>
        <w:t>place :</w:t>
      </w:r>
      <w:proofErr w:type="gramEnd"/>
    </w:p>
    <w:p w14:paraId="0D6FE624" w14:textId="77777777" w:rsidR="00AD4192" w:rsidRPr="009A220E" w:rsidRDefault="00AD4192" w:rsidP="00002E27">
      <w:pPr>
        <w:rPr>
          <w:lang w:val="en-US"/>
        </w:rPr>
      </w:pPr>
    </w:p>
    <w:p w14:paraId="77C91B9A" w14:textId="77777777" w:rsidR="00234D18" w:rsidRPr="00234D18" w:rsidRDefault="00234D18" w:rsidP="00234D18">
      <w:pPr>
        <w:pStyle w:val="Code"/>
        <w:rPr>
          <w:color w:val="auto"/>
        </w:rPr>
      </w:pPr>
      <w:r w:rsidRPr="00234D18">
        <w:rPr>
          <w:color w:val="auto"/>
        </w:rPr>
        <w:t>/**</w:t>
      </w:r>
    </w:p>
    <w:p w14:paraId="7934D7AE" w14:textId="77777777" w:rsidR="00234D18" w:rsidRPr="00234D18" w:rsidRDefault="00234D18" w:rsidP="00234D18">
      <w:pPr>
        <w:pStyle w:val="Code"/>
        <w:rPr>
          <w:color w:val="auto"/>
        </w:rPr>
      </w:pPr>
      <w:r w:rsidRPr="00234D18">
        <w:rPr>
          <w:color w:val="auto"/>
        </w:rPr>
        <w:t> * Determine whether the user can update the model.</w:t>
      </w:r>
    </w:p>
    <w:p w14:paraId="7B432E69" w14:textId="77777777" w:rsidR="00234D18" w:rsidRPr="00234D18" w:rsidRDefault="00234D18" w:rsidP="00234D18">
      <w:pPr>
        <w:pStyle w:val="Code"/>
        <w:rPr>
          <w:color w:val="auto"/>
        </w:rPr>
      </w:pPr>
      <w:r w:rsidRPr="00234D18">
        <w:rPr>
          <w:color w:val="auto"/>
        </w:rPr>
        <w:t> */</w:t>
      </w:r>
    </w:p>
    <w:p w14:paraId="5B586A41" w14:textId="77777777" w:rsidR="00234D18" w:rsidRPr="00234D18" w:rsidRDefault="00234D18" w:rsidP="00234D18">
      <w:pPr>
        <w:pStyle w:val="Code"/>
        <w:rPr>
          <w:color w:val="auto"/>
        </w:rPr>
      </w:pPr>
      <w:r w:rsidRPr="00234D18">
        <w:rPr>
          <w:color w:val="auto"/>
        </w:rPr>
        <w:t xml:space="preserve">public function </w:t>
      </w:r>
      <w:proofErr w:type="gramStart"/>
      <w:r w:rsidRPr="00234D18">
        <w:rPr>
          <w:color w:val="auto"/>
        </w:rPr>
        <w:t>update(</w:t>
      </w:r>
      <w:proofErr w:type="gramEnd"/>
      <w:r w:rsidRPr="00234D18">
        <w:rPr>
          <w:i/>
          <w:iCs/>
          <w:color w:val="auto"/>
        </w:rPr>
        <w:t>User</w:t>
      </w:r>
      <w:r w:rsidRPr="00234D18">
        <w:rPr>
          <w:color w:val="auto"/>
        </w:rPr>
        <w:t xml:space="preserve"> $user, </w:t>
      </w:r>
      <w:r w:rsidRPr="00234D18">
        <w:rPr>
          <w:i/>
          <w:iCs/>
          <w:color w:val="auto"/>
        </w:rPr>
        <w:t>Team</w:t>
      </w:r>
      <w:r w:rsidRPr="00234D18">
        <w:rPr>
          <w:color w:val="auto"/>
        </w:rPr>
        <w:t xml:space="preserve"> $team): bool</w:t>
      </w:r>
    </w:p>
    <w:p w14:paraId="69F1200B" w14:textId="77777777" w:rsidR="00234D18" w:rsidRPr="00234D18" w:rsidRDefault="00234D18" w:rsidP="00234D18">
      <w:pPr>
        <w:pStyle w:val="Code"/>
        <w:rPr>
          <w:color w:val="auto"/>
        </w:rPr>
      </w:pPr>
      <w:r w:rsidRPr="00234D18">
        <w:rPr>
          <w:color w:val="auto"/>
        </w:rPr>
        <w:t>{</w:t>
      </w:r>
    </w:p>
    <w:p w14:paraId="62673D6E" w14:textId="77777777" w:rsidR="00234D18" w:rsidRPr="00234D18" w:rsidRDefault="00234D18" w:rsidP="00234D18">
      <w:pPr>
        <w:pStyle w:val="Code"/>
        <w:rPr>
          <w:color w:val="auto"/>
        </w:rPr>
      </w:pPr>
      <w:r w:rsidRPr="00234D18">
        <w:rPr>
          <w:color w:val="auto"/>
        </w:rPr>
        <w:t>    return $user-&gt;id == $team-&gt;</w:t>
      </w:r>
      <w:proofErr w:type="spellStart"/>
      <w:r w:rsidRPr="00234D18">
        <w:rPr>
          <w:color w:val="auto"/>
        </w:rPr>
        <w:t>user_id</w:t>
      </w:r>
      <w:proofErr w:type="spellEnd"/>
      <w:r w:rsidRPr="00234D18">
        <w:rPr>
          <w:color w:val="auto"/>
        </w:rPr>
        <w:t xml:space="preserve"> || $user-&gt;</w:t>
      </w:r>
      <w:proofErr w:type="gramStart"/>
      <w:r w:rsidRPr="00234D18">
        <w:rPr>
          <w:color w:val="auto"/>
        </w:rPr>
        <w:t>admin;</w:t>
      </w:r>
      <w:proofErr w:type="gramEnd"/>
    </w:p>
    <w:p w14:paraId="2DAC9355" w14:textId="77777777" w:rsidR="00234D18" w:rsidRPr="00234D18" w:rsidRDefault="00234D18" w:rsidP="00234D18">
      <w:pPr>
        <w:pStyle w:val="Code"/>
        <w:rPr>
          <w:color w:val="auto"/>
        </w:rPr>
      </w:pPr>
      <w:r w:rsidRPr="00234D18">
        <w:rPr>
          <w:color w:val="auto"/>
        </w:rPr>
        <w:t>}</w:t>
      </w:r>
    </w:p>
    <w:p w14:paraId="509CECB5" w14:textId="77777777" w:rsidR="00234D18" w:rsidRPr="00234D18" w:rsidRDefault="00234D18" w:rsidP="00234D18">
      <w:pPr>
        <w:pStyle w:val="Code"/>
        <w:rPr>
          <w:color w:val="auto"/>
        </w:rPr>
      </w:pPr>
    </w:p>
    <w:p w14:paraId="2F31CAE0" w14:textId="77777777" w:rsidR="00234D18" w:rsidRPr="00234D18" w:rsidRDefault="00234D18" w:rsidP="00234D18">
      <w:pPr>
        <w:pStyle w:val="Code"/>
        <w:rPr>
          <w:color w:val="auto"/>
        </w:rPr>
      </w:pPr>
      <w:r w:rsidRPr="00234D18">
        <w:rPr>
          <w:color w:val="auto"/>
        </w:rPr>
        <w:t>/**</w:t>
      </w:r>
    </w:p>
    <w:p w14:paraId="2440B52A" w14:textId="77777777" w:rsidR="00234D18" w:rsidRPr="00234D18" w:rsidRDefault="00234D18" w:rsidP="00234D18">
      <w:pPr>
        <w:pStyle w:val="Code"/>
        <w:rPr>
          <w:color w:val="auto"/>
        </w:rPr>
      </w:pPr>
      <w:r w:rsidRPr="00234D18">
        <w:rPr>
          <w:color w:val="auto"/>
        </w:rPr>
        <w:t> * Determine whether the user can delete the model.</w:t>
      </w:r>
    </w:p>
    <w:p w14:paraId="6172D22A" w14:textId="77777777" w:rsidR="00234D18" w:rsidRPr="00234D18" w:rsidRDefault="00234D18" w:rsidP="00234D18">
      <w:pPr>
        <w:pStyle w:val="Code"/>
        <w:rPr>
          <w:color w:val="auto"/>
        </w:rPr>
      </w:pPr>
      <w:r w:rsidRPr="00234D18">
        <w:rPr>
          <w:color w:val="auto"/>
        </w:rPr>
        <w:t> */</w:t>
      </w:r>
    </w:p>
    <w:p w14:paraId="0CF58128" w14:textId="77777777" w:rsidR="00234D18" w:rsidRPr="00234D18" w:rsidRDefault="00234D18" w:rsidP="00234D18">
      <w:pPr>
        <w:pStyle w:val="Code"/>
        <w:rPr>
          <w:color w:val="auto"/>
        </w:rPr>
      </w:pPr>
      <w:r w:rsidRPr="00234D18">
        <w:rPr>
          <w:color w:val="auto"/>
        </w:rPr>
        <w:t xml:space="preserve">public function </w:t>
      </w:r>
      <w:proofErr w:type="gramStart"/>
      <w:r w:rsidRPr="00234D18">
        <w:rPr>
          <w:color w:val="auto"/>
        </w:rPr>
        <w:t>delete(</w:t>
      </w:r>
      <w:proofErr w:type="gramEnd"/>
      <w:r w:rsidRPr="00234D18">
        <w:rPr>
          <w:i/>
          <w:iCs/>
          <w:color w:val="auto"/>
        </w:rPr>
        <w:t>User</w:t>
      </w:r>
      <w:r w:rsidRPr="00234D18">
        <w:rPr>
          <w:color w:val="auto"/>
        </w:rPr>
        <w:t xml:space="preserve"> $user, </w:t>
      </w:r>
      <w:r w:rsidRPr="00234D18">
        <w:rPr>
          <w:i/>
          <w:iCs/>
          <w:color w:val="auto"/>
        </w:rPr>
        <w:t>Team</w:t>
      </w:r>
      <w:r w:rsidRPr="00234D18">
        <w:rPr>
          <w:color w:val="auto"/>
        </w:rPr>
        <w:t xml:space="preserve"> $team): bool</w:t>
      </w:r>
    </w:p>
    <w:p w14:paraId="4168A496" w14:textId="77777777" w:rsidR="00234D18" w:rsidRPr="00234D18" w:rsidRDefault="00234D18" w:rsidP="00234D18">
      <w:pPr>
        <w:pStyle w:val="Code"/>
        <w:rPr>
          <w:color w:val="auto"/>
        </w:rPr>
      </w:pPr>
      <w:r w:rsidRPr="00234D18">
        <w:rPr>
          <w:color w:val="auto"/>
        </w:rPr>
        <w:t>{</w:t>
      </w:r>
    </w:p>
    <w:p w14:paraId="667EEC27" w14:textId="77777777" w:rsidR="00234D18" w:rsidRPr="00234D18" w:rsidRDefault="00234D18" w:rsidP="00234D18">
      <w:pPr>
        <w:pStyle w:val="Code"/>
        <w:rPr>
          <w:color w:val="auto"/>
        </w:rPr>
      </w:pPr>
      <w:r w:rsidRPr="00234D18">
        <w:rPr>
          <w:color w:val="auto"/>
        </w:rPr>
        <w:t xml:space="preserve">    return </w:t>
      </w:r>
      <w:r w:rsidRPr="00234D18">
        <w:rPr>
          <w:i/>
          <w:iCs/>
          <w:color w:val="auto"/>
        </w:rPr>
        <w:t>$this</w:t>
      </w:r>
      <w:r w:rsidRPr="00234D18">
        <w:rPr>
          <w:color w:val="auto"/>
        </w:rPr>
        <w:t>-&gt;</w:t>
      </w:r>
      <w:proofErr w:type="gramStart"/>
      <w:r w:rsidRPr="00234D18">
        <w:rPr>
          <w:color w:val="auto"/>
        </w:rPr>
        <w:t>update(</w:t>
      </w:r>
      <w:proofErr w:type="gramEnd"/>
      <w:r w:rsidRPr="00234D18">
        <w:rPr>
          <w:color w:val="auto"/>
        </w:rPr>
        <w:t>$user, $team);</w:t>
      </w:r>
    </w:p>
    <w:p w14:paraId="2E366FF5" w14:textId="77777777" w:rsidR="00234D18" w:rsidRPr="009A220E" w:rsidRDefault="00234D18" w:rsidP="00234D18">
      <w:pPr>
        <w:pStyle w:val="Code"/>
        <w:rPr>
          <w:color w:val="auto"/>
          <w:lang w:val="fr-CH"/>
        </w:rPr>
      </w:pPr>
      <w:r w:rsidRPr="009A220E">
        <w:rPr>
          <w:color w:val="auto"/>
          <w:lang w:val="fr-CH"/>
        </w:rPr>
        <w:t>}</w:t>
      </w:r>
    </w:p>
    <w:p w14:paraId="628CE2AA" w14:textId="77777777" w:rsidR="00AD4192" w:rsidRDefault="00AD4192" w:rsidP="00002E27"/>
    <w:p w14:paraId="3E5F8378" w14:textId="5BCF4E2D" w:rsidR="00234D18" w:rsidRDefault="00234D18" w:rsidP="00002E27">
      <w:r>
        <w:t xml:space="preserve">Dans le cas de </w:t>
      </w:r>
      <w:proofErr w:type="spellStart"/>
      <w:r>
        <w:rPr>
          <w:b/>
          <w:bCs/>
        </w:rPr>
        <w:t>delete</w:t>
      </w:r>
      <w:proofErr w:type="spellEnd"/>
      <w:r>
        <w:t>, on fait appel à la fonction update car la règle de vérification est identique.</w:t>
      </w:r>
    </w:p>
    <w:p w14:paraId="2E811496" w14:textId="77777777" w:rsidR="00234D18" w:rsidRDefault="00234D18" w:rsidP="00002E27"/>
    <w:p w14:paraId="126725C5" w14:textId="7A97B8DA" w:rsidR="00234D18" w:rsidRDefault="00234D18" w:rsidP="00002E27">
      <w:r>
        <w:t xml:space="preserve">En ce qui concerne les autres fonctions qui ont été créées automatiquement, elles ont été retirées car elles n’ont pas d’utilité dans l’état actuel de l’application. </w:t>
      </w:r>
    </w:p>
    <w:p w14:paraId="4FBEBE59" w14:textId="77777777" w:rsidR="00485789" w:rsidRDefault="00485789" w:rsidP="00002E27"/>
    <w:p w14:paraId="08809EFF" w14:textId="3DD81F8D" w:rsidR="00485789" w:rsidRDefault="00485789" w:rsidP="00485789">
      <w:pPr>
        <w:pStyle w:val="Titre3"/>
      </w:pPr>
      <w:bookmarkStart w:id="86" w:name="_Toc168319706"/>
      <w:r>
        <w:t xml:space="preserve">Utilisation des </w:t>
      </w:r>
      <w:proofErr w:type="spellStart"/>
      <w:r>
        <w:t>Policies</w:t>
      </w:r>
      <w:proofErr w:type="spellEnd"/>
      <w:r>
        <w:t xml:space="preserve"> dans les vues</w:t>
      </w:r>
      <w:bookmarkEnd w:id="86"/>
    </w:p>
    <w:p w14:paraId="06A6EE79" w14:textId="77777777" w:rsidR="00485789" w:rsidRDefault="00485789" w:rsidP="00002E27"/>
    <w:p w14:paraId="30A4AFF3" w14:textId="77777777" w:rsidR="00A21070" w:rsidRDefault="00F553C7" w:rsidP="00002E27">
      <w:r>
        <w:t xml:space="preserve">Afin de déterminer s’il faut afficher certains éléments ou non il est possible d’accéder aux autorisations avec la directive Blade </w:t>
      </w:r>
      <w:proofErr w:type="gramStart"/>
      <w:r>
        <w:rPr>
          <w:b/>
          <w:bCs/>
        </w:rPr>
        <w:t>can(</w:t>
      </w:r>
      <w:proofErr w:type="gramEnd"/>
      <w:r>
        <w:rPr>
          <w:b/>
          <w:bCs/>
        </w:rPr>
        <w:t>)</w:t>
      </w:r>
      <w:r w:rsidR="00EA5E24">
        <w:t xml:space="preserve">. </w:t>
      </w:r>
    </w:p>
    <w:p w14:paraId="21C0A065" w14:textId="393AE064" w:rsidR="00A21070" w:rsidRDefault="00A21070">
      <w:pPr>
        <w:jc w:val="left"/>
      </w:pPr>
    </w:p>
    <w:p w14:paraId="4EDF715A" w14:textId="38FECB0E" w:rsidR="00F553C7" w:rsidRDefault="00EA5E24" w:rsidP="00002E27">
      <w:r>
        <w:t>Voici comment cela a été mis en place pour déterminer l’affichage du bouton permettant de supprimer un utilisateur :</w:t>
      </w:r>
    </w:p>
    <w:p w14:paraId="7CE66118" w14:textId="77777777" w:rsidR="00EA5E24" w:rsidRPr="00EA5E24" w:rsidRDefault="00EA5E24" w:rsidP="00002E27"/>
    <w:p w14:paraId="166C8B17" w14:textId="77777777" w:rsidR="00EA5E24" w:rsidRPr="00EA5E24" w:rsidRDefault="00EA5E24" w:rsidP="00EA5E24">
      <w:pPr>
        <w:pStyle w:val="Code"/>
        <w:rPr>
          <w:color w:val="auto"/>
        </w:rPr>
      </w:pPr>
      <w:r w:rsidRPr="00EA5E24">
        <w:rPr>
          <w:color w:val="auto"/>
        </w:rPr>
        <w:t>@</w:t>
      </w:r>
      <w:proofErr w:type="gramStart"/>
      <w:r w:rsidRPr="00EA5E24">
        <w:rPr>
          <w:color w:val="auto"/>
        </w:rPr>
        <w:t>can(</w:t>
      </w:r>
      <w:proofErr w:type="gramEnd"/>
      <w:r w:rsidRPr="00EA5E24">
        <w:rPr>
          <w:color w:val="auto"/>
        </w:rPr>
        <w:t>'delete', $team)</w:t>
      </w:r>
    </w:p>
    <w:p w14:paraId="5D20C1D4" w14:textId="2ED279CF" w:rsidR="00EA5E24" w:rsidRPr="00EA5E24" w:rsidRDefault="00EA5E24" w:rsidP="00EA5E24">
      <w:pPr>
        <w:pStyle w:val="Code"/>
        <w:rPr>
          <w:color w:val="auto"/>
        </w:rPr>
      </w:pPr>
      <w:r w:rsidRPr="00EA5E24">
        <w:rPr>
          <w:color w:val="auto"/>
        </w:rPr>
        <w:t xml:space="preserve">    &lt;form </w:t>
      </w:r>
      <w:r w:rsidRPr="00EA5E24">
        <w:rPr>
          <w:i/>
          <w:iCs/>
          <w:color w:val="auto"/>
        </w:rPr>
        <w:t>action</w:t>
      </w:r>
      <w:r w:rsidRPr="00EA5E24">
        <w:rPr>
          <w:color w:val="auto"/>
        </w:rPr>
        <w:t>="</w:t>
      </w:r>
      <w:proofErr w:type="gramStart"/>
      <w:r w:rsidRPr="00EA5E24">
        <w:rPr>
          <w:color w:val="auto"/>
        </w:rPr>
        <w:t>{{ route</w:t>
      </w:r>
      <w:proofErr w:type="gramEnd"/>
      <w:r w:rsidRPr="00EA5E24">
        <w:rPr>
          <w:color w:val="auto"/>
        </w:rPr>
        <w:t>('</w:t>
      </w:r>
      <w:proofErr w:type="spellStart"/>
      <w:r w:rsidRPr="00EA5E24">
        <w:rPr>
          <w:color w:val="auto"/>
        </w:rPr>
        <w:t>team.destroy</w:t>
      </w:r>
      <w:proofErr w:type="spellEnd"/>
      <w:r w:rsidRPr="00EA5E24">
        <w:rPr>
          <w:color w:val="auto"/>
        </w:rPr>
        <w:t>', ['team' =&gt; $team]) }}"</w:t>
      </w:r>
      <w:r>
        <w:rPr>
          <w:color w:val="auto"/>
        </w:rPr>
        <w:t xml:space="preserve"> </w:t>
      </w:r>
      <w:r w:rsidRPr="00EA5E24">
        <w:rPr>
          <w:i/>
          <w:iCs/>
          <w:color w:val="auto"/>
        </w:rPr>
        <w:t>method</w:t>
      </w:r>
      <w:r w:rsidRPr="00EA5E24">
        <w:rPr>
          <w:color w:val="auto"/>
        </w:rPr>
        <w:t xml:space="preserve">="POST" </w:t>
      </w:r>
      <w:r w:rsidRPr="00EA5E24">
        <w:rPr>
          <w:i/>
          <w:iCs/>
          <w:color w:val="auto"/>
        </w:rPr>
        <w:t>class</w:t>
      </w:r>
      <w:r w:rsidRPr="00EA5E24">
        <w:rPr>
          <w:color w:val="auto"/>
        </w:rPr>
        <w:t>="</w:t>
      </w:r>
      <w:r>
        <w:rPr>
          <w:color w:val="auto"/>
        </w:rPr>
        <w:t>...</w:t>
      </w:r>
      <w:r w:rsidRPr="00EA5E24">
        <w:rPr>
          <w:color w:val="auto"/>
        </w:rPr>
        <w:t>"&gt;</w:t>
      </w:r>
    </w:p>
    <w:p w14:paraId="4CB8BF00" w14:textId="77777777" w:rsidR="00EA5E24" w:rsidRPr="00EA5E24" w:rsidRDefault="00EA5E24" w:rsidP="00EA5E24">
      <w:pPr>
        <w:pStyle w:val="Code"/>
        <w:rPr>
          <w:color w:val="auto"/>
        </w:rPr>
      </w:pPr>
      <w:r w:rsidRPr="00EA5E24">
        <w:rPr>
          <w:color w:val="auto"/>
        </w:rPr>
        <w:t>        @csrf</w:t>
      </w:r>
    </w:p>
    <w:p w14:paraId="66844CCC" w14:textId="77777777" w:rsidR="00EA5E24" w:rsidRPr="00EA5E24" w:rsidRDefault="00EA5E24" w:rsidP="00EA5E24">
      <w:pPr>
        <w:pStyle w:val="Code"/>
        <w:rPr>
          <w:color w:val="auto"/>
        </w:rPr>
      </w:pPr>
      <w:r w:rsidRPr="00EA5E24">
        <w:rPr>
          <w:color w:val="auto"/>
        </w:rPr>
        <w:t>        @method('DELETE')</w:t>
      </w:r>
    </w:p>
    <w:p w14:paraId="7C831A3A" w14:textId="77777777" w:rsidR="00EA5E24" w:rsidRPr="00EA5E24" w:rsidRDefault="00EA5E24" w:rsidP="00EA5E24">
      <w:pPr>
        <w:pStyle w:val="Code"/>
        <w:rPr>
          <w:color w:val="auto"/>
        </w:rPr>
      </w:pPr>
      <w:r w:rsidRPr="00EA5E24">
        <w:rPr>
          <w:color w:val="auto"/>
        </w:rPr>
        <w:t>        &lt;label&gt;</w:t>
      </w:r>
    </w:p>
    <w:p w14:paraId="1DFE1F24" w14:textId="3ABAB12E" w:rsidR="00EA5E24" w:rsidRPr="00EA5E24" w:rsidRDefault="00EA5E24" w:rsidP="00EA5E24">
      <w:pPr>
        <w:pStyle w:val="Code"/>
        <w:rPr>
          <w:color w:val="auto"/>
        </w:rPr>
      </w:pPr>
      <w:r w:rsidRPr="00EA5E24">
        <w:rPr>
          <w:color w:val="auto"/>
        </w:rPr>
        <w:t xml:space="preserve">            &lt;input </w:t>
      </w:r>
      <w:r w:rsidRPr="00EA5E24">
        <w:rPr>
          <w:i/>
          <w:iCs/>
          <w:color w:val="auto"/>
        </w:rPr>
        <w:t>type</w:t>
      </w:r>
      <w:r w:rsidRPr="00EA5E24">
        <w:rPr>
          <w:color w:val="auto"/>
        </w:rPr>
        <w:t xml:space="preserve">="submit" </w:t>
      </w:r>
      <w:r w:rsidRPr="00EA5E24">
        <w:rPr>
          <w:i/>
          <w:iCs/>
          <w:color w:val="auto"/>
        </w:rPr>
        <w:t>class</w:t>
      </w:r>
      <w:r w:rsidRPr="00EA5E24">
        <w:rPr>
          <w:color w:val="auto"/>
        </w:rPr>
        <w:t>=" hidden"&gt;</w:t>
      </w:r>
    </w:p>
    <w:p w14:paraId="38FD6C90" w14:textId="77777777" w:rsidR="00EA5E24" w:rsidRDefault="00EA5E24" w:rsidP="00EA5E24">
      <w:pPr>
        <w:pStyle w:val="Code"/>
        <w:rPr>
          <w:color w:val="auto"/>
        </w:rPr>
      </w:pPr>
      <w:r w:rsidRPr="00EA5E24">
        <w:rPr>
          <w:color w:val="auto"/>
        </w:rPr>
        <w:t>        &lt;/label&gt;</w:t>
      </w:r>
    </w:p>
    <w:p w14:paraId="7C23B52B" w14:textId="4D146C36" w:rsidR="00EA5E24" w:rsidRPr="00EA5E24" w:rsidRDefault="00EA5E24" w:rsidP="00EA5E24">
      <w:pPr>
        <w:pStyle w:val="Code"/>
        <w:rPr>
          <w:color w:val="auto"/>
        </w:rPr>
      </w:pPr>
      <w:r>
        <w:rPr>
          <w:color w:val="auto"/>
        </w:rPr>
        <w:t xml:space="preserve">        </w:t>
      </w:r>
      <w:r w:rsidRPr="00EA5E24">
        <w:rPr>
          <w:color w:val="auto"/>
        </w:rPr>
        <w:t>&lt;</w:t>
      </w:r>
      <w:proofErr w:type="spellStart"/>
      <w:r w:rsidRPr="00EA5E24">
        <w:rPr>
          <w:color w:val="auto"/>
        </w:rPr>
        <w:t>svg</w:t>
      </w:r>
      <w:proofErr w:type="spellEnd"/>
      <w:r>
        <w:rPr>
          <w:color w:val="auto"/>
        </w:rPr>
        <w:t xml:space="preserve"> ...</w:t>
      </w:r>
    </w:p>
    <w:p w14:paraId="6D3AAAE6" w14:textId="77777777" w:rsidR="00EA5E24" w:rsidRPr="00EA5E24" w:rsidRDefault="00EA5E24" w:rsidP="00EA5E24">
      <w:pPr>
        <w:pStyle w:val="Code"/>
        <w:rPr>
          <w:color w:val="auto"/>
        </w:rPr>
      </w:pPr>
      <w:r w:rsidRPr="00EA5E24">
        <w:rPr>
          <w:color w:val="auto"/>
        </w:rPr>
        <w:t>    &lt;/form&gt;</w:t>
      </w:r>
    </w:p>
    <w:p w14:paraId="6741CF03" w14:textId="2901CD27" w:rsidR="00EA5E24" w:rsidRDefault="00EA5E24" w:rsidP="00EA5E24">
      <w:pPr>
        <w:pStyle w:val="Code"/>
        <w:rPr>
          <w:color w:val="auto"/>
        </w:rPr>
      </w:pPr>
      <w:r w:rsidRPr="00EA5E24">
        <w:rPr>
          <w:color w:val="auto"/>
        </w:rPr>
        <w:t>@endcan</w:t>
      </w:r>
    </w:p>
    <w:p w14:paraId="230783B7" w14:textId="75D60107" w:rsidR="00C64DFF" w:rsidRDefault="00C64DFF">
      <w:pPr>
        <w:jc w:val="left"/>
        <w:rPr>
          <w:rFonts w:asciiTheme="majorHAnsi" w:hAnsiTheme="majorHAnsi" w:cs="Arial"/>
          <w:bCs/>
          <w:i/>
          <w:szCs w:val="26"/>
        </w:rPr>
      </w:pPr>
    </w:p>
    <w:p w14:paraId="1671DB96" w14:textId="7CD56EC5" w:rsidR="00EA5E24" w:rsidRDefault="00EA5E24" w:rsidP="00EA5E24">
      <w:pPr>
        <w:pStyle w:val="Titre3"/>
      </w:pPr>
      <w:bookmarkStart w:id="87" w:name="_Toc168319707"/>
      <w:r>
        <w:lastRenderedPageBreak/>
        <w:t xml:space="preserve">Utilisation des </w:t>
      </w:r>
      <w:proofErr w:type="spellStart"/>
      <w:r>
        <w:t>Policies</w:t>
      </w:r>
      <w:proofErr w:type="spellEnd"/>
      <w:r>
        <w:t xml:space="preserve"> dans les contrôleurs</w:t>
      </w:r>
      <w:bookmarkEnd w:id="87"/>
    </w:p>
    <w:p w14:paraId="306E0E96" w14:textId="77777777" w:rsidR="00EA5E24" w:rsidRDefault="00EA5E24" w:rsidP="00EA5E24"/>
    <w:p w14:paraId="6A7A1AD7" w14:textId="5F7447FC" w:rsidR="00EA5E24" w:rsidRDefault="00EA5E24" w:rsidP="00EA5E24">
      <w:r>
        <w:t>Dans le cas où un utilisateur non-autorisé parvenait à envoyer une requête afin de modifier ou supprimer une ressource, une vérification supplémentaire a été ajoutée dans les fonctions permettant la modification et la suppression. Voici une démonstration avec le cas de la modification</w:t>
      </w:r>
      <w:r w:rsidR="009369E5">
        <w:rPr>
          <w:rStyle w:val="Appelnotedebasdep"/>
        </w:rPr>
        <w:footnoteReference w:id="22"/>
      </w:r>
      <w:r>
        <w:t> :</w:t>
      </w:r>
    </w:p>
    <w:p w14:paraId="154FD5B0" w14:textId="77777777" w:rsidR="00EA5E24" w:rsidRDefault="00EA5E24" w:rsidP="00EA5E24"/>
    <w:p w14:paraId="60AD5471" w14:textId="77777777" w:rsidR="00EA5E24" w:rsidRPr="00A21070" w:rsidRDefault="00EA5E24" w:rsidP="00EA5E24">
      <w:pPr>
        <w:pStyle w:val="Code"/>
        <w:rPr>
          <w:color w:val="auto"/>
          <w:lang w:val="fr-CH"/>
        </w:rPr>
      </w:pPr>
      <w:proofErr w:type="gramStart"/>
      <w:r w:rsidRPr="00A21070">
        <w:rPr>
          <w:color w:val="auto"/>
          <w:lang w:val="fr-CH"/>
        </w:rPr>
        <w:t>public</w:t>
      </w:r>
      <w:proofErr w:type="gramEnd"/>
      <w:r w:rsidRPr="00A21070">
        <w:rPr>
          <w:color w:val="auto"/>
          <w:lang w:val="fr-CH"/>
        </w:rPr>
        <w:t xml:space="preserve"> </w:t>
      </w:r>
      <w:proofErr w:type="spellStart"/>
      <w:r w:rsidRPr="00A21070">
        <w:rPr>
          <w:color w:val="auto"/>
          <w:lang w:val="fr-CH"/>
        </w:rPr>
        <w:t>function</w:t>
      </w:r>
      <w:proofErr w:type="spellEnd"/>
      <w:r w:rsidRPr="00A21070">
        <w:rPr>
          <w:color w:val="auto"/>
          <w:lang w:val="fr-CH"/>
        </w:rPr>
        <w:t xml:space="preserve"> update(</w:t>
      </w:r>
      <w:proofErr w:type="spellStart"/>
      <w:r w:rsidRPr="00A21070">
        <w:rPr>
          <w:i/>
          <w:iCs/>
          <w:color w:val="auto"/>
          <w:lang w:val="fr-CH"/>
        </w:rPr>
        <w:t>TeamRequest</w:t>
      </w:r>
      <w:proofErr w:type="spellEnd"/>
      <w:r w:rsidRPr="00A21070">
        <w:rPr>
          <w:color w:val="auto"/>
          <w:lang w:val="fr-CH"/>
        </w:rPr>
        <w:t xml:space="preserve"> $</w:t>
      </w:r>
      <w:proofErr w:type="spellStart"/>
      <w:r w:rsidRPr="00A21070">
        <w:rPr>
          <w:color w:val="auto"/>
          <w:lang w:val="fr-CH"/>
        </w:rPr>
        <w:t>request</w:t>
      </w:r>
      <w:proofErr w:type="spellEnd"/>
      <w:r w:rsidRPr="00A21070">
        <w:rPr>
          <w:color w:val="auto"/>
          <w:lang w:val="fr-CH"/>
        </w:rPr>
        <w:t xml:space="preserve">, </w:t>
      </w:r>
      <w:r w:rsidRPr="00A21070">
        <w:rPr>
          <w:i/>
          <w:iCs/>
          <w:color w:val="auto"/>
          <w:lang w:val="fr-CH"/>
        </w:rPr>
        <w:t>Team</w:t>
      </w:r>
      <w:r w:rsidRPr="00A21070">
        <w:rPr>
          <w:color w:val="auto"/>
          <w:lang w:val="fr-CH"/>
        </w:rPr>
        <w:t xml:space="preserve"> $team)</w:t>
      </w:r>
    </w:p>
    <w:p w14:paraId="748D59A0" w14:textId="77777777" w:rsidR="00EA5E24" w:rsidRPr="00EA5E24" w:rsidRDefault="00EA5E24" w:rsidP="00EA5E24">
      <w:pPr>
        <w:pStyle w:val="Code"/>
        <w:rPr>
          <w:color w:val="auto"/>
        </w:rPr>
      </w:pPr>
      <w:r w:rsidRPr="00EA5E24">
        <w:rPr>
          <w:color w:val="auto"/>
        </w:rPr>
        <w:t>{</w:t>
      </w:r>
    </w:p>
    <w:p w14:paraId="6DB44283" w14:textId="1C798C81" w:rsidR="00EA5E24" w:rsidRPr="00EA5E24" w:rsidRDefault="00EA5E24" w:rsidP="00EA5E24">
      <w:pPr>
        <w:pStyle w:val="Code"/>
        <w:rPr>
          <w:color w:val="auto"/>
        </w:rPr>
      </w:pPr>
      <w:r w:rsidRPr="009369E5">
        <w:rPr>
          <w:color w:val="auto"/>
        </w:rPr>
        <w:t>    if($request-&gt;</w:t>
      </w:r>
      <w:proofErr w:type="gramStart"/>
      <w:r w:rsidRPr="009369E5">
        <w:rPr>
          <w:color w:val="auto"/>
        </w:rPr>
        <w:t>user(</w:t>
      </w:r>
      <w:proofErr w:type="gramEnd"/>
      <w:r w:rsidRPr="009369E5">
        <w:rPr>
          <w:color w:val="auto"/>
        </w:rPr>
        <w:t xml:space="preserve">)-&gt;cannot('update', </w:t>
      </w:r>
      <w:r w:rsidR="009369E5" w:rsidRPr="009369E5">
        <w:rPr>
          <w:color w:val="auto"/>
        </w:rPr>
        <w:t>$team</w:t>
      </w:r>
      <w:r w:rsidRPr="00EA5E24">
        <w:rPr>
          <w:color w:val="auto"/>
        </w:rPr>
        <w:t>)){</w:t>
      </w:r>
    </w:p>
    <w:p w14:paraId="3768914E" w14:textId="77777777" w:rsidR="00EA5E24" w:rsidRPr="009A220E" w:rsidRDefault="00EA5E24" w:rsidP="00EA5E24">
      <w:pPr>
        <w:pStyle w:val="Code"/>
        <w:rPr>
          <w:color w:val="auto"/>
          <w:lang w:val="fr-CH"/>
        </w:rPr>
      </w:pPr>
      <w:r w:rsidRPr="00EA5E24">
        <w:rPr>
          <w:color w:val="auto"/>
        </w:rPr>
        <w:t xml:space="preserve">        </w:t>
      </w:r>
      <w:proofErr w:type="gramStart"/>
      <w:r w:rsidRPr="009A220E">
        <w:rPr>
          <w:color w:val="auto"/>
          <w:lang w:val="fr-CH"/>
        </w:rPr>
        <w:t>return</w:t>
      </w:r>
      <w:proofErr w:type="gramEnd"/>
      <w:r w:rsidRPr="009A220E">
        <w:rPr>
          <w:color w:val="auto"/>
          <w:lang w:val="fr-CH"/>
        </w:rPr>
        <w:t xml:space="preserve"> </w:t>
      </w:r>
      <w:proofErr w:type="spellStart"/>
      <w:r w:rsidRPr="009A220E">
        <w:rPr>
          <w:color w:val="auto"/>
          <w:lang w:val="fr-CH"/>
        </w:rPr>
        <w:t>abort</w:t>
      </w:r>
      <w:proofErr w:type="spellEnd"/>
      <w:r w:rsidRPr="009A220E">
        <w:rPr>
          <w:color w:val="auto"/>
          <w:lang w:val="fr-CH"/>
        </w:rPr>
        <w:t>(403);</w:t>
      </w:r>
    </w:p>
    <w:p w14:paraId="419B1E99" w14:textId="77777777" w:rsidR="00EA5E24" w:rsidRPr="009A220E" w:rsidRDefault="00EA5E24" w:rsidP="00EA5E24">
      <w:pPr>
        <w:pStyle w:val="Code"/>
        <w:rPr>
          <w:color w:val="auto"/>
          <w:lang w:val="fr-CH"/>
        </w:rPr>
      </w:pPr>
      <w:r w:rsidRPr="009A220E">
        <w:rPr>
          <w:color w:val="auto"/>
          <w:lang w:val="fr-CH"/>
        </w:rPr>
        <w:t>    }</w:t>
      </w:r>
    </w:p>
    <w:p w14:paraId="3F84C5C3" w14:textId="52181155" w:rsidR="00485789" w:rsidRPr="009A220E" w:rsidRDefault="009369E5" w:rsidP="009369E5">
      <w:pPr>
        <w:pStyle w:val="Code"/>
        <w:rPr>
          <w:color w:val="auto"/>
          <w:lang w:val="fr-CH"/>
        </w:rPr>
      </w:pPr>
      <w:r w:rsidRPr="009A220E">
        <w:rPr>
          <w:color w:val="auto"/>
          <w:lang w:val="fr-CH"/>
        </w:rPr>
        <w:t>...</w:t>
      </w:r>
    </w:p>
    <w:p w14:paraId="49AB7799" w14:textId="77777777" w:rsidR="009369E5" w:rsidRPr="009A220E" w:rsidRDefault="009369E5" w:rsidP="00002E27"/>
    <w:p w14:paraId="27C87FEA" w14:textId="1923A474" w:rsidR="009369E5" w:rsidRDefault="009369E5" w:rsidP="00002E27">
      <w:r>
        <w:t>Le fonctionnement ressemble à celui utilisé dans la directive Blad</w:t>
      </w:r>
      <w:r w:rsidR="006E5996">
        <w:t>e</w:t>
      </w:r>
      <w:r>
        <w:t>, il faut récupérer l’utilisateur qui a émis la requête et vérifier s’il ne possède pas le droit de réaliser une certaine action. Dans le cas où il ne possède pas le droit, il faut renvoyer une erreur 403 qui correspond à une interdiction d’accès.</w:t>
      </w:r>
    </w:p>
    <w:p w14:paraId="196F35B0" w14:textId="77777777" w:rsidR="009369E5" w:rsidRPr="00AD4192" w:rsidRDefault="009369E5" w:rsidP="00002E27"/>
    <w:p w14:paraId="3680A18F" w14:textId="348416D2" w:rsidR="00496DA6" w:rsidRDefault="00496DA6" w:rsidP="00496DA6">
      <w:pPr>
        <w:pStyle w:val="Titre2"/>
      </w:pPr>
      <w:bookmarkStart w:id="88" w:name="_Toc168319708"/>
      <w:r w:rsidRPr="00AD4192">
        <w:t>Algorithme de répartition des membres</w:t>
      </w:r>
      <w:bookmarkEnd w:id="88"/>
    </w:p>
    <w:p w14:paraId="5B1E966E" w14:textId="77777777" w:rsidR="003E716A" w:rsidRDefault="003E716A" w:rsidP="003E716A"/>
    <w:p w14:paraId="5855DB1A" w14:textId="32D28438" w:rsidR="003E716A" w:rsidRDefault="003E716A" w:rsidP="003E716A">
      <w:r>
        <w:t>Dans l’état actuel, l’algorithme n’est pas entièrement fonctionnel</w:t>
      </w:r>
      <w:r w:rsidR="006E5996">
        <w:t xml:space="preserve"> mais permet malgré tout de générer des groupes selon les valeurs demandées</w:t>
      </w:r>
      <w:r>
        <w:t>.</w:t>
      </w:r>
    </w:p>
    <w:p w14:paraId="3A54A23C" w14:textId="77777777" w:rsidR="003E716A" w:rsidRDefault="003E716A" w:rsidP="003E716A"/>
    <w:p w14:paraId="54B29B68" w14:textId="407BB21C" w:rsidR="003E716A" w:rsidRDefault="003E716A" w:rsidP="003E716A">
      <w:pPr>
        <w:pStyle w:val="Titre3"/>
      </w:pPr>
      <w:bookmarkStart w:id="89" w:name="_Toc168319709"/>
      <w:r>
        <w:t>Mise en place</w:t>
      </w:r>
      <w:bookmarkEnd w:id="89"/>
    </w:p>
    <w:p w14:paraId="38926E25" w14:textId="77777777" w:rsidR="003E716A" w:rsidRDefault="003E716A" w:rsidP="003E716A"/>
    <w:p w14:paraId="1417C61B" w14:textId="481C36D0" w:rsidR="003E716A" w:rsidRDefault="003E716A" w:rsidP="003E716A">
      <w:r>
        <w:t>L’algorithme actuel permet de répartir aléatoirement les membres dans des groupes, qui sont eux même répartis en différentes générations (activités). Il n’y a donc pas de vérification qui permette de s’assurer que deux membres n’ont pas déjà été dans le même groupe.</w:t>
      </w:r>
    </w:p>
    <w:p w14:paraId="3FF15CCF" w14:textId="77777777" w:rsidR="003E716A" w:rsidRDefault="003E716A" w:rsidP="003E716A"/>
    <w:p w14:paraId="755C4253" w14:textId="77777777" w:rsidR="00F34F30" w:rsidRDefault="003E716A" w:rsidP="003E716A">
      <w:r>
        <w:t xml:space="preserve">Le fonctionnement de l’algorithme repose sur deux valeurs : le nombre d’activités et la taille idéale des groupes, c’est-à-dire le nombre de membres pour un groupe voulu par l’utilisateur. </w:t>
      </w:r>
    </w:p>
    <w:p w14:paraId="366A818A" w14:textId="512717BB" w:rsidR="00F34F30" w:rsidRDefault="00F34F30">
      <w:pPr>
        <w:jc w:val="left"/>
      </w:pPr>
    </w:p>
    <w:p w14:paraId="049446AF" w14:textId="6F69518D" w:rsidR="003E716A" w:rsidRDefault="00F34F30" w:rsidP="003E716A">
      <w:r>
        <w:t>Si les valeurs entrées par l’utilisateur entrainent la création d’un groupe incomplet, un message d’avertissement est affiché et l’utilisateur doit confirmer son choix :</w:t>
      </w:r>
    </w:p>
    <w:p w14:paraId="51FC9AC2" w14:textId="77777777" w:rsidR="00F34F30" w:rsidRDefault="00F34F30" w:rsidP="003E716A"/>
    <w:p w14:paraId="1EE33C4C" w14:textId="77777777" w:rsidR="00F34F30" w:rsidRDefault="00F34F30" w:rsidP="00F34F30">
      <w:pPr>
        <w:keepNext/>
        <w:jc w:val="center"/>
      </w:pPr>
      <w:r w:rsidRPr="00F34F30">
        <w:rPr>
          <w:noProof/>
        </w:rPr>
        <w:lastRenderedPageBreak/>
        <w:drawing>
          <wp:inline distT="0" distB="0" distL="0" distR="0" wp14:anchorId="78647328" wp14:editId="4D3CEC12">
            <wp:extent cx="3174085" cy="2639833"/>
            <wp:effectExtent l="19050" t="19050" r="26670" b="27305"/>
            <wp:docPr id="50492058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20587" name="Image 1" descr="Une image contenant texte, capture d’écran, Police, nombre&#10;&#10;Description générée automatiquement"/>
                    <pic:cNvPicPr/>
                  </pic:nvPicPr>
                  <pic:blipFill>
                    <a:blip r:embed="rId37"/>
                    <a:stretch>
                      <a:fillRect/>
                    </a:stretch>
                  </pic:blipFill>
                  <pic:spPr>
                    <a:xfrm>
                      <a:off x="0" y="0"/>
                      <a:ext cx="3196233" cy="2658254"/>
                    </a:xfrm>
                    <a:prstGeom prst="rect">
                      <a:avLst/>
                    </a:prstGeom>
                    <a:ln>
                      <a:solidFill>
                        <a:schemeClr val="bg2">
                          <a:lumMod val="50000"/>
                        </a:schemeClr>
                      </a:solidFill>
                    </a:ln>
                  </pic:spPr>
                </pic:pic>
              </a:graphicData>
            </a:graphic>
          </wp:inline>
        </w:drawing>
      </w:r>
    </w:p>
    <w:p w14:paraId="77008879" w14:textId="5DDFB0D0" w:rsidR="00F34F30" w:rsidRDefault="00000000" w:rsidP="00F34F30">
      <w:pPr>
        <w:pStyle w:val="Lgende"/>
        <w:jc w:val="center"/>
      </w:pPr>
      <w:fldSimple w:instr=" SEQ Figure \* ARABIC ">
        <w:bookmarkStart w:id="90" w:name="_Toc168313740"/>
        <w:r w:rsidR="0030329E">
          <w:rPr>
            <w:noProof/>
          </w:rPr>
          <w:t>22</w:t>
        </w:r>
      </w:fldSimple>
      <w:r w:rsidR="00F34F30">
        <w:t>. Avertissement lors de la génération des groupes.</w:t>
      </w:r>
      <w:bookmarkEnd w:id="90"/>
    </w:p>
    <w:p w14:paraId="40BC8FD1" w14:textId="77777777" w:rsidR="003E716A" w:rsidRDefault="003E716A" w:rsidP="003E716A"/>
    <w:p w14:paraId="74618994" w14:textId="63E8E223" w:rsidR="00F34F30" w:rsidRDefault="00F34F30" w:rsidP="003E716A">
      <w:r>
        <w:t>Voici le code responsable de cette vérification :</w:t>
      </w:r>
    </w:p>
    <w:p w14:paraId="203FF484" w14:textId="77777777" w:rsidR="00F34F30" w:rsidRDefault="00F34F30" w:rsidP="003E716A"/>
    <w:p w14:paraId="0C717517" w14:textId="77777777" w:rsidR="00F34F30" w:rsidRPr="00F34F30" w:rsidRDefault="00F34F30" w:rsidP="00F34F30">
      <w:pPr>
        <w:pStyle w:val="Code"/>
      </w:pPr>
      <w:proofErr w:type="gramStart"/>
      <w:r w:rsidRPr="00F34F30">
        <w:t>if(</w:t>
      </w:r>
      <w:proofErr w:type="gramEnd"/>
      <w:r w:rsidRPr="00F34F30">
        <w:t>$</w:t>
      </w:r>
      <w:proofErr w:type="spellStart"/>
      <w:r w:rsidRPr="00F34F30">
        <w:t>totalMembers</w:t>
      </w:r>
      <w:proofErr w:type="spellEnd"/>
      <w:r w:rsidRPr="00F34F30">
        <w:t xml:space="preserve"> % $</w:t>
      </w:r>
      <w:proofErr w:type="spellStart"/>
      <w:r w:rsidRPr="00F34F30">
        <w:t>membersPerGroup</w:t>
      </w:r>
      <w:proofErr w:type="spellEnd"/>
      <w:r w:rsidRPr="00F34F30">
        <w:t xml:space="preserve"> != 0 &amp;&amp; !$request-&gt;has('confirm')){</w:t>
      </w:r>
    </w:p>
    <w:p w14:paraId="77A5BAAF" w14:textId="77777777" w:rsidR="00F34F30" w:rsidRPr="00F34F30" w:rsidRDefault="00F34F30" w:rsidP="00F34F30">
      <w:pPr>
        <w:pStyle w:val="Code"/>
      </w:pPr>
      <w:r w:rsidRPr="00F34F30">
        <w:t>    return redirect()-&gt;back()-&gt;</w:t>
      </w:r>
      <w:proofErr w:type="spellStart"/>
      <w:r w:rsidRPr="00F34F30">
        <w:t>withInput</w:t>
      </w:r>
      <w:proofErr w:type="spellEnd"/>
      <w:r w:rsidRPr="00F34F30">
        <w:t>($request-&gt;</w:t>
      </w:r>
      <w:proofErr w:type="gramStart"/>
      <w:r w:rsidRPr="00F34F30">
        <w:t>input(</w:t>
      </w:r>
      <w:proofErr w:type="gramEnd"/>
      <w:r w:rsidRPr="00F34F30">
        <w:t>))</w:t>
      </w:r>
    </w:p>
    <w:p w14:paraId="2BF7C8C8" w14:textId="77777777" w:rsidR="00F34F30" w:rsidRPr="00F34F30" w:rsidRDefault="00F34F30" w:rsidP="00F34F30">
      <w:pPr>
        <w:pStyle w:val="Code"/>
      </w:pPr>
      <w:r w:rsidRPr="00F34F30">
        <w:t>        -&gt;</w:t>
      </w:r>
      <w:proofErr w:type="gramStart"/>
      <w:r w:rsidRPr="00F34F30">
        <w:t>with(</w:t>
      </w:r>
      <w:proofErr w:type="gramEnd"/>
    </w:p>
    <w:p w14:paraId="5BDE6836" w14:textId="77777777" w:rsidR="00F34F30" w:rsidRPr="00F34F30" w:rsidRDefault="00F34F30" w:rsidP="00F34F30">
      <w:pPr>
        <w:pStyle w:val="Code"/>
      </w:pPr>
      <w:r w:rsidRPr="00F34F30">
        <w:t>        [</w:t>
      </w:r>
    </w:p>
    <w:p w14:paraId="7E50CB5C" w14:textId="77777777" w:rsidR="00F34F30" w:rsidRPr="00F34F30" w:rsidRDefault="00F34F30" w:rsidP="00F34F30">
      <w:pPr>
        <w:pStyle w:val="Code"/>
      </w:pPr>
      <w:r w:rsidRPr="00F34F30">
        <w:t xml:space="preserve">            'confirm' =&gt; true, </w:t>
      </w:r>
    </w:p>
    <w:p w14:paraId="7C969043" w14:textId="77777777" w:rsidR="00F34F30" w:rsidRPr="00F34F30" w:rsidRDefault="00F34F30" w:rsidP="00F34F30">
      <w:pPr>
        <w:pStyle w:val="Code"/>
      </w:pPr>
      <w:r w:rsidRPr="00F34F30">
        <w:t>            '</w:t>
      </w:r>
      <w:proofErr w:type="spellStart"/>
      <w:r w:rsidRPr="00F34F30">
        <w:t>notCompleteGroupeSize</w:t>
      </w:r>
      <w:proofErr w:type="spellEnd"/>
      <w:r w:rsidRPr="00F34F30">
        <w:t>' =&gt; $</w:t>
      </w:r>
      <w:proofErr w:type="spellStart"/>
      <w:r w:rsidRPr="00F34F30">
        <w:t>totalMembers</w:t>
      </w:r>
      <w:proofErr w:type="spellEnd"/>
      <w:r w:rsidRPr="00F34F30">
        <w:t xml:space="preserve"> % $</w:t>
      </w:r>
      <w:proofErr w:type="spellStart"/>
      <w:r w:rsidRPr="00F34F30">
        <w:t>membersPerGroup</w:t>
      </w:r>
      <w:proofErr w:type="spellEnd"/>
      <w:r w:rsidRPr="00F34F30">
        <w:t>,</w:t>
      </w:r>
    </w:p>
    <w:p w14:paraId="372966AE" w14:textId="77777777" w:rsidR="00F34F30" w:rsidRPr="0053240E" w:rsidRDefault="00F34F30" w:rsidP="00F34F30">
      <w:pPr>
        <w:pStyle w:val="Code"/>
        <w:rPr>
          <w:lang w:val="fr-CH"/>
        </w:rPr>
      </w:pPr>
      <w:r w:rsidRPr="00F34F30">
        <w:t xml:space="preserve">        </w:t>
      </w:r>
      <w:r w:rsidRPr="0053240E">
        <w:rPr>
          <w:lang w:val="fr-CH"/>
        </w:rPr>
        <w:t>]);</w:t>
      </w:r>
    </w:p>
    <w:p w14:paraId="4A55034B" w14:textId="77777777" w:rsidR="00F34F30" w:rsidRPr="0053240E" w:rsidRDefault="00F34F30" w:rsidP="00F34F30">
      <w:pPr>
        <w:pStyle w:val="Code"/>
        <w:rPr>
          <w:lang w:val="fr-CH"/>
        </w:rPr>
      </w:pPr>
      <w:r w:rsidRPr="0053240E">
        <w:rPr>
          <w:lang w:val="fr-CH"/>
        </w:rPr>
        <w:t>}</w:t>
      </w:r>
    </w:p>
    <w:p w14:paraId="61CADF7D" w14:textId="77777777" w:rsidR="00F34F30" w:rsidRDefault="00F34F30" w:rsidP="003E716A"/>
    <w:p w14:paraId="578914EF" w14:textId="1EEB3220" w:rsidR="00F34F30" w:rsidRDefault="00F34F30" w:rsidP="003E716A">
      <w:r>
        <w:t>Le principe est de vérifier qu’il ne reste aucun membre supplémentaire</w:t>
      </w:r>
      <w:r w:rsidR="006E5996">
        <w:t xml:space="preserve"> après la division du nombre total de membres par le nombre de membres voulu pour un groupe (</w:t>
      </w:r>
      <w:proofErr w:type="spellStart"/>
      <w:r w:rsidR="006E5996" w:rsidRPr="006E5996">
        <w:rPr>
          <w:b/>
          <w:bCs/>
        </w:rPr>
        <w:t>totalMembers</w:t>
      </w:r>
      <w:proofErr w:type="spellEnd"/>
      <w:r w:rsidR="006E5996">
        <w:t xml:space="preserve"> /</w:t>
      </w:r>
      <w:r w:rsidR="006E5996" w:rsidRPr="00F34F30">
        <w:t xml:space="preserve"> </w:t>
      </w:r>
      <w:proofErr w:type="spellStart"/>
      <w:r w:rsidR="006E5996" w:rsidRPr="006E5996">
        <w:rPr>
          <w:b/>
          <w:bCs/>
        </w:rPr>
        <w:t>membersPerGroup</w:t>
      </w:r>
      <w:proofErr w:type="spellEnd"/>
      <w:r w:rsidR="006E5996">
        <w:t>)</w:t>
      </w:r>
      <w:r>
        <w:t>.</w:t>
      </w:r>
    </w:p>
    <w:p w14:paraId="40190B5D" w14:textId="77777777" w:rsidR="00F34F30" w:rsidRDefault="00F34F30" w:rsidP="003E716A"/>
    <w:p w14:paraId="3F4BBFF8" w14:textId="2A7B13BF" w:rsidR="00FB1361" w:rsidRDefault="00F34F30" w:rsidP="003E716A">
      <w:r>
        <w:t>Ensuite, le code va itérer autant de fois que le nombre d’activités voulues par l’utilisateur. À chaque itération, un tableau de groupes</w:t>
      </w:r>
      <w:r w:rsidR="00FB1361">
        <w:t xml:space="preserve"> correspondant à une génération</w:t>
      </w:r>
      <w:r>
        <w:t xml:space="preserve"> est créé et les membres sont mélangés dans un ordre aléatoire. </w:t>
      </w:r>
    </w:p>
    <w:p w14:paraId="09C23F8F" w14:textId="77777777" w:rsidR="00FB1361" w:rsidRDefault="00FB1361">
      <w:pPr>
        <w:jc w:val="left"/>
      </w:pPr>
      <w:r>
        <w:br w:type="page"/>
      </w:r>
    </w:p>
    <w:p w14:paraId="458C7521" w14:textId="581070BF" w:rsidR="00F34F30" w:rsidRDefault="00FB1361" w:rsidP="003E716A">
      <w:r>
        <w:lastRenderedPageBreak/>
        <w:t>À la suite de cela, les membres seront distribués dans leurs groupes :</w:t>
      </w:r>
    </w:p>
    <w:p w14:paraId="7FC65FC6" w14:textId="77777777" w:rsidR="00FB1361" w:rsidRDefault="00FB1361" w:rsidP="003E716A"/>
    <w:p w14:paraId="2AAF95BC" w14:textId="77777777" w:rsidR="00FB1361" w:rsidRPr="00FB1361" w:rsidRDefault="00FB1361" w:rsidP="00FB1361">
      <w:pPr>
        <w:pStyle w:val="Comment"/>
      </w:pPr>
      <w:r w:rsidRPr="00FB1361">
        <w:t>// Iterate through each generation</w:t>
      </w:r>
    </w:p>
    <w:p w14:paraId="2D102710" w14:textId="77777777" w:rsidR="00FB1361" w:rsidRPr="00FB1361" w:rsidRDefault="00FB1361" w:rsidP="00FB1361">
      <w:pPr>
        <w:pStyle w:val="Code"/>
      </w:pPr>
      <w:proofErr w:type="gramStart"/>
      <w:r w:rsidRPr="00FB1361">
        <w:t>for(</w:t>
      </w:r>
      <w:proofErr w:type="gramEnd"/>
      <w:r w:rsidRPr="00FB1361">
        <w:t>$</w:t>
      </w:r>
      <w:proofErr w:type="spellStart"/>
      <w:r w:rsidRPr="00FB1361">
        <w:t>i</w:t>
      </w:r>
      <w:proofErr w:type="spellEnd"/>
      <w:r w:rsidRPr="00FB1361">
        <w:t xml:space="preserve"> = 0; $</w:t>
      </w:r>
      <w:proofErr w:type="spellStart"/>
      <w:r w:rsidRPr="00FB1361">
        <w:t>i</w:t>
      </w:r>
      <w:proofErr w:type="spellEnd"/>
      <w:r w:rsidRPr="00FB1361">
        <w:t xml:space="preserve"> &lt; $</w:t>
      </w:r>
      <w:proofErr w:type="spellStart"/>
      <w:r w:rsidRPr="00FB1361">
        <w:t>totalGenerations</w:t>
      </w:r>
      <w:proofErr w:type="spellEnd"/>
      <w:r w:rsidRPr="00FB1361">
        <w:t>; $</w:t>
      </w:r>
      <w:proofErr w:type="spellStart"/>
      <w:r w:rsidRPr="00FB1361">
        <w:t>i</w:t>
      </w:r>
      <w:proofErr w:type="spellEnd"/>
      <w:r w:rsidRPr="00FB1361">
        <w:t>++)</w:t>
      </w:r>
    </w:p>
    <w:p w14:paraId="5FB75B84" w14:textId="77777777" w:rsidR="00FB1361" w:rsidRPr="00FB1361" w:rsidRDefault="00FB1361" w:rsidP="00FB1361">
      <w:pPr>
        <w:pStyle w:val="Code"/>
      </w:pPr>
      <w:r w:rsidRPr="00FB1361">
        <w:t>{</w:t>
      </w:r>
    </w:p>
    <w:p w14:paraId="183EB477" w14:textId="77777777" w:rsidR="00FB1361" w:rsidRPr="00FB1361" w:rsidRDefault="00FB1361" w:rsidP="00FB1361">
      <w:pPr>
        <w:pStyle w:val="Code"/>
      </w:pPr>
      <w:r w:rsidRPr="00FB1361">
        <w:t>    $group = []; // Contains one group at a time</w:t>
      </w:r>
    </w:p>
    <w:p w14:paraId="389E0715" w14:textId="77777777" w:rsidR="00FB1361" w:rsidRPr="00FB1361" w:rsidRDefault="00FB1361" w:rsidP="00FB1361">
      <w:pPr>
        <w:pStyle w:val="Code"/>
      </w:pPr>
      <w:r w:rsidRPr="00FB1361">
        <w:t>    $</w:t>
      </w:r>
      <w:proofErr w:type="spellStart"/>
      <w:r w:rsidRPr="00FB1361">
        <w:t>generationGroups</w:t>
      </w:r>
      <w:proofErr w:type="spellEnd"/>
      <w:r w:rsidRPr="00FB1361">
        <w:t xml:space="preserve"> = []; // Contains the groups of one generation</w:t>
      </w:r>
    </w:p>
    <w:p w14:paraId="21827FE8" w14:textId="77777777" w:rsidR="00FB1361" w:rsidRPr="00FB1361" w:rsidRDefault="00FB1361" w:rsidP="00FB1361">
      <w:pPr>
        <w:pStyle w:val="Code"/>
      </w:pPr>
      <w:r w:rsidRPr="00FB1361">
        <w:t xml:space="preserve">    </w:t>
      </w:r>
    </w:p>
    <w:p w14:paraId="2671A181" w14:textId="77777777" w:rsidR="00FB1361" w:rsidRPr="00FB1361" w:rsidRDefault="00FB1361" w:rsidP="00FB1361">
      <w:pPr>
        <w:pStyle w:val="Comment"/>
      </w:pPr>
      <w:r w:rsidRPr="00FB1361">
        <w:t>    // Shuffle the members in a random order</w:t>
      </w:r>
    </w:p>
    <w:p w14:paraId="704D8A82" w14:textId="77777777" w:rsidR="00FB1361" w:rsidRPr="00FB1361" w:rsidRDefault="00FB1361" w:rsidP="00FB1361">
      <w:pPr>
        <w:pStyle w:val="Code"/>
      </w:pPr>
      <w:r w:rsidRPr="00FB1361">
        <w:t>    shuffle($</w:t>
      </w:r>
      <w:proofErr w:type="spellStart"/>
      <w:r w:rsidRPr="00FB1361">
        <w:t>membersId</w:t>
      </w:r>
      <w:proofErr w:type="spellEnd"/>
      <w:proofErr w:type="gramStart"/>
      <w:r w:rsidRPr="00FB1361">
        <w:t>);</w:t>
      </w:r>
      <w:proofErr w:type="gramEnd"/>
    </w:p>
    <w:p w14:paraId="69C7835A" w14:textId="77777777" w:rsidR="00FB1361" w:rsidRPr="00FB1361" w:rsidRDefault="00FB1361" w:rsidP="00FB1361">
      <w:pPr>
        <w:pStyle w:val="Code"/>
      </w:pPr>
      <w:r w:rsidRPr="00FB1361">
        <w:t xml:space="preserve">    </w:t>
      </w:r>
    </w:p>
    <w:p w14:paraId="260703B7" w14:textId="77777777" w:rsidR="00FB1361" w:rsidRPr="00FB1361" w:rsidRDefault="00FB1361" w:rsidP="00FB1361">
      <w:pPr>
        <w:pStyle w:val="Comment"/>
      </w:pPr>
      <w:r w:rsidRPr="00FB1361">
        <w:t>    // Cycle through each member</w:t>
      </w:r>
    </w:p>
    <w:p w14:paraId="76264C28" w14:textId="77777777" w:rsidR="00FB1361" w:rsidRPr="00FB1361" w:rsidRDefault="00FB1361" w:rsidP="00FB1361">
      <w:pPr>
        <w:pStyle w:val="Code"/>
      </w:pPr>
      <w:r w:rsidRPr="00FB1361">
        <w:t xml:space="preserve">    </w:t>
      </w:r>
      <w:proofErr w:type="gramStart"/>
      <w:r w:rsidRPr="00FB1361">
        <w:t>foreach(</w:t>
      </w:r>
      <w:proofErr w:type="gramEnd"/>
      <w:r w:rsidRPr="00FB1361">
        <w:t>$</w:t>
      </w:r>
      <w:proofErr w:type="spellStart"/>
      <w:r w:rsidRPr="00FB1361">
        <w:t>membersId</w:t>
      </w:r>
      <w:proofErr w:type="spellEnd"/>
      <w:r w:rsidRPr="00FB1361">
        <w:t xml:space="preserve"> as $member){</w:t>
      </w:r>
    </w:p>
    <w:p w14:paraId="3644A214" w14:textId="77777777" w:rsidR="00FB1361" w:rsidRPr="00FB1361" w:rsidRDefault="00FB1361" w:rsidP="00FB1361">
      <w:pPr>
        <w:pStyle w:val="Code"/>
      </w:pPr>
      <w:r w:rsidRPr="00FB1361">
        <w:t xml:space="preserve">        </w:t>
      </w:r>
    </w:p>
    <w:p w14:paraId="020AA360" w14:textId="77777777" w:rsidR="00FB1361" w:rsidRPr="00FB1361" w:rsidRDefault="00FB1361" w:rsidP="00FB1361">
      <w:pPr>
        <w:pStyle w:val="Comment"/>
      </w:pPr>
      <w:r w:rsidRPr="00FB1361">
        <w:t>        // Add the member to the group</w:t>
      </w:r>
    </w:p>
    <w:p w14:paraId="6D2A3FA3" w14:textId="77777777" w:rsidR="00FB1361" w:rsidRPr="00FB1361" w:rsidRDefault="00FB1361" w:rsidP="00FB1361">
      <w:pPr>
        <w:pStyle w:val="Code"/>
      </w:pPr>
      <w:r w:rsidRPr="00FB1361">
        <w:t>        $</w:t>
      </w:r>
      <w:proofErr w:type="gramStart"/>
      <w:r w:rsidRPr="00FB1361">
        <w:t>group[</w:t>
      </w:r>
      <w:proofErr w:type="gramEnd"/>
      <w:r w:rsidRPr="00FB1361">
        <w:t>] = $member;</w:t>
      </w:r>
    </w:p>
    <w:p w14:paraId="08D83F0A" w14:textId="77777777" w:rsidR="00FB1361" w:rsidRPr="00FB1361" w:rsidRDefault="00FB1361" w:rsidP="00FB1361">
      <w:pPr>
        <w:pStyle w:val="Code"/>
      </w:pPr>
      <w:r w:rsidRPr="00FB1361">
        <w:t xml:space="preserve">        </w:t>
      </w:r>
    </w:p>
    <w:p w14:paraId="6AF71F8C" w14:textId="77777777" w:rsidR="00FB1361" w:rsidRPr="00FB1361" w:rsidRDefault="00FB1361" w:rsidP="00FB1361">
      <w:pPr>
        <w:pStyle w:val="Comment"/>
      </w:pPr>
      <w:r w:rsidRPr="00FB1361">
        <w:t>        // Check if the number of stored members isn't higher than the defined group size</w:t>
      </w:r>
    </w:p>
    <w:p w14:paraId="2582318D" w14:textId="77777777" w:rsidR="00FB1361" w:rsidRPr="00FB1361" w:rsidRDefault="00FB1361" w:rsidP="00FB1361">
      <w:pPr>
        <w:pStyle w:val="Code"/>
      </w:pPr>
      <w:r w:rsidRPr="00FB1361">
        <w:t>        if(count($group) &gt;= $</w:t>
      </w:r>
      <w:proofErr w:type="spellStart"/>
      <w:proofErr w:type="gramStart"/>
      <w:r w:rsidRPr="00FB1361">
        <w:t>membersPerGroup</w:t>
      </w:r>
      <w:proofErr w:type="spellEnd"/>
      <w:r w:rsidRPr="00FB1361">
        <w:t>){</w:t>
      </w:r>
      <w:proofErr w:type="gramEnd"/>
    </w:p>
    <w:p w14:paraId="0EB3B316" w14:textId="77777777" w:rsidR="00FB1361" w:rsidRPr="00FB1361" w:rsidRDefault="00FB1361" w:rsidP="00FB1361">
      <w:pPr>
        <w:pStyle w:val="Code"/>
      </w:pPr>
      <w:r w:rsidRPr="00FB1361">
        <w:t xml:space="preserve">            </w:t>
      </w:r>
    </w:p>
    <w:p w14:paraId="1EEA03B3" w14:textId="77777777" w:rsidR="00FB1361" w:rsidRPr="00FB1361" w:rsidRDefault="00FB1361" w:rsidP="00FB1361">
      <w:pPr>
        <w:pStyle w:val="Comment"/>
      </w:pPr>
      <w:r w:rsidRPr="00FB1361">
        <w:t>            // Add the created group to the generation</w:t>
      </w:r>
    </w:p>
    <w:p w14:paraId="129CA00E" w14:textId="77777777" w:rsidR="00FB1361" w:rsidRPr="00FB1361" w:rsidRDefault="00FB1361" w:rsidP="00FB1361">
      <w:pPr>
        <w:pStyle w:val="Code"/>
      </w:pPr>
      <w:r w:rsidRPr="00FB1361">
        <w:t>            $</w:t>
      </w:r>
      <w:proofErr w:type="spellStart"/>
      <w:proofErr w:type="gramStart"/>
      <w:r w:rsidRPr="00FB1361">
        <w:t>generationGroups</w:t>
      </w:r>
      <w:proofErr w:type="spellEnd"/>
      <w:r w:rsidRPr="00FB1361">
        <w:t>[</w:t>
      </w:r>
      <w:proofErr w:type="gramEnd"/>
      <w:r w:rsidRPr="00FB1361">
        <w:t>] = $group;</w:t>
      </w:r>
    </w:p>
    <w:p w14:paraId="1DB4EB24" w14:textId="77777777" w:rsidR="00FB1361" w:rsidRPr="00FB1361" w:rsidRDefault="00FB1361" w:rsidP="00FB1361">
      <w:pPr>
        <w:pStyle w:val="Code"/>
      </w:pPr>
      <w:r w:rsidRPr="00FB1361">
        <w:t xml:space="preserve">            </w:t>
      </w:r>
    </w:p>
    <w:p w14:paraId="40AD8471" w14:textId="77777777" w:rsidR="00FB1361" w:rsidRPr="00FB1361" w:rsidRDefault="00FB1361" w:rsidP="00FB1361">
      <w:pPr>
        <w:pStyle w:val="Comment"/>
      </w:pPr>
      <w:r w:rsidRPr="00FB1361">
        <w:t>            // Reset the array</w:t>
      </w:r>
    </w:p>
    <w:p w14:paraId="5BBEBE03" w14:textId="77777777" w:rsidR="00FB1361" w:rsidRPr="00FB1361" w:rsidRDefault="00FB1361" w:rsidP="00FB1361">
      <w:pPr>
        <w:pStyle w:val="Code"/>
      </w:pPr>
      <w:r w:rsidRPr="00FB1361">
        <w:t>            $group = [</w:t>
      </w:r>
      <w:proofErr w:type="gramStart"/>
      <w:r w:rsidRPr="00FB1361">
        <w:t>];</w:t>
      </w:r>
      <w:proofErr w:type="gramEnd"/>
    </w:p>
    <w:p w14:paraId="3F8C668F" w14:textId="77777777" w:rsidR="00FB1361" w:rsidRPr="00A21070" w:rsidRDefault="00FB1361" w:rsidP="00FB1361">
      <w:pPr>
        <w:pStyle w:val="Code"/>
        <w:rPr>
          <w:lang w:val="fr-CH"/>
        </w:rPr>
      </w:pPr>
      <w:r w:rsidRPr="00FB1361">
        <w:t xml:space="preserve">        </w:t>
      </w:r>
      <w:r w:rsidRPr="00A21070">
        <w:rPr>
          <w:lang w:val="fr-CH"/>
        </w:rPr>
        <w:t>}</w:t>
      </w:r>
    </w:p>
    <w:p w14:paraId="08476441" w14:textId="77777777" w:rsidR="00FB1361" w:rsidRPr="0053240E" w:rsidRDefault="00FB1361" w:rsidP="00FB1361">
      <w:pPr>
        <w:pStyle w:val="Code"/>
        <w:rPr>
          <w:lang w:val="fr-CH"/>
        </w:rPr>
      </w:pPr>
      <w:r w:rsidRPr="00A21070">
        <w:rPr>
          <w:lang w:val="fr-CH"/>
        </w:rPr>
        <w:t xml:space="preserve">    </w:t>
      </w:r>
      <w:r w:rsidRPr="0053240E">
        <w:rPr>
          <w:lang w:val="fr-CH"/>
        </w:rPr>
        <w:t>}</w:t>
      </w:r>
    </w:p>
    <w:p w14:paraId="78232FE7" w14:textId="77777777" w:rsidR="00FB1361" w:rsidRDefault="00FB1361" w:rsidP="003E716A"/>
    <w:p w14:paraId="2F795B27" w14:textId="34A8B596" w:rsidR="00F34F30" w:rsidRDefault="00FB1361" w:rsidP="003E716A">
      <w:r>
        <w:t xml:space="preserve">La création d’un groupe incomplet est également </w:t>
      </w:r>
      <w:r w:rsidR="006E5996">
        <w:t>prise en compte</w:t>
      </w:r>
      <w:r>
        <w:t> :</w:t>
      </w:r>
    </w:p>
    <w:p w14:paraId="02E40CB5" w14:textId="77777777" w:rsidR="00FB1361" w:rsidRDefault="00FB1361" w:rsidP="003E716A"/>
    <w:p w14:paraId="60D54F36" w14:textId="77777777" w:rsidR="00FB1361" w:rsidRPr="00FB1361" w:rsidRDefault="00FB1361" w:rsidP="00FB1361">
      <w:pPr>
        <w:pStyle w:val="Comment"/>
      </w:pPr>
      <w:r w:rsidRPr="00FB1361">
        <w:t xml:space="preserve">// If the data doesn't allow to store the </w:t>
      </w:r>
      <w:proofErr w:type="spellStart"/>
      <w:r w:rsidRPr="00FB1361">
        <w:t>inputed</w:t>
      </w:r>
      <w:proofErr w:type="spellEnd"/>
      <w:r w:rsidRPr="00FB1361">
        <w:t xml:space="preserve"> number </w:t>
      </w:r>
    </w:p>
    <w:p w14:paraId="724CC6D8" w14:textId="77777777" w:rsidR="00FB1361" w:rsidRPr="00FB1361" w:rsidRDefault="00FB1361" w:rsidP="00FB1361">
      <w:pPr>
        <w:pStyle w:val="Comment"/>
      </w:pPr>
      <w:r w:rsidRPr="00FB1361">
        <w:t xml:space="preserve">// of members for the last groups, then store the incomplete </w:t>
      </w:r>
    </w:p>
    <w:p w14:paraId="067552D2" w14:textId="77777777" w:rsidR="00FB1361" w:rsidRPr="00FB1361" w:rsidRDefault="00FB1361" w:rsidP="00FB1361">
      <w:pPr>
        <w:pStyle w:val="Comment"/>
      </w:pPr>
      <w:r w:rsidRPr="00FB1361">
        <w:t>//group in the generation.</w:t>
      </w:r>
    </w:p>
    <w:p w14:paraId="5DF6E9A0" w14:textId="77777777" w:rsidR="00FB1361" w:rsidRPr="00A21070" w:rsidRDefault="00FB1361" w:rsidP="00FB1361">
      <w:pPr>
        <w:pStyle w:val="Code"/>
        <w:rPr>
          <w:lang w:val="fr-CH"/>
        </w:rPr>
      </w:pPr>
      <w:proofErr w:type="gramStart"/>
      <w:r w:rsidRPr="00FB1361">
        <w:t>if(</w:t>
      </w:r>
      <w:proofErr w:type="gramEnd"/>
      <w:r w:rsidRPr="00FB1361">
        <w:t>$</w:t>
      </w:r>
      <w:proofErr w:type="spellStart"/>
      <w:r w:rsidRPr="00FB1361">
        <w:t>totalMembers</w:t>
      </w:r>
      <w:proofErr w:type="spellEnd"/>
      <w:r w:rsidRPr="00FB1361">
        <w:t xml:space="preserve"> % $</w:t>
      </w:r>
      <w:proofErr w:type="spellStart"/>
      <w:r w:rsidRPr="00FB1361">
        <w:t>membersPerGroup</w:t>
      </w:r>
      <w:proofErr w:type="spellEnd"/>
      <w:r w:rsidRPr="00FB1361">
        <w:t xml:space="preserve"> != </w:t>
      </w:r>
      <w:r w:rsidRPr="00A21070">
        <w:rPr>
          <w:lang w:val="fr-CH"/>
        </w:rPr>
        <w:t>0){</w:t>
      </w:r>
    </w:p>
    <w:p w14:paraId="646D86D3" w14:textId="77777777" w:rsidR="00FB1361" w:rsidRPr="00FB1361" w:rsidRDefault="00FB1361" w:rsidP="00FB1361">
      <w:pPr>
        <w:pStyle w:val="Code"/>
        <w:rPr>
          <w:lang w:val="fr-CH"/>
        </w:rPr>
      </w:pPr>
      <w:r w:rsidRPr="00A21070">
        <w:rPr>
          <w:lang w:val="fr-CH"/>
        </w:rPr>
        <w:t xml:space="preserve">    </w:t>
      </w:r>
      <w:r w:rsidRPr="00FB1361">
        <w:rPr>
          <w:lang w:val="fr-CH"/>
        </w:rPr>
        <w:t>$</w:t>
      </w:r>
      <w:proofErr w:type="spellStart"/>
      <w:proofErr w:type="gramStart"/>
      <w:r w:rsidRPr="00FB1361">
        <w:rPr>
          <w:lang w:val="fr-CH"/>
        </w:rPr>
        <w:t>generationGroups</w:t>
      </w:r>
      <w:proofErr w:type="spellEnd"/>
      <w:r w:rsidRPr="00FB1361">
        <w:rPr>
          <w:lang w:val="fr-CH"/>
        </w:rPr>
        <w:t>[</w:t>
      </w:r>
      <w:proofErr w:type="gramEnd"/>
      <w:r w:rsidRPr="00FB1361">
        <w:rPr>
          <w:lang w:val="fr-CH"/>
        </w:rPr>
        <w:t>] = $group;</w:t>
      </w:r>
    </w:p>
    <w:p w14:paraId="58DA357A" w14:textId="77777777" w:rsidR="00FB1361" w:rsidRPr="00FB1361" w:rsidRDefault="00FB1361" w:rsidP="00FB1361">
      <w:pPr>
        <w:pStyle w:val="Code"/>
        <w:rPr>
          <w:lang w:val="fr-CH"/>
        </w:rPr>
      </w:pPr>
      <w:r w:rsidRPr="00FB1361">
        <w:rPr>
          <w:lang w:val="fr-CH"/>
        </w:rPr>
        <w:t>}</w:t>
      </w:r>
    </w:p>
    <w:p w14:paraId="765E8C66" w14:textId="77777777" w:rsidR="00FB1361" w:rsidRDefault="00FB1361" w:rsidP="003E716A"/>
    <w:p w14:paraId="348E022F" w14:textId="63D28B71" w:rsidR="00FB1361" w:rsidRDefault="00FB1361" w:rsidP="003E716A">
      <w:r>
        <w:t>Puis, la génération est stockée </w:t>
      </w:r>
      <w:r w:rsidR="006E5996">
        <w:t xml:space="preserve">dans un </w:t>
      </w:r>
      <w:proofErr w:type="gramStart"/>
      <w:r w:rsidR="006E5996">
        <w:t>tableau</w:t>
      </w:r>
      <w:r>
        <w:t>:</w:t>
      </w:r>
      <w:proofErr w:type="gramEnd"/>
    </w:p>
    <w:p w14:paraId="07965C41" w14:textId="77777777" w:rsidR="00FB1361" w:rsidRDefault="00FB1361" w:rsidP="003E716A"/>
    <w:p w14:paraId="17AE4A63" w14:textId="77777777" w:rsidR="00FB1361" w:rsidRPr="00FB1361" w:rsidRDefault="00FB1361" w:rsidP="00FB1361">
      <w:pPr>
        <w:pStyle w:val="Comment"/>
      </w:pPr>
      <w:r w:rsidRPr="00FB1361">
        <w:t>// Store the generation</w:t>
      </w:r>
    </w:p>
    <w:p w14:paraId="146871BD" w14:textId="77777777" w:rsidR="00FB1361" w:rsidRPr="00FB1361" w:rsidRDefault="00FB1361" w:rsidP="00FB1361">
      <w:pPr>
        <w:pStyle w:val="Code"/>
      </w:pPr>
      <w:r w:rsidRPr="00FB1361">
        <w:t>$</w:t>
      </w:r>
      <w:proofErr w:type="spellStart"/>
      <w:proofErr w:type="gramStart"/>
      <w:r w:rsidRPr="00FB1361">
        <w:t>previousAssignments</w:t>
      </w:r>
      <w:proofErr w:type="spellEnd"/>
      <w:r w:rsidRPr="00FB1361">
        <w:t>[</w:t>
      </w:r>
      <w:proofErr w:type="gramEnd"/>
      <w:r w:rsidRPr="00FB1361">
        <w:t>] = $</w:t>
      </w:r>
      <w:proofErr w:type="spellStart"/>
      <w:r w:rsidRPr="00FB1361">
        <w:t>generationGroups</w:t>
      </w:r>
      <w:proofErr w:type="spellEnd"/>
      <w:r w:rsidRPr="00FB1361">
        <w:t>;</w:t>
      </w:r>
    </w:p>
    <w:p w14:paraId="1A4CF22C" w14:textId="77777777" w:rsidR="00FB1361" w:rsidRPr="00FB1361" w:rsidRDefault="00FB1361" w:rsidP="003E716A">
      <w:pPr>
        <w:rPr>
          <w:lang w:val="en-US"/>
        </w:rPr>
      </w:pPr>
    </w:p>
    <w:p w14:paraId="2A1996EA" w14:textId="77777777" w:rsidR="00FB1361" w:rsidRPr="00FB1361" w:rsidRDefault="00FB1361" w:rsidP="003E716A">
      <w:pPr>
        <w:rPr>
          <w:lang w:val="en-US"/>
        </w:rPr>
      </w:pPr>
    </w:p>
    <w:p w14:paraId="7A767D61" w14:textId="77777777" w:rsidR="00FB1361" w:rsidRPr="0053240E" w:rsidRDefault="00FB1361">
      <w:pPr>
        <w:jc w:val="left"/>
        <w:rPr>
          <w:rFonts w:asciiTheme="majorHAnsi" w:hAnsiTheme="majorHAnsi" w:cs="Arial"/>
          <w:bCs/>
          <w:i/>
          <w:szCs w:val="26"/>
          <w:lang w:val="en-US"/>
        </w:rPr>
      </w:pPr>
      <w:r w:rsidRPr="0053240E">
        <w:rPr>
          <w:lang w:val="en-US"/>
        </w:rPr>
        <w:br w:type="page"/>
      </w:r>
    </w:p>
    <w:p w14:paraId="7E309C51" w14:textId="0E76B124" w:rsidR="00F14AE2" w:rsidRPr="00AD4192" w:rsidRDefault="00F14AE2" w:rsidP="00F14AE2">
      <w:pPr>
        <w:pStyle w:val="Titre3"/>
      </w:pPr>
      <w:bookmarkStart w:id="91" w:name="_Toc168319710"/>
      <w:r w:rsidRPr="00AD4192">
        <w:lastRenderedPageBreak/>
        <w:t>Pistes d’améliorations</w:t>
      </w:r>
      <w:bookmarkEnd w:id="91"/>
    </w:p>
    <w:p w14:paraId="4D460233" w14:textId="308E947C" w:rsidR="00FB1361" w:rsidRDefault="00FB1361" w:rsidP="00F14AE2"/>
    <w:p w14:paraId="6E3E0A7B" w14:textId="0ACA7FB7" w:rsidR="00FD4DBB" w:rsidRDefault="00FD4DBB" w:rsidP="00F14AE2">
      <w:r>
        <w:t xml:space="preserve">Afin de rendre l’algorithme entièrement fonctionnel, il faudrait implémenter un moyen permettant de vérifier que des membres n’ont pas été précédemment dans le même groupe, et si tel est le cas, réassigner de la manière la plus efficace les membres dans de nouveaux groupes. </w:t>
      </w:r>
    </w:p>
    <w:p w14:paraId="26256DEE" w14:textId="77777777" w:rsidR="00FD4DBB" w:rsidRDefault="00FD4DBB" w:rsidP="00F14AE2"/>
    <w:p w14:paraId="1357B0BF" w14:textId="297D2AE7" w:rsidR="00FD4DBB" w:rsidRDefault="00FD4DBB" w:rsidP="00F14AE2">
      <w:r>
        <w:t>Un autre moyen d’améliorer le code serait de le refactoriser afin de séparer les différentes parties de l’algorithme dans plusieurs fonctions</w:t>
      </w:r>
      <w:r w:rsidR="006E5996">
        <w:t xml:space="preserve"> ce qui améliorera la maintenabilité du code</w:t>
      </w:r>
      <w:r>
        <w:t>.</w:t>
      </w:r>
    </w:p>
    <w:p w14:paraId="57E88658" w14:textId="77777777" w:rsidR="00FB1361" w:rsidRDefault="00FB1361" w:rsidP="00F14AE2"/>
    <w:p w14:paraId="74FE135D" w14:textId="7A9C7A9D" w:rsidR="008064FA" w:rsidRDefault="008064FA" w:rsidP="00BA5B8E">
      <w:pPr>
        <w:pStyle w:val="Titre2"/>
      </w:pPr>
      <w:r>
        <w:t xml:space="preserve"> </w:t>
      </w:r>
      <w:bookmarkStart w:id="92" w:name="_Toc168319711"/>
      <w:r w:rsidR="00DA7292">
        <w:t xml:space="preserve">Mise en place </w:t>
      </w:r>
      <w:r>
        <w:t>du QR Code</w:t>
      </w:r>
      <w:bookmarkEnd w:id="92"/>
    </w:p>
    <w:p w14:paraId="2C896EFA" w14:textId="77777777" w:rsidR="008064FA" w:rsidRDefault="008064FA" w:rsidP="008064FA"/>
    <w:p w14:paraId="4DC7B7BF" w14:textId="77777777" w:rsidR="00DA7292" w:rsidRDefault="00DA7292" w:rsidP="008064FA">
      <w:r>
        <w:t>Afin de pouvoir facilement créer un accès à une équipe, un QR Code est généré pour chaque équipe. La génération du QR Code se fait à l’aide du projet « simple-</w:t>
      </w:r>
      <w:proofErr w:type="spellStart"/>
      <w:r>
        <w:t>qrcode</w:t>
      </w:r>
      <w:proofErr w:type="spellEnd"/>
      <w:r>
        <w:t> »</w:t>
      </w:r>
      <w:r>
        <w:rPr>
          <w:rStyle w:val="Appelnotedebasdep"/>
        </w:rPr>
        <w:footnoteReference w:id="23"/>
      </w:r>
      <w:r>
        <w:t xml:space="preserve">. </w:t>
      </w:r>
    </w:p>
    <w:p w14:paraId="30E8E582" w14:textId="77777777" w:rsidR="00DA7292" w:rsidRDefault="00DA7292" w:rsidP="008064FA"/>
    <w:p w14:paraId="23B4B5C6" w14:textId="7FBDF958" w:rsidR="00DA7292" w:rsidRDefault="00DA7292" w:rsidP="00DA7292">
      <w:pPr>
        <w:pStyle w:val="Titre3"/>
      </w:pPr>
      <w:r>
        <w:t xml:space="preserve"> </w:t>
      </w:r>
      <w:bookmarkStart w:id="93" w:name="_Toc168319712"/>
      <w:r>
        <w:t>Installation</w:t>
      </w:r>
      <w:bookmarkEnd w:id="93"/>
    </w:p>
    <w:p w14:paraId="42239BAF" w14:textId="77777777" w:rsidR="00DA7292" w:rsidRDefault="00DA7292" w:rsidP="008064FA"/>
    <w:p w14:paraId="3A0E7C74" w14:textId="0189FC94" w:rsidR="00DA7292" w:rsidRDefault="00DA7292" w:rsidP="008064FA">
      <w:r>
        <w:t>Cet outil s’intègre directement à Laravel avec la commande composer suivante</w:t>
      </w:r>
    </w:p>
    <w:p w14:paraId="3AF5676F" w14:textId="77777777" w:rsidR="00DA7292" w:rsidRDefault="00DA7292" w:rsidP="008064FA"/>
    <w:p w14:paraId="22A9DD56" w14:textId="082DCBE7" w:rsidR="00DA7292" w:rsidRPr="00DA7292" w:rsidRDefault="00DA7292" w:rsidP="00DA7292">
      <w:pPr>
        <w:pStyle w:val="Code"/>
      </w:pPr>
      <w:r w:rsidRPr="00DA7292">
        <w:t xml:space="preserve">$ </w:t>
      </w:r>
      <w:proofErr w:type="gramStart"/>
      <w:r w:rsidRPr="00DA7292">
        <w:t>composer</w:t>
      </w:r>
      <w:proofErr w:type="gramEnd"/>
      <w:r w:rsidRPr="00DA7292">
        <w:t xml:space="preserve"> require </w:t>
      </w:r>
      <w:proofErr w:type="spellStart"/>
      <w:r w:rsidRPr="00DA7292">
        <w:t>simplesoftwareio</w:t>
      </w:r>
      <w:proofErr w:type="spellEnd"/>
      <w:r w:rsidRPr="00DA7292">
        <w:t>/simple-</w:t>
      </w:r>
      <w:proofErr w:type="spellStart"/>
      <w:r w:rsidRPr="00DA7292">
        <w:t>qrcode</w:t>
      </w:r>
      <w:proofErr w:type="spellEnd"/>
      <w:r w:rsidRPr="00DA7292">
        <w:t xml:space="preserve"> "~4"</w:t>
      </w:r>
    </w:p>
    <w:p w14:paraId="2DE51FFD" w14:textId="77777777" w:rsidR="00DA7292" w:rsidRDefault="00DA7292" w:rsidP="008064FA"/>
    <w:p w14:paraId="2BCE0E0F" w14:textId="3E311FF8" w:rsidR="00DA7292" w:rsidRDefault="00DA7292" w:rsidP="00DA7292">
      <w:pPr>
        <w:pStyle w:val="Titre3"/>
      </w:pPr>
      <w:r>
        <w:t xml:space="preserve"> </w:t>
      </w:r>
      <w:bookmarkStart w:id="94" w:name="_Toc168319713"/>
      <w:r>
        <w:t>Intégration de la génération de QR codes</w:t>
      </w:r>
      <w:bookmarkEnd w:id="94"/>
    </w:p>
    <w:p w14:paraId="1F7370D4" w14:textId="77777777" w:rsidR="00DA7292" w:rsidRDefault="00DA7292" w:rsidP="00DA7292"/>
    <w:p w14:paraId="3E1D64A0" w14:textId="77777777" w:rsidR="00474DED" w:rsidRDefault="001851C3" w:rsidP="00DA7292">
      <w:r>
        <w:t>La génération du QR code se déroule dans la méthode du contrôleur responsable de l’affichage d’une équipe spécifique (</w:t>
      </w:r>
      <w:r>
        <w:rPr>
          <w:b/>
          <w:bCs/>
        </w:rPr>
        <w:t>show</w:t>
      </w:r>
      <w:r>
        <w:t xml:space="preserve">). </w:t>
      </w:r>
    </w:p>
    <w:p w14:paraId="04614E2C" w14:textId="77777777" w:rsidR="00474DED" w:rsidRDefault="00474DED" w:rsidP="00DA7292"/>
    <w:p w14:paraId="14440394" w14:textId="08AA3288" w:rsidR="00DA7292" w:rsidRDefault="001851C3" w:rsidP="00DA7292">
      <w:r>
        <w:t>Voici la ligne de code responsable de cette fonctionnalité :</w:t>
      </w:r>
    </w:p>
    <w:p w14:paraId="0C4509CC" w14:textId="77777777" w:rsidR="001851C3" w:rsidRDefault="001851C3" w:rsidP="00DA7292"/>
    <w:p w14:paraId="2E274356" w14:textId="77777777" w:rsidR="001851C3" w:rsidRPr="001851C3" w:rsidRDefault="001851C3" w:rsidP="001851C3">
      <w:pPr>
        <w:pStyle w:val="Code"/>
      </w:pPr>
      <w:r w:rsidRPr="001851C3">
        <w:t>$</w:t>
      </w:r>
      <w:proofErr w:type="spellStart"/>
      <w:r w:rsidRPr="001851C3">
        <w:t>qrCode</w:t>
      </w:r>
      <w:proofErr w:type="spellEnd"/>
      <w:r w:rsidRPr="001851C3">
        <w:t xml:space="preserve"> = </w:t>
      </w:r>
      <w:proofErr w:type="spellStart"/>
      <w:proofErr w:type="gramStart"/>
      <w:r w:rsidRPr="001851C3">
        <w:t>QrCode</w:t>
      </w:r>
      <w:proofErr w:type="spellEnd"/>
      <w:r w:rsidRPr="001851C3">
        <w:t>::</w:t>
      </w:r>
      <w:proofErr w:type="gramEnd"/>
      <w:r w:rsidRPr="001851C3">
        <w:t>size(100)</w:t>
      </w:r>
    </w:p>
    <w:p w14:paraId="334F10A3" w14:textId="77777777" w:rsidR="001851C3" w:rsidRPr="001851C3" w:rsidRDefault="001851C3" w:rsidP="001851C3">
      <w:pPr>
        <w:pStyle w:val="Code"/>
      </w:pPr>
      <w:r w:rsidRPr="001851C3">
        <w:t>    -&gt;</w:t>
      </w:r>
      <w:proofErr w:type="gramStart"/>
      <w:r w:rsidRPr="001851C3">
        <w:t>generate(</w:t>
      </w:r>
      <w:proofErr w:type="gramEnd"/>
      <w:r w:rsidRPr="001851C3">
        <w:t>route('</w:t>
      </w:r>
      <w:proofErr w:type="spellStart"/>
      <w:r w:rsidRPr="001851C3">
        <w:t>team.show</w:t>
      </w:r>
      <w:proofErr w:type="spellEnd"/>
      <w:r w:rsidRPr="001851C3">
        <w:t>', ['team' =&gt; $team]));</w:t>
      </w:r>
    </w:p>
    <w:p w14:paraId="393FB3A7" w14:textId="77777777" w:rsidR="001851C3" w:rsidRDefault="001851C3" w:rsidP="00DA7292">
      <w:pPr>
        <w:rPr>
          <w:lang w:val="en-US"/>
        </w:rPr>
      </w:pPr>
    </w:p>
    <w:p w14:paraId="7842791A" w14:textId="12564975" w:rsidR="001851C3" w:rsidRDefault="001851C3" w:rsidP="00DA7292">
      <w:r w:rsidRPr="001851C3">
        <w:t>Le QR code est g</w:t>
      </w:r>
      <w:r>
        <w:t xml:space="preserve">énéré selon la route qui redirige vers une équipe spécifique. Le QR Code est créé sous forme de SVG qui est stocké dans la variable </w:t>
      </w:r>
      <w:r>
        <w:rPr>
          <w:b/>
          <w:bCs/>
        </w:rPr>
        <w:t>$</w:t>
      </w:r>
      <w:proofErr w:type="spellStart"/>
      <w:r>
        <w:rPr>
          <w:b/>
          <w:bCs/>
        </w:rPr>
        <w:t>qrCode</w:t>
      </w:r>
      <w:proofErr w:type="spellEnd"/>
      <w:r>
        <w:t xml:space="preserve"> puis envoyé à la vue correspondant à l’équipe.</w:t>
      </w:r>
    </w:p>
    <w:p w14:paraId="04B6564A" w14:textId="77777777" w:rsidR="001851C3" w:rsidRDefault="001851C3" w:rsidP="00DA7292"/>
    <w:p w14:paraId="2281E208" w14:textId="6A7B4AF9" w:rsidR="001851C3" w:rsidRDefault="001851C3" w:rsidP="00DA7292">
      <w:r>
        <w:t>Une fois dans la vue, l’image est simplement appelée depuis la variable qui la contient :</w:t>
      </w:r>
    </w:p>
    <w:p w14:paraId="22ACAE12" w14:textId="77777777" w:rsidR="001851C3" w:rsidRDefault="001851C3" w:rsidP="00DA7292"/>
    <w:p w14:paraId="44FF9CC0" w14:textId="77777777" w:rsidR="001851C3" w:rsidRPr="003E716A" w:rsidRDefault="001851C3" w:rsidP="001851C3">
      <w:pPr>
        <w:pStyle w:val="Code"/>
        <w:rPr>
          <w:lang w:val="fr-CH"/>
        </w:rPr>
      </w:pPr>
      <w:proofErr w:type="gramStart"/>
      <w:r w:rsidRPr="003E716A">
        <w:rPr>
          <w:lang w:val="fr-CH"/>
        </w:rPr>
        <w:t>{{ $</w:t>
      </w:r>
      <w:proofErr w:type="spellStart"/>
      <w:proofErr w:type="gramEnd"/>
      <w:r w:rsidRPr="003E716A">
        <w:rPr>
          <w:lang w:val="fr-CH"/>
        </w:rPr>
        <w:t>qrcode</w:t>
      </w:r>
      <w:proofErr w:type="spellEnd"/>
      <w:r w:rsidRPr="003E716A">
        <w:rPr>
          <w:lang w:val="fr-CH"/>
        </w:rPr>
        <w:t xml:space="preserve"> }}</w:t>
      </w:r>
    </w:p>
    <w:p w14:paraId="451A8DA6" w14:textId="77777777" w:rsidR="001851C3" w:rsidRDefault="001851C3" w:rsidP="00DA7292"/>
    <w:p w14:paraId="4CDB2991" w14:textId="77777777" w:rsidR="003A54F7" w:rsidRDefault="003A54F7">
      <w:pPr>
        <w:jc w:val="left"/>
      </w:pPr>
      <w:r>
        <w:br w:type="page"/>
      </w:r>
    </w:p>
    <w:p w14:paraId="362ACEE4" w14:textId="1D11BF0D" w:rsidR="001851C3" w:rsidRDefault="001851C3" w:rsidP="00DA7292">
      <w:r>
        <w:lastRenderedPageBreak/>
        <w:t>Voici le résultat une fois la page chargée :</w:t>
      </w:r>
    </w:p>
    <w:p w14:paraId="4334A381" w14:textId="77777777" w:rsidR="001851C3" w:rsidRDefault="001851C3" w:rsidP="00DA7292"/>
    <w:p w14:paraId="36101EDC" w14:textId="304B2991" w:rsidR="001851C3" w:rsidRDefault="00C54E4E" w:rsidP="001851C3">
      <w:pPr>
        <w:keepNext/>
      </w:pPr>
      <w:r w:rsidRPr="00C54E4E">
        <w:rPr>
          <w:noProof/>
        </w:rPr>
        <w:drawing>
          <wp:inline distT="0" distB="0" distL="0" distR="0" wp14:anchorId="4E8670AC" wp14:editId="169D5DE3">
            <wp:extent cx="2343477" cy="1857634"/>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3477" cy="1857634"/>
                    </a:xfrm>
                    <a:prstGeom prst="rect">
                      <a:avLst/>
                    </a:prstGeom>
                  </pic:spPr>
                </pic:pic>
              </a:graphicData>
            </a:graphic>
          </wp:inline>
        </w:drawing>
      </w:r>
    </w:p>
    <w:p w14:paraId="7996E4B9" w14:textId="4B6DB4C4" w:rsidR="001851C3" w:rsidRDefault="00000000" w:rsidP="001851C3">
      <w:pPr>
        <w:pStyle w:val="Lgende"/>
      </w:pPr>
      <w:fldSimple w:instr=" SEQ Figure \* ARABIC ">
        <w:bookmarkStart w:id="95" w:name="_Toc168313741"/>
        <w:r w:rsidR="0030329E">
          <w:rPr>
            <w:noProof/>
          </w:rPr>
          <w:t>23</w:t>
        </w:r>
      </w:fldSimple>
      <w:r w:rsidR="001851C3">
        <w:t>. Affichage du QR code sur la page d'une équipe</w:t>
      </w:r>
      <w:bookmarkEnd w:id="95"/>
    </w:p>
    <w:p w14:paraId="465168A7" w14:textId="77777777" w:rsidR="001851C3" w:rsidRDefault="001851C3" w:rsidP="00DA7292"/>
    <w:p w14:paraId="5EE63FDF" w14:textId="014D0B44" w:rsidR="001851C3" w:rsidRDefault="001851C3" w:rsidP="001851C3">
      <w:pPr>
        <w:pStyle w:val="Titre3"/>
      </w:pPr>
      <w:r>
        <w:t xml:space="preserve"> </w:t>
      </w:r>
      <w:bookmarkStart w:id="96" w:name="_Toc168319714"/>
      <w:r>
        <w:t>Remarque</w:t>
      </w:r>
      <w:bookmarkEnd w:id="96"/>
    </w:p>
    <w:p w14:paraId="73E4ACDD" w14:textId="77777777" w:rsidR="001851C3" w:rsidRDefault="001851C3" w:rsidP="001851C3"/>
    <w:p w14:paraId="780AEA90" w14:textId="779B54D1" w:rsidR="001851C3" w:rsidRDefault="001851C3" w:rsidP="001851C3">
      <w:r>
        <w:t xml:space="preserve">La mise en place du QR Code </w:t>
      </w:r>
      <w:r w:rsidR="003A54F7">
        <w:t>a</w:t>
      </w:r>
      <w:r>
        <w:t xml:space="preserve"> été faite en suivant un tutoriel</w:t>
      </w:r>
      <w:r>
        <w:rPr>
          <w:rStyle w:val="Appelnotedebasdep"/>
        </w:rPr>
        <w:footnoteReference w:id="24"/>
      </w:r>
      <w:r>
        <w:t>.</w:t>
      </w:r>
    </w:p>
    <w:p w14:paraId="35FA252E" w14:textId="77777777" w:rsidR="001851C3" w:rsidRDefault="001851C3" w:rsidP="001851C3"/>
    <w:p w14:paraId="064607E9" w14:textId="0ED68355" w:rsidR="001851C3" w:rsidRPr="001851C3" w:rsidRDefault="001851C3" w:rsidP="001851C3">
      <w:r>
        <w:t xml:space="preserve">Dans </w:t>
      </w:r>
      <w:r w:rsidR="008E4309">
        <w:t>la</w:t>
      </w:r>
      <w:r>
        <w:t xml:space="preserve"> globalité, la mise en place de cette fonctionnalité était plus simple et rapide qu’attendu. Aucune difficulté n’a été rencontrée</w:t>
      </w:r>
      <w:r w:rsidR="003A54F7">
        <w:t>.</w:t>
      </w:r>
    </w:p>
    <w:p w14:paraId="385E15E1" w14:textId="1CFF3354" w:rsidR="003E716A" w:rsidRDefault="003E716A">
      <w:pPr>
        <w:jc w:val="left"/>
        <w:rPr>
          <w:rFonts w:asciiTheme="majorHAnsi" w:hAnsiTheme="majorHAnsi" w:cs="Arial"/>
          <w:b/>
          <w:bCs/>
          <w:iCs/>
          <w:sz w:val="28"/>
          <w:szCs w:val="28"/>
        </w:rPr>
      </w:pPr>
    </w:p>
    <w:p w14:paraId="7322E1CF" w14:textId="3AF3DC7A" w:rsidR="008064FA" w:rsidRPr="008064FA" w:rsidRDefault="003E716A" w:rsidP="00DA7292">
      <w:pPr>
        <w:pStyle w:val="Titre2"/>
      </w:pPr>
      <w:r>
        <w:t xml:space="preserve"> </w:t>
      </w:r>
      <w:bookmarkStart w:id="97" w:name="_Toc168319715"/>
      <w:r w:rsidR="00DA7292">
        <w:t>Importation depuis un fichier CSV</w:t>
      </w:r>
      <w:bookmarkEnd w:id="97"/>
    </w:p>
    <w:p w14:paraId="4FD1D0B6" w14:textId="77777777" w:rsidR="008064FA" w:rsidRDefault="008064FA" w:rsidP="008064FA"/>
    <w:p w14:paraId="6CE4E0ED" w14:textId="66788F7B" w:rsidR="008E4309" w:rsidRDefault="00FF7DBF" w:rsidP="008064FA">
      <w:r>
        <w:t xml:space="preserve">Afin de faciliter l’importation des membres, il a fallu ajouter une fonctionnalité permettant d’importer les membres depuis un fichier CSV. La mise en place de cette fonctionnalité </w:t>
      </w:r>
      <w:r w:rsidR="00C954BA">
        <w:t>a</w:t>
      </w:r>
      <w:r>
        <w:t xml:space="preserve"> été inspirée d’un </w:t>
      </w:r>
      <w:r w:rsidR="00C954BA">
        <w:t>article</w:t>
      </w:r>
      <w:r>
        <w:t xml:space="preserve"> </w:t>
      </w:r>
      <w:r w:rsidR="00C954BA">
        <w:t>écrit par</w:t>
      </w:r>
      <w:r>
        <w:t xml:space="preserve"> Kanishka </w:t>
      </w:r>
      <w:proofErr w:type="spellStart"/>
      <w:r>
        <w:t>Perera</w:t>
      </w:r>
      <w:proofErr w:type="spellEnd"/>
      <w:r>
        <w:rPr>
          <w:rStyle w:val="Appelnotedebasdep"/>
        </w:rPr>
        <w:footnoteReference w:id="25"/>
      </w:r>
    </w:p>
    <w:p w14:paraId="04B7A774" w14:textId="77777777" w:rsidR="00FF7DBF" w:rsidRDefault="00FF7DBF" w:rsidP="008064FA"/>
    <w:p w14:paraId="7B9564DE" w14:textId="778F46C9" w:rsidR="00FF7DBF" w:rsidRDefault="00FF7DBF" w:rsidP="00FF7DBF">
      <w:pPr>
        <w:pStyle w:val="Titre3"/>
      </w:pPr>
      <w:r>
        <w:t xml:space="preserve"> </w:t>
      </w:r>
      <w:bookmarkStart w:id="98" w:name="_Toc168319716"/>
      <w:r w:rsidR="00644C1C">
        <w:t>Mise en place</w:t>
      </w:r>
      <w:bookmarkEnd w:id="98"/>
    </w:p>
    <w:p w14:paraId="53A3FA2B" w14:textId="77777777" w:rsidR="00FF7DBF" w:rsidRDefault="00FF7DBF" w:rsidP="00FF7DBF"/>
    <w:p w14:paraId="1BEC4664" w14:textId="577DC5EB" w:rsidR="00FF7DBF" w:rsidRDefault="00FF7DBF" w:rsidP="00FF7DBF">
      <w:r>
        <w:t>La création des membres depuis un fichier CSV est identique à l’autre méthode consistant à entrer manuellement les données à la seule différence que les données proviennent d’un fichier sur lequel il faut extraire les informations présentes sur une ligne, les vérifier et réitérer sur les suivantes.</w:t>
      </w:r>
    </w:p>
    <w:p w14:paraId="41C53F1C" w14:textId="77777777" w:rsidR="00644C1C" w:rsidRDefault="00644C1C" w:rsidP="00644C1C"/>
    <w:p w14:paraId="7F749930" w14:textId="77777777" w:rsidR="003A54F7" w:rsidRDefault="003A54F7">
      <w:pPr>
        <w:jc w:val="left"/>
      </w:pPr>
      <w:r>
        <w:br w:type="page"/>
      </w:r>
    </w:p>
    <w:p w14:paraId="405BC341" w14:textId="56791DAF" w:rsidR="00C54E4E" w:rsidRDefault="00644C1C" w:rsidP="00644C1C">
      <w:r>
        <w:lastRenderedPageBreak/>
        <w:t xml:space="preserve">L’utilisateur peut importer son fichier depuis la page de création des membres : </w:t>
      </w:r>
    </w:p>
    <w:p w14:paraId="3F1FD4E1" w14:textId="77777777" w:rsidR="003A54F7" w:rsidRDefault="003A54F7" w:rsidP="00644C1C"/>
    <w:p w14:paraId="3203B3F3" w14:textId="77777777" w:rsidR="00644C1C" w:rsidRDefault="00644C1C" w:rsidP="00644C1C">
      <w:pPr>
        <w:keepNext/>
        <w:jc w:val="center"/>
      </w:pPr>
      <w:r w:rsidRPr="00644C1C">
        <w:rPr>
          <w:noProof/>
        </w:rPr>
        <w:drawing>
          <wp:inline distT="0" distB="0" distL="0" distR="0" wp14:anchorId="5C79EBC0" wp14:editId="4F619099">
            <wp:extent cx="2918129" cy="1229430"/>
            <wp:effectExtent l="19050" t="19050" r="15875" b="27940"/>
            <wp:docPr id="1495725538"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5538" name="Image 1" descr="Une image contenant texte, capture d’écran, Police, Bleu électrique&#10;&#10;Description générée automatiquement"/>
                    <pic:cNvPicPr/>
                  </pic:nvPicPr>
                  <pic:blipFill>
                    <a:blip r:embed="rId39"/>
                    <a:stretch>
                      <a:fillRect/>
                    </a:stretch>
                  </pic:blipFill>
                  <pic:spPr>
                    <a:xfrm>
                      <a:off x="0" y="0"/>
                      <a:ext cx="2923900" cy="1231861"/>
                    </a:xfrm>
                    <a:prstGeom prst="rect">
                      <a:avLst/>
                    </a:prstGeom>
                    <a:ln>
                      <a:solidFill>
                        <a:schemeClr val="bg2">
                          <a:lumMod val="50000"/>
                        </a:schemeClr>
                      </a:solidFill>
                    </a:ln>
                  </pic:spPr>
                </pic:pic>
              </a:graphicData>
            </a:graphic>
          </wp:inline>
        </w:drawing>
      </w:r>
    </w:p>
    <w:p w14:paraId="30343EDA" w14:textId="1B37D93E" w:rsidR="00FF7DBF" w:rsidRDefault="00000000" w:rsidP="00734A27">
      <w:pPr>
        <w:pStyle w:val="Lgende"/>
        <w:jc w:val="center"/>
      </w:pPr>
      <w:fldSimple w:instr=" SEQ Figure \* ARABIC ">
        <w:bookmarkStart w:id="99" w:name="_Toc168313742"/>
        <w:r w:rsidR="0030329E">
          <w:rPr>
            <w:noProof/>
          </w:rPr>
          <w:t>24</w:t>
        </w:r>
      </w:fldSimple>
      <w:r w:rsidR="00644C1C">
        <w:t>. Formulaire d'importation d'un fichier CSV.</w:t>
      </w:r>
      <w:bookmarkEnd w:id="99"/>
    </w:p>
    <w:p w14:paraId="0C833BA6" w14:textId="04F606A3" w:rsidR="00644C1C" w:rsidRDefault="007257D8" w:rsidP="007257D8">
      <w:pPr>
        <w:pStyle w:val="Titre3"/>
      </w:pPr>
      <w:r>
        <w:t xml:space="preserve"> </w:t>
      </w:r>
      <w:bookmarkStart w:id="100" w:name="_Toc168319717"/>
      <w:r>
        <w:t>Téléchargement d’un fichier d’exemple</w:t>
      </w:r>
      <w:bookmarkEnd w:id="100"/>
    </w:p>
    <w:p w14:paraId="7EA30F73" w14:textId="77777777" w:rsidR="007257D8" w:rsidRDefault="007257D8" w:rsidP="007257D8"/>
    <w:p w14:paraId="70F8BCB9" w14:textId="001F57A8" w:rsidR="007257D8" w:rsidRDefault="007257D8" w:rsidP="007257D8">
      <w:r>
        <w:t>Un lien de téléchargement est présent sur le formulaire</w:t>
      </w:r>
      <w:r w:rsidR="003A54F7">
        <w:t xml:space="preserve"> qui</w:t>
      </w:r>
      <w:r>
        <w:t xml:space="preserve"> permet de télécharger un fichier CSV servant d’exemple. Afin de mettre en place ce système de téléchargement, plusieurs étapes ont été nécessaires.</w:t>
      </w:r>
    </w:p>
    <w:p w14:paraId="556B2C04" w14:textId="77777777" w:rsidR="007257D8" w:rsidRDefault="007257D8" w:rsidP="007257D8"/>
    <w:p w14:paraId="734F5AAC" w14:textId="600D1A1B" w:rsidR="007257D8" w:rsidRDefault="007257D8" w:rsidP="007257D8">
      <w:r>
        <w:t>Dans un premier lieu il a fallu exécuter la commande suivante :</w:t>
      </w:r>
    </w:p>
    <w:p w14:paraId="6F6065DC" w14:textId="77777777" w:rsidR="007257D8" w:rsidRDefault="007257D8" w:rsidP="007257D8"/>
    <w:p w14:paraId="464DBCF1" w14:textId="35F74D5A" w:rsidR="007257D8" w:rsidRPr="003E716A" w:rsidRDefault="007257D8" w:rsidP="007257D8">
      <w:pPr>
        <w:pStyle w:val="Code"/>
        <w:rPr>
          <w:lang w:val="fr-CH"/>
        </w:rPr>
      </w:pPr>
      <w:r w:rsidRPr="003E716A">
        <w:rPr>
          <w:lang w:val="fr-CH"/>
        </w:rPr>
        <w:t xml:space="preserve">$ </w:t>
      </w:r>
      <w:proofErr w:type="spellStart"/>
      <w:r w:rsidRPr="003E716A">
        <w:rPr>
          <w:lang w:val="fr-CH"/>
        </w:rPr>
        <w:t>php</w:t>
      </w:r>
      <w:proofErr w:type="spellEnd"/>
      <w:r w:rsidRPr="003E716A">
        <w:rPr>
          <w:lang w:val="fr-CH"/>
        </w:rPr>
        <w:t xml:space="preserve"> artisan </w:t>
      </w:r>
      <w:proofErr w:type="spellStart"/>
      <w:proofErr w:type="gramStart"/>
      <w:r w:rsidRPr="003E716A">
        <w:rPr>
          <w:lang w:val="fr-CH"/>
        </w:rPr>
        <w:t>storage:</w:t>
      </w:r>
      <w:r w:rsidRPr="003E716A">
        <w:rPr>
          <w:rStyle w:val="hljs-builtin"/>
          <w:lang w:val="fr-CH"/>
        </w:rPr>
        <w:t>link</w:t>
      </w:r>
      <w:proofErr w:type="spellEnd"/>
      <w:proofErr w:type="gramEnd"/>
    </w:p>
    <w:p w14:paraId="458C2C38" w14:textId="77777777" w:rsidR="00644C1C" w:rsidRDefault="00644C1C" w:rsidP="008064FA"/>
    <w:p w14:paraId="3ECC36DC" w14:textId="047A0B0C" w:rsidR="007257D8" w:rsidRPr="007257D8" w:rsidRDefault="007257D8" w:rsidP="008064FA">
      <w:r>
        <w:t xml:space="preserve">Cette commande permet de créer un lien symbolique depuis le répertoire </w:t>
      </w:r>
      <w:r>
        <w:rPr>
          <w:b/>
          <w:bCs/>
        </w:rPr>
        <w:t>public/</w:t>
      </w:r>
      <w:proofErr w:type="spellStart"/>
      <w:r>
        <w:rPr>
          <w:b/>
          <w:bCs/>
        </w:rPr>
        <w:t>storage</w:t>
      </w:r>
      <w:proofErr w:type="spellEnd"/>
      <w:r>
        <w:t xml:space="preserve"> vers </w:t>
      </w:r>
      <w:proofErr w:type="spellStart"/>
      <w:r>
        <w:rPr>
          <w:b/>
          <w:bCs/>
        </w:rPr>
        <w:t>storage</w:t>
      </w:r>
      <w:proofErr w:type="spellEnd"/>
      <w:r>
        <w:rPr>
          <w:b/>
          <w:bCs/>
        </w:rPr>
        <w:t>/app/public</w:t>
      </w:r>
      <w:r>
        <w:t>.</w:t>
      </w:r>
      <w:r>
        <w:rPr>
          <w:rStyle w:val="Appelnotedebasdep"/>
        </w:rPr>
        <w:footnoteReference w:id="26"/>
      </w:r>
    </w:p>
    <w:p w14:paraId="2556CE83" w14:textId="77777777" w:rsidR="007257D8" w:rsidRDefault="007257D8" w:rsidP="008064FA"/>
    <w:p w14:paraId="7D18CDF7" w14:textId="21B68162" w:rsidR="007257D8" w:rsidRDefault="007257D8" w:rsidP="008064FA">
      <w:r>
        <w:t xml:space="preserve">Une fois cela fait, un fichier d’exemple a été créé : </w:t>
      </w:r>
    </w:p>
    <w:p w14:paraId="7CD7C76C" w14:textId="77777777" w:rsidR="007257D8" w:rsidRDefault="007257D8" w:rsidP="008064FA"/>
    <w:p w14:paraId="681DF088" w14:textId="77777777" w:rsidR="007257D8" w:rsidRPr="003E716A" w:rsidRDefault="007257D8" w:rsidP="007257D8">
      <w:pPr>
        <w:pStyle w:val="Code"/>
        <w:rPr>
          <w:lang w:val="fr-CH"/>
        </w:rPr>
      </w:pPr>
      <w:proofErr w:type="spellStart"/>
      <w:proofErr w:type="gramStart"/>
      <w:r w:rsidRPr="003E716A">
        <w:rPr>
          <w:lang w:val="fr-CH"/>
        </w:rPr>
        <w:t>firstname,lastname</w:t>
      </w:r>
      <w:proofErr w:type="gramEnd"/>
      <w:r w:rsidRPr="003E716A">
        <w:rPr>
          <w:lang w:val="fr-CH"/>
        </w:rPr>
        <w:t>,email,phone_number</w:t>
      </w:r>
      <w:proofErr w:type="spellEnd"/>
    </w:p>
    <w:p w14:paraId="13338D07" w14:textId="5FA19308" w:rsidR="007257D8" w:rsidRPr="003E716A" w:rsidRDefault="007257D8" w:rsidP="007257D8">
      <w:pPr>
        <w:pStyle w:val="Code"/>
        <w:rPr>
          <w:lang w:val="fr-CH"/>
        </w:rPr>
      </w:pPr>
      <w:proofErr w:type="gramStart"/>
      <w:r w:rsidRPr="003E716A">
        <w:rPr>
          <w:lang w:val="fr-CH"/>
        </w:rPr>
        <w:t>John,Doe</w:t>
      </w:r>
      <w:proofErr w:type="gramEnd"/>
      <w:r w:rsidRPr="003E716A">
        <w:rPr>
          <w:lang w:val="fr-CH"/>
        </w:rPr>
        <w:t>,jdoe@example.com,9999999999</w:t>
      </w:r>
    </w:p>
    <w:p w14:paraId="62945AAC" w14:textId="77777777" w:rsidR="007257D8" w:rsidRDefault="007257D8" w:rsidP="008064FA"/>
    <w:p w14:paraId="61061CE2" w14:textId="2C55F8A4" w:rsidR="007257D8" w:rsidRPr="007257D8" w:rsidRDefault="007257D8" w:rsidP="008064FA">
      <w:r>
        <w:t xml:space="preserve">Celui-ci a été placé dans le répertoire </w:t>
      </w:r>
      <w:proofErr w:type="spellStart"/>
      <w:r>
        <w:rPr>
          <w:b/>
          <w:bCs/>
        </w:rPr>
        <w:t>storage</w:t>
      </w:r>
      <w:proofErr w:type="spellEnd"/>
      <w:r>
        <w:rPr>
          <w:b/>
          <w:bCs/>
        </w:rPr>
        <w:t>/app/public</w:t>
      </w:r>
      <w:r>
        <w:t>.</w:t>
      </w:r>
    </w:p>
    <w:p w14:paraId="475473AD" w14:textId="77777777" w:rsidR="007257D8" w:rsidRDefault="007257D8" w:rsidP="008064FA">
      <w:pPr>
        <w:rPr>
          <w:b/>
          <w:bCs/>
        </w:rPr>
      </w:pPr>
    </w:p>
    <w:p w14:paraId="6152050C" w14:textId="095DCCFA" w:rsidR="007257D8" w:rsidRDefault="007257D8" w:rsidP="008064FA">
      <w:r>
        <w:t>Pour terminer, la méthode permettant de déclencher le téléchargement a été créée dans le contrôleur des équipes :</w:t>
      </w:r>
    </w:p>
    <w:p w14:paraId="3167CF66" w14:textId="77777777" w:rsidR="007257D8" w:rsidRDefault="007257D8" w:rsidP="008064FA"/>
    <w:p w14:paraId="4ACC7CB6" w14:textId="77777777" w:rsidR="0041455B" w:rsidRPr="0041455B" w:rsidRDefault="0041455B" w:rsidP="0041455B">
      <w:pPr>
        <w:pStyle w:val="Code"/>
      </w:pPr>
      <w:r w:rsidRPr="0041455B">
        <w:t xml:space="preserve">public function </w:t>
      </w:r>
      <w:proofErr w:type="spellStart"/>
      <w:proofErr w:type="gramStart"/>
      <w:r w:rsidRPr="0041455B">
        <w:t>csvDownload</w:t>
      </w:r>
      <w:proofErr w:type="spellEnd"/>
      <w:r w:rsidRPr="0041455B">
        <w:t>(</w:t>
      </w:r>
      <w:proofErr w:type="gramEnd"/>
      <w:r w:rsidRPr="0041455B">
        <w:t>){</w:t>
      </w:r>
    </w:p>
    <w:p w14:paraId="21D937CC" w14:textId="77777777" w:rsidR="0041455B" w:rsidRPr="0041455B" w:rsidRDefault="0041455B" w:rsidP="0041455B">
      <w:pPr>
        <w:pStyle w:val="Code"/>
      </w:pPr>
      <w:r w:rsidRPr="0041455B">
        <w:t xml:space="preserve">    return </w:t>
      </w:r>
      <w:proofErr w:type="gramStart"/>
      <w:r w:rsidRPr="0041455B">
        <w:t>Storage::</w:t>
      </w:r>
      <w:proofErr w:type="gramEnd"/>
      <w:r w:rsidRPr="0041455B">
        <w:t>disk('public')-&gt;download('CSV-Exemple.csv');</w:t>
      </w:r>
    </w:p>
    <w:p w14:paraId="3665D161" w14:textId="24009B65" w:rsidR="0041455B" w:rsidRDefault="0041455B" w:rsidP="00474DED">
      <w:pPr>
        <w:pStyle w:val="Code"/>
      </w:pPr>
      <w:r w:rsidRPr="0041455B">
        <w:t>}</w:t>
      </w:r>
    </w:p>
    <w:p w14:paraId="3A6C4DBF" w14:textId="77777777" w:rsidR="003A54F7" w:rsidRDefault="003A54F7" w:rsidP="003A54F7"/>
    <w:p w14:paraId="52917C5B" w14:textId="3C243AB3" w:rsidR="0041455B" w:rsidRDefault="0041455B" w:rsidP="0041455B">
      <w:pPr>
        <w:pStyle w:val="Titre3"/>
      </w:pPr>
      <w:bookmarkStart w:id="101" w:name="_Toc168319718"/>
      <w:r>
        <w:t>Difficulté rencontrée</w:t>
      </w:r>
      <w:bookmarkEnd w:id="101"/>
    </w:p>
    <w:p w14:paraId="17917146" w14:textId="77777777" w:rsidR="0041455B" w:rsidRDefault="0041455B" w:rsidP="0041455B"/>
    <w:p w14:paraId="20E159B0" w14:textId="7C5424A3" w:rsidR="0041455B" w:rsidRPr="0041455B" w:rsidRDefault="0041455B" w:rsidP="0041455B">
      <w:r>
        <w:t xml:space="preserve">Lors de l’importation du fichier CSV, une erreur apparaissait en raison du fait que le fichier CSV était créé avec Excel et que ce dernier utilise le point-virgule </w:t>
      </w:r>
      <w:proofErr w:type="gramStart"/>
      <w:r>
        <w:t>( ;)</w:t>
      </w:r>
      <w:proofErr w:type="gramEnd"/>
      <w:r>
        <w:t xml:space="preserve"> comme séparateur au lieu de la virgule (,). Le fichier échouait donc la vérification du type de fichier après l’importation.</w:t>
      </w:r>
      <w:r w:rsidR="003A54F7">
        <w:t xml:space="preserve"> Une fois le charactère de séparation corrigé, l’importation s’est faite sans erreurs.</w:t>
      </w:r>
    </w:p>
    <w:p w14:paraId="661DC162" w14:textId="2B3AE315" w:rsidR="00266262" w:rsidRPr="00AD4192" w:rsidRDefault="00266262" w:rsidP="00266262">
      <w:pPr>
        <w:pStyle w:val="Titre2"/>
      </w:pPr>
      <w:r w:rsidRPr="00AD4192">
        <w:lastRenderedPageBreak/>
        <w:t xml:space="preserve"> </w:t>
      </w:r>
      <w:bookmarkStart w:id="102" w:name="_Toc168319719"/>
      <w:r w:rsidRPr="00AD4192">
        <w:t>P</w:t>
      </w:r>
      <w:r w:rsidR="009F6214" w:rsidRPr="00AD4192">
        <w:t>rocédure utilisée pour le d</w:t>
      </w:r>
      <w:r w:rsidR="00024209" w:rsidRPr="00AD4192">
        <w:t>éploiement</w:t>
      </w:r>
      <w:bookmarkEnd w:id="102"/>
    </w:p>
    <w:p w14:paraId="75BAABC4" w14:textId="390F77B0" w:rsidR="009F6214" w:rsidRPr="00AD4192" w:rsidRDefault="009F6214" w:rsidP="009F6214">
      <w:pPr>
        <w:pStyle w:val="Titre3"/>
      </w:pPr>
      <w:bookmarkStart w:id="103" w:name="_Toc168319720"/>
      <w:r w:rsidRPr="00AD4192">
        <w:t>Contraintes</w:t>
      </w:r>
      <w:bookmarkEnd w:id="103"/>
    </w:p>
    <w:p w14:paraId="525C4D40" w14:textId="77777777" w:rsidR="009F6214" w:rsidRPr="00AD4192" w:rsidRDefault="009F6214" w:rsidP="009F6214"/>
    <w:p w14:paraId="48DD6AA0" w14:textId="596736F1" w:rsidR="009F6214" w:rsidRPr="00AD4192" w:rsidRDefault="009F6214" w:rsidP="009F6214">
      <w:r w:rsidRPr="00AD4192">
        <w:t>N’ayant pas d’accès SSH au serveur, il va être impossible d’exécuter des commandes artisan liées à l’optimisation, notamment la mise en cache de certains éléments comme les routes.</w:t>
      </w:r>
    </w:p>
    <w:p w14:paraId="6F6B6F84" w14:textId="77777777" w:rsidR="009F6214" w:rsidRPr="00AD4192" w:rsidRDefault="009F6214" w:rsidP="009F6214"/>
    <w:p w14:paraId="6DA005D1" w14:textId="3E86C45D" w:rsidR="009F6214" w:rsidRPr="00AD4192" w:rsidRDefault="009F6214" w:rsidP="009F6214">
      <w:r w:rsidRPr="00AD4192">
        <w:t xml:space="preserve">Il existe cependant une solution qui </w:t>
      </w:r>
      <w:r w:rsidR="003A54F7">
        <w:t>consiste à mettre</w:t>
      </w:r>
      <w:r w:rsidRPr="00AD4192">
        <w:t xml:space="preserve"> en place de</w:t>
      </w:r>
      <w:r w:rsidR="003A54F7">
        <w:t>s</w:t>
      </w:r>
      <w:r w:rsidRPr="00AD4192">
        <w:t xml:space="preserve"> routes permettant d’exécuter des commandes Artisan en accédant à une certaine URL. Ces routes ne devront donc pas rester indéfiniment car elles présentent un risque de sécurité évident, elles seront présentes sur la version de production uniquement durant le temps du déploiement et à des fins de tests.</w:t>
      </w:r>
    </w:p>
    <w:p w14:paraId="0B45E667" w14:textId="77777777" w:rsidR="009F6214" w:rsidRPr="00AD4192" w:rsidRDefault="009F6214" w:rsidP="009F6214"/>
    <w:p w14:paraId="2FDE15F8" w14:textId="1902E2F3" w:rsidR="009F6214" w:rsidRPr="00AD4192" w:rsidRDefault="009F6214" w:rsidP="009F6214">
      <w:pPr>
        <w:pStyle w:val="Titre3"/>
      </w:pPr>
      <w:r w:rsidRPr="00AD4192">
        <w:t xml:space="preserve"> </w:t>
      </w:r>
      <w:bookmarkStart w:id="104" w:name="_Toc168319721"/>
      <w:r w:rsidRPr="00AD4192">
        <w:t>Procédure</w:t>
      </w:r>
      <w:bookmarkEnd w:id="104"/>
    </w:p>
    <w:p w14:paraId="29F966F1" w14:textId="77777777" w:rsidR="009F6214" w:rsidRPr="00AD4192" w:rsidRDefault="009F6214" w:rsidP="009F6214"/>
    <w:p w14:paraId="6AE05659" w14:textId="0DB76D95" w:rsidR="009F6214" w:rsidRPr="00AD4192" w:rsidRDefault="009F6214" w:rsidP="009F6214">
      <w:r w:rsidRPr="00AD4192">
        <w:t>Afin de ne pas endommager la version de développement du projet, une copie du répertoire</w:t>
      </w:r>
      <w:r w:rsidR="00C954BA">
        <w:t xml:space="preserve"> de l’application</w:t>
      </w:r>
      <w:r w:rsidRPr="00AD4192">
        <w:t xml:space="preserve"> est effectuée afin de réaliser les manipulations nécessaires à la mise en production.</w:t>
      </w:r>
    </w:p>
    <w:p w14:paraId="1BFFE046" w14:textId="77777777" w:rsidR="009F6214" w:rsidRPr="00AD4192" w:rsidRDefault="009F6214" w:rsidP="009F6214"/>
    <w:p w14:paraId="67A6EA17" w14:textId="0B03AA94" w:rsidR="009F6214" w:rsidRPr="00AD4192" w:rsidRDefault="00BE732A" w:rsidP="009F6214">
      <w:pPr>
        <w:pStyle w:val="Titre4"/>
      </w:pPr>
      <w:r w:rsidRPr="00AD4192">
        <w:t>Modification du fichier d’environnement (.</w:t>
      </w:r>
      <w:proofErr w:type="spellStart"/>
      <w:r w:rsidRPr="00AD4192">
        <w:t>env</w:t>
      </w:r>
      <w:proofErr w:type="spellEnd"/>
      <w:r w:rsidRPr="00AD4192">
        <w:t>)</w:t>
      </w:r>
    </w:p>
    <w:p w14:paraId="5245AD51" w14:textId="77777777" w:rsidR="00BE732A" w:rsidRPr="00AD4192" w:rsidRDefault="00BE732A" w:rsidP="00BE732A"/>
    <w:p w14:paraId="491A92DA" w14:textId="50F3B270" w:rsidR="00BE732A" w:rsidRPr="00AD4192" w:rsidRDefault="00BE732A" w:rsidP="00BE732A">
      <w:r w:rsidRPr="00AD4192">
        <w:t>L’affichage ou non des erreurs et les informations de connexion à la base de données sont défini</w:t>
      </w:r>
      <w:r w:rsidR="00C954BA">
        <w:t>e</w:t>
      </w:r>
      <w:r w:rsidRPr="00AD4192">
        <w:t xml:space="preserve">s par les valeurs définies dans les variables présentes dans le </w:t>
      </w:r>
      <w:proofErr w:type="gramStart"/>
      <w:r w:rsidRPr="00AD4192">
        <w:t>fichier .</w:t>
      </w:r>
      <w:proofErr w:type="gramEnd"/>
      <w:r w:rsidRPr="00AD4192">
        <w:t xml:space="preserve">env. </w:t>
      </w:r>
    </w:p>
    <w:p w14:paraId="54760FE1" w14:textId="77777777" w:rsidR="00BE732A" w:rsidRPr="00AD4192" w:rsidRDefault="00BE732A" w:rsidP="00BE732A"/>
    <w:p w14:paraId="421A77C3" w14:textId="0C7139D4" w:rsidR="00BE732A" w:rsidRPr="00AD4192" w:rsidRDefault="00BE732A" w:rsidP="00BE732A">
      <w:r w:rsidRPr="00AD4192">
        <w:t>Afin de pourvoir mettre l’application en production, il faut donc modifier plusieurs valeurs, en voici la liste :</w:t>
      </w:r>
    </w:p>
    <w:p w14:paraId="75126376" w14:textId="77777777" w:rsidR="00BE732A" w:rsidRPr="00AD4192" w:rsidRDefault="00BE732A" w:rsidP="00BE732A"/>
    <w:p w14:paraId="5F56CB0B" w14:textId="61C5E009" w:rsidR="00BE732A" w:rsidRPr="00AD4192" w:rsidRDefault="00BE732A" w:rsidP="00BE732A">
      <w:pPr>
        <w:pStyle w:val="Paragraphedeliste"/>
        <w:numPr>
          <w:ilvl w:val="0"/>
          <w:numId w:val="20"/>
        </w:numPr>
        <w:rPr>
          <w:lang w:val="fr-CH"/>
        </w:rPr>
      </w:pPr>
      <w:r w:rsidRPr="00AD4192">
        <w:rPr>
          <w:b/>
          <w:bCs/>
          <w:lang w:val="fr-CH"/>
        </w:rPr>
        <w:t>APP_ENV</w:t>
      </w:r>
      <w:r w:rsidRPr="00AD4192">
        <w:rPr>
          <w:lang w:val="fr-CH"/>
        </w:rPr>
        <w:t>=production</w:t>
      </w:r>
    </w:p>
    <w:p w14:paraId="06FE1A09" w14:textId="751C06E2" w:rsidR="00BE732A" w:rsidRPr="00AD4192" w:rsidRDefault="00BE732A" w:rsidP="00BE732A">
      <w:pPr>
        <w:pStyle w:val="Paragraphedeliste"/>
        <w:numPr>
          <w:ilvl w:val="0"/>
          <w:numId w:val="20"/>
        </w:numPr>
        <w:rPr>
          <w:lang w:val="fr-CH"/>
        </w:rPr>
      </w:pPr>
      <w:r w:rsidRPr="00AD4192">
        <w:rPr>
          <w:b/>
          <w:bCs/>
          <w:lang w:val="fr-CH"/>
        </w:rPr>
        <w:t>APP_DEBUG</w:t>
      </w:r>
      <w:r w:rsidRPr="00AD4192">
        <w:rPr>
          <w:lang w:val="fr-CH"/>
        </w:rPr>
        <w:t xml:space="preserve">=false (ou </w:t>
      </w:r>
      <w:proofErr w:type="spellStart"/>
      <w:r w:rsidRPr="00AD4192">
        <w:rPr>
          <w:lang w:val="fr-CH"/>
        </w:rPr>
        <w:t>true</w:t>
      </w:r>
      <w:proofErr w:type="spellEnd"/>
      <w:r w:rsidRPr="00AD4192">
        <w:rPr>
          <w:lang w:val="fr-CH"/>
        </w:rPr>
        <w:t xml:space="preserve"> temporairement afin de pouvoir facilement </w:t>
      </w:r>
      <w:r w:rsidR="00C954BA" w:rsidRPr="00AD4192">
        <w:rPr>
          <w:lang w:val="fr-CH"/>
        </w:rPr>
        <w:t>débugger</w:t>
      </w:r>
      <w:r w:rsidRPr="00AD4192">
        <w:rPr>
          <w:lang w:val="fr-CH"/>
        </w:rPr>
        <w:t xml:space="preserve"> en cas de besoin)</w:t>
      </w:r>
    </w:p>
    <w:p w14:paraId="79A7E591" w14:textId="31A0764F" w:rsidR="00BE732A" w:rsidRPr="00AD4192" w:rsidRDefault="00BE732A" w:rsidP="00BE732A">
      <w:pPr>
        <w:pStyle w:val="Paragraphedeliste"/>
        <w:numPr>
          <w:ilvl w:val="0"/>
          <w:numId w:val="20"/>
        </w:numPr>
        <w:rPr>
          <w:lang w:val="fr-CH"/>
        </w:rPr>
      </w:pPr>
      <w:r w:rsidRPr="00AD4192">
        <w:rPr>
          <w:b/>
          <w:bCs/>
          <w:lang w:val="fr-CH"/>
        </w:rPr>
        <w:t>APP_URL</w:t>
      </w:r>
      <w:proofErr w:type="gramStart"/>
      <w:r w:rsidRPr="00AD4192">
        <w:rPr>
          <w:lang w:val="fr-CH"/>
        </w:rPr>
        <w:t>=</w:t>
      </w:r>
      <w:r w:rsidR="00F73022" w:rsidRPr="00AD4192">
        <w:rPr>
          <w:lang w:val="fr-CH"/>
        </w:rPr>
        <w:t>[</w:t>
      </w:r>
      <w:proofErr w:type="gramEnd"/>
      <w:r w:rsidR="00F73022" w:rsidRPr="00AD4192">
        <w:rPr>
          <w:lang w:val="fr-CH"/>
        </w:rPr>
        <w:t>URL réel du site]</w:t>
      </w:r>
    </w:p>
    <w:p w14:paraId="1584F39C" w14:textId="0C45AC50" w:rsidR="00F73022" w:rsidRPr="00AD4192" w:rsidRDefault="00F73022" w:rsidP="00BE732A">
      <w:pPr>
        <w:pStyle w:val="Paragraphedeliste"/>
        <w:numPr>
          <w:ilvl w:val="0"/>
          <w:numId w:val="20"/>
        </w:numPr>
        <w:rPr>
          <w:lang w:val="fr-CH"/>
        </w:rPr>
      </w:pPr>
      <w:r w:rsidRPr="00AD4192">
        <w:rPr>
          <w:b/>
          <w:bCs/>
          <w:lang w:val="fr-CH"/>
        </w:rPr>
        <w:t>DB_CONNEXION</w:t>
      </w:r>
      <w:proofErr w:type="gramStart"/>
      <w:r w:rsidRPr="00AD4192">
        <w:rPr>
          <w:lang w:val="fr-CH"/>
        </w:rPr>
        <w:t>=[</w:t>
      </w:r>
      <w:proofErr w:type="gramEnd"/>
      <w:r w:rsidRPr="00AD4192">
        <w:rPr>
          <w:lang w:val="fr-CH"/>
        </w:rPr>
        <w:t xml:space="preserve">Type de connexion pour la base de données, pour ce projet, ce sera </w:t>
      </w:r>
      <w:r w:rsidR="00C954BA" w:rsidRPr="00AD4192">
        <w:rPr>
          <w:lang w:val="fr-CH"/>
        </w:rPr>
        <w:t>MySQL</w:t>
      </w:r>
      <w:r w:rsidRPr="00AD4192">
        <w:rPr>
          <w:lang w:val="fr-CH"/>
        </w:rPr>
        <w:t>]</w:t>
      </w:r>
    </w:p>
    <w:p w14:paraId="7C7D317A" w14:textId="67A74D31" w:rsidR="00F73022" w:rsidRPr="00AD4192" w:rsidRDefault="00F73022" w:rsidP="00BE732A">
      <w:pPr>
        <w:pStyle w:val="Paragraphedeliste"/>
        <w:numPr>
          <w:ilvl w:val="0"/>
          <w:numId w:val="20"/>
        </w:numPr>
        <w:rPr>
          <w:lang w:val="fr-CH"/>
        </w:rPr>
      </w:pPr>
      <w:r w:rsidRPr="00AD4192">
        <w:rPr>
          <w:b/>
          <w:bCs/>
          <w:lang w:val="fr-CH"/>
        </w:rPr>
        <w:t>DB_HOST</w:t>
      </w:r>
      <w:proofErr w:type="gramStart"/>
      <w:r w:rsidRPr="00AD4192">
        <w:rPr>
          <w:lang w:val="fr-CH"/>
        </w:rPr>
        <w:t>=[</w:t>
      </w:r>
      <w:proofErr w:type="gramEnd"/>
      <w:r w:rsidRPr="00AD4192">
        <w:rPr>
          <w:lang w:val="fr-CH"/>
        </w:rPr>
        <w:t>Adresse IP du serveur de base de données]</w:t>
      </w:r>
    </w:p>
    <w:p w14:paraId="4C76AA69" w14:textId="6B0909AC" w:rsidR="00F73022" w:rsidRPr="00AD4192" w:rsidRDefault="00F73022" w:rsidP="00BE732A">
      <w:pPr>
        <w:pStyle w:val="Paragraphedeliste"/>
        <w:numPr>
          <w:ilvl w:val="0"/>
          <w:numId w:val="20"/>
        </w:numPr>
        <w:rPr>
          <w:lang w:val="fr-CH"/>
        </w:rPr>
      </w:pPr>
      <w:r w:rsidRPr="00AD4192">
        <w:rPr>
          <w:b/>
          <w:bCs/>
          <w:lang w:val="fr-CH"/>
        </w:rPr>
        <w:t>DB_PORT</w:t>
      </w:r>
      <w:proofErr w:type="gramStart"/>
      <w:r w:rsidRPr="00AD4192">
        <w:rPr>
          <w:lang w:val="fr-CH"/>
        </w:rPr>
        <w:t>=[</w:t>
      </w:r>
      <w:proofErr w:type="gramEnd"/>
      <w:r w:rsidRPr="00AD4192">
        <w:rPr>
          <w:lang w:val="fr-CH"/>
        </w:rPr>
        <w:t>Port permettant d’accéder à la base de données, généralement 3306]</w:t>
      </w:r>
    </w:p>
    <w:p w14:paraId="24B4C3D4" w14:textId="2B5281FE" w:rsidR="00F73022" w:rsidRPr="00AD4192" w:rsidRDefault="00F73022" w:rsidP="00BE732A">
      <w:pPr>
        <w:pStyle w:val="Paragraphedeliste"/>
        <w:numPr>
          <w:ilvl w:val="0"/>
          <w:numId w:val="20"/>
        </w:numPr>
        <w:rPr>
          <w:lang w:val="fr-CH"/>
        </w:rPr>
      </w:pPr>
      <w:r w:rsidRPr="00AD4192">
        <w:rPr>
          <w:b/>
          <w:bCs/>
          <w:lang w:val="fr-CH"/>
        </w:rPr>
        <w:t>DB_DATABASE</w:t>
      </w:r>
      <w:proofErr w:type="gramStart"/>
      <w:r w:rsidRPr="00AD4192">
        <w:rPr>
          <w:lang w:val="fr-CH"/>
        </w:rPr>
        <w:t>=[</w:t>
      </w:r>
      <w:proofErr w:type="gramEnd"/>
      <w:r w:rsidRPr="00AD4192">
        <w:rPr>
          <w:lang w:val="fr-CH"/>
        </w:rPr>
        <w:t xml:space="preserve">nom de la base de </w:t>
      </w:r>
      <w:r w:rsidR="00C954BA" w:rsidRPr="00AD4192">
        <w:rPr>
          <w:lang w:val="fr-CH"/>
        </w:rPr>
        <w:t>données</w:t>
      </w:r>
      <w:r w:rsidRPr="00AD4192">
        <w:rPr>
          <w:lang w:val="fr-CH"/>
        </w:rPr>
        <w:t>]</w:t>
      </w:r>
    </w:p>
    <w:p w14:paraId="2345F1D9" w14:textId="3DBC0E9C" w:rsidR="00F73022" w:rsidRPr="00AD4192" w:rsidRDefault="00F73022" w:rsidP="00BE732A">
      <w:pPr>
        <w:pStyle w:val="Paragraphedeliste"/>
        <w:numPr>
          <w:ilvl w:val="0"/>
          <w:numId w:val="20"/>
        </w:numPr>
        <w:rPr>
          <w:lang w:val="fr-CH"/>
        </w:rPr>
      </w:pPr>
      <w:r w:rsidRPr="00AD4192">
        <w:rPr>
          <w:b/>
          <w:bCs/>
          <w:lang w:val="fr-CH"/>
        </w:rPr>
        <w:t xml:space="preserve">DB_USERNAME </w:t>
      </w:r>
      <w:r w:rsidRPr="00AD4192">
        <w:rPr>
          <w:lang w:val="fr-CH"/>
        </w:rPr>
        <w:t xml:space="preserve">&amp; </w:t>
      </w:r>
      <w:r w:rsidRPr="00AD4192">
        <w:rPr>
          <w:b/>
          <w:bCs/>
          <w:lang w:val="fr-CH"/>
        </w:rPr>
        <w:t>DB_PASSWORD</w:t>
      </w:r>
      <w:proofErr w:type="gramStart"/>
      <w:r w:rsidRPr="00AD4192">
        <w:rPr>
          <w:lang w:val="fr-CH"/>
        </w:rPr>
        <w:t>=[</w:t>
      </w:r>
      <w:proofErr w:type="gramEnd"/>
      <w:r w:rsidRPr="00AD4192">
        <w:rPr>
          <w:lang w:val="fr-CH"/>
        </w:rPr>
        <w:t>valeurs d’authentification à la base de données].</w:t>
      </w:r>
    </w:p>
    <w:p w14:paraId="41B01D56" w14:textId="46562804" w:rsidR="00A252AD" w:rsidRPr="00AD4192" w:rsidRDefault="00A252AD">
      <w:pPr>
        <w:jc w:val="left"/>
        <w:rPr>
          <w:rFonts w:asciiTheme="majorHAnsi" w:hAnsiTheme="majorHAnsi"/>
          <w:bCs/>
          <w:i/>
          <w:szCs w:val="28"/>
          <w:u w:val="single"/>
        </w:rPr>
      </w:pPr>
    </w:p>
    <w:p w14:paraId="2D926DD5" w14:textId="77777777" w:rsidR="003A54F7" w:rsidRDefault="003A54F7">
      <w:pPr>
        <w:jc w:val="left"/>
        <w:rPr>
          <w:rFonts w:asciiTheme="majorHAnsi" w:hAnsiTheme="majorHAnsi"/>
          <w:bCs/>
          <w:i/>
          <w:szCs w:val="28"/>
          <w:u w:val="single"/>
        </w:rPr>
      </w:pPr>
      <w:r>
        <w:br w:type="page"/>
      </w:r>
    </w:p>
    <w:p w14:paraId="76D47201" w14:textId="364C70DC" w:rsidR="00F73022" w:rsidRPr="00AD4192" w:rsidRDefault="00A252AD" w:rsidP="00F73022">
      <w:pPr>
        <w:pStyle w:val="Titre4"/>
      </w:pPr>
      <w:r w:rsidRPr="00AD4192">
        <w:lastRenderedPageBreak/>
        <w:t>Suppression des dépendances liées au développement</w:t>
      </w:r>
    </w:p>
    <w:p w14:paraId="48141B0E" w14:textId="77777777" w:rsidR="00A252AD" w:rsidRPr="00AD4192" w:rsidRDefault="00A252AD" w:rsidP="00A252AD"/>
    <w:p w14:paraId="3E649A33" w14:textId="64062DD8" w:rsidR="00A252AD" w:rsidRPr="00AD4192" w:rsidRDefault="00A252AD" w:rsidP="00A252AD">
      <w:r w:rsidRPr="00AD4192">
        <w:t>Afin d’éviter d’importer des dépendances inutiles en production, il faut veiller à les supprimer correctement. Pour cela, il faut lancer la commande suivante :</w:t>
      </w:r>
    </w:p>
    <w:p w14:paraId="5EF63231" w14:textId="77777777" w:rsidR="00A252AD" w:rsidRPr="00AD4192" w:rsidRDefault="00A252AD" w:rsidP="00A252AD"/>
    <w:p w14:paraId="37DC067E" w14:textId="0EF1D9CE" w:rsidR="00A252AD" w:rsidRPr="00AD4192" w:rsidRDefault="00A252AD" w:rsidP="00A252AD">
      <w:pPr>
        <w:pStyle w:val="Code"/>
        <w:rPr>
          <w:lang w:val="fr-CH"/>
        </w:rPr>
      </w:pPr>
      <w:r w:rsidRPr="00AD4192">
        <w:rPr>
          <w:lang w:val="fr-CH"/>
        </w:rPr>
        <w:t xml:space="preserve">$ composer </w:t>
      </w:r>
      <w:proofErr w:type="spellStart"/>
      <w:r w:rsidRPr="00AD4192">
        <w:rPr>
          <w:lang w:val="fr-CH"/>
        </w:rPr>
        <w:t>install</w:t>
      </w:r>
      <w:proofErr w:type="spellEnd"/>
      <w:r w:rsidRPr="00AD4192">
        <w:rPr>
          <w:lang w:val="fr-CH"/>
        </w:rPr>
        <w:t xml:space="preserve"> --no-dev</w:t>
      </w:r>
    </w:p>
    <w:p w14:paraId="24579B37" w14:textId="77777777" w:rsidR="00A252AD" w:rsidRPr="00AD4192" w:rsidRDefault="00A252AD" w:rsidP="00A252AD"/>
    <w:p w14:paraId="29960529" w14:textId="13E391B1" w:rsidR="00A252AD" w:rsidRPr="00AD4192" w:rsidRDefault="00A252AD" w:rsidP="00A252AD">
      <w:r w:rsidRPr="00AD4192">
        <w:t>Cette commande permet d’installer uniquement les dépendances nécessaires à la production</w:t>
      </w:r>
      <w:r w:rsidR="00EA03B0" w:rsidRPr="00AD4192">
        <w:rPr>
          <w:rStyle w:val="Appelnotedebasdep"/>
        </w:rPr>
        <w:footnoteReference w:id="27"/>
      </w:r>
      <w:r w:rsidRPr="00AD4192">
        <w:t>. On ne retrouvera donc pas les outils comme les Factories.</w:t>
      </w:r>
    </w:p>
    <w:p w14:paraId="12317618" w14:textId="2091C56C" w:rsidR="00734A27" w:rsidRDefault="00734A27">
      <w:pPr>
        <w:jc w:val="left"/>
        <w:rPr>
          <w:rFonts w:asciiTheme="majorHAnsi" w:hAnsiTheme="majorHAnsi"/>
          <w:bCs/>
          <w:i/>
          <w:szCs w:val="28"/>
          <w:u w:val="single"/>
        </w:rPr>
      </w:pPr>
    </w:p>
    <w:p w14:paraId="08E3CC28" w14:textId="0658A7FE" w:rsidR="00A252AD" w:rsidRPr="00AD4192" w:rsidRDefault="00A252AD" w:rsidP="00A252AD">
      <w:pPr>
        <w:pStyle w:val="Titre4"/>
      </w:pPr>
      <w:r w:rsidRPr="00AD4192">
        <w:t>Compiler le CSS</w:t>
      </w:r>
    </w:p>
    <w:p w14:paraId="7683DBE7" w14:textId="77777777" w:rsidR="00A252AD" w:rsidRPr="00AD4192" w:rsidRDefault="00A252AD" w:rsidP="00A252AD"/>
    <w:p w14:paraId="55BD6A64" w14:textId="352E4DC8" w:rsidR="00A252AD" w:rsidRPr="00AD4192" w:rsidRDefault="00A252AD" w:rsidP="00A252AD">
      <w:r w:rsidRPr="00AD4192">
        <w:t xml:space="preserve">Afin de compiler le CSS utilisé avec </w:t>
      </w:r>
      <w:r w:rsidR="00C954BA" w:rsidRPr="00AD4192">
        <w:t>Tailwind</w:t>
      </w:r>
      <w:r w:rsidR="00EA03B0" w:rsidRPr="00AD4192">
        <w:t xml:space="preserve"> dans un seul fichier, il faut utiliser la commande suivante :</w:t>
      </w:r>
    </w:p>
    <w:p w14:paraId="41C90C4E" w14:textId="77777777" w:rsidR="00EA03B0" w:rsidRPr="00AD4192" w:rsidRDefault="00EA03B0" w:rsidP="00A252AD"/>
    <w:p w14:paraId="21F64997" w14:textId="4B9C1916" w:rsidR="00EA03B0" w:rsidRPr="00AD4192" w:rsidRDefault="00EA03B0" w:rsidP="00EA03B0">
      <w:pPr>
        <w:pStyle w:val="Code"/>
        <w:rPr>
          <w:lang w:val="fr-CH"/>
        </w:rPr>
      </w:pPr>
      <w:r w:rsidRPr="00AD4192">
        <w:rPr>
          <w:lang w:val="fr-CH"/>
        </w:rPr>
        <w:t xml:space="preserve">$ npm run </w:t>
      </w:r>
      <w:proofErr w:type="spellStart"/>
      <w:r w:rsidRPr="00AD4192">
        <w:rPr>
          <w:lang w:val="fr-CH"/>
        </w:rPr>
        <w:t>build</w:t>
      </w:r>
      <w:proofErr w:type="spellEnd"/>
    </w:p>
    <w:p w14:paraId="3F901BFD" w14:textId="77777777" w:rsidR="009F6214" w:rsidRPr="00AD4192" w:rsidRDefault="009F6214" w:rsidP="00266262"/>
    <w:p w14:paraId="38BA0767" w14:textId="6A611EAA" w:rsidR="00EA03B0" w:rsidRPr="00AD4192" w:rsidRDefault="00EA03B0" w:rsidP="00266262">
      <w:r w:rsidRPr="00AD4192">
        <w:t xml:space="preserve">Cela permet de créer dans le dossier </w:t>
      </w:r>
      <w:r w:rsidRPr="00AD4192">
        <w:rPr>
          <w:b/>
          <w:bCs/>
        </w:rPr>
        <w:t>public</w:t>
      </w:r>
      <w:r w:rsidRPr="00AD4192">
        <w:t xml:space="preserve">, un répertoire nommé </w:t>
      </w:r>
      <w:proofErr w:type="spellStart"/>
      <w:r w:rsidRPr="00AD4192">
        <w:rPr>
          <w:b/>
          <w:bCs/>
        </w:rPr>
        <w:t>build</w:t>
      </w:r>
      <w:proofErr w:type="spellEnd"/>
      <w:r w:rsidRPr="00AD4192">
        <w:t xml:space="preserve"> dans lequel se trouve un fichier .</w:t>
      </w:r>
      <w:proofErr w:type="spellStart"/>
      <w:r w:rsidRPr="00AD4192">
        <w:t>css</w:t>
      </w:r>
      <w:proofErr w:type="spellEnd"/>
      <w:r w:rsidRPr="00AD4192">
        <w:t xml:space="preserve"> et .</w:t>
      </w:r>
      <w:proofErr w:type="spellStart"/>
      <w:r w:rsidRPr="00AD4192">
        <w:t>js</w:t>
      </w:r>
      <w:proofErr w:type="spellEnd"/>
      <w:r w:rsidR="00736B4A" w:rsidRPr="00AD4192">
        <w:t>.</w:t>
      </w:r>
    </w:p>
    <w:p w14:paraId="62944F6D" w14:textId="77777777" w:rsidR="00764940" w:rsidRPr="00AD4192" w:rsidRDefault="00764940" w:rsidP="00266262"/>
    <w:p w14:paraId="23DAA1CC" w14:textId="0517BB68" w:rsidR="00764940" w:rsidRPr="00AD4192" w:rsidRDefault="00764940" w:rsidP="00764940">
      <w:pPr>
        <w:pStyle w:val="Titre4"/>
      </w:pPr>
      <w:r w:rsidRPr="00AD4192">
        <w:t>Préparation de la base de données</w:t>
      </w:r>
    </w:p>
    <w:p w14:paraId="2EE184CD" w14:textId="77777777" w:rsidR="00764940" w:rsidRPr="00AD4192" w:rsidRDefault="00764940" w:rsidP="00764940"/>
    <w:p w14:paraId="369FB077" w14:textId="5B928586" w:rsidR="00764940" w:rsidRPr="00AD4192" w:rsidRDefault="00764940" w:rsidP="00764940">
      <w:r w:rsidRPr="00AD4192">
        <w:t>Maintenant que le fichier d’environnement est configuré avec les informations de connexion à la base de données de production, il est possible d’exécuter une migration sur la base de données avec artisan depuis l’environnement local. Il suffit pour cela d’exécuter la commande suivante :</w:t>
      </w:r>
    </w:p>
    <w:p w14:paraId="26EB9FE3" w14:textId="77777777" w:rsidR="00764940" w:rsidRPr="00AD4192" w:rsidRDefault="00764940" w:rsidP="00764940"/>
    <w:p w14:paraId="1111E611" w14:textId="4B9C198F" w:rsidR="00764940" w:rsidRPr="00AD4192" w:rsidRDefault="00764940" w:rsidP="00764940">
      <w:pPr>
        <w:pStyle w:val="Code"/>
        <w:rPr>
          <w:lang w:val="fr-CH"/>
        </w:rPr>
      </w:pPr>
      <w:r w:rsidRPr="00AD4192">
        <w:rPr>
          <w:lang w:val="fr-CH"/>
        </w:rPr>
        <w:t xml:space="preserve">$ </w:t>
      </w:r>
      <w:proofErr w:type="spellStart"/>
      <w:r w:rsidRPr="00AD4192">
        <w:rPr>
          <w:lang w:val="fr-CH"/>
        </w:rPr>
        <w:t>php</w:t>
      </w:r>
      <w:proofErr w:type="spellEnd"/>
      <w:r w:rsidRPr="00AD4192">
        <w:rPr>
          <w:lang w:val="fr-CH"/>
        </w:rPr>
        <w:t xml:space="preserve"> artisan </w:t>
      </w:r>
      <w:proofErr w:type="spellStart"/>
      <w:r w:rsidRPr="00AD4192">
        <w:rPr>
          <w:lang w:val="fr-CH"/>
        </w:rPr>
        <w:t>migrate</w:t>
      </w:r>
      <w:proofErr w:type="spellEnd"/>
    </w:p>
    <w:p w14:paraId="4FF9892B" w14:textId="77777777" w:rsidR="00CC6602" w:rsidRPr="00AD4192" w:rsidRDefault="00CC6602" w:rsidP="00266262"/>
    <w:p w14:paraId="09AAB82C" w14:textId="179F0D65" w:rsidR="00CC6602" w:rsidRPr="00AD4192" w:rsidRDefault="00CC6602" w:rsidP="00D0399E">
      <w:pPr>
        <w:pStyle w:val="Titre4"/>
      </w:pPr>
      <w:r w:rsidRPr="00AD4192">
        <w:t>Éléments à vérifier avant de transférer les fichiers sur le serveur.</w:t>
      </w:r>
    </w:p>
    <w:p w14:paraId="42262E04" w14:textId="77777777" w:rsidR="00CC6602" w:rsidRPr="00AD4192" w:rsidRDefault="00CC6602" w:rsidP="00CC6602"/>
    <w:p w14:paraId="60A3AC6A" w14:textId="6008A052" w:rsidR="00CC6602" w:rsidRPr="00AD4192" w:rsidRDefault="00CC6602" w:rsidP="00CC6602">
      <w:r w:rsidRPr="00AD4192">
        <w:t xml:space="preserve">Il est important de vérifier deux points importants </w:t>
      </w:r>
      <w:r w:rsidR="00C954BA">
        <w:t>concernant la configuration du</w:t>
      </w:r>
      <w:r w:rsidRPr="00AD4192">
        <w:t xml:space="preserve"> serveur afin de s’assurer du bon fonctionnement de l’application :</w:t>
      </w:r>
    </w:p>
    <w:p w14:paraId="4549E54F" w14:textId="77777777" w:rsidR="00CC6602" w:rsidRPr="00AD4192" w:rsidRDefault="00CC6602" w:rsidP="00CC6602"/>
    <w:p w14:paraId="52BFF955" w14:textId="47FF430D" w:rsidR="00CC6602" w:rsidRPr="00AD4192" w:rsidRDefault="00CC6602" w:rsidP="00CC6602">
      <w:pPr>
        <w:pStyle w:val="Paragraphedeliste"/>
        <w:numPr>
          <w:ilvl w:val="0"/>
          <w:numId w:val="21"/>
        </w:numPr>
        <w:rPr>
          <w:lang w:val="fr-CH"/>
        </w:rPr>
      </w:pPr>
      <w:r w:rsidRPr="00AD4192">
        <w:rPr>
          <w:lang w:val="fr-CH"/>
        </w:rPr>
        <w:t xml:space="preserve"> La bonne version de PHP est installée (pour la version 11 de Laravel, il faut au minimum la version 8.2 de PHP).</w:t>
      </w:r>
    </w:p>
    <w:p w14:paraId="72CD74D2" w14:textId="77777777" w:rsidR="00CC6602" w:rsidRPr="00AD4192" w:rsidRDefault="00CC6602" w:rsidP="00CC6602"/>
    <w:p w14:paraId="02399AE4" w14:textId="31086FD2" w:rsidR="00764940" w:rsidRPr="00AD4192" w:rsidRDefault="00CC6602" w:rsidP="00764940">
      <w:pPr>
        <w:pStyle w:val="Paragraphedeliste"/>
        <w:numPr>
          <w:ilvl w:val="0"/>
          <w:numId w:val="21"/>
        </w:numPr>
        <w:rPr>
          <w:lang w:val="fr-CH"/>
        </w:rPr>
      </w:pPr>
      <w:r w:rsidRPr="00AD4192">
        <w:rPr>
          <w:lang w:val="fr-CH"/>
        </w:rPr>
        <w:t xml:space="preserve">Le serveur effectue une redirection sur le dossier </w:t>
      </w:r>
      <w:r w:rsidRPr="00AD4192">
        <w:rPr>
          <w:b/>
          <w:bCs/>
          <w:lang w:val="fr-CH"/>
        </w:rPr>
        <w:t>public</w:t>
      </w:r>
      <w:r w:rsidRPr="00AD4192">
        <w:rPr>
          <w:lang w:val="fr-CH"/>
        </w:rPr>
        <w:t xml:space="preserve"> de Laravel car le fichier </w:t>
      </w:r>
      <w:proofErr w:type="spellStart"/>
      <w:r w:rsidRPr="00AD4192">
        <w:rPr>
          <w:b/>
          <w:bCs/>
          <w:lang w:val="fr-CH"/>
        </w:rPr>
        <w:t>index.php</w:t>
      </w:r>
      <w:proofErr w:type="spellEnd"/>
      <w:r w:rsidRPr="00AD4192">
        <w:rPr>
          <w:lang w:val="fr-CH"/>
        </w:rPr>
        <w:t xml:space="preserve"> du site s’y trouve. C’est le point d’entrée de l’application.</w:t>
      </w:r>
    </w:p>
    <w:p w14:paraId="044FC1B1" w14:textId="77777777" w:rsidR="00764940" w:rsidRPr="00AD4192" w:rsidRDefault="00764940" w:rsidP="00764940"/>
    <w:p w14:paraId="179683EC" w14:textId="115A1D8A" w:rsidR="00764940" w:rsidRPr="00AD4192" w:rsidRDefault="00764940" w:rsidP="00764940">
      <w:pPr>
        <w:pStyle w:val="Titre4"/>
      </w:pPr>
      <w:r w:rsidRPr="00AD4192">
        <w:lastRenderedPageBreak/>
        <w:t>Transfer des fichiers</w:t>
      </w:r>
    </w:p>
    <w:p w14:paraId="33BA8105" w14:textId="77777777" w:rsidR="00764940" w:rsidRPr="00AD4192" w:rsidRDefault="00764940" w:rsidP="00764940"/>
    <w:p w14:paraId="7EAFFCC6" w14:textId="7AB5609B" w:rsidR="00764940" w:rsidRPr="00AD4192" w:rsidRDefault="00764940" w:rsidP="00764940">
      <w:r w:rsidRPr="00AD4192">
        <w:t>Avec un accès FTP au serveur il va être possible de transférer le projet une fois prêt pour la production</w:t>
      </w:r>
      <w:r w:rsidR="00E93A58" w:rsidRPr="00AD4192">
        <w:t xml:space="preserve">. Pour cela il suffit d’effectuer un copier-coller de tous les fichiers de l’application à la racine du site. Il faut faire attention au temp de transfert qui peut parfois être long. Pour cette application, le transfert </w:t>
      </w:r>
      <w:r w:rsidR="0041455B">
        <w:t>a pris</w:t>
      </w:r>
      <w:r w:rsidR="00E93A58" w:rsidRPr="00AD4192">
        <w:t xml:space="preserve"> environ 20 minutes.</w:t>
      </w:r>
      <w:r w:rsidR="00C32AB5" w:rsidRPr="00AD4192">
        <w:t xml:space="preserve"> Si le transfert s’est fait sans erreurs, le site devrait être accessible :</w:t>
      </w:r>
    </w:p>
    <w:p w14:paraId="60C8DDB6" w14:textId="77777777" w:rsidR="00C32AB5" w:rsidRPr="00AD4192" w:rsidRDefault="00C32AB5" w:rsidP="00764940"/>
    <w:p w14:paraId="63872CAE" w14:textId="77777777" w:rsidR="0041455B" w:rsidRDefault="00C32AB5" w:rsidP="0041455B">
      <w:pPr>
        <w:keepNext/>
      </w:pPr>
      <w:r w:rsidRPr="00AD4192">
        <w:rPr>
          <w:noProof/>
        </w:rPr>
        <w:drawing>
          <wp:inline distT="0" distB="0" distL="0" distR="0" wp14:anchorId="37D50B88" wp14:editId="317366B0">
            <wp:extent cx="5759450" cy="3169920"/>
            <wp:effectExtent l="19050" t="19050" r="12700" b="1143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169920"/>
                    </a:xfrm>
                    <a:prstGeom prst="rect">
                      <a:avLst/>
                    </a:prstGeom>
                    <a:ln>
                      <a:solidFill>
                        <a:schemeClr val="bg2">
                          <a:lumMod val="50000"/>
                        </a:schemeClr>
                      </a:solidFill>
                    </a:ln>
                  </pic:spPr>
                </pic:pic>
              </a:graphicData>
            </a:graphic>
          </wp:inline>
        </w:drawing>
      </w:r>
    </w:p>
    <w:p w14:paraId="1B70B755" w14:textId="6050D241" w:rsidR="00C32AB5" w:rsidRPr="00AD4192" w:rsidRDefault="00000000" w:rsidP="0041455B">
      <w:pPr>
        <w:pStyle w:val="Lgende"/>
      </w:pPr>
      <w:fldSimple w:instr=" SEQ Figure \* ARABIC ">
        <w:bookmarkStart w:id="105" w:name="_Toc168313743"/>
        <w:r w:rsidR="0030329E">
          <w:rPr>
            <w:noProof/>
          </w:rPr>
          <w:t>25</w:t>
        </w:r>
      </w:fldSimple>
      <w:r w:rsidR="0041455B">
        <w:t>. Démonstration du site une fois déployé</w:t>
      </w:r>
      <w:bookmarkEnd w:id="105"/>
      <w:r w:rsidR="00E7443C">
        <w:t xml:space="preserve"> </w:t>
      </w:r>
    </w:p>
    <w:p w14:paraId="1BF6A7BD" w14:textId="77777777" w:rsidR="00EA03B0" w:rsidRPr="00AD4192" w:rsidRDefault="00EA03B0" w:rsidP="00266262"/>
    <w:p w14:paraId="03B2A9D5" w14:textId="5AE86E44" w:rsidR="004055A8" w:rsidRPr="00AD4192" w:rsidRDefault="004055A8" w:rsidP="00D0399E">
      <w:pPr>
        <w:pStyle w:val="Titre3"/>
      </w:pPr>
      <w:bookmarkStart w:id="106" w:name="_Toc168319722"/>
      <w:r w:rsidRPr="00AD4192">
        <w:t>Exécuter des commandes Artisan depuis une URL</w:t>
      </w:r>
      <w:bookmarkEnd w:id="106"/>
    </w:p>
    <w:p w14:paraId="6AF297AE" w14:textId="77777777" w:rsidR="004055A8" w:rsidRPr="00AD4192" w:rsidRDefault="004055A8" w:rsidP="004055A8"/>
    <w:p w14:paraId="7FD4ED19" w14:textId="5352C9AD" w:rsidR="004055A8" w:rsidRPr="00AD4192" w:rsidRDefault="00736B4A" w:rsidP="004055A8">
      <w:r w:rsidRPr="00AD4192">
        <w:t xml:space="preserve">Comme mentionné précédemment, il est possible d’exécuter des commandes Artisan en accédant à une URL spécifique. Voici comment cela </w:t>
      </w:r>
      <w:r w:rsidR="00C954BA">
        <w:t>a</w:t>
      </w:r>
      <w:r w:rsidRPr="00AD4192">
        <w:t xml:space="preserve"> été mis en place pour cette application :</w:t>
      </w:r>
    </w:p>
    <w:p w14:paraId="0ED7F381" w14:textId="77777777" w:rsidR="00736B4A" w:rsidRPr="00AD4192" w:rsidRDefault="00736B4A" w:rsidP="004055A8"/>
    <w:p w14:paraId="7A307B45" w14:textId="77777777" w:rsidR="00736B4A" w:rsidRPr="009A220E" w:rsidRDefault="00736B4A" w:rsidP="00736B4A">
      <w:pPr>
        <w:pStyle w:val="Code"/>
      </w:pPr>
      <w:proofErr w:type="gramStart"/>
      <w:r w:rsidRPr="009A220E">
        <w:rPr>
          <w:i/>
          <w:iCs/>
        </w:rPr>
        <w:t>Route</w:t>
      </w:r>
      <w:r w:rsidRPr="009A220E">
        <w:t>::</w:t>
      </w:r>
      <w:proofErr w:type="gramEnd"/>
      <w:r w:rsidRPr="009A220E">
        <w:t>get('cache', function(){</w:t>
      </w:r>
    </w:p>
    <w:p w14:paraId="30F607D8" w14:textId="77777777" w:rsidR="00736B4A" w:rsidRPr="009A220E" w:rsidRDefault="00736B4A" w:rsidP="00736B4A">
      <w:pPr>
        <w:pStyle w:val="Code"/>
      </w:pPr>
      <w:r w:rsidRPr="009A220E">
        <w:t xml:space="preserve">    </w:t>
      </w:r>
      <w:proofErr w:type="gramStart"/>
      <w:r w:rsidRPr="009A220E">
        <w:rPr>
          <w:i/>
          <w:iCs/>
        </w:rPr>
        <w:t>Artisan</w:t>
      </w:r>
      <w:r w:rsidRPr="009A220E">
        <w:t>::</w:t>
      </w:r>
      <w:proofErr w:type="gramEnd"/>
      <w:r w:rsidRPr="009A220E">
        <w:t>call('</w:t>
      </w:r>
      <w:proofErr w:type="spellStart"/>
      <w:r w:rsidRPr="009A220E">
        <w:t>optimize:clear</w:t>
      </w:r>
      <w:proofErr w:type="spellEnd"/>
      <w:r w:rsidRPr="009A220E">
        <w:t>');</w:t>
      </w:r>
    </w:p>
    <w:p w14:paraId="6997B405" w14:textId="77777777" w:rsidR="00736B4A" w:rsidRPr="009A220E" w:rsidRDefault="00736B4A" w:rsidP="00736B4A">
      <w:pPr>
        <w:pStyle w:val="Code"/>
      </w:pPr>
      <w:r w:rsidRPr="009A220E">
        <w:t xml:space="preserve">    </w:t>
      </w:r>
      <w:proofErr w:type="gramStart"/>
      <w:r w:rsidRPr="009A220E">
        <w:rPr>
          <w:i/>
          <w:iCs/>
        </w:rPr>
        <w:t>Artisan</w:t>
      </w:r>
      <w:r w:rsidRPr="009A220E">
        <w:t>::</w:t>
      </w:r>
      <w:proofErr w:type="gramEnd"/>
      <w:r w:rsidRPr="009A220E">
        <w:t>call('optimize');</w:t>
      </w:r>
    </w:p>
    <w:p w14:paraId="7BE219C0" w14:textId="77777777" w:rsidR="00736B4A" w:rsidRPr="009A220E" w:rsidRDefault="00736B4A" w:rsidP="00736B4A">
      <w:pPr>
        <w:pStyle w:val="Code"/>
      </w:pPr>
      <w:r w:rsidRPr="009A220E">
        <w:t>});</w:t>
      </w:r>
    </w:p>
    <w:p w14:paraId="2C02D735" w14:textId="77777777" w:rsidR="00736B4A" w:rsidRPr="009A220E" w:rsidRDefault="00736B4A" w:rsidP="00736B4A">
      <w:pPr>
        <w:pStyle w:val="Code"/>
      </w:pPr>
    </w:p>
    <w:p w14:paraId="0406DADC" w14:textId="77777777" w:rsidR="00736B4A" w:rsidRPr="009A220E" w:rsidRDefault="00736B4A" w:rsidP="00736B4A">
      <w:pPr>
        <w:pStyle w:val="Code"/>
      </w:pPr>
      <w:proofErr w:type="gramStart"/>
      <w:r w:rsidRPr="009A220E">
        <w:rPr>
          <w:i/>
          <w:iCs/>
        </w:rPr>
        <w:t>Route</w:t>
      </w:r>
      <w:r w:rsidRPr="009A220E">
        <w:t>::</w:t>
      </w:r>
      <w:proofErr w:type="gramEnd"/>
      <w:r w:rsidRPr="009A220E">
        <w:t>get('routes', function(){</w:t>
      </w:r>
    </w:p>
    <w:p w14:paraId="1606CBCB" w14:textId="77777777" w:rsidR="00736B4A" w:rsidRPr="009A220E" w:rsidRDefault="00736B4A" w:rsidP="00736B4A">
      <w:pPr>
        <w:pStyle w:val="Code"/>
      </w:pPr>
      <w:r w:rsidRPr="009A220E">
        <w:t xml:space="preserve">    </w:t>
      </w:r>
      <w:proofErr w:type="gramStart"/>
      <w:r w:rsidRPr="009A220E">
        <w:rPr>
          <w:i/>
          <w:iCs/>
        </w:rPr>
        <w:t>Artisan</w:t>
      </w:r>
      <w:r w:rsidRPr="009A220E">
        <w:t>::</w:t>
      </w:r>
      <w:proofErr w:type="gramEnd"/>
      <w:r w:rsidRPr="009A220E">
        <w:t>call('</w:t>
      </w:r>
      <w:proofErr w:type="spellStart"/>
      <w:r w:rsidRPr="009A220E">
        <w:t>route:clear</w:t>
      </w:r>
      <w:proofErr w:type="spellEnd"/>
      <w:r w:rsidRPr="009A220E">
        <w:t>');</w:t>
      </w:r>
    </w:p>
    <w:p w14:paraId="1DC4E21F" w14:textId="77777777" w:rsidR="00736B4A" w:rsidRPr="00A21070" w:rsidRDefault="00736B4A" w:rsidP="00736B4A">
      <w:pPr>
        <w:pStyle w:val="Code"/>
      </w:pPr>
      <w:r w:rsidRPr="009A220E">
        <w:t xml:space="preserve">    </w:t>
      </w:r>
      <w:proofErr w:type="gramStart"/>
      <w:r w:rsidRPr="00A21070">
        <w:rPr>
          <w:i/>
          <w:iCs/>
        </w:rPr>
        <w:t>Artisan</w:t>
      </w:r>
      <w:r w:rsidRPr="00A21070">
        <w:t>::</w:t>
      </w:r>
      <w:proofErr w:type="gramEnd"/>
      <w:r w:rsidRPr="00A21070">
        <w:t>call('</w:t>
      </w:r>
      <w:proofErr w:type="spellStart"/>
      <w:r w:rsidRPr="00A21070">
        <w:t>route:cache</w:t>
      </w:r>
      <w:proofErr w:type="spellEnd"/>
      <w:r w:rsidRPr="00A21070">
        <w:t>');</w:t>
      </w:r>
    </w:p>
    <w:p w14:paraId="189F9CC4" w14:textId="436AF65E" w:rsidR="00736B4A" w:rsidRPr="00AD4192" w:rsidRDefault="00736B4A" w:rsidP="00736B4A">
      <w:pPr>
        <w:pStyle w:val="Code"/>
        <w:rPr>
          <w:lang w:val="fr-CH"/>
        </w:rPr>
      </w:pPr>
      <w:r w:rsidRPr="00AD4192">
        <w:rPr>
          <w:lang w:val="fr-CH"/>
        </w:rPr>
        <w:t>});</w:t>
      </w:r>
    </w:p>
    <w:p w14:paraId="00BD04E5" w14:textId="77777777" w:rsidR="004055A8" w:rsidRPr="00AD4192" w:rsidRDefault="004055A8" w:rsidP="00266262"/>
    <w:p w14:paraId="39EE899E" w14:textId="01F1CFEB" w:rsidR="005F0797" w:rsidRPr="00AD4192" w:rsidRDefault="005F0797" w:rsidP="00266262">
      <w:r w:rsidRPr="00AD4192">
        <w:t>Pour des raisons de sécurité</w:t>
      </w:r>
      <w:r w:rsidR="00C954BA">
        <w:t xml:space="preserve"> évidentes</w:t>
      </w:r>
      <w:r w:rsidRPr="00AD4192">
        <w:t>, ces routes devront être supprimées une fois qu’elles ne sont plus utilisées</w:t>
      </w:r>
      <w:r w:rsidR="00C954BA">
        <w:t xml:space="preserve"> afin d’éviter que n’importe quel utilisateur puisse manipuler l’application.</w:t>
      </w:r>
    </w:p>
    <w:p w14:paraId="160944D2" w14:textId="5F60C049" w:rsidR="00833D3A" w:rsidRPr="00AD4192" w:rsidRDefault="00162303" w:rsidP="007A7225">
      <w:pPr>
        <w:pStyle w:val="Titre2"/>
      </w:pPr>
      <w:r w:rsidRPr="00AD4192">
        <w:lastRenderedPageBreak/>
        <w:t xml:space="preserve"> </w:t>
      </w:r>
      <w:bookmarkStart w:id="107" w:name="_Toc168319723"/>
      <w:r w:rsidR="007A7225" w:rsidRPr="00AD4192">
        <w:t>Trois</w:t>
      </w:r>
      <w:r w:rsidR="00833D3A" w:rsidRPr="00AD4192">
        <w:t xml:space="preserve"> mesures de sécurité</w:t>
      </w:r>
      <w:bookmarkEnd w:id="107"/>
    </w:p>
    <w:p w14:paraId="15BD32B8" w14:textId="1E230F7D" w:rsidR="003300C4" w:rsidRPr="00AD4192" w:rsidRDefault="003300C4" w:rsidP="003300C4">
      <w:pPr>
        <w:pStyle w:val="Titre3"/>
      </w:pPr>
      <w:r w:rsidRPr="00AD4192">
        <w:t xml:space="preserve"> </w:t>
      </w:r>
      <w:bookmarkStart w:id="108" w:name="_Toc168319724"/>
      <w:proofErr w:type="spellStart"/>
      <w:r w:rsidRPr="00AD4192">
        <w:t>Token</w:t>
      </w:r>
      <w:proofErr w:type="spellEnd"/>
      <w:r w:rsidRPr="00AD4192">
        <w:t xml:space="preserve"> CSRF</w:t>
      </w:r>
      <w:bookmarkEnd w:id="108"/>
    </w:p>
    <w:p w14:paraId="0759DF31" w14:textId="77777777" w:rsidR="00E57811" w:rsidRPr="00AD4192" w:rsidRDefault="00E57811" w:rsidP="00BE2B03"/>
    <w:p w14:paraId="79E418DA" w14:textId="73674F83" w:rsidR="00BE2B03" w:rsidRPr="00AD4192" w:rsidRDefault="00E57811" w:rsidP="00BE2B03">
      <w:r w:rsidRPr="00AD4192">
        <w:t>Les attaques CSRF permettent l’exécution de requêtes au travers d’utilisateurs enregistrés ayant souvent des droits élevés sur les sites. Pour contrer cela, Laravel met à disposition une manière simple d’implémenter la protection CSRF. Pour chaque session d’utilisateurs, un jeton (</w:t>
      </w:r>
      <w:proofErr w:type="spellStart"/>
      <w:r w:rsidRPr="00AD4192">
        <w:t>token</w:t>
      </w:r>
      <w:proofErr w:type="spellEnd"/>
      <w:r w:rsidRPr="00AD4192">
        <w:t>) CSRF est automatiquement généré. Ce jeton permet de s’assurer qu’il s’agit de l’utilisateur authentifié est bien la personne à l’origine de la requête.</w:t>
      </w:r>
    </w:p>
    <w:p w14:paraId="1E1CDB5C" w14:textId="77777777" w:rsidR="00E57811" w:rsidRPr="00AD4192" w:rsidRDefault="00E57811" w:rsidP="00BE2B03"/>
    <w:p w14:paraId="3D503CE7" w14:textId="2624EF82" w:rsidR="00E57811" w:rsidRPr="00AD4192" w:rsidRDefault="00E57811" w:rsidP="00BE2B03">
      <w:r w:rsidRPr="00AD4192">
        <w:t xml:space="preserve">La mise en place de ce jeton se fait à chaque formulaire HTML de type POST, PUT, PATCH ou DELETE. Il est ensuite nécessaire d’ajouter la directive Blade </w:t>
      </w:r>
      <w:r w:rsidRPr="00AD4192">
        <w:rPr>
          <w:b/>
          <w:bCs/>
        </w:rPr>
        <w:t>@csrf</w:t>
      </w:r>
      <w:r w:rsidRPr="00AD4192">
        <w:t xml:space="preserve"> </w:t>
      </w:r>
      <w:r w:rsidR="00C62D8D" w:rsidRPr="00AD4192">
        <w:t xml:space="preserve">au tout début du formulaire </w:t>
      </w:r>
      <w:r w:rsidRPr="00AD4192">
        <w:t>sous peine d’avoir une erreur. Le Framework oblige donc les développeurs à protéger les formulaires de leurs applications</w:t>
      </w:r>
      <w:r w:rsidR="00A115E8" w:rsidRPr="00AD4192">
        <w:t xml:space="preserve"> contre ce type d’attaques</w:t>
      </w:r>
      <w:r w:rsidRPr="00AD4192">
        <w:t>.</w:t>
      </w:r>
    </w:p>
    <w:p w14:paraId="25C7A811" w14:textId="77777777" w:rsidR="00365A2A" w:rsidRPr="00AD4192" w:rsidRDefault="00365A2A" w:rsidP="00BE2B03"/>
    <w:p w14:paraId="4DF0D948" w14:textId="728953BB" w:rsidR="00365A2A" w:rsidRPr="009A220E" w:rsidRDefault="00365A2A" w:rsidP="00365A2A">
      <w:pPr>
        <w:pStyle w:val="Code"/>
      </w:pPr>
      <w:r w:rsidRPr="009A220E">
        <w:t xml:space="preserve">&lt;form </w:t>
      </w:r>
      <w:r w:rsidRPr="009A220E">
        <w:rPr>
          <w:i/>
          <w:iCs/>
        </w:rPr>
        <w:t>action</w:t>
      </w:r>
      <w:r w:rsidRPr="009A220E">
        <w:t>="</w:t>
      </w:r>
      <w:proofErr w:type="gramStart"/>
      <w:r w:rsidRPr="009A220E">
        <w:t xml:space="preserve">{{ </w:t>
      </w:r>
      <w:r w:rsidR="00F14AE2" w:rsidRPr="009A220E">
        <w:t>...</w:t>
      </w:r>
      <w:proofErr w:type="gramEnd"/>
      <w:r w:rsidRPr="009A220E">
        <w:t xml:space="preserve"> }}" </w:t>
      </w:r>
      <w:r w:rsidRPr="009A220E">
        <w:rPr>
          <w:i/>
          <w:iCs/>
        </w:rPr>
        <w:t>method</w:t>
      </w:r>
      <w:r w:rsidRPr="009A220E">
        <w:t>="POST"&gt;</w:t>
      </w:r>
    </w:p>
    <w:p w14:paraId="2BCC7BEC" w14:textId="0C2AFA8C" w:rsidR="00365A2A" w:rsidRPr="009A220E" w:rsidRDefault="00365A2A" w:rsidP="00365A2A">
      <w:pPr>
        <w:pStyle w:val="Code"/>
      </w:pPr>
      <w:r w:rsidRPr="009A220E">
        <w:t>      @csrf</w:t>
      </w:r>
    </w:p>
    <w:p w14:paraId="4B426895" w14:textId="29C7F47A" w:rsidR="00C62D8D" w:rsidRPr="009A220E" w:rsidRDefault="00C62D8D" w:rsidP="00365A2A">
      <w:pPr>
        <w:pStyle w:val="Code"/>
      </w:pPr>
      <w:r w:rsidRPr="009A220E">
        <w:tab/>
        <w:t>...</w:t>
      </w:r>
    </w:p>
    <w:p w14:paraId="1D1D9770" w14:textId="5A2AAEEF" w:rsidR="00C62D8D" w:rsidRPr="00AD4192" w:rsidRDefault="00C62D8D" w:rsidP="00365A2A">
      <w:pPr>
        <w:pStyle w:val="Code"/>
        <w:rPr>
          <w:lang w:val="fr-CH"/>
        </w:rPr>
      </w:pPr>
      <w:r w:rsidRPr="00AD4192">
        <w:rPr>
          <w:lang w:val="fr-CH"/>
        </w:rPr>
        <w:t>&lt;/</w:t>
      </w:r>
      <w:proofErr w:type="spellStart"/>
      <w:r w:rsidRPr="00AD4192">
        <w:rPr>
          <w:lang w:val="fr-CH"/>
        </w:rPr>
        <w:t>form</w:t>
      </w:r>
      <w:proofErr w:type="spellEnd"/>
      <w:r w:rsidRPr="00AD4192">
        <w:rPr>
          <w:lang w:val="fr-CH"/>
        </w:rPr>
        <w:t>&gt;</w:t>
      </w:r>
    </w:p>
    <w:p w14:paraId="21078777" w14:textId="77777777" w:rsidR="00365A2A" w:rsidRPr="00AD4192" w:rsidRDefault="00365A2A" w:rsidP="00BE2B03"/>
    <w:p w14:paraId="65A5C43E" w14:textId="766651E8" w:rsidR="003300C4" w:rsidRPr="00AD4192" w:rsidRDefault="003300C4" w:rsidP="003300C4">
      <w:pPr>
        <w:pStyle w:val="Titre3"/>
      </w:pPr>
      <w:r w:rsidRPr="00AD4192">
        <w:t xml:space="preserve"> </w:t>
      </w:r>
      <w:bookmarkStart w:id="109" w:name="_Toc168319725"/>
      <w:r w:rsidRPr="00AD4192">
        <w:t>Validation des formulaires</w:t>
      </w:r>
      <w:bookmarkEnd w:id="109"/>
    </w:p>
    <w:p w14:paraId="2077E3FB" w14:textId="77777777" w:rsidR="00365A2A" w:rsidRPr="00AD4192" w:rsidRDefault="00365A2A" w:rsidP="00365A2A"/>
    <w:p w14:paraId="69609444" w14:textId="7BE89047" w:rsidR="003247A6" w:rsidRPr="00AD4192" w:rsidRDefault="00365A2A" w:rsidP="00F14AE2">
      <w:r w:rsidRPr="00AD4192">
        <w:t xml:space="preserve">La validation des formulaires se fait par la validation de règles définies pour une requête particulière. Une fois le formulaire soumis, </w:t>
      </w:r>
      <w:r w:rsidR="00A32221" w:rsidRPr="00AD4192">
        <w:t xml:space="preserve">les entrées de l’utilisateur seront vérifiées pour s’assurer qu’elles respectent les règles définies. </w:t>
      </w:r>
    </w:p>
    <w:p w14:paraId="5F718024" w14:textId="77777777" w:rsidR="00F14AE2" w:rsidRPr="00AD4192" w:rsidRDefault="00F14AE2" w:rsidP="00F14AE2"/>
    <w:p w14:paraId="54E26F16" w14:textId="2C558F20" w:rsidR="00365A2A" w:rsidRPr="00AD4192" w:rsidRDefault="00A32221" w:rsidP="00365A2A">
      <w:r w:rsidRPr="00AD4192">
        <w:t>Voici un exemple avec les règles liées à la création des membres :</w:t>
      </w:r>
    </w:p>
    <w:p w14:paraId="504D294D" w14:textId="77777777" w:rsidR="00365A2A" w:rsidRPr="00AD4192" w:rsidRDefault="00365A2A" w:rsidP="00365A2A"/>
    <w:p w14:paraId="13416052" w14:textId="77777777" w:rsidR="00A32221" w:rsidRPr="009A220E" w:rsidRDefault="00A32221" w:rsidP="00A32221">
      <w:pPr>
        <w:pStyle w:val="Code"/>
      </w:pPr>
      <w:r w:rsidRPr="009A220E">
        <w:t xml:space="preserve">class </w:t>
      </w:r>
      <w:proofErr w:type="spellStart"/>
      <w:r w:rsidRPr="009A220E">
        <w:t>MemberRequest</w:t>
      </w:r>
      <w:proofErr w:type="spellEnd"/>
      <w:r w:rsidRPr="009A220E">
        <w:t xml:space="preserve"> extends </w:t>
      </w:r>
      <w:proofErr w:type="spellStart"/>
      <w:proofErr w:type="gramStart"/>
      <w:r w:rsidRPr="009A220E">
        <w:rPr>
          <w:i/>
          <w:iCs/>
        </w:rPr>
        <w:t>FormRequest</w:t>
      </w:r>
      <w:proofErr w:type="spellEnd"/>
      <w:proofErr w:type="gramEnd"/>
    </w:p>
    <w:p w14:paraId="4E18F0AC" w14:textId="77777777" w:rsidR="00A32221" w:rsidRPr="009A220E" w:rsidRDefault="00A32221" w:rsidP="00A32221">
      <w:pPr>
        <w:pStyle w:val="Code"/>
      </w:pPr>
      <w:r w:rsidRPr="009A220E">
        <w:t>{</w:t>
      </w:r>
    </w:p>
    <w:p w14:paraId="677C810B" w14:textId="53D6707A" w:rsidR="00A32221" w:rsidRPr="009A220E" w:rsidRDefault="00A32221" w:rsidP="00A32221">
      <w:pPr>
        <w:pStyle w:val="Code"/>
      </w:pPr>
      <w:r w:rsidRPr="009A220E">
        <w:t>...</w:t>
      </w:r>
    </w:p>
    <w:p w14:paraId="03837135" w14:textId="00696CB8" w:rsidR="00A32221" w:rsidRPr="009A220E" w:rsidRDefault="00A32221" w:rsidP="00A32221">
      <w:pPr>
        <w:pStyle w:val="Code"/>
      </w:pPr>
      <w:r w:rsidRPr="009A220E">
        <w:t xml:space="preserve">    public function </w:t>
      </w:r>
      <w:proofErr w:type="gramStart"/>
      <w:r w:rsidRPr="009A220E">
        <w:t>rules(</w:t>
      </w:r>
      <w:proofErr w:type="gramEnd"/>
      <w:r w:rsidRPr="009A220E">
        <w:t>): array</w:t>
      </w:r>
    </w:p>
    <w:p w14:paraId="649ABDA4" w14:textId="77777777" w:rsidR="00A32221" w:rsidRPr="009A220E" w:rsidRDefault="00A32221" w:rsidP="00A32221">
      <w:pPr>
        <w:pStyle w:val="Code"/>
      </w:pPr>
      <w:r w:rsidRPr="009A220E">
        <w:t>    {</w:t>
      </w:r>
    </w:p>
    <w:p w14:paraId="1F6A300C" w14:textId="77777777" w:rsidR="00A32221" w:rsidRPr="009A220E" w:rsidRDefault="00A32221" w:rsidP="00A32221">
      <w:pPr>
        <w:pStyle w:val="Code"/>
      </w:pPr>
      <w:r w:rsidRPr="009A220E">
        <w:t>        return [</w:t>
      </w:r>
    </w:p>
    <w:p w14:paraId="77D80691" w14:textId="77777777" w:rsidR="00A32221" w:rsidRPr="009A220E" w:rsidRDefault="00A32221" w:rsidP="00A32221">
      <w:pPr>
        <w:pStyle w:val="Code"/>
      </w:pPr>
      <w:r w:rsidRPr="009A220E">
        <w:t>            '</w:t>
      </w:r>
      <w:proofErr w:type="spellStart"/>
      <w:r w:rsidRPr="009A220E">
        <w:t>firstname</w:t>
      </w:r>
      <w:proofErr w:type="spellEnd"/>
      <w:r w:rsidRPr="009A220E">
        <w:t>' =&gt; '</w:t>
      </w:r>
      <w:proofErr w:type="spellStart"/>
      <w:r w:rsidRPr="009A220E">
        <w:t>required|string</w:t>
      </w:r>
      <w:proofErr w:type="spellEnd"/>
      <w:r w:rsidRPr="009A220E">
        <w:t>',</w:t>
      </w:r>
    </w:p>
    <w:p w14:paraId="3580CE21" w14:textId="77777777" w:rsidR="00A32221" w:rsidRPr="009A220E" w:rsidRDefault="00A32221" w:rsidP="00A32221">
      <w:pPr>
        <w:pStyle w:val="Code"/>
      </w:pPr>
      <w:r w:rsidRPr="009A220E">
        <w:t>            '</w:t>
      </w:r>
      <w:proofErr w:type="spellStart"/>
      <w:r w:rsidRPr="009A220E">
        <w:t>lastname</w:t>
      </w:r>
      <w:proofErr w:type="spellEnd"/>
      <w:proofErr w:type="gramStart"/>
      <w:r w:rsidRPr="009A220E">
        <w:t>'  =</w:t>
      </w:r>
      <w:proofErr w:type="gramEnd"/>
      <w:r w:rsidRPr="009A220E">
        <w:t>&gt; '</w:t>
      </w:r>
      <w:proofErr w:type="spellStart"/>
      <w:r w:rsidRPr="009A220E">
        <w:t>required|string</w:t>
      </w:r>
      <w:proofErr w:type="spellEnd"/>
      <w:r w:rsidRPr="009A220E">
        <w:t>',</w:t>
      </w:r>
    </w:p>
    <w:p w14:paraId="29709FBB" w14:textId="77777777" w:rsidR="00A32221" w:rsidRPr="009A220E" w:rsidRDefault="00A32221" w:rsidP="00A32221">
      <w:pPr>
        <w:pStyle w:val="Code"/>
      </w:pPr>
      <w:r w:rsidRPr="009A220E">
        <w:t>            'email'     =&gt; '</w:t>
      </w:r>
      <w:proofErr w:type="spellStart"/>
      <w:r w:rsidRPr="009A220E">
        <w:t>required|email</w:t>
      </w:r>
      <w:proofErr w:type="spellEnd"/>
      <w:r w:rsidRPr="009A220E">
        <w:t>',</w:t>
      </w:r>
    </w:p>
    <w:p w14:paraId="60AC974F" w14:textId="77777777" w:rsidR="00A32221" w:rsidRPr="00A21070" w:rsidRDefault="00A32221" w:rsidP="00A32221">
      <w:pPr>
        <w:pStyle w:val="Code"/>
      </w:pPr>
      <w:r w:rsidRPr="009A220E">
        <w:t xml:space="preserve">            </w:t>
      </w:r>
      <w:r w:rsidRPr="00A21070">
        <w:t>'</w:t>
      </w:r>
      <w:proofErr w:type="spellStart"/>
      <w:r w:rsidRPr="00A21070">
        <w:t>phoneNumber</w:t>
      </w:r>
      <w:proofErr w:type="spellEnd"/>
      <w:r w:rsidRPr="00A21070">
        <w:t>' =&gt; 'required|min:9|numeric',</w:t>
      </w:r>
    </w:p>
    <w:p w14:paraId="7B666BCE" w14:textId="77777777" w:rsidR="00A32221" w:rsidRPr="00AD4192" w:rsidRDefault="00A32221" w:rsidP="00A32221">
      <w:pPr>
        <w:pStyle w:val="Code"/>
        <w:rPr>
          <w:lang w:val="fr-CH"/>
        </w:rPr>
      </w:pPr>
      <w:r w:rsidRPr="00A21070">
        <w:t xml:space="preserve">        </w:t>
      </w:r>
      <w:r w:rsidRPr="00AD4192">
        <w:rPr>
          <w:lang w:val="fr-CH"/>
        </w:rPr>
        <w:t>];</w:t>
      </w:r>
    </w:p>
    <w:p w14:paraId="2342B14D" w14:textId="77777777" w:rsidR="00A32221" w:rsidRPr="00AD4192" w:rsidRDefault="00A32221" w:rsidP="00A32221">
      <w:pPr>
        <w:pStyle w:val="Code"/>
        <w:rPr>
          <w:lang w:val="fr-CH"/>
        </w:rPr>
      </w:pPr>
      <w:r w:rsidRPr="00AD4192">
        <w:rPr>
          <w:lang w:val="fr-CH"/>
        </w:rPr>
        <w:t>    }</w:t>
      </w:r>
    </w:p>
    <w:p w14:paraId="5098AD5D" w14:textId="77777777" w:rsidR="00A32221" w:rsidRPr="00AD4192" w:rsidRDefault="00A32221" w:rsidP="00A32221">
      <w:pPr>
        <w:pStyle w:val="Code"/>
        <w:rPr>
          <w:lang w:val="fr-CH"/>
        </w:rPr>
      </w:pPr>
      <w:r w:rsidRPr="00AD4192">
        <w:rPr>
          <w:lang w:val="fr-CH"/>
        </w:rPr>
        <w:t>}</w:t>
      </w:r>
    </w:p>
    <w:p w14:paraId="62DBEC1E" w14:textId="77777777" w:rsidR="00024468" w:rsidRDefault="00024468" w:rsidP="00365A2A"/>
    <w:p w14:paraId="359CCAE9" w14:textId="09D8F281" w:rsidR="00734A27" w:rsidRDefault="00A32221" w:rsidP="00365A2A">
      <w:r w:rsidRPr="00AD4192">
        <w:t xml:space="preserve">Le déclenchement de cette vérification se fait dans la méthode du contrôleur correspondant à la validation. </w:t>
      </w:r>
    </w:p>
    <w:p w14:paraId="44546822" w14:textId="29FE3003" w:rsidR="00734A27" w:rsidRDefault="00734A27">
      <w:pPr>
        <w:jc w:val="left"/>
      </w:pPr>
    </w:p>
    <w:p w14:paraId="49DAF0CA" w14:textId="401A1996" w:rsidR="00A32221" w:rsidRPr="00AD4192" w:rsidRDefault="00A32221" w:rsidP="00365A2A">
      <w:r w:rsidRPr="00AD4192">
        <w:lastRenderedPageBreak/>
        <w:t>Dans ce cas il s’agit de la création et la modification d’un membre. La validation est appelée de la manière suivante :</w:t>
      </w:r>
    </w:p>
    <w:p w14:paraId="66B2FD00" w14:textId="77777777" w:rsidR="00A32221" w:rsidRPr="00AD4192" w:rsidRDefault="00A32221" w:rsidP="00365A2A"/>
    <w:p w14:paraId="1DDCEC43" w14:textId="3B4783EB" w:rsidR="00A32221" w:rsidRPr="00AD4192" w:rsidRDefault="00A32221" w:rsidP="00A32221">
      <w:pPr>
        <w:pStyle w:val="Comment"/>
        <w:rPr>
          <w:lang w:val="fr-CH"/>
        </w:rPr>
      </w:pPr>
      <w:r w:rsidRPr="00AD4192">
        <w:rPr>
          <w:lang w:val="fr-CH"/>
        </w:rPr>
        <w:t>/**</w:t>
      </w:r>
    </w:p>
    <w:p w14:paraId="3F609994" w14:textId="3260EC1E" w:rsidR="00A32221" w:rsidRPr="00AD4192" w:rsidRDefault="00E1025B" w:rsidP="00A32221">
      <w:pPr>
        <w:pStyle w:val="Comment"/>
        <w:rPr>
          <w:lang w:val="fr-CH"/>
        </w:rPr>
      </w:pPr>
      <w:r w:rsidRPr="00AD4192">
        <w:rPr>
          <w:lang w:val="fr-CH"/>
        </w:rPr>
        <w:t xml:space="preserve"> </w:t>
      </w:r>
      <w:r w:rsidR="00A32221" w:rsidRPr="00AD4192">
        <w:rPr>
          <w:lang w:val="fr-CH"/>
        </w:rPr>
        <w:t xml:space="preserve">* Store a </w:t>
      </w:r>
      <w:proofErr w:type="spellStart"/>
      <w:r w:rsidR="00A32221" w:rsidRPr="00AD4192">
        <w:rPr>
          <w:lang w:val="fr-CH"/>
        </w:rPr>
        <w:t>newly</w:t>
      </w:r>
      <w:proofErr w:type="spellEnd"/>
      <w:r w:rsidR="00A32221" w:rsidRPr="00AD4192">
        <w:rPr>
          <w:lang w:val="fr-CH"/>
        </w:rPr>
        <w:t xml:space="preserve"> </w:t>
      </w:r>
      <w:proofErr w:type="spellStart"/>
      <w:r w:rsidR="00A32221" w:rsidRPr="00AD4192">
        <w:rPr>
          <w:lang w:val="fr-CH"/>
        </w:rPr>
        <w:t>created</w:t>
      </w:r>
      <w:proofErr w:type="spellEnd"/>
      <w:r w:rsidR="00A32221" w:rsidRPr="00AD4192">
        <w:rPr>
          <w:lang w:val="fr-CH"/>
        </w:rPr>
        <w:t xml:space="preserve"> </w:t>
      </w:r>
      <w:proofErr w:type="spellStart"/>
      <w:r w:rsidR="00A32221" w:rsidRPr="00AD4192">
        <w:rPr>
          <w:lang w:val="fr-CH"/>
        </w:rPr>
        <w:t>resource</w:t>
      </w:r>
      <w:proofErr w:type="spellEnd"/>
      <w:r w:rsidR="00A32221" w:rsidRPr="00AD4192">
        <w:rPr>
          <w:lang w:val="fr-CH"/>
        </w:rPr>
        <w:t xml:space="preserve"> in </w:t>
      </w:r>
      <w:proofErr w:type="spellStart"/>
      <w:r w:rsidR="00A32221" w:rsidRPr="00AD4192">
        <w:rPr>
          <w:lang w:val="fr-CH"/>
        </w:rPr>
        <w:t>storage</w:t>
      </w:r>
      <w:proofErr w:type="spellEnd"/>
      <w:r w:rsidR="00A32221" w:rsidRPr="00AD4192">
        <w:rPr>
          <w:lang w:val="fr-CH"/>
        </w:rPr>
        <w:t>.</w:t>
      </w:r>
    </w:p>
    <w:p w14:paraId="77F085C9" w14:textId="4B4F08E6" w:rsidR="00A32221" w:rsidRPr="009A220E" w:rsidRDefault="00E1025B" w:rsidP="00A32221">
      <w:pPr>
        <w:pStyle w:val="Comment"/>
      </w:pPr>
      <w:r w:rsidRPr="00AD4192">
        <w:rPr>
          <w:lang w:val="fr-CH"/>
        </w:rPr>
        <w:t xml:space="preserve"> </w:t>
      </w:r>
      <w:r w:rsidR="00A32221" w:rsidRPr="009A220E">
        <w:t>*/</w:t>
      </w:r>
    </w:p>
    <w:p w14:paraId="61496F65" w14:textId="232300BA" w:rsidR="00A32221" w:rsidRPr="009A220E" w:rsidRDefault="00A32221" w:rsidP="00A32221">
      <w:pPr>
        <w:pStyle w:val="Code"/>
      </w:pPr>
      <w:r w:rsidRPr="009A220E">
        <w:t xml:space="preserve">public function </w:t>
      </w:r>
      <w:proofErr w:type="gramStart"/>
      <w:r w:rsidRPr="009A220E">
        <w:t>store(</w:t>
      </w:r>
      <w:proofErr w:type="spellStart"/>
      <w:proofErr w:type="gramEnd"/>
      <w:r w:rsidRPr="009A220E">
        <w:rPr>
          <w:i/>
          <w:iCs/>
        </w:rPr>
        <w:t>MemberRequest</w:t>
      </w:r>
      <w:proofErr w:type="spellEnd"/>
      <w:r w:rsidRPr="009A220E">
        <w:t xml:space="preserve"> $request, </w:t>
      </w:r>
      <w:r w:rsidRPr="009A220E">
        <w:rPr>
          <w:i/>
          <w:iCs/>
        </w:rPr>
        <w:t>Team</w:t>
      </w:r>
      <w:r w:rsidRPr="009A220E">
        <w:t xml:space="preserve"> $team)</w:t>
      </w:r>
    </w:p>
    <w:p w14:paraId="59436DCD" w14:textId="691B73E1" w:rsidR="00A32221" w:rsidRPr="009A220E" w:rsidRDefault="00A32221" w:rsidP="00A32221">
      <w:pPr>
        <w:pStyle w:val="Code"/>
      </w:pPr>
      <w:r w:rsidRPr="009A220E">
        <w:t>{</w:t>
      </w:r>
    </w:p>
    <w:p w14:paraId="0AD831D6" w14:textId="12AAC0B6" w:rsidR="00A32221" w:rsidRPr="009A220E" w:rsidRDefault="00A32221" w:rsidP="00A32221">
      <w:pPr>
        <w:pStyle w:val="Comment"/>
      </w:pPr>
      <w:r w:rsidRPr="009A220E">
        <w:t>    // Validate the request containing the new member data</w:t>
      </w:r>
    </w:p>
    <w:p w14:paraId="22FC827C" w14:textId="5E16EB38" w:rsidR="00A32221" w:rsidRPr="00AD4192" w:rsidRDefault="00A32221" w:rsidP="00A32221">
      <w:pPr>
        <w:pStyle w:val="Code"/>
        <w:rPr>
          <w:lang w:val="fr-CH"/>
        </w:rPr>
      </w:pPr>
      <w:r w:rsidRPr="009A220E">
        <w:t xml:space="preserve">    </w:t>
      </w:r>
      <w:r w:rsidRPr="00AD4192">
        <w:rPr>
          <w:lang w:val="fr-CH"/>
        </w:rPr>
        <w:t>$data = $</w:t>
      </w:r>
      <w:proofErr w:type="spellStart"/>
      <w:r w:rsidRPr="00AD4192">
        <w:rPr>
          <w:lang w:val="fr-CH"/>
        </w:rPr>
        <w:t>request</w:t>
      </w:r>
      <w:proofErr w:type="spellEnd"/>
      <w:r w:rsidRPr="00AD4192">
        <w:rPr>
          <w:lang w:val="fr-CH"/>
        </w:rPr>
        <w:t>-&gt;</w:t>
      </w:r>
      <w:proofErr w:type="spellStart"/>
      <w:proofErr w:type="gramStart"/>
      <w:r w:rsidRPr="00AD4192">
        <w:rPr>
          <w:lang w:val="fr-CH"/>
        </w:rPr>
        <w:t>validated</w:t>
      </w:r>
      <w:proofErr w:type="spellEnd"/>
      <w:r w:rsidRPr="00AD4192">
        <w:rPr>
          <w:lang w:val="fr-CH"/>
        </w:rPr>
        <w:t>(</w:t>
      </w:r>
      <w:proofErr w:type="gramEnd"/>
      <w:r w:rsidRPr="00AD4192">
        <w:rPr>
          <w:lang w:val="fr-CH"/>
        </w:rPr>
        <w:t>);</w:t>
      </w:r>
    </w:p>
    <w:p w14:paraId="028B2D6B" w14:textId="701E9E91" w:rsidR="00A32221" w:rsidRPr="00AD4192" w:rsidRDefault="00E1025B" w:rsidP="00A32221">
      <w:pPr>
        <w:pStyle w:val="Code"/>
        <w:rPr>
          <w:lang w:val="fr-CH"/>
        </w:rPr>
      </w:pPr>
      <w:r w:rsidRPr="00AD4192">
        <w:rPr>
          <w:lang w:val="fr-CH"/>
        </w:rPr>
        <w:t xml:space="preserve">    </w:t>
      </w:r>
      <w:r w:rsidR="00A32221" w:rsidRPr="00AD4192">
        <w:rPr>
          <w:lang w:val="fr-CH"/>
        </w:rPr>
        <w:t>...</w:t>
      </w:r>
    </w:p>
    <w:p w14:paraId="34CFC478" w14:textId="620573FF" w:rsidR="00A32221" w:rsidRPr="00AD4192" w:rsidRDefault="00A32221" w:rsidP="00A32221">
      <w:pPr>
        <w:pStyle w:val="Code"/>
        <w:rPr>
          <w:lang w:val="fr-CH"/>
        </w:rPr>
      </w:pPr>
      <w:r w:rsidRPr="00AD4192">
        <w:rPr>
          <w:lang w:val="fr-CH"/>
        </w:rPr>
        <w:t xml:space="preserve">    </w:t>
      </w:r>
      <w:proofErr w:type="gramStart"/>
      <w:r w:rsidRPr="00AD4192">
        <w:rPr>
          <w:lang w:val="fr-CH"/>
        </w:rPr>
        <w:t>return</w:t>
      </w:r>
      <w:proofErr w:type="gramEnd"/>
      <w:r w:rsidRPr="00AD4192">
        <w:rPr>
          <w:lang w:val="fr-CH"/>
        </w:rPr>
        <w:t xml:space="preserve"> ...;</w:t>
      </w:r>
    </w:p>
    <w:p w14:paraId="16A01D09" w14:textId="7D23F5FE" w:rsidR="00A32221" w:rsidRPr="00AD4192" w:rsidRDefault="00A32221" w:rsidP="00A32221">
      <w:pPr>
        <w:pStyle w:val="Code"/>
        <w:rPr>
          <w:lang w:val="fr-CH"/>
        </w:rPr>
      </w:pPr>
      <w:r w:rsidRPr="00AD4192">
        <w:rPr>
          <w:lang w:val="fr-CH"/>
        </w:rPr>
        <w:t>}</w:t>
      </w:r>
    </w:p>
    <w:p w14:paraId="0C0DA27B" w14:textId="77777777" w:rsidR="00A32221" w:rsidRPr="00AD4192" w:rsidRDefault="00A32221" w:rsidP="00365A2A"/>
    <w:p w14:paraId="1C119060" w14:textId="518F6BFF" w:rsidR="00C62D8D" w:rsidRPr="00AD4192" w:rsidRDefault="00C62D8D" w:rsidP="00365A2A">
      <w:r w:rsidRPr="00AD4192">
        <w:t xml:space="preserve">Si l’utilisateur a entré une information erronée, cela déclenchera une erreur. Selon la règle qui a été enfreinte, le message d’erreur sera différent. Ces messages se trouvent dans le </w:t>
      </w:r>
      <w:r w:rsidR="00E1025B" w:rsidRPr="00AD4192">
        <w:t>répertoire</w:t>
      </w:r>
      <w:r w:rsidRPr="00AD4192">
        <w:t xml:space="preserve"> </w:t>
      </w:r>
      <w:r w:rsidR="00E1025B" w:rsidRPr="00AD4192">
        <w:t>/</w:t>
      </w:r>
      <w:proofErr w:type="spellStart"/>
      <w:r w:rsidRPr="00AD4192">
        <w:rPr>
          <w:b/>
          <w:bCs/>
        </w:rPr>
        <w:t>lang</w:t>
      </w:r>
      <w:proofErr w:type="spellEnd"/>
      <w:r w:rsidRPr="00AD4192">
        <w:t xml:space="preserve"> qui est accessible après avoir </w:t>
      </w:r>
      <w:r w:rsidR="00C7011C" w:rsidRPr="00AD4192">
        <w:t xml:space="preserve">entré la commande suivante : </w:t>
      </w:r>
    </w:p>
    <w:p w14:paraId="2D3BD544" w14:textId="77777777" w:rsidR="00C7011C" w:rsidRPr="00AD4192" w:rsidRDefault="00C7011C" w:rsidP="00365A2A"/>
    <w:p w14:paraId="1B8E5F97" w14:textId="56088708" w:rsidR="00C7011C" w:rsidRPr="00AD4192" w:rsidRDefault="00A115E8" w:rsidP="00C7011C">
      <w:pPr>
        <w:pStyle w:val="Code"/>
        <w:rPr>
          <w:lang w:val="fr-CH"/>
        </w:rPr>
      </w:pPr>
      <w:r w:rsidRPr="00AD4192">
        <w:rPr>
          <w:lang w:val="fr-CH"/>
        </w:rPr>
        <w:t xml:space="preserve">$ </w:t>
      </w:r>
      <w:proofErr w:type="spellStart"/>
      <w:r w:rsidR="00C7011C" w:rsidRPr="00AD4192">
        <w:rPr>
          <w:lang w:val="fr-CH"/>
        </w:rPr>
        <w:t>php</w:t>
      </w:r>
      <w:proofErr w:type="spellEnd"/>
      <w:r w:rsidR="00C7011C" w:rsidRPr="00AD4192">
        <w:rPr>
          <w:lang w:val="fr-CH"/>
        </w:rPr>
        <w:t xml:space="preserve"> artisan </w:t>
      </w:r>
      <w:proofErr w:type="spellStart"/>
      <w:proofErr w:type="gramStart"/>
      <w:r w:rsidR="00C7011C" w:rsidRPr="00AD4192">
        <w:rPr>
          <w:lang w:val="fr-CH"/>
        </w:rPr>
        <w:t>lang:publish</w:t>
      </w:r>
      <w:proofErr w:type="spellEnd"/>
      <w:proofErr w:type="gramEnd"/>
      <w:r w:rsidR="00AD14E0" w:rsidRPr="00AD4192">
        <w:rPr>
          <w:rStyle w:val="Appelnotedebasdep"/>
          <w:lang w:val="fr-CH"/>
        </w:rPr>
        <w:footnoteReference w:id="28"/>
      </w:r>
    </w:p>
    <w:p w14:paraId="62D5A134" w14:textId="3A818A31" w:rsidR="00F14AE2" w:rsidRPr="00AD4192" w:rsidRDefault="00F14AE2">
      <w:pPr>
        <w:jc w:val="left"/>
      </w:pPr>
    </w:p>
    <w:p w14:paraId="7815323A" w14:textId="0CE0BDF7" w:rsidR="00C7011C" w:rsidRPr="00AD4192" w:rsidRDefault="00C7011C" w:rsidP="00C7011C">
      <w:r w:rsidRPr="00AD4192">
        <w:t>Il est ensuite possible de définir plusieurs langues pour le site en copiant le dossier en anglais par défaut et en traduisant les messages.</w:t>
      </w:r>
      <w:r w:rsidR="00024468">
        <w:t xml:space="preserve"> La langue active est celle mentionnée dans le </w:t>
      </w:r>
      <w:proofErr w:type="gramStart"/>
      <w:r w:rsidR="00024468">
        <w:t>fichier .</w:t>
      </w:r>
      <w:proofErr w:type="gramEnd"/>
      <w:r w:rsidR="00024468">
        <w:t>env.</w:t>
      </w:r>
    </w:p>
    <w:p w14:paraId="04CF980F" w14:textId="77777777" w:rsidR="00C7011C" w:rsidRPr="00AD4192" w:rsidRDefault="00C7011C" w:rsidP="00C7011C"/>
    <w:p w14:paraId="5EDDC27C" w14:textId="77777777" w:rsidR="00C7011C" w:rsidRPr="009A220E" w:rsidRDefault="00C7011C" w:rsidP="00C7011C">
      <w:pPr>
        <w:pStyle w:val="Code"/>
        <w:rPr>
          <w:lang w:val="de-CH"/>
        </w:rPr>
      </w:pPr>
      <w:r w:rsidRPr="009A220E">
        <w:rPr>
          <w:lang w:val="de-CH"/>
        </w:rPr>
        <w:t>/lang</w:t>
      </w:r>
    </w:p>
    <w:p w14:paraId="7C7B0847" w14:textId="77777777" w:rsidR="00C7011C" w:rsidRPr="009A220E" w:rsidRDefault="00C7011C" w:rsidP="00C7011C">
      <w:pPr>
        <w:pStyle w:val="Code"/>
        <w:rPr>
          <w:lang w:val="de-CH"/>
        </w:rPr>
      </w:pPr>
      <w:r w:rsidRPr="009A220E">
        <w:rPr>
          <w:lang w:val="de-CH"/>
        </w:rPr>
        <w:t xml:space="preserve">    /en</w:t>
      </w:r>
    </w:p>
    <w:p w14:paraId="16F987F4" w14:textId="77777777" w:rsidR="00C7011C" w:rsidRPr="009A220E" w:rsidRDefault="00C7011C" w:rsidP="00C7011C">
      <w:pPr>
        <w:pStyle w:val="Code"/>
        <w:rPr>
          <w:lang w:val="de-CH"/>
        </w:rPr>
      </w:pPr>
      <w:r w:rsidRPr="009A220E">
        <w:rPr>
          <w:lang w:val="de-CH"/>
        </w:rPr>
        <w:t xml:space="preserve">        </w:t>
      </w:r>
      <w:proofErr w:type="spellStart"/>
      <w:r w:rsidRPr="009A220E">
        <w:rPr>
          <w:lang w:val="de-CH"/>
        </w:rPr>
        <w:t>messages.php</w:t>
      </w:r>
      <w:proofErr w:type="spellEnd"/>
    </w:p>
    <w:p w14:paraId="7DE14E5D" w14:textId="387CC92B" w:rsidR="00C7011C" w:rsidRPr="009A220E" w:rsidRDefault="00C7011C" w:rsidP="00C7011C">
      <w:pPr>
        <w:pStyle w:val="Code"/>
        <w:rPr>
          <w:lang w:val="de-CH"/>
        </w:rPr>
      </w:pPr>
      <w:r w:rsidRPr="009A220E">
        <w:rPr>
          <w:lang w:val="de-CH"/>
        </w:rPr>
        <w:t xml:space="preserve">    /</w:t>
      </w:r>
      <w:proofErr w:type="spellStart"/>
      <w:r w:rsidR="00E1025B" w:rsidRPr="009A220E">
        <w:rPr>
          <w:lang w:val="de-CH"/>
        </w:rPr>
        <w:t>fr</w:t>
      </w:r>
      <w:proofErr w:type="spellEnd"/>
    </w:p>
    <w:p w14:paraId="478844DD" w14:textId="77777777" w:rsidR="00C7011C" w:rsidRPr="009A220E" w:rsidRDefault="00C7011C" w:rsidP="00C7011C">
      <w:pPr>
        <w:pStyle w:val="Code"/>
        <w:rPr>
          <w:lang w:val="de-CH"/>
        </w:rPr>
      </w:pPr>
      <w:r w:rsidRPr="009A220E">
        <w:rPr>
          <w:lang w:val="de-CH"/>
        </w:rPr>
        <w:t xml:space="preserve">        </w:t>
      </w:r>
      <w:proofErr w:type="spellStart"/>
      <w:r w:rsidRPr="009A220E">
        <w:rPr>
          <w:lang w:val="de-CH"/>
        </w:rPr>
        <w:t>messages.php</w:t>
      </w:r>
      <w:proofErr w:type="spellEnd"/>
    </w:p>
    <w:p w14:paraId="1B89A336" w14:textId="77777777" w:rsidR="00C7011C" w:rsidRPr="009A220E" w:rsidRDefault="00C7011C" w:rsidP="00C7011C">
      <w:pPr>
        <w:rPr>
          <w:lang w:val="de-CH"/>
        </w:rPr>
      </w:pPr>
    </w:p>
    <w:p w14:paraId="2D2A83A1" w14:textId="592DDAEF" w:rsidR="00C7011C" w:rsidRPr="00AD4192" w:rsidRDefault="00C7011C" w:rsidP="00C7011C">
      <w:r w:rsidRPr="00AD4192">
        <w:t xml:space="preserve">Pour afficher les messages d’erreur dans les vues, il faut ajouter la directive Blade </w:t>
      </w:r>
      <w:r w:rsidRPr="00AD4192">
        <w:rPr>
          <w:b/>
          <w:bCs/>
        </w:rPr>
        <w:t>@error</w:t>
      </w:r>
      <w:r w:rsidRPr="00AD4192">
        <w:t xml:space="preserve"> qui est automatiquement déclenchée quand une erreur est retournée à la vue. Il est ensuite possible d’afficher le message d’erreur avec la variable </w:t>
      </w:r>
      <w:r w:rsidRPr="00AD4192">
        <w:rPr>
          <w:b/>
          <w:bCs/>
        </w:rPr>
        <w:t>$message</w:t>
      </w:r>
      <w:r w:rsidR="00AD14E0" w:rsidRPr="00AD4192">
        <w:t xml:space="preserve">. En ce qui concerne la récupération de la valeur précédente, elle se fait avec l’utilisation de la fonction </w:t>
      </w:r>
      <w:proofErr w:type="spellStart"/>
      <w:proofErr w:type="gramStart"/>
      <w:r w:rsidR="00AD14E0" w:rsidRPr="00AD4192">
        <w:rPr>
          <w:b/>
          <w:bCs/>
        </w:rPr>
        <w:t>old</w:t>
      </w:r>
      <w:proofErr w:type="spellEnd"/>
      <w:r w:rsidR="00AD14E0" w:rsidRPr="00AD4192">
        <w:rPr>
          <w:b/>
          <w:bCs/>
        </w:rPr>
        <w:t>(</w:t>
      </w:r>
      <w:proofErr w:type="gramEnd"/>
      <w:r w:rsidR="00AD14E0" w:rsidRPr="00AD4192">
        <w:rPr>
          <w:b/>
          <w:bCs/>
        </w:rPr>
        <w:t>)</w:t>
      </w:r>
      <w:r w:rsidR="00AD14E0" w:rsidRPr="00AD4192">
        <w:t xml:space="preserve"> après avoir vérifié que la ressource a été envoyée à la vue</w:t>
      </w:r>
      <w:r w:rsidRPr="00AD4192">
        <w:t>:</w:t>
      </w:r>
    </w:p>
    <w:p w14:paraId="153AF720" w14:textId="77777777" w:rsidR="00C7011C" w:rsidRPr="00AD4192" w:rsidRDefault="00C7011C" w:rsidP="00C7011C"/>
    <w:p w14:paraId="4AF96630" w14:textId="77777777" w:rsidR="00C7011C" w:rsidRPr="009A220E" w:rsidRDefault="00C7011C" w:rsidP="00C7011C">
      <w:pPr>
        <w:pStyle w:val="Code"/>
      </w:pPr>
      <w:r w:rsidRPr="009A220E">
        <w:t xml:space="preserve">&lt;input </w:t>
      </w:r>
      <w:r w:rsidRPr="009A220E">
        <w:rPr>
          <w:i/>
          <w:iCs/>
        </w:rPr>
        <w:t>type</w:t>
      </w:r>
      <w:r w:rsidRPr="009A220E">
        <w:t xml:space="preserve">="text" </w:t>
      </w:r>
      <w:r w:rsidRPr="009A220E">
        <w:rPr>
          <w:i/>
          <w:iCs/>
        </w:rPr>
        <w:t>name</w:t>
      </w:r>
      <w:r w:rsidRPr="009A220E">
        <w:t xml:space="preserve">="name" </w:t>
      </w:r>
      <w:r w:rsidRPr="009A220E">
        <w:rPr>
          <w:i/>
          <w:iCs/>
        </w:rPr>
        <w:t>id</w:t>
      </w:r>
      <w:r w:rsidRPr="009A220E">
        <w:t xml:space="preserve">="name" </w:t>
      </w:r>
      <w:r w:rsidRPr="009A220E">
        <w:rPr>
          <w:i/>
          <w:iCs/>
        </w:rPr>
        <w:t>placeholder</w:t>
      </w:r>
      <w:r w:rsidRPr="009A220E">
        <w:t xml:space="preserve">="Nom de </w:t>
      </w:r>
      <w:proofErr w:type="spellStart"/>
      <w:r w:rsidRPr="009A220E">
        <w:t>l'équipe</w:t>
      </w:r>
      <w:proofErr w:type="spellEnd"/>
      <w:r w:rsidRPr="009A220E">
        <w:t>"</w:t>
      </w:r>
    </w:p>
    <w:p w14:paraId="03C742F8" w14:textId="1C112452" w:rsidR="00C7011C" w:rsidRPr="009A220E" w:rsidRDefault="00C7011C" w:rsidP="00C7011C">
      <w:pPr>
        <w:pStyle w:val="Code"/>
      </w:pPr>
      <w:r w:rsidRPr="009A220E">
        <w:t xml:space="preserve">    </w:t>
      </w:r>
      <w:r w:rsidRPr="009A220E">
        <w:rPr>
          <w:i/>
          <w:iCs/>
        </w:rPr>
        <w:t>value</w:t>
      </w:r>
      <w:r w:rsidRPr="009A220E">
        <w:t>="</w:t>
      </w:r>
      <w:proofErr w:type="gramStart"/>
      <w:r w:rsidRPr="009A220E">
        <w:t>{{ $</w:t>
      </w:r>
      <w:proofErr w:type="gramEnd"/>
      <w:r w:rsidRPr="009A220E">
        <w:t>team-&gt;name ?? old('name') }}"&gt;</w:t>
      </w:r>
    </w:p>
    <w:p w14:paraId="0E60CE48" w14:textId="77777777" w:rsidR="00C7011C" w:rsidRPr="009A220E" w:rsidRDefault="00C7011C" w:rsidP="00C7011C">
      <w:pPr>
        <w:pStyle w:val="Code"/>
      </w:pPr>
      <w:r w:rsidRPr="009A220E">
        <w:t>@error('name')</w:t>
      </w:r>
    </w:p>
    <w:p w14:paraId="32D65DC0" w14:textId="77777777" w:rsidR="00C7011C" w:rsidRPr="009A220E" w:rsidRDefault="00C7011C" w:rsidP="00C7011C">
      <w:pPr>
        <w:pStyle w:val="Code"/>
      </w:pPr>
      <w:r w:rsidRPr="009A220E">
        <w:t xml:space="preserve">    &lt;p </w:t>
      </w:r>
      <w:r w:rsidRPr="009A220E">
        <w:rPr>
          <w:i/>
          <w:iCs/>
        </w:rPr>
        <w:t>class</w:t>
      </w:r>
      <w:r w:rsidRPr="009A220E">
        <w:t>="text-red-500"</w:t>
      </w:r>
      <w:proofErr w:type="gramStart"/>
      <w:r w:rsidRPr="009A220E">
        <w:t>&gt;{</w:t>
      </w:r>
      <w:proofErr w:type="gramEnd"/>
      <w:r w:rsidRPr="009A220E">
        <w:t>{ $message }}&lt;/p&gt;</w:t>
      </w:r>
    </w:p>
    <w:p w14:paraId="64D74E10" w14:textId="77777777" w:rsidR="00C7011C" w:rsidRPr="00AD4192" w:rsidRDefault="00C7011C" w:rsidP="00C7011C">
      <w:pPr>
        <w:pStyle w:val="Code"/>
        <w:rPr>
          <w:lang w:val="fr-CH"/>
        </w:rPr>
      </w:pPr>
      <w:r w:rsidRPr="00AD4192">
        <w:rPr>
          <w:lang w:val="fr-CH"/>
        </w:rPr>
        <w:t>@enderror</w:t>
      </w:r>
    </w:p>
    <w:p w14:paraId="745FCBB1" w14:textId="6CBF893B" w:rsidR="00474DED" w:rsidRPr="005C6452" w:rsidRDefault="00474DED" w:rsidP="005C6452">
      <w:pPr>
        <w:pStyle w:val="Titre3"/>
        <w:numPr>
          <w:ilvl w:val="0"/>
          <w:numId w:val="0"/>
        </w:numPr>
      </w:pPr>
    </w:p>
    <w:p w14:paraId="28E3635D" w14:textId="77777777" w:rsidR="00734A27" w:rsidRDefault="00734A27">
      <w:pPr>
        <w:jc w:val="left"/>
        <w:rPr>
          <w:rFonts w:asciiTheme="majorHAnsi" w:hAnsiTheme="majorHAnsi" w:cs="Arial"/>
          <w:bCs/>
          <w:i/>
          <w:szCs w:val="26"/>
        </w:rPr>
      </w:pPr>
      <w:r>
        <w:br w:type="page"/>
      </w:r>
    </w:p>
    <w:p w14:paraId="240E267D" w14:textId="752BB59E" w:rsidR="003300C4" w:rsidRPr="00AD4192" w:rsidRDefault="00C7011C" w:rsidP="003300C4">
      <w:pPr>
        <w:pStyle w:val="Titre3"/>
      </w:pPr>
      <w:bookmarkStart w:id="110" w:name="_Toc168319726"/>
      <w:r w:rsidRPr="00AD4192">
        <w:lastRenderedPageBreak/>
        <w:t>Hachage</w:t>
      </w:r>
      <w:r w:rsidR="003300C4" w:rsidRPr="00AD4192">
        <w:t xml:space="preserve"> des mots de passe</w:t>
      </w:r>
      <w:bookmarkEnd w:id="110"/>
    </w:p>
    <w:p w14:paraId="1FD8B8C8" w14:textId="77777777" w:rsidR="00C62D8D" w:rsidRPr="00AD4192" w:rsidRDefault="00C62D8D" w:rsidP="00C62D8D"/>
    <w:p w14:paraId="79B3C628" w14:textId="66B93508" w:rsidR="00C7011C" w:rsidRPr="00AD4192" w:rsidRDefault="00C7011C" w:rsidP="00C62D8D">
      <w:r w:rsidRPr="00AD4192">
        <w:t xml:space="preserve">Bien que l’application </w:t>
      </w:r>
      <w:r w:rsidR="00346879" w:rsidRPr="00AD4192">
        <w:t xml:space="preserve">ne </w:t>
      </w:r>
      <w:proofErr w:type="gramStart"/>
      <w:r w:rsidR="00346879" w:rsidRPr="00AD4192">
        <w:t>permet</w:t>
      </w:r>
      <w:proofErr w:type="gramEnd"/>
      <w:r w:rsidR="00346879" w:rsidRPr="00AD4192">
        <w:t xml:space="preserve"> pas aux utilisateurs de créer leurs comptes, des comptes par défaut ont été créés grâce aux Factories. Afin de garantir la sécurité de ces comptes, les mots de passe ont été hachés.</w:t>
      </w:r>
    </w:p>
    <w:p w14:paraId="1E98FBC0" w14:textId="77777777" w:rsidR="00346879" w:rsidRPr="00AD4192" w:rsidRDefault="00346879" w:rsidP="00C62D8D"/>
    <w:p w14:paraId="60B60624" w14:textId="1D58A628" w:rsidR="00346879" w:rsidRPr="00AD4192" w:rsidRDefault="00346879" w:rsidP="00C62D8D">
      <w:r w:rsidRPr="00AD4192">
        <w:t xml:space="preserve">Laravel met à disposition la classe </w:t>
      </w:r>
      <w:r w:rsidRPr="00AD4192">
        <w:rPr>
          <w:b/>
          <w:bCs/>
        </w:rPr>
        <w:t>Hash</w:t>
      </w:r>
      <w:r w:rsidRPr="00AD4192">
        <w:t xml:space="preserve"> permettant de gérer tout ce qui est lié au hachage. Cette classe utilise la librairie </w:t>
      </w:r>
      <w:proofErr w:type="spellStart"/>
      <w:r w:rsidRPr="00AD4192">
        <w:t>Bcrypt</w:t>
      </w:r>
      <w:proofErr w:type="spellEnd"/>
      <w:r w:rsidRPr="00AD4192">
        <w:t xml:space="preserve"> bien qu’il soit possible de la configurer afin d’utiliser d’autres drivers tels </w:t>
      </w:r>
      <w:proofErr w:type="gramStart"/>
      <w:r w:rsidRPr="00AD4192">
        <w:t xml:space="preserve">que </w:t>
      </w:r>
      <w:r w:rsidRPr="00AD4192">
        <w:rPr>
          <w:b/>
          <w:bCs/>
        </w:rPr>
        <w:t>argon</w:t>
      </w:r>
      <w:proofErr w:type="gramEnd"/>
      <w:r w:rsidRPr="00AD4192">
        <w:rPr>
          <w:b/>
          <w:bCs/>
        </w:rPr>
        <w:t xml:space="preserve"> </w:t>
      </w:r>
      <w:r w:rsidRPr="00AD4192">
        <w:t xml:space="preserve">ou </w:t>
      </w:r>
      <w:r w:rsidRPr="00AD4192">
        <w:rPr>
          <w:b/>
          <w:bCs/>
        </w:rPr>
        <w:t>argon2id</w:t>
      </w:r>
      <w:r w:rsidRPr="00AD4192">
        <w:t>.</w:t>
      </w:r>
      <w:r w:rsidRPr="00AD4192">
        <w:rPr>
          <w:rStyle w:val="Appelnotedebasdep"/>
        </w:rPr>
        <w:footnoteReference w:id="29"/>
      </w:r>
    </w:p>
    <w:p w14:paraId="42B986A4" w14:textId="77777777" w:rsidR="000A3228" w:rsidRPr="00AD4192" w:rsidRDefault="000A3228" w:rsidP="00C62D8D"/>
    <w:p w14:paraId="5CCEDA48" w14:textId="7D59671D" w:rsidR="000A3228" w:rsidRPr="00AD4192" w:rsidRDefault="000A3228" w:rsidP="00C62D8D">
      <w:r w:rsidRPr="00AD4192">
        <w:t>La mise en place du hachage lors de la création des comptes a été faite de la manière suivante :</w:t>
      </w:r>
    </w:p>
    <w:p w14:paraId="47B7A782" w14:textId="77777777" w:rsidR="000A3228" w:rsidRPr="00AD4192" w:rsidRDefault="000A3228" w:rsidP="00C62D8D"/>
    <w:p w14:paraId="5B3D7D54" w14:textId="4CC62988" w:rsidR="00FD4819" w:rsidRPr="00AD4192" w:rsidRDefault="000A3228" w:rsidP="00FD4819">
      <w:pPr>
        <w:pStyle w:val="Code"/>
        <w:rPr>
          <w:lang w:val="fr-CH"/>
        </w:rPr>
      </w:pPr>
      <w:r w:rsidRPr="00AD4192">
        <w:rPr>
          <w:lang w:val="fr-CH"/>
        </w:rPr>
        <w:t xml:space="preserve">'password' =&gt; </w:t>
      </w:r>
      <w:proofErr w:type="gramStart"/>
      <w:r w:rsidRPr="00AD4192">
        <w:rPr>
          <w:i/>
          <w:iCs/>
          <w:lang w:val="fr-CH"/>
        </w:rPr>
        <w:t>Hash</w:t>
      </w:r>
      <w:r w:rsidRPr="00AD4192">
        <w:rPr>
          <w:lang w:val="fr-CH"/>
        </w:rPr>
        <w:t>::</w:t>
      </w:r>
      <w:proofErr w:type="spellStart"/>
      <w:proofErr w:type="gramEnd"/>
      <w:r w:rsidRPr="00AD4192">
        <w:rPr>
          <w:lang w:val="fr-CH"/>
        </w:rPr>
        <w:t>make</w:t>
      </w:r>
      <w:proofErr w:type="spellEnd"/>
      <w:r w:rsidRPr="00AD4192">
        <w:rPr>
          <w:lang w:val="fr-CH"/>
        </w:rPr>
        <w:t>('</w:t>
      </w:r>
      <w:proofErr w:type="spellStart"/>
      <w:r w:rsidRPr="00AD4192">
        <w:rPr>
          <w:lang w:val="fr-CH"/>
        </w:rPr>
        <w:t>exempleDeMotDePasse</w:t>
      </w:r>
      <w:proofErr w:type="spellEnd"/>
      <w:r w:rsidRPr="00AD4192">
        <w:rPr>
          <w:lang w:val="fr-CH"/>
        </w:rPr>
        <w:t>'),</w:t>
      </w:r>
    </w:p>
    <w:p w14:paraId="075FB486" w14:textId="1A164A27" w:rsidR="00FD4819" w:rsidRPr="00AD4192" w:rsidRDefault="00FD4819">
      <w:pPr>
        <w:jc w:val="left"/>
        <w:rPr>
          <w:rFonts w:asciiTheme="majorHAnsi" w:hAnsiTheme="majorHAnsi" w:cs="Arial"/>
          <w:b/>
          <w:bCs/>
          <w:iCs/>
          <w:sz w:val="28"/>
          <w:szCs w:val="28"/>
        </w:rPr>
      </w:pPr>
    </w:p>
    <w:p w14:paraId="255C1CB3" w14:textId="2AEDEAFD" w:rsidR="007A7225" w:rsidRPr="00AD4192" w:rsidRDefault="00BB1669" w:rsidP="007A7225">
      <w:pPr>
        <w:pStyle w:val="Titre2"/>
      </w:pPr>
      <w:r>
        <w:t xml:space="preserve"> </w:t>
      </w:r>
      <w:bookmarkStart w:id="111" w:name="_Toc168319727"/>
      <w:r w:rsidR="00D0399E" w:rsidRPr="00AD4192">
        <w:t xml:space="preserve">Trois mesures pour le </w:t>
      </w:r>
      <w:r w:rsidR="007A7225" w:rsidRPr="00AD4192">
        <w:t>« Responsive design »</w:t>
      </w:r>
      <w:bookmarkEnd w:id="111"/>
    </w:p>
    <w:p w14:paraId="24AEDF45" w14:textId="77777777" w:rsidR="004E394B" w:rsidRPr="00AD4192" w:rsidRDefault="004E394B" w:rsidP="004E394B"/>
    <w:p w14:paraId="2537CE28" w14:textId="0ADF4420" w:rsidR="00D044D6" w:rsidRPr="00AD4192" w:rsidRDefault="004E394B" w:rsidP="00D044D6">
      <w:r w:rsidRPr="00AD4192">
        <w:t>Afin de répondre aux exigences de responsivité de l’application, le Framework Tailwind a été utilisé pour la mise en page de l’application. Ce Framework permet de mettre en place un design responsif</w:t>
      </w:r>
      <w:r w:rsidR="00A845BC" w:rsidRPr="00AD4192">
        <w:t xml:space="preserve"> très rapidement avec peu de code</w:t>
      </w:r>
      <w:r w:rsidRPr="00AD4192">
        <w:t>.</w:t>
      </w:r>
      <w:r w:rsidR="007E16DB" w:rsidRPr="00AD4192">
        <w:t xml:space="preserve"> </w:t>
      </w:r>
    </w:p>
    <w:p w14:paraId="22A10B4F" w14:textId="77777777" w:rsidR="00D044D6" w:rsidRPr="00AD4192" w:rsidRDefault="00D044D6" w:rsidP="00D044D6"/>
    <w:p w14:paraId="6779966C" w14:textId="3001F3B4" w:rsidR="00D044D6" w:rsidRPr="00AD4192" w:rsidRDefault="00FD4819" w:rsidP="00D044D6">
      <w:pPr>
        <w:pStyle w:val="Titre3"/>
      </w:pPr>
      <w:bookmarkStart w:id="112" w:name="_Toc168319728"/>
      <w:r w:rsidRPr="00AD4192">
        <w:t>Affichage des cartes en fonction de la largeur de l’écran</w:t>
      </w:r>
      <w:bookmarkEnd w:id="112"/>
    </w:p>
    <w:p w14:paraId="32324297" w14:textId="77777777" w:rsidR="00D044D6" w:rsidRPr="00AD4192" w:rsidRDefault="00D044D6" w:rsidP="00A26E71"/>
    <w:p w14:paraId="797493B0" w14:textId="18D4ECBE" w:rsidR="00A26E71" w:rsidRPr="00AD4192" w:rsidRDefault="007E16DB" w:rsidP="00A26E71">
      <w:r w:rsidRPr="00AD4192">
        <w:t>Un bon exemple pour</w:t>
      </w:r>
      <w:r w:rsidR="00D044D6" w:rsidRPr="00AD4192">
        <w:t xml:space="preserve"> démontrer la mise en place d’un design responsif avec Tailwind</w:t>
      </w:r>
      <w:r w:rsidRPr="00AD4192">
        <w:t xml:space="preserve"> est la manière dont les cartes contenant les équipes enregistrées sont disposées dans une grille dont le nombre de colonnes change en fonction de la largeur de la page :</w:t>
      </w:r>
    </w:p>
    <w:p w14:paraId="59AC59E0" w14:textId="77777777" w:rsidR="007E16DB" w:rsidRPr="00AD4192" w:rsidRDefault="007E16DB" w:rsidP="00A26E71"/>
    <w:p w14:paraId="0E78AC9A" w14:textId="36AB2C67" w:rsidR="007E16DB" w:rsidRPr="009A220E" w:rsidRDefault="007E16DB" w:rsidP="007E16DB">
      <w:pPr>
        <w:pStyle w:val="Code"/>
        <w:rPr>
          <w:color w:val="auto"/>
        </w:rPr>
      </w:pPr>
      <w:r w:rsidRPr="009A220E">
        <w:rPr>
          <w:color w:val="auto"/>
        </w:rPr>
        <w:t xml:space="preserve">&lt;div </w:t>
      </w:r>
      <w:r w:rsidRPr="009A220E">
        <w:rPr>
          <w:i/>
          <w:iCs/>
          <w:color w:val="auto"/>
        </w:rPr>
        <w:t>class</w:t>
      </w:r>
      <w:r w:rsidRPr="009A220E">
        <w:rPr>
          <w:color w:val="auto"/>
        </w:rPr>
        <w:t>=</w:t>
      </w:r>
      <w:bookmarkStart w:id="113" w:name="_Hlk167716133"/>
      <w:r w:rsidRPr="009A220E">
        <w:rPr>
          <w:color w:val="auto"/>
        </w:rPr>
        <w:t>"</w:t>
      </w:r>
      <w:bookmarkEnd w:id="113"/>
      <w:r w:rsidRPr="009A220E">
        <w:rPr>
          <w:color w:val="auto"/>
        </w:rPr>
        <w:t xml:space="preserve">grid grid-cols-1 </w:t>
      </w:r>
      <w:proofErr w:type="gramStart"/>
      <w:r w:rsidRPr="009A220E">
        <w:rPr>
          <w:color w:val="auto"/>
        </w:rPr>
        <w:t>md:grid</w:t>
      </w:r>
      <w:proofErr w:type="gramEnd"/>
      <w:r w:rsidRPr="009A220E">
        <w:rPr>
          <w:color w:val="auto"/>
        </w:rPr>
        <w:t>-cols-2 lg:grid-cols-4 gap-4"&gt;</w:t>
      </w:r>
    </w:p>
    <w:p w14:paraId="3CB6CA7E" w14:textId="44FDA204" w:rsidR="007E16DB" w:rsidRPr="009A220E" w:rsidRDefault="007E16DB" w:rsidP="007E16DB">
      <w:pPr>
        <w:rPr>
          <w:lang w:val="en-US"/>
        </w:rPr>
      </w:pPr>
    </w:p>
    <w:p w14:paraId="363E59C4" w14:textId="19AF2A33" w:rsidR="007E16DB" w:rsidRPr="00AD4192" w:rsidRDefault="007E16DB" w:rsidP="007E16DB">
      <w:r w:rsidRPr="00AD4192">
        <w:t xml:space="preserve">La classe par défaut </w:t>
      </w:r>
      <w:r w:rsidRPr="00AD4192">
        <w:rPr>
          <w:b/>
          <w:bCs/>
        </w:rPr>
        <w:t xml:space="preserve">grid-cols-1 </w:t>
      </w:r>
      <w:r w:rsidRPr="00AD4192">
        <w:t>est destinée aux écrans mobiles, elle permet d’afficher une seule carte par ligne. Les deux classes restantes sont destinées aux écrans plus larges.</w:t>
      </w:r>
    </w:p>
    <w:p w14:paraId="412798B3" w14:textId="77777777" w:rsidR="007E16DB" w:rsidRPr="00AD4192" w:rsidRDefault="007E16DB" w:rsidP="007E16DB"/>
    <w:p w14:paraId="57F0E140" w14:textId="77777777" w:rsidR="00474DED" w:rsidRDefault="00474DED">
      <w:pPr>
        <w:jc w:val="left"/>
      </w:pPr>
      <w:r>
        <w:br w:type="page"/>
      </w:r>
    </w:p>
    <w:p w14:paraId="25CFFCF2" w14:textId="64276F97" w:rsidR="007E16DB" w:rsidRPr="00AD4192" w:rsidRDefault="007E16DB" w:rsidP="007E16DB">
      <w:r w:rsidRPr="00AD4192">
        <w:lastRenderedPageBreak/>
        <w:t>Voici la mise en pratique de ce principe </w:t>
      </w:r>
      <w:r w:rsidR="00EC294B" w:rsidRPr="00AD4192">
        <w:t xml:space="preserve">sur la version Desktop et mobile </w:t>
      </w:r>
      <w:r w:rsidRPr="00AD4192">
        <w:t>:</w:t>
      </w:r>
    </w:p>
    <w:p w14:paraId="32416DF6" w14:textId="77777777" w:rsidR="007E16DB" w:rsidRPr="00AD4192" w:rsidRDefault="007E16DB" w:rsidP="007E16DB"/>
    <w:p w14:paraId="20BB71BA" w14:textId="3D980372" w:rsidR="00EC294B" w:rsidRPr="00AD4192" w:rsidRDefault="00EC294B" w:rsidP="00EC294B">
      <w:pPr>
        <w:keepNext/>
        <w:jc w:val="center"/>
      </w:pPr>
      <w:r w:rsidRPr="00AD4192">
        <w:rPr>
          <w:noProof/>
        </w:rPr>
        <w:drawing>
          <wp:inline distT="0" distB="0" distL="0" distR="0" wp14:anchorId="0BC904D5" wp14:editId="23A694C1">
            <wp:extent cx="5759450" cy="250126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501265"/>
                    </a:xfrm>
                    <a:prstGeom prst="rect">
                      <a:avLst/>
                    </a:prstGeom>
                  </pic:spPr>
                </pic:pic>
              </a:graphicData>
            </a:graphic>
          </wp:inline>
        </w:drawing>
      </w:r>
    </w:p>
    <w:p w14:paraId="742B6727" w14:textId="2371E7BC" w:rsidR="007E16DB" w:rsidRPr="00AD4192" w:rsidRDefault="00000000" w:rsidP="00EC294B">
      <w:pPr>
        <w:pStyle w:val="Lgende"/>
        <w:jc w:val="left"/>
      </w:pPr>
      <w:fldSimple w:instr=" SEQ Figure \* ARABIC ">
        <w:bookmarkStart w:id="114" w:name="_Toc168313744"/>
        <w:r w:rsidR="0030329E">
          <w:rPr>
            <w:noProof/>
          </w:rPr>
          <w:t>26</w:t>
        </w:r>
      </w:fldSimple>
      <w:r w:rsidR="00EC294B" w:rsidRPr="00AD4192">
        <w:t>. Affichage de l'écran principal en version Desktop.</w:t>
      </w:r>
      <w:bookmarkEnd w:id="114"/>
    </w:p>
    <w:p w14:paraId="076B9FBE" w14:textId="77777777" w:rsidR="00EC294B" w:rsidRPr="00AD4192" w:rsidRDefault="00EC294B" w:rsidP="00EC294B">
      <w:pPr>
        <w:keepNext/>
        <w:jc w:val="center"/>
      </w:pPr>
      <w:r w:rsidRPr="00AD4192">
        <w:rPr>
          <w:noProof/>
        </w:rPr>
        <w:drawing>
          <wp:inline distT="0" distB="0" distL="0" distR="0" wp14:anchorId="2F58970D" wp14:editId="24295449">
            <wp:extent cx="2805236" cy="428670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9301" cy="4292918"/>
                    </a:xfrm>
                    <a:prstGeom prst="rect">
                      <a:avLst/>
                    </a:prstGeom>
                  </pic:spPr>
                </pic:pic>
              </a:graphicData>
            </a:graphic>
          </wp:inline>
        </w:drawing>
      </w:r>
    </w:p>
    <w:p w14:paraId="55A62128" w14:textId="73111DFA" w:rsidR="00EC294B" w:rsidRPr="00AD4192" w:rsidRDefault="00000000" w:rsidP="00EC294B">
      <w:pPr>
        <w:pStyle w:val="Lgende"/>
        <w:jc w:val="center"/>
      </w:pPr>
      <w:fldSimple w:instr=" SEQ Figure \* ARABIC ">
        <w:bookmarkStart w:id="115" w:name="_Toc168313745"/>
        <w:r w:rsidR="0030329E">
          <w:rPr>
            <w:noProof/>
          </w:rPr>
          <w:t>27</w:t>
        </w:r>
      </w:fldSimple>
      <w:r w:rsidR="00EC294B" w:rsidRPr="00AD4192">
        <w:t>. Version mobile de l'écran principal</w:t>
      </w:r>
      <w:bookmarkEnd w:id="115"/>
    </w:p>
    <w:p w14:paraId="5C08FC88" w14:textId="77777777" w:rsidR="00D044D6" w:rsidRPr="00AD4192" w:rsidRDefault="00D044D6" w:rsidP="00D044D6"/>
    <w:p w14:paraId="4FDBF859" w14:textId="5CE16436" w:rsidR="00D044D6" w:rsidRPr="00AD4192" w:rsidRDefault="00BB1669" w:rsidP="00D044D6">
      <w:pPr>
        <w:pStyle w:val="Titre3"/>
      </w:pPr>
      <w:bookmarkStart w:id="116" w:name="_Toc168319729"/>
      <w:r>
        <w:t>Barre de n</w:t>
      </w:r>
      <w:r w:rsidR="00D044D6" w:rsidRPr="00AD4192">
        <w:t>avigation</w:t>
      </w:r>
      <w:bookmarkEnd w:id="116"/>
    </w:p>
    <w:p w14:paraId="429EFF79" w14:textId="77777777" w:rsidR="00D044D6" w:rsidRPr="00AD4192" w:rsidRDefault="00D044D6" w:rsidP="00D044D6"/>
    <w:p w14:paraId="1E8414FB" w14:textId="77777777" w:rsidR="00734A27" w:rsidRDefault="00D044D6" w:rsidP="00D044D6">
      <w:r w:rsidRPr="00AD4192">
        <w:t xml:space="preserve">En raison de la largeur réduite de l’écran d’un smartphone, il était difficile de placer tous les éléments de la barre de navigation sur l’écran. </w:t>
      </w:r>
    </w:p>
    <w:p w14:paraId="027CB621" w14:textId="34CFAF47" w:rsidR="00D044D6" w:rsidRPr="00AD4192" w:rsidRDefault="00D044D6" w:rsidP="00D044D6">
      <w:r w:rsidRPr="00AD4192">
        <w:lastRenderedPageBreak/>
        <w:t xml:space="preserve">Pour remédier à cela, un </w:t>
      </w:r>
      <w:r w:rsidR="006D3455" w:rsidRPr="00AD4192">
        <w:t>Template</w:t>
      </w:r>
      <w:r w:rsidRPr="00AD4192">
        <w:t xml:space="preserve"> de barre de navigation</w:t>
      </w:r>
      <w:r w:rsidR="006D3455" w:rsidRPr="00AD4192">
        <w:t xml:space="preserve"> responsif</w:t>
      </w:r>
      <w:r w:rsidRPr="00AD4192">
        <w:t xml:space="preserve"> fourni sur une plateforme </w:t>
      </w:r>
      <w:r w:rsidR="006D3455" w:rsidRPr="00AD4192">
        <w:t xml:space="preserve">de </w:t>
      </w:r>
      <w:r w:rsidRPr="00AD4192">
        <w:t>Tailwind</w:t>
      </w:r>
      <w:r w:rsidRPr="00AD4192">
        <w:rPr>
          <w:rStyle w:val="Appelnotedebasdep"/>
        </w:rPr>
        <w:footnoteReference w:id="30"/>
      </w:r>
      <w:r w:rsidRPr="00AD4192">
        <w:t xml:space="preserve"> a été utilisé</w:t>
      </w:r>
      <w:r w:rsidR="006D3455" w:rsidRPr="00AD4192">
        <w:t xml:space="preserve">. Ce Template permet </w:t>
      </w:r>
      <w:r w:rsidR="0034274C" w:rsidRPr="00AD4192">
        <w:t>d’afficher une barre de navigation au-dessus de l’écran pour la version Desktop et dans un menu séparé dans la version mobile.</w:t>
      </w:r>
    </w:p>
    <w:p w14:paraId="40A85C81" w14:textId="158128C5" w:rsidR="00EC294B" w:rsidRPr="00AD4192" w:rsidRDefault="00EC294B" w:rsidP="00EC294B"/>
    <w:p w14:paraId="002549B9" w14:textId="3B0E077C" w:rsidR="00E1025B" w:rsidRPr="00AD4192" w:rsidRDefault="00E1025B" w:rsidP="00EC294B">
      <w:r w:rsidRPr="00AD4192">
        <w:t xml:space="preserve">Voici une comparaison entre les deux versions de la barre de navigation : </w:t>
      </w:r>
    </w:p>
    <w:p w14:paraId="1391FA54" w14:textId="77777777" w:rsidR="00E1025B" w:rsidRPr="00AD4192" w:rsidRDefault="00E1025B" w:rsidP="00EC294B"/>
    <w:p w14:paraId="5F124173" w14:textId="77777777" w:rsidR="00E1025B" w:rsidRPr="00AD4192" w:rsidRDefault="006D3455" w:rsidP="00E1025B">
      <w:pPr>
        <w:keepNext/>
      </w:pPr>
      <w:r w:rsidRPr="00AD4192">
        <w:rPr>
          <w:noProof/>
        </w:rPr>
        <w:drawing>
          <wp:inline distT="0" distB="0" distL="0" distR="0" wp14:anchorId="5FA4CF62" wp14:editId="24DAA81D">
            <wp:extent cx="5759450" cy="57404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574040"/>
                    </a:xfrm>
                    <a:prstGeom prst="rect">
                      <a:avLst/>
                    </a:prstGeom>
                  </pic:spPr>
                </pic:pic>
              </a:graphicData>
            </a:graphic>
          </wp:inline>
        </w:drawing>
      </w:r>
    </w:p>
    <w:p w14:paraId="6FC042C6" w14:textId="08B04B32" w:rsidR="007E16DB" w:rsidRPr="00AD4192" w:rsidRDefault="00000000" w:rsidP="00E1025B">
      <w:pPr>
        <w:pStyle w:val="Lgende"/>
      </w:pPr>
      <w:fldSimple w:instr=" SEQ Figure \* ARABIC ">
        <w:bookmarkStart w:id="117" w:name="_Toc168313746"/>
        <w:r w:rsidR="0030329E">
          <w:rPr>
            <w:noProof/>
          </w:rPr>
          <w:t>28</w:t>
        </w:r>
      </w:fldSimple>
      <w:r w:rsidR="00E1025B" w:rsidRPr="00AD4192">
        <w:t>. Barre de navigation Desktop</w:t>
      </w:r>
      <w:bookmarkEnd w:id="117"/>
    </w:p>
    <w:p w14:paraId="32D9F637" w14:textId="77777777" w:rsidR="00E1025B" w:rsidRPr="00AD4192" w:rsidRDefault="00E1025B" w:rsidP="00E1025B"/>
    <w:p w14:paraId="42B04EBA" w14:textId="77777777" w:rsidR="00E1025B" w:rsidRPr="00AD4192" w:rsidRDefault="00E1025B" w:rsidP="00E1025B">
      <w:pPr>
        <w:keepNext/>
        <w:jc w:val="center"/>
      </w:pPr>
      <w:r w:rsidRPr="00AD4192">
        <w:rPr>
          <w:noProof/>
        </w:rPr>
        <w:drawing>
          <wp:inline distT="0" distB="0" distL="0" distR="0" wp14:anchorId="6D30087B" wp14:editId="54211BBE">
            <wp:extent cx="3798305" cy="2115047"/>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4270" cy="2129505"/>
                    </a:xfrm>
                    <a:prstGeom prst="rect">
                      <a:avLst/>
                    </a:prstGeom>
                  </pic:spPr>
                </pic:pic>
              </a:graphicData>
            </a:graphic>
          </wp:inline>
        </w:drawing>
      </w:r>
    </w:p>
    <w:p w14:paraId="71ACF13D" w14:textId="5A9C7205" w:rsidR="00E1025B" w:rsidRDefault="00000000" w:rsidP="00E1025B">
      <w:pPr>
        <w:pStyle w:val="Lgende"/>
        <w:jc w:val="center"/>
      </w:pPr>
      <w:fldSimple w:instr=" SEQ Figure \* ARABIC ">
        <w:bookmarkStart w:id="118" w:name="_Toc168313747"/>
        <w:r w:rsidR="0030329E">
          <w:rPr>
            <w:noProof/>
          </w:rPr>
          <w:t>29</w:t>
        </w:r>
      </w:fldSimple>
      <w:r w:rsidR="00E1025B" w:rsidRPr="00AD4192">
        <w:t>. Barre de navigation mobile</w:t>
      </w:r>
      <w:bookmarkEnd w:id="118"/>
    </w:p>
    <w:p w14:paraId="3927C15E" w14:textId="77777777" w:rsidR="00965961" w:rsidRDefault="00965961" w:rsidP="00965961"/>
    <w:p w14:paraId="2A90E9F3" w14:textId="69FDBC1A" w:rsidR="00965961" w:rsidRDefault="00965961" w:rsidP="00965961">
      <w:pPr>
        <w:pStyle w:val="Titre3"/>
      </w:pPr>
      <w:bookmarkStart w:id="119" w:name="_Toc168319730"/>
      <w:r>
        <w:t>Boutons de gestion des membres</w:t>
      </w:r>
      <w:bookmarkEnd w:id="119"/>
    </w:p>
    <w:p w14:paraId="42290087" w14:textId="77777777" w:rsidR="00965961" w:rsidRDefault="00965961" w:rsidP="00965961"/>
    <w:p w14:paraId="095A6D19" w14:textId="77777777" w:rsidR="00474DED" w:rsidRDefault="00965961" w:rsidP="00965961">
      <w:r>
        <w:t xml:space="preserve">Sur la page permettant d’afficher les groupes et les membres, deux boutons permettent respectivement de Générer des groupes et d’ajouter des membres supplémentaires à l’équipe. </w:t>
      </w:r>
    </w:p>
    <w:p w14:paraId="1B19A6F2" w14:textId="573D09A5" w:rsidR="00474DED" w:rsidRDefault="00474DED">
      <w:pPr>
        <w:jc w:val="left"/>
      </w:pPr>
    </w:p>
    <w:p w14:paraId="17F42169" w14:textId="6F97515F" w:rsidR="00965961" w:rsidRDefault="00965961" w:rsidP="00965961">
      <w:r>
        <w:t>Sur un écran large, ces boutons sont disposés sur la même ligne et sur les écrans mobiles, ils sont placés l’un au-dessus de l’autre :</w:t>
      </w:r>
    </w:p>
    <w:p w14:paraId="690A5F7C" w14:textId="77777777" w:rsidR="00965961" w:rsidRDefault="00965961" w:rsidP="00965961"/>
    <w:p w14:paraId="30131F45" w14:textId="77777777" w:rsidR="00965961" w:rsidRDefault="00965961" w:rsidP="00965961">
      <w:pPr>
        <w:keepNext/>
        <w:jc w:val="center"/>
      </w:pPr>
      <w:r w:rsidRPr="00965961">
        <w:rPr>
          <w:noProof/>
        </w:rPr>
        <w:drawing>
          <wp:inline distT="0" distB="0" distL="0" distR="0" wp14:anchorId="0714FD3B" wp14:editId="1A3140B8">
            <wp:extent cx="3138220" cy="817706"/>
            <wp:effectExtent l="0" t="0" r="508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0664" cy="826160"/>
                    </a:xfrm>
                    <a:prstGeom prst="rect">
                      <a:avLst/>
                    </a:prstGeom>
                  </pic:spPr>
                </pic:pic>
              </a:graphicData>
            </a:graphic>
          </wp:inline>
        </w:drawing>
      </w:r>
    </w:p>
    <w:p w14:paraId="2537C07B" w14:textId="6159DC81" w:rsidR="00965961" w:rsidRDefault="00000000" w:rsidP="00965961">
      <w:pPr>
        <w:pStyle w:val="Lgende"/>
        <w:jc w:val="center"/>
      </w:pPr>
      <w:fldSimple w:instr=" SEQ Figure \* ARABIC ">
        <w:bookmarkStart w:id="120" w:name="_Toc168313748"/>
        <w:r w:rsidR="0030329E">
          <w:rPr>
            <w:noProof/>
          </w:rPr>
          <w:t>30</w:t>
        </w:r>
      </w:fldSimple>
      <w:r w:rsidR="00965961">
        <w:t>. Boutons de gestion des membres en version Desktop.</w:t>
      </w:r>
      <w:bookmarkEnd w:id="120"/>
    </w:p>
    <w:p w14:paraId="2593FE02" w14:textId="77777777" w:rsidR="00965961" w:rsidRDefault="00965961" w:rsidP="00965961"/>
    <w:p w14:paraId="3F5AF4E4" w14:textId="77777777" w:rsidR="00965961" w:rsidRDefault="00965961" w:rsidP="00965961">
      <w:pPr>
        <w:keepNext/>
        <w:jc w:val="center"/>
      </w:pPr>
      <w:r>
        <w:rPr>
          <w:noProof/>
        </w:rPr>
        <w:lastRenderedPageBreak/>
        <w:drawing>
          <wp:inline distT="0" distB="0" distL="0" distR="0" wp14:anchorId="6C27B363" wp14:editId="03B5B438">
            <wp:extent cx="3138170" cy="1162609"/>
            <wp:effectExtent l="0" t="0" r="5080" b="0"/>
            <wp:docPr id="22" name="Image 2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Police, capture d’écran&#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144273" cy="1164870"/>
                    </a:xfrm>
                    <a:prstGeom prst="rect">
                      <a:avLst/>
                    </a:prstGeom>
                  </pic:spPr>
                </pic:pic>
              </a:graphicData>
            </a:graphic>
          </wp:inline>
        </w:drawing>
      </w:r>
    </w:p>
    <w:p w14:paraId="23CADBF3" w14:textId="5FE1A37C" w:rsidR="00965961" w:rsidRPr="00965961" w:rsidRDefault="00000000" w:rsidP="00965961">
      <w:pPr>
        <w:pStyle w:val="Lgende"/>
        <w:jc w:val="center"/>
      </w:pPr>
      <w:fldSimple w:instr=" SEQ Figure \* ARABIC ">
        <w:bookmarkStart w:id="121" w:name="_Toc168313749"/>
        <w:r w:rsidR="0030329E">
          <w:rPr>
            <w:noProof/>
          </w:rPr>
          <w:t>31</w:t>
        </w:r>
      </w:fldSimple>
      <w:r w:rsidR="00965961">
        <w:t>. Boutons de gestion des membres au format mobile.</w:t>
      </w:r>
      <w:bookmarkEnd w:id="121"/>
    </w:p>
    <w:p w14:paraId="395D3D39" w14:textId="77777777" w:rsidR="00B80F74" w:rsidRDefault="00B80F74" w:rsidP="00B80F74"/>
    <w:p w14:paraId="7F22E660" w14:textId="77A6C6C5" w:rsidR="00B80F74" w:rsidRPr="00B80F74" w:rsidRDefault="00B80F74" w:rsidP="00B80F74">
      <w:pPr>
        <w:pStyle w:val="Titre2"/>
      </w:pPr>
      <w:r>
        <w:t xml:space="preserve"> </w:t>
      </w:r>
      <w:bookmarkStart w:id="122" w:name="_Toc168319731"/>
      <w:r>
        <w:t>Mise en place des tests Laravel Dusk dans GitHub Actions</w:t>
      </w:r>
      <w:bookmarkEnd w:id="122"/>
    </w:p>
    <w:p w14:paraId="1A45AE4E" w14:textId="77777777" w:rsidR="004E394B" w:rsidRDefault="004E394B" w:rsidP="00A26E71"/>
    <w:p w14:paraId="15C7BAE6" w14:textId="1819A933" w:rsidR="00B80F74" w:rsidRDefault="00B80F74" w:rsidP="00B80F74">
      <w:pPr>
        <w:pStyle w:val="Titre3"/>
      </w:pPr>
      <w:bookmarkStart w:id="123" w:name="_Toc168319732"/>
      <w:r>
        <w:t>Installation de Laravel Dusk</w:t>
      </w:r>
      <w:r>
        <w:rPr>
          <w:rStyle w:val="Appelnotedebasdep"/>
        </w:rPr>
        <w:footnoteReference w:id="31"/>
      </w:r>
      <w:bookmarkEnd w:id="123"/>
    </w:p>
    <w:p w14:paraId="524DAFB4" w14:textId="01601252" w:rsidR="00B80F74" w:rsidRDefault="00B80F74" w:rsidP="00A26E71"/>
    <w:p w14:paraId="715B2DD7" w14:textId="1BAD10F7" w:rsidR="00B80F74" w:rsidRDefault="00B80F74" w:rsidP="00A26E71">
      <w:r>
        <w:t>L’installation de Laravel Dusk se fait uniquement dans un environnement de développement</w:t>
      </w:r>
      <w:r w:rsidR="0000352A">
        <w:t>.</w:t>
      </w:r>
    </w:p>
    <w:p w14:paraId="5135BD6E" w14:textId="5A6D98CC" w:rsidR="0000352A" w:rsidRDefault="0000352A" w:rsidP="00A26E71">
      <w:r>
        <w:t>La commande suivante permet d’installer Laravel Dusk dans le projet.</w:t>
      </w:r>
    </w:p>
    <w:p w14:paraId="7FBC86B3" w14:textId="77777777" w:rsidR="0000352A" w:rsidRDefault="0000352A" w:rsidP="00A26E71"/>
    <w:p w14:paraId="549C1426" w14:textId="43365702" w:rsidR="0000352A" w:rsidRPr="0000352A" w:rsidRDefault="0000352A" w:rsidP="0000352A">
      <w:pPr>
        <w:pStyle w:val="Code"/>
        <w:rPr>
          <w:lang w:val="fr-CH"/>
        </w:rPr>
      </w:pPr>
      <w:r w:rsidRPr="0000352A">
        <w:rPr>
          <w:lang w:val="fr-CH"/>
        </w:rPr>
        <w:t xml:space="preserve">$ composer </w:t>
      </w:r>
      <w:proofErr w:type="spellStart"/>
      <w:r w:rsidRPr="0000352A">
        <w:rPr>
          <w:lang w:val="fr-CH"/>
        </w:rPr>
        <w:t>require</w:t>
      </w:r>
      <w:proofErr w:type="spellEnd"/>
      <w:r w:rsidRPr="0000352A">
        <w:rPr>
          <w:lang w:val="fr-CH"/>
        </w:rPr>
        <w:t xml:space="preserve"> </w:t>
      </w:r>
      <w:proofErr w:type="spellStart"/>
      <w:r w:rsidRPr="0000352A">
        <w:rPr>
          <w:lang w:val="fr-CH"/>
        </w:rPr>
        <w:t>laravel</w:t>
      </w:r>
      <w:proofErr w:type="spellEnd"/>
      <w:r w:rsidRPr="0000352A">
        <w:rPr>
          <w:lang w:val="fr-CH"/>
        </w:rPr>
        <w:t>/</w:t>
      </w:r>
      <w:proofErr w:type="spellStart"/>
      <w:r w:rsidRPr="0000352A">
        <w:rPr>
          <w:lang w:val="fr-CH"/>
        </w:rPr>
        <w:t>dusk</w:t>
      </w:r>
      <w:proofErr w:type="spellEnd"/>
      <w:r w:rsidRPr="0000352A">
        <w:rPr>
          <w:lang w:val="fr-CH"/>
        </w:rPr>
        <w:t xml:space="preserve"> --dev</w:t>
      </w:r>
    </w:p>
    <w:p w14:paraId="11AE7797" w14:textId="77777777" w:rsidR="00B80F74" w:rsidRDefault="00B80F74" w:rsidP="00A26E71"/>
    <w:p w14:paraId="3F4B19DC" w14:textId="4B17978F" w:rsidR="0000352A" w:rsidRDefault="0000352A" w:rsidP="00A26E71">
      <w:r>
        <w:t>Laravel Dusk étant un outil de test End-To-End, il doit pouvoir accéder à un navigateur Web. Pour cela, il faut installer le pilote Chrome (Chrome Driver) avec la commande suivante :</w:t>
      </w:r>
    </w:p>
    <w:p w14:paraId="17B05F78" w14:textId="77777777" w:rsidR="0000352A" w:rsidRDefault="0000352A" w:rsidP="00A26E71"/>
    <w:p w14:paraId="35FA551F" w14:textId="2090F9B2" w:rsidR="0000352A" w:rsidRPr="00BF4C08" w:rsidRDefault="00FC3F47" w:rsidP="0000352A">
      <w:pPr>
        <w:pStyle w:val="Code"/>
        <w:rPr>
          <w:color w:val="auto"/>
          <w:lang w:val="fr-CH"/>
        </w:rPr>
      </w:pPr>
      <w:r w:rsidRPr="00BF4C08">
        <w:rPr>
          <w:color w:val="auto"/>
          <w:lang w:val="fr-CH"/>
        </w:rPr>
        <w:t xml:space="preserve">$ </w:t>
      </w:r>
      <w:proofErr w:type="spellStart"/>
      <w:r w:rsidR="0000352A" w:rsidRPr="00BF4C08">
        <w:rPr>
          <w:color w:val="auto"/>
          <w:lang w:val="fr-CH"/>
        </w:rPr>
        <w:t>php</w:t>
      </w:r>
      <w:proofErr w:type="spellEnd"/>
      <w:r w:rsidR="0000352A" w:rsidRPr="00BF4C08">
        <w:rPr>
          <w:color w:val="auto"/>
          <w:lang w:val="fr-CH"/>
        </w:rPr>
        <w:t xml:space="preserve"> artisan </w:t>
      </w:r>
      <w:proofErr w:type="spellStart"/>
      <w:proofErr w:type="gramStart"/>
      <w:r w:rsidR="0000352A" w:rsidRPr="00BF4C08">
        <w:rPr>
          <w:color w:val="auto"/>
          <w:lang w:val="fr-CH"/>
        </w:rPr>
        <w:t>dusk:install</w:t>
      </w:r>
      <w:proofErr w:type="spellEnd"/>
      <w:proofErr w:type="gramEnd"/>
    </w:p>
    <w:p w14:paraId="131B0EB0" w14:textId="77777777" w:rsidR="0000352A" w:rsidRDefault="0000352A" w:rsidP="00A26E71"/>
    <w:p w14:paraId="6B5F38C2" w14:textId="2E1E3190" w:rsidR="0000352A" w:rsidRDefault="0000352A" w:rsidP="00A26E71">
      <w:r>
        <w:t xml:space="preserve">Désormais, un nouveau répertoire nommé </w:t>
      </w:r>
      <w:r>
        <w:rPr>
          <w:b/>
          <w:bCs/>
        </w:rPr>
        <w:t>Browser</w:t>
      </w:r>
      <w:r>
        <w:t xml:space="preserve"> a été créé et contient un exemple de test simple</w:t>
      </w:r>
      <w:r w:rsidR="00051EFB">
        <w:t xml:space="preserve"> qui permet de visiter la racine du site et vérifier qu’un certain texte est présent sur la page.</w:t>
      </w:r>
    </w:p>
    <w:p w14:paraId="51A85A58" w14:textId="5BA7DF26" w:rsidR="00474DED" w:rsidRDefault="00474DED">
      <w:pPr>
        <w:jc w:val="left"/>
      </w:pPr>
    </w:p>
    <w:p w14:paraId="05C42ADB" w14:textId="42264816" w:rsidR="00FC3F47" w:rsidRDefault="00FC3F47" w:rsidP="00A26E71">
      <w:r>
        <w:t>Voici le code du test légèrement modifié :</w:t>
      </w:r>
    </w:p>
    <w:p w14:paraId="73B49831" w14:textId="77777777" w:rsidR="00FC3F47" w:rsidRDefault="00FC3F47" w:rsidP="00A26E71"/>
    <w:p w14:paraId="3EF978C6" w14:textId="77777777" w:rsidR="00FC3F47" w:rsidRPr="00FC3F47" w:rsidRDefault="00FC3F47" w:rsidP="00FC3F47">
      <w:pPr>
        <w:pStyle w:val="Code"/>
        <w:rPr>
          <w:color w:val="auto"/>
        </w:rPr>
      </w:pPr>
      <w:r w:rsidRPr="00FC3F47">
        <w:rPr>
          <w:color w:val="auto"/>
        </w:rPr>
        <w:t xml:space="preserve">public function </w:t>
      </w:r>
      <w:proofErr w:type="spellStart"/>
      <w:proofErr w:type="gramStart"/>
      <w:r w:rsidRPr="00FC3F47">
        <w:rPr>
          <w:color w:val="auto"/>
        </w:rPr>
        <w:t>testBasicExample</w:t>
      </w:r>
      <w:proofErr w:type="spellEnd"/>
      <w:r w:rsidRPr="00FC3F47">
        <w:rPr>
          <w:color w:val="auto"/>
        </w:rPr>
        <w:t>(</w:t>
      </w:r>
      <w:proofErr w:type="gramEnd"/>
      <w:r w:rsidRPr="00FC3F47">
        <w:rPr>
          <w:color w:val="auto"/>
        </w:rPr>
        <w:t>): void</w:t>
      </w:r>
    </w:p>
    <w:p w14:paraId="039B1947" w14:textId="77777777" w:rsidR="00FC3F47" w:rsidRPr="00FC3F47" w:rsidRDefault="00FC3F47" w:rsidP="00FC3F47">
      <w:pPr>
        <w:pStyle w:val="Code"/>
        <w:rPr>
          <w:color w:val="auto"/>
        </w:rPr>
      </w:pPr>
      <w:r w:rsidRPr="00FC3F47">
        <w:rPr>
          <w:color w:val="auto"/>
        </w:rPr>
        <w:t>{</w:t>
      </w:r>
    </w:p>
    <w:p w14:paraId="702567FF" w14:textId="77777777" w:rsidR="00FC3F47" w:rsidRPr="00FC3F47" w:rsidRDefault="00FC3F47" w:rsidP="00FC3F47">
      <w:pPr>
        <w:pStyle w:val="Code"/>
        <w:rPr>
          <w:color w:val="auto"/>
        </w:rPr>
      </w:pPr>
      <w:r w:rsidRPr="00FC3F47">
        <w:rPr>
          <w:color w:val="auto"/>
        </w:rPr>
        <w:t xml:space="preserve">    </w:t>
      </w:r>
      <w:r w:rsidRPr="00FC3F47">
        <w:rPr>
          <w:i/>
          <w:iCs/>
          <w:color w:val="auto"/>
        </w:rPr>
        <w:t>$this</w:t>
      </w:r>
      <w:r w:rsidRPr="00FC3F47">
        <w:rPr>
          <w:color w:val="auto"/>
        </w:rPr>
        <w:t>-&gt;</w:t>
      </w:r>
      <w:proofErr w:type="gramStart"/>
      <w:r w:rsidRPr="00FC3F47">
        <w:rPr>
          <w:color w:val="auto"/>
        </w:rPr>
        <w:t>browse(</w:t>
      </w:r>
      <w:proofErr w:type="gramEnd"/>
      <w:r w:rsidRPr="00FC3F47">
        <w:rPr>
          <w:color w:val="auto"/>
        </w:rPr>
        <w:t>function (</w:t>
      </w:r>
      <w:r w:rsidRPr="00FC3F47">
        <w:rPr>
          <w:i/>
          <w:iCs/>
          <w:color w:val="auto"/>
        </w:rPr>
        <w:t>Browser</w:t>
      </w:r>
      <w:r w:rsidRPr="00FC3F47">
        <w:rPr>
          <w:color w:val="auto"/>
        </w:rPr>
        <w:t xml:space="preserve"> $browser) {</w:t>
      </w:r>
    </w:p>
    <w:p w14:paraId="66138C1C" w14:textId="77777777" w:rsidR="00FC3F47" w:rsidRPr="00FC3F47" w:rsidRDefault="00FC3F47" w:rsidP="00FC3F47">
      <w:pPr>
        <w:pStyle w:val="Code"/>
        <w:rPr>
          <w:color w:val="auto"/>
        </w:rPr>
      </w:pPr>
      <w:r w:rsidRPr="00FC3F47">
        <w:rPr>
          <w:color w:val="auto"/>
        </w:rPr>
        <w:t>        $browser-&gt;</w:t>
      </w:r>
      <w:proofErr w:type="gramStart"/>
      <w:r w:rsidRPr="00FC3F47">
        <w:rPr>
          <w:color w:val="auto"/>
        </w:rPr>
        <w:t>visit(</w:t>
      </w:r>
      <w:proofErr w:type="gramEnd"/>
      <w:r w:rsidRPr="00FC3F47">
        <w:rPr>
          <w:color w:val="auto"/>
        </w:rPr>
        <w:t>'/')</w:t>
      </w:r>
    </w:p>
    <w:p w14:paraId="16F2EC5C" w14:textId="77777777" w:rsidR="00FC3F47" w:rsidRPr="00FC3F47" w:rsidRDefault="00FC3F47" w:rsidP="00FC3F47">
      <w:pPr>
        <w:pStyle w:val="Code"/>
        <w:rPr>
          <w:color w:val="auto"/>
        </w:rPr>
      </w:pPr>
      <w:r w:rsidRPr="00FC3F47">
        <w:rPr>
          <w:color w:val="auto"/>
        </w:rPr>
        <w:t>                -&gt;</w:t>
      </w:r>
      <w:proofErr w:type="spellStart"/>
      <w:r w:rsidRPr="00FC3F47">
        <w:rPr>
          <w:color w:val="auto"/>
        </w:rPr>
        <w:t>assertSee</w:t>
      </w:r>
      <w:proofErr w:type="spellEnd"/>
      <w:r w:rsidRPr="00FC3F47">
        <w:rPr>
          <w:color w:val="auto"/>
        </w:rPr>
        <w:t>('SocialShuffle'</w:t>
      </w:r>
      <w:proofErr w:type="gramStart"/>
      <w:r w:rsidRPr="00FC3F47">
        <w:rPr>
          <w:color w:val="auto"/>
        </w:rPr>
        <w:t>);</w:t>
      </w:r>
      <w:proofErr w:type="gramEnd"/>
    </w:p>
    <w:p w14:paraId="00624544" w14:textId="77777777" w:rsidR="00FC3F47" w:rsidRPr="00FC3F47" w:rsidRDefault="00FC3F47" w:rsidP="00FC3F47">
      <w:pPr>
        <w:pStyle w:val="Code"/>
        <w:rPr>
          <w:color w:val="auto"/>
          <w:lang w:val="fr-CH"/>
        </w:rPr>
      </w:pPr>
      <w:r w:rsidRPr="00FC3F47">
        <w:rPr>
          <w:color w:val="auto"/>
        </w:rPr>
        <w:t xml:space="preserve">    </w:t>
      </w:r>
      <w:r w:rsidRPr="00FC3F47">
        <w:rPr>
          <w:color w:val="auto"/>
          <w:lang w:val="fr-CH"/>
        </w:rPr>
        <w:t>});</w:t>
      </w:r>
    </w:p>
    <w:p w14:paraId="5507EBE3" w14:textId="77777777" w:rsidR="00FC3F47" w:rsidRPr="00FC3F47" w:rsidRDefault="00FC3F47" w:rsidP="00FC3F47">
      <w:pPr>
        <w:pStyle w:val="Code"/>
        <w:rPr>
          <w:color w:val="auto"/>
          <w:lang w:val="fr-CH"/>
        </w:rPr>
      </w:pPr>
      <w:r w:rsidRPr="00FC3F47">
        <w:rPr>
          <w:color w:val="auto"/>
          <w:lang w:val="fr-CH"/>
        </w:rPr>
        <w:t>}</w:t>
      </w:r>
    </w:p>
    <w:p w14:paraId="098A5EE0" w14:textId="77777777" w:rsidR="00FC3F47" w:rsidRDefault="00FC3F47" w:rsidP="00A26E71"/>
    <w:p w14:paraId="7C963E32" w14:textId="213F4FE3" w:rsidR="00051EFB" w:rsidRDefault="00051EFB" w:rsidP="00A26E71">
      <w:r>
        <w:t>Ce test est lancé afin de s’assurer de la bonne installation de Laravel Dusk :</w:t>
      </w:r>
    </w:p>
    <w:p w14:paraId="38B69389" w14:textId="77777777" w:rsidR="00051EFB" w:rsidRDefault="00051EFB" w:rsidP="00A26E71"/>
    <w:p w14:paraId="68180B06" w14:textId="114554A9" w:rsidR="00051EFB" w:rsidRPr="00BF4C08" w:rsidRDefault="00051EFB" w:rsidP="00051EFB">
      <w:pPr>
        <w:pStyle w:val="Code"/>
        <w:rPr>
          <w:lang w:val="fr-CH"/>
        </w:rPr>
      </w:pPr>
      <w:r w:rsidRPr="00BF4C08">
        <w:rPr>
          <w:lang w:val="fr-CH"/>
        </w:rPr>
        <w:t xml:space="preserve">$ </w:t>
      </w:r>
      <w:proofErr w:type="spellStart"/>
      <w:r w:rsidRPr="00BF4C08">
        <w:rPr>
          <w:lang w:val="fr-CH"/>
        </w:rPr>
        <w:t>php</w:t>
      </w:r>
      <w:proofErr w:type="spellEnd"/>
      <w:r w:rsidRPr="00BF4C08">
        <w:rPr>
          <w:lang w:val="fr-CH"/>
        </w:rPr>
        <w:t xml:space="preserve"> artisan </w:t>
      </w:r>
      <w:proofErr w:type="spellStart"/>
      <w:r w:rsidRPr="00BF4C08">
        <w:rPr>
          <w:lang w:val="fr-CH"/>
        </w:rPr>
        <w:t>dusk</w:t>
      </w:r>
      <w:proofErr w:type="spellEnd"/>
    </w:p>
    <w:p w14:paraId="1A5045B9" w14:textId="77777777" w:rsidR="0000352A" w:rsidRDefault="0000352A" w:rsidP="00A26E71"/>
    <w:p w14:paraId="54C48BF6" w14:textId="68B82A6B" w:rsidR="00FC3F47" w:rsidRDefault="00FC3F47" w:rsidP="00A26E71">
      <w:r>
        <w:t>On peut ensuite constater sur le terminal que le test s’est exécuté sans problèmes :</w:t>
      </w:r>
    </w:p>
    <w:p w14:paraId="3EC21872" w14:textId="77777777" w:rsidR="00FC3F47" w:rsidRDefault="00FC3F47" w:rsidP="00A26E71"/>
    <w:p w14:paraId="097A65FC" w14:textId="2F22345E" w:rsidR="00051EFB" w:rsidRDefault="00051EFB" w:rsidP="00A26E71">
      <w:r>
        <w:lastRenderedPageBreak/>
        <w:t>Avant de lancer le test, il faut s’assurer que l’adresse du site (APP_URL) dans le fichier d’environnement, soit sous forme de IP (</w:t>
      </w:r>
      <w:r w:rsidRPr="00051EFB">
        <w:t>http://127.0.0.1:8000</w:t>
      </w:r>
      <w:r>
        <w:t>), sinon une erreur sera retournée lors de l’exécution du test.</w:t>
      </w:r>
    </w:p>
    <w:p w14:paraId="7F391F29" w14:textId="77777777" w:rsidR="00051EFB" w:rsidRDefault="00051EFB" w:rsidP="00A26E71"/>
    <w:p w14:paraId="4664024E" w14:textId="07DE5B6C" w:rsidR="00FC3F47" w:rsidRDefault="00FC3F47" w:rsidP="00FC3F47">
      <w:r>
        <w:t>Une fois la commande exécutée, on peut constater sur le terminal que le test s’est exécuté sans problèmes :</w:t>
      </w:r>
    </w:p>
    <w:p w14:paraId="77AFCABA" w14:textId="05B937AA" w:rsidR="00051EFB" w:rsidRDefault="00051EFB" w:rsidP="00A26E71"/>
    <w:p w14:paraId="60065567" w14:textId="77777777" w:rsidR="00FC3F47" w:rsidRPr="00FC3F47" w:rsidRDefault="00FC3F47" w:rsidP="00FC3F47">
      <w:pPr>
        <w:pStyle w:val="Code"/>
      </w:pPr>
      <w:r w:rsidRPr="00BF4C08">
        <w:rPr>
          <w:lang w:val="fr-CH"/>
        </w:rPr>
        <w:t xml:space="preserve">   </w:t>
      </w:r>
      <w:proofErr w:type="gramStart"/>
      <w:r w:rsidRPr="00FC3F47">
        <w:t>PASS  Tests</w:t>
      </w:r>
      <w:proofErr w:type="gramEnd"/>
      <w:r w:rsidRPr="00FC3F47">
        <w:t>\Browser\</w:t>
      </w:r>
      <w:proofErr w:type="spellStart"/>
      <w:r w:rsidRPr="00FC3F47">
        <w:t>ExampleTest</w:t>
      </w:r>
      <w:proofErr w:type="spellEnd"/>
    </w:p>
    <w:p w14:paraId="256C00B0" w14:textId="6E0747C7" w:rsidR="00051EFB" w:rsidRPr="00FC3F47" w:rsidRDefault="00FC3F47" w:rsidP="00FC3F47">
      <w:pPr>
        <w:pStyle w:val="Code"/>
      </w:pPr>
      <w:r w:rsidRPr="00FC3F47">
        <w:t xml:space="preserve">  </w:t>
      </w:r>
      <w:r w:rsidRPr="00FC3F47">
        <w:rPr>
          <w:rFonts w:ascii="Segoe UI Symbol" w:hAnsi="Segoe UI Symbol" w:cs="Segoe UI Symbol"/>
        </w:rPr>
        <w:t>✓</w:t>
      </w:r>
      <w:r w:rsidRPr="00FC3F47">
        <w:t xml:space="preserve"> basic example</w:t>
      </w:r>
    </w:p>
    <w:p w14:paraId="7BDC6EEE" w14:textId="77777777" w:rsidR="00FC3F47" w:rsidRDefault="00FC3F47" w:rsidP="00A26E71">
      <w:pPr>
        <w:rPr>
          <w:lang w:val="en-US"/>
        </w:rPr>
      </w:pPr>
    </w:p>
    <w:p w14:paraId="52100EBE" w14:textId="163E9217" w:rsidR="00FC3F47" w:rsidRDefault="00FC3F47" w:rsidP="00FC3F47">
      <w:pPr>
        <w:pStyle w:val="Titre3"/>
      </w:pPr>
      <w:r w:rsidRPr="00BF4C08">
        <w:rPr>
          <w:lang w:val="en-US"/>
        </w:rPr>
        <w:t xml:space="preserve"> </w:t>
      </w:r>
      <w:bookmarkStart w:id="124" w:name="_Toc168319733"/>
      <w:r w:rsidRPr="00FC3F47">
        <w:t>Mise en place de G</w:t>
      </w:r>
      <w:r>
        <w:t>itHub Action</w:t>
      </w:r>
      <w:bookmarkEnd w:id="124"/>
    </w:p>
    <w:p w14:paraId="6CB4ED13" w14:textId="77777777" w:rsidR="00FC3F47" w:rsidRDefault="00FC3F47" w:rsidP="00FC3F47"/>
    <w:p w14:paraId="074CA760" w14:textId="0CFFF0CB" w:rsidR="00FC3F47" w:rsidRDefault="00FC3F47" w:rsidP="00FC3F47">
      <w:r>
        <w:t>La configuration d</w:t>
      </w:r>
      <w:r w:rsidR="00A94020">
        <w:t>’un Workflow</w:t>
      </w:r>
      <w:r>
        <w:t xml:space="preserve"> GitHub Actions se fait dans </w:t>
      </w:r>
      <w:r w:rsidR="00A94020">
        <w:t>sur</w:t>
      </w:r>
      <w:r>
        <w:t xml:space="preserve"> </w:t>
      </w:r>
      <w:proofErr w:type="gramStart"/>
      <w:r>
        <w:t xml:space="preserve">fichier </w:t>
      </w:r>
      <w:r w:rsidRPr="0023464A">
        <w:rPr>
          <w:b/>
          <w:bCs/>
        </w:rPr>
        <w:t>.</w:t>
      </w:r>
      <w:proofErr w:type="spellStart"/>
      <w:r w:rsidRPr="0023464A">
        <w:rPr>
          <w:b/>
          <w:bCs/>
        </w:rPr>
        <w:t>yml</w:t>
      </w:r>
      <w:proofErr w:type="spellEnd"/>
      <w:proofErr w:type="gramEnd"/>
      <w:r>
        <w:t xml:space="preserve"> contenant la procédure à suivre pour la mise en place d’un environnement de test virtuel</w:t>
      </w:r>
      <w:r w:rsidR="00E84302">
        <w:t xml:space="preserve">. Laravel fournit un exemple de </w:t>
      </w:r>
      <w:r w:rsidR="00B64F04">
        <w:t>ce</w:t>
      </w:r>
      <w:r w:rsidR="00E84302">
        <w:t xml:space="preserve"> fichier qui peut servir de base pour la configuration de tests</w:t>
      </w:r>
      <w:r w:rsidR="00E84302">
        <w:rPr>
          <w:rStyle w:val="Appelnotedebasdep"/>
        </w:rPr>
        <w:footnoteReference w:id="32"/>
      </w:r>
      <w:r w:rsidR="00E84302">
        <w:t>.</w:t>
      </w:r>
    </w:p>
    <w:p w14:paraId="4A68807E" w14:textId="77777777" w:rsidR="00E84302" w:rsidRDefault="00E84302" w:rsidP="00FC3F47"/>
    <w:p w14:paraId="3BDA8026" w14:textId="35DFE099" w:rsidR="00E84302" w:rsidRDefault="00E84302" w:rsidP="00FC3F47">
      <w:r>
        <w:t>Dans le cas de SocialShuffle, les tests seront exécutés</w:t>
      </w:r>
      <w:r w:rsidR="00A94020">
        <w:t xml:space="preserve"> à chaque push</w:t>
      </w:r>
      <w:r w:rsidR="0023464A">
        <w:t xml:space="preserve"> et se feront dans</w:t>
      </w:r>
      <w:r>
        <w:t xml:space="preserve"> </w:t>
      </w:r>
      <w:r w:rsidR="0023464A">
        <w:t xml:space="preserve">un </w:t>
      </w:r>
      <w:r w:rsidR="00C83E8D">
        <w:t>Container</w:t>
      </w:r>
      <w:r>
        <w:t xml:space="preserve"> Ubuntu sur laquelle sera installé un nouvel environnement propre pour l’exécution de l’application</w:t>
      </w:r>
      <w:r w:rsidR="00353A27">
        <w:t>.</w:t>
      </w:r>
    </w:p>
    <w:p w14:paraId="5B7D7D62" w14:textId="77777777" w:rsidR="00E84302" w:rsidRDefault="00E84302" w:rsidP="00FC3F47"/>
    <w:p w14:paraId="4BF9400B" w14:textId="37E5A687" w:rsidR="00E84302" w:rsidRDefault="00E84302" w:rsidP="00FC3F47">
      <w:r>
        <w:t xml:space="preserve">Le </w:t>
      </w:r>
      <w:proofErr w:type="gramStart"/>
      <w:r>
        <w:t>fichier .</w:t>
      </w:r>
      <w:proofErr w:type="spellStart"/>
      <w:r>
        <w:t>yml</w:t>
      </w:r>
      <w:proofErr w:type="spellEnd"/>
      <w:proofErr w:type="gramEnd"/>
      <w:r>
        <w:t xml:space="preserve"> utilisé</w:t>
      </w:r>
      <w:r w:rsidR="00A94020">
        <w:t xml:space="preserve"> pour ce projet provient d’un autre projet réalisé avant le TPI. Il a fallu cependant adapter certaines valeurs pour qu’elles correspondent avec le projet actuel.</w:t>
      </w:r>
    </w:p>
    <w:p w14:paraId="248D31DE" w14:textId="0DC701BB" w:rsidR="00A94020" w:rsidRDefault="00A94020" w:rsidP="00FC3F47"/>
    <w:p w14:paraId="4E46A98B" w14:textId="6B0BAA78" w:rsidR="00A94020" w:rsidRDefault="00A94020" w:rsidP="00FC3F47">
      <w:r>
        <w:t xml:space="preserve">Pour mettre en place le workflow sur GitHub, il faut se rendre dans l’onglet </w:t>
      </w:r>
      <w:r>
        <w:rPr>
          <w:b/>
          <w:bCs/>
        </w:rPr>
        <w:t>Actions</w:t>
      </w:r>
      <w:r>
        <w:t xml:space="preserve"> depuis lequel on peut </w:t>
      </w:r>
      <w:r w:rsidR="00B64F04">
        <w:t xml:space="preserve">créer le </w:t>
      </w:r>
      <w:proofErr w:type="gramStart"/>
      <w:r w:rsidR="00B64F04">
        <w:t>fichier .</w:t>
      </w:r>
      <w:proofErr w:type="spellStart"/>
      <w:r w:rsidR="00B64F04">
        <w:t>yml</w:t>
      </w:r>
      <w:proofErr w:type="spellEnd"/>
      <w:proofErr w:type="gramEnd"/>
      <w:r w:rsidR="00B64F04">
        <w:t>.</w:t>
      </w:r>
    </w:p>
    <w:p w14:paraId="5F49FDDA" w14:textId="52289756" w:rsidR="00474DED" w:rsidRDefault="00474DED">
      <w:pPr>
        <w:jc w:val="left"/>
      </w:pPr>
    </w:p>
    <w:p w14:paraId="173605FD" w14:textId="429EC074" w:rsidR="00B64F04" w:rsidRDefault="00B64F04" w:rsidP="00FC3F47">
      <w:r>
        <w:t xml:space="preserve">Une fois le fichier ajouté au projet, on peut essayer la mise en place des tests en faisant un push sur le repository, </w:t>
      </w:r>
      <w:r w:rsidR="008E7A87" w:rsidRPr="008E7A87">
        <w:t>ce qui déclenchera le test configuré précédemment.</w:t>
      </w:r>
    </w:p>
    <w:p w14:paraId="7B6C99FB" w14:textId="77777777" w:rsidR="008E7A87" w:rsidRDefault="008E7A87" w:rsidP="00FC3F47"/>
    <w:p w14:paraId="64CC8B7E" w14:textId="77777777" w:rsidR="00B64F04" w:rsidRDefault="00B64F04" w:rsidP="00B64F04">
      <w:pPr>
        <w:keepNext/>
      </w:pPr>
      <w:r w:rsidRPr="00B64F04">
        <w:rPr>
          <w:noProof/>
        </w:rPr>
        <w:drawing>
          <wp:inline distT="0" distB="0" distL="0" distR="0" wp14:anchorId="416529BF" wp14:editId="19AD981D">
            <wp:extent cx="5759450" cy="782320"/>
            <wp:effectExtent l="19050" t="19050" r="12700" b="17780"/>
            <wp:docPr id="381331852"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31852" name="Image 1" descr="Une image contenant texte, Police, ligne, capture d’écran&#10;&#10;Description générée automatiquement"/>
                    <pic:cNvPicPr/>
                  </pic:nvPicPr>
                  <pic:blipFill>
                    <a:blip r:embed="rId47"/>
                    <a:stretch>
                      <a:fillRect/>
                    </a:stretch>
                  </pic:blipFill>
                  <pic:spPr>
                    <a:xfrm>
                      <a:off x="0" y="0"/>
                      <a:ext cx="5759450" cy="782320"/>
                    </a:xfrm>
                    <a:prstGeom prst="rect">
                      <a:avLst/>
                    </a:prstGeom>
                    <a:ln>
                      <a:solidFill>
                        <a:schemeClr val="tx1">
                          <a:lumMod val="50000"/>
                          <a:lumOff val="50000"/>
                        </a:schemeClr>
                      </a:solidFill>
                    </a:ln>
                  </pic:spPr>
                </pic:pic>
              </a:graphicData>
            </a:graphic>
          </wp:inline>
        </w:drawing>
      </w:r>
    </w:p>
    <w:p w14:paraId="57AAE955" w14:textId="0AE32E27" w:rsidR="00B64F04" w:rsidRPr="00A94020" w:rsidRDefault="00000000" w:rsidP="00B64F04">
      <w:pPr>
        <w:pStyle w:val="Lgende"/>
      </w:pPr>
      <w:fldSimple w:instr=" SEQ Figure \* ARABIC ">
        <w:bookmarkStart w:id="125" w:name="_Toc168313750"/>
        <w:r w:rsidR="0030329E">
          <w:rPr>
            <w:noProof/>
          </w:rPr>
          <w:t>32</w:t>
        </w:r>
      </w:fldSimple>
      <w:r w:rsidR="00B64F04">
        <w:t xml:space="preserve">. Test automatisé </w:t>
      </w:r>
      <w:r w:rsidR="00B64F04" w:rsidRPr="00BB6311">
        <w:t>réussi</w:t>
      </w:r>
      <w:r w:rsidR="00B64F04">
        <w:t xml:space="preserve"> sur GitHub Actions.</w:t>
      </w:r>
      <w:bookmarkEnd w:id="125"/>
    </w:p>
    <w:p w14:paraId="5A418A6F" w14:textId="77777777" w:rsidR="00FC3F47" w:rsidRDefault="00FC3F47" w:rsidP="00A26E71"/>
    <w:p w14:paraId="625F4602" w14:textId="17464EEA" w:rsidR="00FC3F47" w:rsidRDefault="00FC3F47" w:rsidP="00FC3F47">
      <w:pPr>
        <w:pStyle w:val="Titre3"/>
      </w:pPr>
      <w:bookmarkStart w:id="126" w:name="_Toc168319734"/>
      <w:r>
        <w:t>Création d’un test Laravel Dusk</w:t>
      </w:r>
      <w:bookmarkEnd w:id="126"/>
    </w:p>
    <w:p w14:paraId="30B5C897" w14:textId="77777777" w:rsidR="00FC3F47" w:rsidRDefault="00FC3F47" w:rsidP="00A26E71"/>
    <w:p w14:paraId="7FEB6036" w14:textId="14315A48" w:rsidR="00241DD9" w:rsidRDefault="00241DD9" w:rsidP="00A26E71">
      <w:r>
        <w:t>Dans ce cette partie</w:t>
      </w:r>
      <w:r w:rsidR="00D3460E">
        <w:t>,</w:t>
      </w:r>
      <w:r>
        <w:t xml:space="preserve"> </w:t>
      </w:r>
      <w:r w:rsidR="00D3460E">
        <w:t>est</w:t>
      </w:r>
      <w:r>
        <w:t xml:space="preserve"> détaillée la mise en place du test </w:t>
      </w:r>
      <w:proofErr w:type="spellStart"/>
      <w:r>
        <w:rPr>
          <w:b/>
          <w:bCs/>
        </w:rPr>
        <w:t>CreateTeamTest</w:t>
      </w:r>
      <w:proofErr w:type="spellEnd"/>
      <w:r>
        <w:t xml:space="preserve"> qui permet de tester la création d’une équipe au complet. </w:t>
      </w:r>
    </w:p>
    <w:p w14:paraId="6563118C" w14:textId="77777777" w:rsidR="00241DD9" w:rsidRDefault="00241DD9" w:rsidP="00A26E71"/>
    <w:p w14:paraId="69E2DA53" w14:textId="16C34FB1" w:rsidR="00241DD9" w:rsidRDefault="00241DD9" w:rsidP="00A26E71">
      <w:r>
        <w:t>Pour créer le fichier contenant le test, il faut exécuter la commande suivante :</w:t>
      </w:r>
    </w:p>
    <w:p w14:paraId="50C52F56" w14:textId="77777777" w:rsidR="00241DD9" w:rsidRDefault="00241DD9" w:rsidP="00A26E71"/>
    <w:p w14:paraId="586C1FBA" w14:textId="054C208E" w:rsidR="00241DD9" w:rsidRPr="00EF5AD6" w:rsidRDefault="00241DD9" w:rsidP="00241DD9">
      <w:pPr>
        <w:pStyle w:val="Code"/>
        <w:rPr>
          <w:lang w:val="fr-CH"/>
        </w:rPr>
      </w:pPr>
      <w:r w:rsidRPr="00EF5AD6">
        <w:rPr>
          <w:lang w:val="fr-CH"/>
        </w:rPr>
        <w:t xml:space="preserve">$ </w:t>
      </w:r>
      <w:proofErr w:type="spellStart"/>
      <w:r w:rsidRPr="00EF5AD6">
        <w:rPr>
          <w:lang w:val="fr-CH"/>
        </w:rPr>
        <w:t>php</w:t>
      </w:r>
      <w:proofErr w:type="spellEnd"/>
      <w:r w:rsidRPr="00EF5AD6">
        <w:rPr>
          <w:lang w:val="fr-CH"/>
        </w:rPr>
        <w:t xml:space="preserve"> artisan </w:t>
      </w:r>
      <w:proofErr w:type="spellStart"/>
      <w:proofErr w:type="gramStart"/>
      <w:r w:rsidRPr="00EF5AD6">
        <w:rPr>
          <w:lang w:val="fr-CH"/>
        </w:rPr>
        <w:t>dusk:make</w:t>
      </w:r>
      <w:proofErr w:type="spellEnd"/>
      <w:proofErr w:type="gramEnd"/>
      <w:r w:rsidRPr="00EF5AD6">
        <w:rPr>
          <w:lang w:val="fr-CH"/>
        </w:rPr>
        <w:t xml:space="preserve"> </w:t>
      </w:r>
      <w:proofErr w:type="spellStart"/>
      <w:r w:rsidR="00E95751" w:rsidRPr="00EF5AD6">
        <w:rPr>
          <w:lang w:val="fr-CH"/>
        </w:rPr>
        <w:t>testCreateTeam</w:t>
      </w:r>
      <w:proofErr w:type="spellEnd"/>
    </w:p>
    <w:p w14:paraId="4A65E91E" w14:textId="77777777" w:rsidR="00241DD9" w:rsidRPr="00EF5AD6" w:rsidRDefault="00241DD9" w:rsidP="00A26E71"/>
    <w:p w14:paraId="5E2B39F3" w14:textId="44612E0F" w:rsidR="00B132C7" w:rsidRDefault="00B132C7" w:rsidP="00A26E71">
      <w:r>
        <w:t xml:space="preserve">Une fois terminé, un nouveau fichier est créé dans le dossier </w:t>
      </w:r>
      <w:r>
        <w:rPr>
          <w:b/>
          <w:bCs/>
        </w:rPr>
        <w:t>Browser</w:t>
      </w:r>
      <w:r>
        <w:t>.</w:t>
      </w:r>
    </w:p>
    <w:p w14:paraId="6E64DD5D" w14:textId="77777777" w:rsidR="00D3460E" w:rsidRDefault="00D3460E" w:rsidP="00A26E71"/>
    <w:p w14:paraId="77E4B547" w14:textId="5EF464BB" w:rsidR="00D3460E" w:rsidRDefault="00D3460E" w:rsidP="00A26E71">
      <w:r>
        <w:t>Voici le code en détails comment ce test a été mis en place :</w:t>
      </w:r>
    </w:p>
    <w:p w14:paraId="255D7BDE" w14:textId="77777777" w:rsidR="00D3460E" w:rsidRDefault="00D3460E" w:rsidP="00A26E71"/>
    <w:p w14:paraId="652E3DCA" w14:textId="77777777" w:rsidR="00D3460E" w:rsidRPr="00D3460E" w:rsidRDefault="00D3460E" w:rsidP="00D3460E">
      <w:pPr>
        <w:pStyle w:val="Code"/>
      </w:pPr>
      <w:r w:rsidRPr="00D3460E">
        <w:t xml:space="preserve">class </w:t>
      </w:r>
      <w:proofErr w:type="spellStart"/>
      <w:r w:rsidRPr="00D3460E">
        <w:t>CreateTeamTest</w:t>
      </w:r>
      <w:proofErr w:type="spellEnd"/>
      <w:r w:rsidRPr="00D3460E">
        <w:t xml:space="preserve"> extends </w:t>
      </w:r>
      <w:proofErr w:type="spellStart"/>
      <w:proofErr w:type="gramStart"/>
      <w:r w:rsidRPr="00D3460E">
        <w:t>DuskTestCase</w:t>
      </w:r>
      <w:proofErr w:type="spellEnd"/>
      <w:proofErr w:type="gramEnd"/>
    </w:p>
    <w:p w14:paraId="3A055E7A" w14:textId="77777777" w:rsidR="00D3460E" w:rsidRPr="00D3460E" w:rsidRDefault="00D3460E" w:rsidP="00D3460E">
      <w:pPr>
        <w:pStyle w:val="Code"/>
      </w:pPr>
      <w:r w:rsidRPr="00D3460E">
        <w:t>{</w:t>
      </w:r>
    </w:p>
    <w:p w14:paraId="7B063DF7" w14:textId="77777777" w:rsidR="00D3460E" w:rsidRDefault="00D3460E" w:rsidP="00D3460E">
      <w:pPr>
        <w:pStyle w:val="Code"/>
      </w:pPr>
      <w:r w:rsidRPr="00D3460E">
        <w:t xml:space="preserve">    use </w:t>
      </w:r>
      <w:proofErr w:type="spellStart"/>
      <w:proofErr w:type="gramStart"/>
      <w:r w:rsidRPr="00D3460E">
        <w:t>DatabaseMigrations</w:t>
      </w:r>
      <w:proofErr w:type="spellEnd"/>
      <w:r w:rsidRPr="00D3460E">
        <w:t>;</w:t>
      </w:r>
      <w:proofErr w:type="gramEnd"/>
    </w:p>
    <w:p w14:paraId="0B5D74F9" w14:textId="5F4D4463" w:rsidR="00D3460E" w:rsidRPr="00A21070" w:rsidRDefault="00D3460E" w:rsidP="00D3460E">
      <w:pPr>
        <w:pStyle w:val="Code"/>
        <w:rPr>
          <w:lang w:val="fr-CH"/>
        </w:rPr>
      </w:pPr>
      <w:r w:rsidRPr="00A21070">
        <w:rPr>
          <w:lang w:val="fr-CH"/>
        </w:rPr>
        <w:t>...</w:t>
      </w:r>
    </w:p>
    <w:p w14:paraId="6DA69E56" w14:textId="77777777" w:rsidR="00D3460E" w:rsidRPr="00A21070" w:rsidRDefault="00D3460E" w:rsidP="00A26E71"/>
    <w:p w14:paraId="10EC208C" w14:textId="39AAA1FD" w:rsidR="00D3460E" w:rsidRDefault="00D3460E" w:rsidP="00A26E71">
      <w:r w:rsidRPr="00D3460E">
        <w:t xml:space="preserve">L’utilisation de </w:t>
      </w:r>
      <w:r w:rsidRPr="00D3460E">
        <w:rPr>
          <w:b/>
          <w:bCs/>
        </w:rPr>
        <w:t xml:space="preserve">use </w:t>
      </w:r>
      <w:proofErr w:type="spellStart"/>
      <w:r w:rsidRPr="00D3460E">
        <w:rPr>
          <w:b/>
          <w:bCs/>
        </w:rPr>
        <w:t>DatabaseMigrations</w:t>
      </w:r>
      <w:proofErr w:type="spellEnd"/>
      <w:r w:rsidRPr="00D3460E">
        <w:t xml:space="preserve"> p</w:t>
      </w:r>
      <w:r>
        <w:t>ermet de lancer une migration à chaque nouveau test. Cela permet de s’assurer que chaque test est effectué avec des données propres.</w:t>
      </w:r>
    </w:p>
    <w:p w14:paraId="401A20C2" w14:textId="77777777" w:rsidR="00F2561C" w:rsidRDefault="00F2561C" w:rsidP="00A26E71"/>
    <w:p w14:paraId="5A7C5F30" w14:textId="77777777" w:rsidR="00F2561C" w:rsidRPr="00F2561C" w:rsidRDefault="00F2561C" w:rsidP="00F2561C">
      <w:pPr>
        <w:pStyle w:val="Code"/>
      </w:pPr>
      <w:r w:rsidRPr="00F2561C">
        <w:t xml:space="preserve">public function </w:t>
      </w:r>
      <w:proofErr w:type="spellStart"/>
      <w:proofErr w:type="gramStart"/>
      <w:r w:rsidRPr="00F2561C">
        <w:t>testCreateTeam</w:t>
      </w:r>
      <w:proofErr w:type="spellEnd"/>
      <w:r w:rsidRPr="00F2561C">
        <w:t>(</w:t>
      </w:r>
      <w:proofErr w:type="gramEnd"/>
      <w:r w:rsidRPr="00F2561C">
        <w:t>): void</w:t>
      </w:r>
    </w:p>
    <w:p w14:paraId="705C965E" w14:textId="77777777" w:rsidR="00F2561C" w:rsidRPr="00F2561C" w:rsidRDefault="00F2561C" w:rsidP="00F2561C">
      <w:pPr>
        <w:pStyle w:val="Code"/>
      </w:pPr>
      <w:r w:rsidRPr="00F2561C">
        <w:t>{</w:t>
      </w:r>
    </w:p>
    <w:p w14:paraId="2B017D80" w14:textId="77777777" w:rsidR="00F2561C" w:rsidRPr="00F2561C" w:rsidRDefault="00F2561C" w:rsidP="00AD4636">
      <w:pPr>
        <w:pStyle w:val="Comment"/>
      </w:pPr>
      <w:r w:rsidRPr="00F2561C">
        <w:t>    // Arrange</w:t>
      </w:r>
    </w:p>
    <w:p w14:paraId="733859F5" w14:textId="77777777" w:rsidR="00F2561C" w:rsidRPr="00F2561C" w:rsidRDefault="00F2561C" w:rsidP="00F2561C">
      <w:pPr>
        <w:pStyle w:val="Code"/>
      </w:pPr>
      <w:r w:rsidRPr="00F2561C">
        <w:t xml:space="preserve">    $user = </w:t>
      </w:r>
      <w:proofErr w:type="gramStart"/>
      <w:r w:rsidRPr="00F2561C">
        <w:t>User::</w:t>
      </w:r>
      <w:proofErr w:type="gramEnd"/>
      <w:r w:rsidRPr="00F2561C">
        <w:t>factory()-&gt;create([</w:t>
      </w:r>
    </w:p>
    <w:p w14:paraId="53E010A0" w14:textId="77777777" w:rsidR="00F2561C" w:rsidRPr="00F2561C" w:rsidRDefault="00F2561C" w:rsidP="00F2561C">
      <w:pPr>
        <w:pStyle w:val="Code"/>
      </w:pPr>
      <w:r w:rsidRPr="00F2561C">
        <w:t>        'username' =&gt; '</w:t>
      </w:r>
      <w:proofErr w:type="spellStart"/>
      <w:r w:rsidRPr="00F2561C">
        <w:t>jDoe</w:t>
      </w:r>
      <w:proofErr w:type="spellEnd"/>
      <w:r w:rsidRPr="00F2561C">
        <w:t>',</w:t>
      </w:r>
    </w:p>
    <w:p w14:paraId="55EAB772" w14:textId="77777777" w:rsidR="00F2561C" w:rsidRPr="00A21070" w:rsidRDefault="00F2561C" w:rsidP="00F2561C">
      <w:pPr>
        <w:pStyle w:val="Code"/>
      </w:pPr>
      <w:r w:rsidRPr="00F2561C">
        <w:t xml:space="preserve">        </w:t>
      </w:r>
      <w:r w:rsidRPr="00A21070">
        <w:t>'email' =&gt; 'johndoe@gmail.com',</w:t>
      </w:r>
    </w:p>
    <w:p w14:paraId="288C6AC8" w14:textId="77777777" w:rsidR="00F2561C" w:rsidRPr="00EF5AD6" w:rsidRDefault="00F2561C" w:rsidP="00F2561C">
      <w:pPr>
        <w:pStyle w:val="Code"/>
        <w:rPr>
          <w:lang w:val="fr-CH"/>
        </w:rPr>
      </w:pPr>
      <w:r w:rsidRPr="00A21070">
        <w:t xml:space="preserve">        </w:t>
      </w:r>
      <w:r w:rsidRPr="00EF5AD6">
        <w:rPr>
          <w:lang w:val="fr-CH"/>
        </w:rPr>
        <w:t xml:space="preserve">'password' =&gt; </w:t>
      </w:r>
      <w:proofErr w:type="spellStart"/>
      <w:proofErr w:type="gramStart"/>
      <w:r w:rsidRPr="00EF5AD6">
        <w:rPr>
          <w:lang w:val="fr-CH"/>
        </w:rPr>
        <w:t>bcrypt</w:t>
      </w:r>
      <w:proofErr w:type="spellEnd"/>
      <w:r w:rsidRPr="00EF5AD6">
        <w:rPr>
          <w:lang w:val="fr-CH"/>
        </w:rPr>
        <w:t>(</w:t>
      </w:r>
      <w:proofErr w:type="gramEnd"/>
      <w:r w:rsidRPr="00EF5AD6">
        <w:rPr>
          <w:lang w:val="fr-CH"/>
        </w:rPr>
        <w:t>'0000'),</w:t>
      </w:r>
    </w:p>
    <w:p w14:paraId="2DE93062" w14:textId="77777777" w:rsidR="00F2561C" w:rsidRPr="00EF5AD6" w:rsidRDefault="00F2561C" w:rsidP="00F2561C">
      <w:pPr>
        <w:pStyle w:val="Code"/>
        <w:rPr>
          <w:lang w:val="fr-CH"/>
        </w:rPr>
      </w:pPr>
      <w:r w:rsidRPr="00EF5AD6">
        <w:rPr>
          <w:lang w:val="fr-CH"/>
        </w:rPr>
        <w:t>        'admin' =&gt; false,</w:t>
      </w:r>
    </w:p>
    <w:p w14:paraId="65F1DC24" w14:textId="77777777" w:rsidR="00F2561C" w:rsidRPr="00EF5AD6" w:rsidRDefault="00F2561C" w:rsidP="00F2561C">
      <w:pPr>
        <w:pStyle w:val="Code"/>
        <w:rPr>
          <w:lang w:val="fr-CH"/>
        </w:rPr>
      </w:pPr>
      <w:r w:rsidRPr="00EF5AD6">
        <w:rPr>
          <w:lang w:val="fr-CH"/>
        </w:rPr>
        <w:t>    ]);</w:t>
      </w:r>
    </w:p>
    <w:p w14:paraId="30061688" w14:textId="77777777" w:rsidR="00F2561C" w:rsidRDefault="00F2561C" w:rsidP="00A26E71"/>
    <w:p w14:paraId="2BD8B655" w14:textId="32E09A07" w:rsidR="00F2561C" w:rsidRDefault="00F2561C" w:rsidP="00A26E71">
      <w:r>
        <w:t>Avant de lancer les différentes étapes du test, il faut créer un nouvel utilisateur. Afin de simuler au mieux le comportement d’un utilisateur lambda, celui-ci ne privilégie pas des droits admins.</w:t>
      </w:r>
    </w:p>
    <w:p w14:paraId="269C78B4" w14:textId="77777777" w:rsidR="00F2561C" w:rsidRDefault="00F2561C" w:rsidP="00A26E71"/>
    <w:p w14:paraId="4DD03842" w14:textId="77777777" w:rsidR="00F2561C" w:rsidRDefault="00F2561C" w:rsidP="00A26E71"/>
    <w:p w14:paraId="3C36B82C" w14:textId="77777777" w:rsidR="00F2561C" w:rsidRPr="00F2561C" w:rsidRDefault="00F2561C" w:rsidP="00AD4636">
      <w:pPr>
        <w:pStyle w:val="Comment"/>
      </w:pPr>
      <w:r w:rsidRPr="00F2561C">
        <w:t>// Act</w:t>
      </w:r>
    </w:p>
    <w:p w14:paraId="1A4448DA" w14:textId="77777777" w:rsidR="00F2561C" w:rsidRPr="00F2561C" w:rsidRDefault="00F2561C" w:rsidP="00F2561C">
      <w:pPr>
        <w:pStyle w:val="Code"/>
      </w:pPr>
      <w:r w:rsidRPr="00F2561C">
        <w:t>    $this-&gt;</w:t>
      </w:r>
      <w:proofErr w:type="gramStart"/>
      <w:r w:rsidRPr="00F2561C">
        <w:t>browse(</w:t>
      </w:r>
      <w:proofErr w:type="gramEnd"/>
      <w:r w:rsidRPr="00F2561C">
        <w:t>function (Browser $browser) use ($user) {</w:t>
      </w:r>
    </w:p>
    <w:p w14:paraId="48AB9701" w14:textId="77777777" w:rsidR="00F2561C" w:rsidRPr="00EF5AD6" w:rsidRDefault="00F2561C" w:rsidP="00F2561C">
      <w:pPr>
        <w:pStyle w:val="Code"/>
        <w:rPr>
          <w:lang w:val="fr-CH"/>
        </w:rPr>
      </w:pPr>
      <w:r w:rsidRPr="00F2561C">
        <w:t xml:space="preserve">        </w:t>
      </w:r>
      <w:r w:rsidRPr="00EF5AD6">
        <w:rPr>
          <w:lang w:val="fr-CH"/>
        </w:rPr>
        <w:t>$browser-&gt;</w:t>
      </w:r>
      <w:proofErr w:type="spellStart"/>
      <w:proofErr w:type="gramStart"/>
      <w:r w:rsidRPr="00EF5AD6">
        <w:rPr>
          <w:lang w:val="fr-CH"/>
        </w:rPr>
        <w:t>visit</w:t>
      </w:r>
      <w:proofErr w:type="spellEnd"/>
      <w:r w:rsidRPr="00EF5AD6">
        <w:rPr>
          <w:lang w:val="fr-CH"/>
        </w:rPr>
        <w:t>(</w:t>
      </w:r>
      <w:proofErr w:type="gramEnd"/>
      <w:r w:rsidRPr="00EF5AD6">
        <w:rPr>
          <w:lang w:val="fr-CH"/>
        </w:rPr>
        <w:t>'/')</w:t>
      </w:r>
    </w:p>
    <w:p w14:paraId="79CCE9F6" w14:textId="77777777" w:rsidR="00F2561C" w:rsidRPr="00EF5AD6" w:rsidRDefault="00F2561C" w:rsidP="00F2561C">
      <w:pPr>
        <w:pStyle w:val="Code"/>
        <w:rPr>
          <w:lang w:val="fr-CH"/>
        </w:rPr>
      </w:pPr>
    </w:p>
    <w:p w14:paraId="45387216" w14:textId="77777777" w:rsidR="00F2561C" w:rsidRPr="00305799" w:rsidRDefault="00F2561C" w:rsidP="00AD4636">
      <w:pPr>
        <w:pStyle w:val="Comment"/>
        <w:rPr>
          <w:lang w:val="fr-CH"/>
        </w:rPr>
      </w:pPr>
      <w:r w:rsidRPr="00305799">
        <w:rPr>
          <w:lang w:val="fr-CH"/>
        </w:rPr>
        <w:t>                // Login</w:t>
      </w:r>
    </w:p>
    <w:p w14:paraId="217D893D" w14:textId="77777777" w:rsidR="00F2561C" w:rsidRPr="00EF5AD6" w:rsidRDefault="00F2561C" w:rsidP="00F2561C">
      <w:pPr>
        <w:pStyle w:val="Code"/>
        <w:rPr>
          <w:lang w:val="fr-CH"/>
        </w:rPr>
      </w:pPr>
      <w:r w:rsidRPr="00EF5AD6">
        <w:rPr>
          <w:lang w:val="fr-CH"/>
        </w:rPr>
        <w:t>                -&gt;</w:t>
      </w:r>
      <w:proofErr w:type="spellStart"/>
      <w:proofErr w:type="gramStart"/>
      <w:r w:rsidRPr="00EF5AD6">
        <w:rPr>
          <w:lang w:val="fr-CH"/>
        </w:rPr>
        <w:t>clickLink</w:t>
      </w:r>
      <w:proofErr w:type="spellEnd"/>
      <w:r w:rsidRPr="00EF5AD6">
        <w:rPr>
          <w:lang w:val="fr-CH"/>
        </w:rPr>
        <w:t>(</w:t>
      </w:r>
      <w:proofErr w:type="gramEnd"/>
      <w:r w:rsidRPr="00EF5AD6">
        <w:rPr>
          <w:lang w:val="fr-CH"/>
        </w:rPr>
        <w:t>'Se connecter')</w:t>
      </w:r>
    </w:p>
    <w:p w14:paraId="6806BB6E" w14:textId="77777777" w:rsidR="00F2561C" w:rsidRPr="00EF5AD6" w:rsidRDefault="00F2561C" w:rsidP="00F2561C">
      <w:pPr>
        <w:pStyle w:val="Code"/>
        <w:rPr>
          <w:lang w:val="fr-CH"/>
        </w:rPr>
      </w:pPr>
      <w:r w:rsidRPr="00EF5AD6">
        <w:rPr>
          <w:lang w:val="fr-CH"/>
        </w:rPr>
        <w:t>                -&gt;</w:t>
      </w:r>
      <w:proofErr w:type="gramStart"/>
      <w:r w:rsidRPr="00EF5AD6">
        <w:rPr>
          <w:lang w:val="fr-CH"/>
        </w:rPr>
        <w:t>type(</w:t>
      </w:r>
      <w:proofErr w:type="gramEnd"/>
      <w:r w:rsidRPr="00EF5AD6">
        <w:rPr>
          <w:lang w:val="fr-CH"/>
        </w:rPr>
        <w:t>'email', $user-&gt;username)</w:t>
      </w:r>
    </w:p>
    <w:p w14:paraId="655155BB" w14:textId="77777777" w:rsidR="00F2561C" w:rsidRPr="00EF5AD6" w:rsidRDefault="00F2561C" w:rsidP="00F2561C">
      <w:pPr>
        <w:pStyle w:val="Code"/>
        <w:rPr>
          <w:lang w:val="fr-CH"/>
        </w:rPr>
      </w:pPr>
      <w:r w:rsidRPr="00EF5AD6">
        <w:rPr>
          <w:lang w:val="fr-CH"/>
        </w:rPr>
        <w:t>                -&gt;</w:t>
      </w:r>
      <w:proofErr w:type="gramStart"/>
      <w:r w:rsidRPr="00EF5AD6">
        <w:rPr>
          <w:lang w:val="fr-CH"/>
        </w:rPr>
        <w:t>type(</w:t>
      </w:r>
      <w:proofErr w:type="gramEnd"/>
      <w:r w:rsidRPr="00EF5AD6">
        <w:rPr>
          <w:lang w:val="fr-CH"/>
        </w:rPr>
        <w:t>'password', '0000')</w:t>
      </w:r>
    </w:p>
    <w:p w14:paraId="7C52E0EA" w14:textId="77777777" w:rsidR="00F2561C" w:rsidRPr="00EF5AD6" w:rsidRDefault="00F2561C" w:rsidP="00F2561C">
      <w:pPr>
        <w:pStyle w:val="Code"/>
        <w:rPr>
          <w:lang w:val="fr-CH"/>
        </w:rPr>
      </w:pPr>
      <w:r w:rsidRPr="00EF5AD6">
        <w:rPr>
          <w:lang w:val="fr-CH"/>
        </w:rPr>
        <w:t>                -&gt;click('@login-</w:t>
      </w:r>
      <w:proofErr w:type="spellStart"/>
      <w:r w:rsidRPr="00EF5AD6">
        <w:rPr>
          <w:lang w:val="fr-CH"/>
        </w:rPr>
        <w:t>button</w:t>
      </w:r>
      <w:proofErr w:type="spellEnd"/>
      <w:r w:rsidRPr="00EF5AD6">
        <w:rPr>
          <w:lang w:val="fr-CH"/>
        </w:rPr>
        <w:t>')</w:t>
      </w:r>
    </w:p>
    <w:p w14:paraId="6AB2D738" w14:textId="77777777" w:rsidR="00F2561C" w:rsidRDefault="00F2561C" w:rsidP="00A26E71"/>
    <w:p w14:paraId="0E03A762" w14:textId="77777777" w:rsidR="002C570D" w:rsidRDefault="00F2561C" w:rsidP="00A26E71">
      <w:r>
        <w:t>Dans cette partie, Dusk va accéder au navigateur à l’aide du pilote Chrome discuté précédemment</w:t>
      </w:r>
      <w:r w:rsidR="002C570D">
        <w:t xml:space="preserve">. Une fois le site chargé, le lien contenant le texte « Se connecter » sera activé, ce qui va permettre d’être redirigé sur le formulaire de connexion. Sur ce formulaire, les informations de connexion seront entrées et le bouton de connexion sera enclenché. </w:t>
      </w:r>
    </w:p>
    <w:p w14:paraId="4F7976F9" w14:textId="77777777" w:rsidR="002C570D" w:rsidRDefault="002C570D" w:rsidP="00A26E71"/>
    <w:p w14:paraId="07CB1D36" w14:textId="1F77492C" w:rsidR="00F2561C" w:rsidRDefault="002C570D" w:rsidP="00A26E71">
      <w:r>
        <w:t xml:space="preserve">Ce bouton est marqué l’attribut </w:t>
      </w:r>
      <w:proofErr w:type="spellStart"/>
      <w:r>
        <w:rPr>
          <w:b/>
          <w:bCs/>
        </w:rPr>
        <w:t>dusk</w:t>
      </w:r>
      <w:proofErr w:type="spellEnd"/>
      <w:r>
        <w:t xml:space="preserve"> sur la balise HTML responsable de la soumission du formulaire comme montré ci-après :</w:t>
      </w:r>
    </w:p>
    <w:p w14:paraId="0B99477D" w14:textId="77777777" w:rsidR="002C570D" w:rsidRDefault="002C570D" w:rsidP="00A26E71"/>
    <w:p w14:paraId="7A643DDF" w14:textId="77777777" w:rsidR="002C570D" w:rsidRPr="002C570D" w:rsidRDefault="002C570D" w:rsidP="002C570D">
      <w:pPr>
        <w:pStyle w:val="Code"/>
        <w:rPr>
          <w:lang w:val="fr-CH"/>
        </w:rPr>
      </w:pPr>
      <w:r w:rsidRPr="002C570D">
        <w:rPr>
          <w:lang w:val="fr-CH"/>
        </w:rPr>
        <w:lastRenderedPageBreak/>
        <w:t>&lt;</w:t>
      </w:r>
      <w:proofErr w:type="gramStart"/>
      <w:r w:rsidRPr="002C570D">
        <w:rPr>
          <w:lang w:val="fr-CH"/>
        </w:rPr>
        <w:t>input</w:t>
      </w:r>
      <w:proofErr w:type="gramEnd"/>
      <w:r w:rsidRPr="002C570D">
        <w:rPr>
          <w:lang w:val="fr-CH"/>
        </w:rPr>
        <w:t xml:space="preserve"> type="</w:t>
      </w:r>
      <w:proofErr w:type="spellStart"/>
      <w:r w:rsidRPr="002C570D">
        <w:rPr>
          <w:lang w:val="fr-CH"/>
        </w:rPr>
        <w:t>submit</w:t>
      </w:r>
      <w:proofErr w:type="spellEnd"/>
      <w:r w:rsidRPr="002C570D">
        <w:rPr>
          <w:lang w:val="fr-CH"/>
        </w:rPr>
        <w:t xml:space="preserve">" value="Se connecter" </w:t>
      </w:r>
      <w:proofErr w:type="spellStart"/>
      <w:r w:rsidRPr="002C570D">
        <w:rPr>
          <w:lang w:val="fr-CH"/>
        </w:rPr>
        <w:t>dusk</w:t>
      </w:r>
      <w:proofErr w:type="spellEnd"/>
      <w:r w:rsidRPr="002C570D">
        <w:rPr>
          <w:lang w:val="fr-CH"/>
        </w:rPr>
        <w:t>="login-</w:t>
      </w:r>
      <w:proofErr w:type="spellStart"/>
      <w:r w:rsidRPr="002C570D">
        <w:rPr>
          <w:lang w:val="fr-CH"/>
        </w:rPr>
        <w:t>button</w:t>
      </w:r>
      <w:proofErr w:type="spellEnd"/>
      <w:r w:rsidRPr="002C570D">
        <w:rPr>
          <w:lang w:val="fr-CH"/>
        </w:rPr>
        <w:t>"&gt;</w:t>
      </w:r>
    </w:p>
    <w:p w14:paraId="60636C19" w14:textId="77777777" w:rsidR="002C570D" w:rsidRPr="002C570D" w:rsidRDefault="002C570D" w:rsidP="00A26E71"/>
    <w:p w14:paraId="17B0738E" w14:textId="20993924" w:rsidR="00F2561C" w:rsidRDefault="002C570D" w:rsidP="00A26E71">
      <w:r>
        <w:t xml:space="preserve">Cet attribut permet de </w:t>
      </w:r>
      <w:r w:rsidR="000F1402">
        <w:t>cibler précisément</w:t>
      </w:r>
      <w:r>
        <w:t xml:space="preserve"> </w:t>
      </w:r>
      <w:r w:rsidR="000F1402">
        <w:t>lors des interactions simulées par les tests.</w:t>
      </w:r>
    </w:p>
    <w:p w14:paraId="000B1563" w14:textId="77777777" w:rsidR="002C570D" w:rsidRDefault="002C570D" w:rsidP="00A26E71"/>
    <w:p w14:paraId="46585A09" w14:textId="72E6D9FA" w:rsidR="002C570D" w:rsidRDefault="002C570D" w:rsidP="00A26E71">
      <w:r>
        <w:t>Le reste des étapes de ce test ayant un fonctionnement similaire à ce qui vient d’être vu, elles ne seront pas discutées ici.</w:t>
      </w:r>
    </w:p>
    <w:p w14:paraId="386C9051" w14:textId="77777777" w:rsidR="002C570D" w:rsidRDefault="002C570D" w:rsidP="00A26E71"/>
    <w:p w14:paraId="10D2FBA0" w14:textId="77777777" w:rsidR="002C570D" w:rsidRPr="00A21070" w:rsidRDefault="002C570D" w:rsidP="002C570D">
      <w:pPr>
        <w:pStyle w:val="Code"/>
      </w:pPr>
      <w:r w:rsidRPr="002C570D">
        <w:rPr>
          <w:lang w:val="fr-CH"/>
        </w:rPr>
        <w:t xml:space="preserve">                </w:t>
      </w:r>
      <w:r w:rsidRPr="00A21070">
        <w:t>-&gt;screenshot('finish')</w:t>
      </w:r>
    </w:p>
    <w:p w14:paraId="090BDEB4" w14:textId="77777777" w:rsidR="002C570D" w:rsidRPr="00A21070" w:rsidRDefault="002C570D" w:rsidP="002C570D">
      <w:pPr>
        <w:pStyle w:val="Code"/>
      </w:pPr>
    </w:p>
    <w:p w14:paraId="276B4DFF" w14:textId="77777777" w:rsidR="002C570D" w:rsidRPr="00A21070" w:rsidRDefault="002C570D" w:rsidP="002C570D">
      <w:pPr>
        <w:pStyle w:val="Code"/>
      </w:pPr>
      <w:r w:rsidRPr="00A21070">
        <w:t>                // Assert</w:t>
      </w:r>
    </w:p>
    <w:p w14:paraId="5A9C08BA" w14:textId="77777777" w:rsidR="002C570D" w:rsidRPr="00A21070" w:rsidRDefault="002C570D" w:rsidP="002C570D">
      <w:pPr>
        <w:pStyle w:val="Code"/>
      </w:pPr>
      <w:r w:rsidRPr="00A21070">
        <w:t>                -&gt;</w:t>
      </w:r>
      <w:proofErr w:type="spellStart"/>
      <w:r w:rsidRPr="00A21070">
        <w:t>assertPathIs</w:t>
      </w:r>
      <w:proofErr w:type="spellEnd"/>
      <w:r w:rsidRPr="00A21070">
        <w:t>('/team/1'</w:t>
      </w:r>
      <w:proofErr w:type="gramStart"/>
      <w:r w:rsidRPr="00A21070">
        <w:t>);</w:t>
      </w:r>
      <w:proofErr w:type="gramEnd"/>
    </w:p>
    <w:p w14:paraId="0CAD76B9" w14:textId="77777777" w:rsidR="002C570D" w:rsidRPr="00A21070" w:rsidRDefault="002C570D" w:rsidP="00A26E71">
      <w:pPr>
        <w:rPr>
          <w:lang w:val="en-US"/>
        </w:rPr>
      </w:pPr>
    </w:p>
    <w:p w14:paraId="1D00C4EB" w14:textId="53603EB9" w:rsidR="000F1402" w:rsidRPr="000F1402" w:rsidRDefault="002C570D" w:rsidP="00A26E71">
      <w:r w:rsidRPr="002C570D">
        <w:t>Une fois</w:t>
      </w:r>
      <w:r>
        <w:t xml:space="preserve"> que toutes les étapes du test ont été réalisées, il faut faire une assertion afin de s’assurer que le résultat du test est celui qui est attendu.</w:t>
      </w:r>
      <w:r w:rsidR="000F1402">
        <w:t xml:space="preserve"> Dans le cas de ce test, on s’assure que le lien est celui qui est attendu avec </w:t>
      </w:r>
      <w:proofErr w:type="spellStart"/>
      <w:r w:rsidR="000F1402">
        <w:t>l’</w:t>
      </w:r>
      <w:r w:rsidR="000F1402">
        <w:rPr>
          <w:b/>
          <w:bCs/>
        </w:rPr>
        <w:t>id</w:t>
      </w:r>
      <w:proofErr w:type="spellEnd"/>
      <w:r w:rsidR="000F1402">
        <w:t xml:space="preserve"> correcte de l’équipe, ce qui démontré également l’importance de réaliser une nouvelle migration de la base de données avant chaque nouveau test, car sinon celui-ci serait invalidé.</w:t>
      </w:r>
    </w:p>
    <w:p w14:paraId="4E21A12B" w14:textId="7A42929C" w:rsidR="000F1402" w:rsidRDefault="000F1402">
      <w:pPr>
        <w:jc w:val="left"/>
      </w:pPr>
    </w:p>
    <w:p w14:paraId="3F99F7C2" w14:textId="1DCC9FF8" w:rsidR="00F2561C" w:rsidRDefault="000F1402" w:rsidP="00A26E71">
      <w:r>
        <w:t>De plus ici, une capture d’écran est réalisée afin d’obtenir un visuel de la page que voici :</w:t>
      </w:r>
    </w:p>
    <w:p w14:paraId="282421A6" w14:textId="77777777" w:rsidR="000F1402" w:rsidRDefault="000F1402" w:rsidP="00A26E71"/>
    <w:p w14:paraId="32177820" w14:textId="77777777" w:rsidR="000F1402" w:rsidRDefault="000F1402" w:rsidP="000F1402">
      <w:pPr>
        <w:keepNext/>
      </w:pPr>
      <w:r w:rsidRPr="000F1402">
        <w:rPr>
          <w:noProof/>
        </w:rPr>
        <w:drawing>
          <wp:inline distT="0" distB="0" distL="0" distR="0" wp14:anchorId="108B6D7C" wp14:editId="6732DBDA">
            <wp:extent cx="5483253" cy="3666995"/>
            <wp:effectExtent l="19050" t="19050" r="22225" b="10160"/>
            <wp:docPr id="601104856" name="Image 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4856" name="Image 1" descr="Une image contenant texte, capture d’écran, logiciel, Icône d’ordinateur&#10;&#10;Description générée automatiquement"/>
                    <pic:cNvPicPr/>
                  </pic:nvPicPr>
                  <pic:blipFill rotWithShape="1">
                    <a:blip r:embed="rId48"/>
                    <a:srcRect r="34147" b="14867"/>
                    <a:stretch/>
                  </pic:blipFill>
                  <pic:spPr bwMode="auto">
                    <a:xfrm>
                      <a:off x="0" y="0"/>
                      <a:ext cx="5546230" cy="3709112"/>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5CAB8B53" w14:textId="576A43C7" w:rsidR="000F1402" w:rsidRDefault="00000000" w:rsidP="000F1402">
      <w:pPr>
        <w:pStyle w:val="Lgende"/>
      </w:pPr>
      <w:fldSimple w:instr=" SEQ Figure \* ARABIC ">
        <w:bookmarkStart w:id="127" w:name="_Toc168313751"/>
        <w:r w:rsidR="0030329E">
          <w:rPr>
            <w:noProof/>
          </w:rPr>
          <w:t>33</w:t>
        </w:r>
      </w:fldSimple>
      <w:r w:rsidR="000F1402">
        <w:t>. Capture d'écran provenant d'un test Dusk</w:t>
      </w:r>
      <w:bookmarkEnd w:id="127"/>
    </w:p>
    <w:p w14:paraId="72AEECD6" w14:textId="77777777" w:rsidR="000F1402" w:rsidRDefault="000F1402" w:rsidP="000F1402"/>
    <w:p w14:paraId="22AA9DFB" w14:textId="4F228B3C" w:rsidR="000F1402" w:rsidRPr="000F1402" w:rsidRDefault="000F1402" w:rsidP="000F1402">
      <w:r>
        <w:t>La mise en place du reste des tests étant très similaire et répétitif par rapport à ce qui vient d’être démontré, ChatGPT-4 a été utilisé dans un but de gain de temps.</w:t>
      </w:r>
    </w:p>
    <w:p w14:paraId="0B472A85" w14:textId="77777777" w:rsidR="002C570D" w:rsidRPr="002C570D" w:rsidRDefault="002C570D" w:rsidP="00A26E71"/>
    <w:p w14:paraId="0AB65E70" w14:textId="056AEBA1" w:rsidR="002C570D" w:rsidRDefault="000F1402" w:rsidP="000F1402">
      <w:pPr>
        <w:pStyle w:val="Titre3"/>
      </w:pPr>
      <w:bookmarkStart w:id="128" w:name="_Toc168319735"/>
      <w:r>
        <w:lastRenderedPageBreak/>
        <w:t>Risque de sécurité</w:t>
      </w:r>
      <w:bookmarkEnd w:id="128"/>
    </w:p>
    <w:p w14:paraId="74A95BA6" w14:textId="77777777" w:rsidR="000F1402" w:rsidRDefault="000F1402" w:rsidP="000F1402"/>
    <w:p w14:paraId="6025625B" w14:textId="77777777" w:rsidR="002A5B66" w:rsidRDefault="000F1402" w:rsidP="000F1402">
      <w:r>
        <w:t>L’utilisation de l’attribut Dusk dans les fichier</w:t>
      </w:r>
      <w:r w:rsidR="002A5B66">
        <w:t>s</w:t>
      </w:r>
      <w:r>
        <w:t xml:space="preserve"> Blade peut présenter des risques, surtout si l’on ne veut pas </w:t>
      </w:r>
      <w:r w:rsidR="002A5B66">
        <w:t xml:space="preserve">exposer des informations concernant les tests internes au public. </w:t>
      </w:r>
    </w:p>
    <w:p w14:paraId="16B6898F" w14:textId="77777777" w:rsidR="002A5B66" w:rsidRDefault="002A5B66" w:rsidP="000F1402"/>
    <w:p w14:paraId="467F7343" w14:textId="4776A685" w:rsidR="002A5B66" w:rsidRDefault="002A5B66" w:rsidP="000F1402">
      <w:r>
        <w:t xml:space="preserve">Une manière potentielle de résoudre ce problème qui n’a pas été mis en place dans ce projet est l’utilisation d’une condition dans le fichier Blade qui vérifier l’état de l’environnement de l’application (donc s‘il est en local ou en production). </w:t>
      </w:r>
    </w:p>
    <w:p w14:paraId="6202F278" w14:textId="77777777" w:rsidR="002A5B66" w:rsidRDefault="002A5B66" w:rsidP="000F1402"/>
    <w:p w14:paraId="3AF993B1" w14:textId="29C0AFEE" w:rsidR="002A5B66" w:rsidRDefault="002A5B66" w:rsidP="002A5B66">
      <w:pPr>
        <w:pStyle w:val="Titre3"/>
      </w:pPr>
      <w:bookmarkStart w:id="129" w:name="_Toc168319736"/>
      <w:r>
        <w:t>Difficultés rencontrées</w:t>
      </w:r>
      <w:bookmarkEnd w:id="129"/>
    </w:p>
    <w:p w14:paraId="4981FA02" w14:textId="77777777" w:rsidR="002A5B66" w:rsidRDefault="002A5B66" w:rsidP="002A5B66"/>
    <w:p w14:paraId="5F3CD21C" w14:textId="77777777" w:rsidR="00FB00E6" w:rsidRDefault="002A5B66" w:rsidP="00A26E71">
      <w:r>
        <w:t>Lors de la mise en place des tests, il est crucial de placer le préfixe « test » dans le nom des tests. Sinon, ils ne seront pas détectés et exécutés par Laravel Dusk. Une erreur avait été commise lors de la mise en place du test présenté précédemment en nommant le test « </w:t>
      </w:r>
      <w:proofErr w:type="spellStart"/>
      <w:r>
        <w:t>createTeamTest</w:t>
      </w:r>
      <w:proofErr w:type="spellEnd"/>
      <w:r>
        <w:t xml:space="preserve"> », ce qui a entraîné des erreurs lors de l’exécution. </w:t>
      </w:r>
    </w:p>
    <w:p w14:paraId="57E4F3D1" w14:textId="77777777" w:rsidR="00FB00E6" w:rsidRDefault="00FB00E6" w:rsidP="00A26E71"/>
    <w:p w14:paraId="566347B9" w14:textId="72190B36" w:rsidR="002A5B66" w:rsidRDefault="002A5B66" w:rsidP="00A26E71">
      <w:r>
        <w:t xml:space="preserve">Après avoir diagnostiqué le problème, la solution </w:t>
      </w:r>
      <w:r w:rsidR="00474DED">
        <w:t>a</w:t>
      </w:r>
      <w:r>
        <w:t xml:space="preserve"> été trouvée en comparant le nom</w:t>
      </w:r>
      <w:r w:rsidR="00BB1669">
        <w:t xml:space="preserve"> avec celui</w:t>
      </w:r>
      <w:r>
        <w:t xml:space="preserve"> du test créé par défaut lors de l’installation de Dusk qui commence par « test ». Une fois que le nom a été corrigé, le test a fonctionné correctement.</w:t>
      </w:r>
    </w:p>
    <w:p w14:paraId="5642D193" w14:textId="66FF58BD" w:rsidR="00024209" w:rsidRPr="00AD4192" w:rsidRDefault="00024209">
      <w:pPr>
        <w:jc w:val="left"/>
        <w:rPr>
          <w:rFonts w:asciiTheme="majorHAnsi" w:hAnsiTheme="majorHAnsi" w:cs="Arial"/>
          <w:b/>
          <w:bCs/>
          <w:caps/>
          <w:kern w:val="32"/>
          <w:sz w:val="32"/>
          <w:szCs w:val="32"/>
        </w:rPr>
      </w:pPr>
      <w:bookmarkStart w:id="130" w:name="_Toc532179966"/>
      <w:bookmarkStart w:id="131" w:name="_Toc165969650"/>
    </w:p>
    <w:p w14:paraId="24D99D15" w14:textId="77777777" w:rsidR="00CC1AB6" w:rsidRDefault="00CC1AB6">
      <w:pPr>
        <w:jc w:val="left"/>
        <w:rPr>
          <w:rFonts w:asciiTheme="majorHAnsi" w:hAnsiTheme="majorHAnsi" w:cs="Arial"/>
          <w:b/>
          <w:bCs/>
          <w:caps/>
          <w:kern w:val="32"/>
          <w:sz w:val="32"/>
          <w:szCs w:val="32"/>
        </w:rPr>
      </w:pPr>
      <w:bookmarkStart w:id="132" w:name="_Toc168319737"/>
      <w:r>
        <w:br w:type="page"/>
      </w:r>
    </w:p>
    <w:p w14:paraId="3DF44552" w14:textId="6CFC446B" w:rsidR="007F30AE" w:rsidRPr="00AD4192" w:rsidRDefault="007F30AE" w:rsidP="00235234">
      <w:pPr>
        <w:pStyle w:val="Titre1"/>
      </w:pPr>
      <w:r w:rsidRPr="00AD4192">
        <w:lastRenderedPageBreak/>
        <w:t>Tests</w:t>
      </w:r>
      <w:bookmarkEnd w:id="130"/>
      <w:bookmarkEnd w:id="131"/>
      <w:bookmarkEnd w:id="132"/>
    </w:p>
    <w:p w14:paraId="5F143048" w14:textId="77777777" w:rsidR="007F30AE" w:rsidRDefault="007F30AE" w:rsidP="00A26E71">
      <w:pPr>
        <w:pStyle w:val="Titre2"/>
      </w:pPr>
      <w:bookmarkStart w:id="133" w:name="_Toc532179968"/>
      <w:bookmarkStart w:id="134" w:name="_Toc165969652"/>
      <w:bookmarkStart w:id="135" w:name="_Ref308525868"/>
      <w:bookmarkStart w:id="136" w:name="_Toc168319738"/>
      <w:r w:rsidRPr="00AD4192">
        <w:t>Dossier des tests</w:t>
      </w:r>
      <w:bookmarkEnd w:id="133"/>
      <w:bookmarkEnd w:id="134"/>
      <w:bookmarkEnd w:id="135"/>
      <w:bookmarkEnd w:id="136"/>
    </w:p>
    <w:p w14:paraId="5AB20BEA" w14:textId="77777777" w:rsidR="00474DED" w:rsidRDefault="00474DED" w:rsidP="00474DED"/>
    <w:p w14:paraId="68210C15" w14:textId="564613CF" w:rsidR="00474DED" w:rsidRDefault="00474DED" w:rsidP="00474DED">
      <w:r>
        <w:t>Pour rappel, les tests ont été mis en place avec Dusk, qui permet d’imiter le comportement d’un utilisateur sur l’application.</w:t>
      </w:r>
      <w:r w:rsidR="00024468">
        <w:t xml:space="preserve"> Voici donc les résultats des tests planifiés précédemment :</w:t>
      </w:r>
    </w:p>
    <w:p w14:paraId="64072F33" w14:textId="77777777" w:rsidR="00474DED" w:rsidRDefault="00474DED" w:rsidP="00474DED"/>
    <w:tbl>
      <w:tblPr>
        <w:tblStyle w:val="Grilledutableau"/>
        <w:tblW w:w="0" w:type="auto"/>
        <w:tblLook w:val="04A0" w:firstRow="1" w:lastRow="0" w:firstColumn="1" w:lastColumn="0" w:noHBand="0" w:noVBand="1"/>
      </w:tblPr>
      <w:tblGrid>
        <w:gridCol w:w="3237"/>
        <w:gridCol w:w="2934"/>
        <w:gridCol w:w="2889"/>
      </w:tblGrid>
      <w:tr w:rsidR="00474DED" w:rsidRPr="00AD4192" w14:paraId="67F3CE65" w14:textId="77777777" w:rsidTr="00F618F7">
        <w:trPr>
          <w:trHeight w:val="415"/>
        </w:trPr>
        <w:tc>
          <w:tcPr>
            <w:tcW w:w="3237" w:type="dxa"/>
            <w:vAlign w:val="center"/>
          </w:tcPr>
          <w:p w14:paraId="68B0D72A" w14:textId="77777777" w:rsidR="00474DED" w:rsidRPr="00AD4192" w:rsidRDefault="00474DED" w:rsidP="00F618F7">
            <w:pPr>
              <w:jc w:val="left"/>
              <w:rPr>
                <w:b/>
                <w:bCs/>
              </w:rPr>
            </w:pPr>
            <w:r w:rsidRPr="00AD4192">
              <w:rPr>
                <w:b/>
                <w:bCs/>
              </w:rPr>
              <w:t>Nom du test</w:t>
            </w:r>
          </w:p>
        </w:tc>
        <w:tc>
          <w:tcPr>
            <w:tcW w:w="2934" w:type="dxa"/>
            <w:vAlign w:val="center"/>
          </w:tcPr>
          <w:p w14:paraId="633B65DC" w14:textId="77777777" w:rsidR="00474DED" w:rsidRPr="00AD4192" w:rsidRDefault="00474DED" w:rsidP="00F618F7">
            <w:pPr>
              <w:jc w:val="left"/>
              <w:rPr>
                <w:b/>
                <w:bCs/>
              </w:rPr>
            </w:pPr>
            <w:r w:rsidRPr="00AD4192">
              <w:rPr>
                <w:b/>
                <w:bCs/>
              </w:rPr>
              <w:t>Description</w:t>
            </w:r>
          </w:p>
        </w:tc>
        <w:tc>
          <w:tcPr>
            <w:tcW w:w="2889" w:type="dxa"/>
            <w:vAlign w:val="center"/>
          </w:tcPr>
          <w:p w14:paraId="78BF8F92" w14:textId="3C2C92C8" w:rsidR="00474DED" w:rsidRPr="00AD4192" w:rsidRDefault="00474DED" w:rsidP="00F618F7">
            <w:pPr>
              <w:jc w:val="left"/>
              <w:rPr>
                <w:b/>
                <w:bCs/>
              </w:rPr>
            </w:pPr>
            <w:r>
              <w:rPr>
                <w:b/>
                <w:bCs/>
              </w:rPr>
              <w:t>Validé ?</w:t>
            </w:r>
          </w:p>
        </w:tc>
      </w:tr>
      <w:tr w:rsidR="00474DED" w:rsidRPr="00AD4192" w14:paraId="0DD438D0" w14:textId="77777777" w:rsidTr="00474DED">
        <w:trPr>
          <w:trHeight w:val="407"/>
        </w:trPr>
        <w:tc>
          <w:tcPr>
            <w:tcW w:w="3237" w:type="dxa"/>
            <w:vAlign w:val="center"/>
          </w:tcPr>
          <w:p w14:paraId="0F41EA5C" w14:textId="77777777" w:rsidR="00474DED" w:rsidRPr="00AD4192" w:rsidRDefault="00474DED" w:rsidP="00F618F7">
            <w:pPr>
              <w:jc w:val="center"/>
            </w:pPr>
            <w:proofErr w:type="spellStart"/>
            <w:r w:rsidRPr="00AD4192">
              <w:t>LoginTest</w:t>
            </w:r>
            <w:proofErr w:type="spellEnd"/>
          </w:p>
        </w:tc>
        <w:tc>
          <w:tcPr>
            <w:tcW w:w="2934" w:type="dxa"/>
          </w:tcPr>
          <w:p w14:paraId="6EC893F3" w14:textId="77777777" w:rsidR="00474DED" w:rsidRPr="00AD4192" w:rsidRDefault="00474DED" w:rsidP="00F618F7">
            <w:pPr>
              <w:jc w:val="left"/>
            </w:pPr>
            <w:r w:rsidRPr="00AD4192">
              <w:t>Test de l’authentification. L’utilisateur entre ses authentifiant dans les champs requis.</w:t>
            </w:r>
          </w:p>
        </w:tc>
        <w:tc>
          <w:tcPr>
            <w:tcW w:w="2889" w:type="dxa"/>
            <w:vAlign w:val="center"/>
          </w:tcPr>
          <w:p w14:paraId="1FE0CAE3" w14:textId="44080610" w:rsidR="00474DED" w:rsidRPr="00474DED" w:rsidRDefault="00474DED" w:rsidP="00474DED">
            <w:pPr>
              <w:jc w:val="center"/>
              <w:rPr>
                <w:b/>
                <w:bCs/>
              </w:rPr>
            </w:pPr>
            <w:r w:rsidRPr="00474DED">
              <w:rPr>
                <w:b/>
                <w:bCs/>
              </w:rPr>
              <w:t>Oui</w:t>
            </w:r>
          </w:p>
        </w:tc>
      </w:tr>
      <w:tr w:rsidR="00474DED" w:rsidRPr="00AD4192" w14:paraId="3A680F7B" w14:textId="77777777" w:rsidTr="00474DED">
        <w:trPr>
          <w:trHeight w:val="407"/>
        </w:trPr>
        <w:tc>
          <w:tcPr>
            <w:tcW w:w="3237" w:type="dxa"/>
            <w:vAlign w:val="center"/>
          </w:tcPr>
          <w:p w14:paraId="21944EF1" w14:textId="77777777" w:rsidR="00474DED" w:rsidRPr="00AD4192" w:rsidRDefault="00474DED" w:rsidP="00F618F7">
            <w:pPr>
              <w:jc w:val="center"/>
            </w:pPr>
            <w:proofErr w:type="spellStart"/>
            <w:r w:rsidRPr="00AD4192">
              <w:t>WrongLoginTest</w:t>
            </w:r>
            <w:proofErr w:type="spellEnd"/>
          </w:p>
        </w:tc>
        <w:tc>
          <w:tcPr>
            <w:tcW w:w="2934" w:type="dxa"/>
          </w:tcPr>
          <w:p w14:paraId="51A5430D" w14:textId="77777777" w:rsidR="00474DED" w:rsidRPr="00AD4192" w:rsidRDefault="00474DED" w:rsidP="00F618F7">
            <w:pPr>
              <w:jc w:val="left"/>
            </w:pPr>
            <w:r w:rsidRPr="00AD4192">
              <w:t xml:space="preserve">Test de l’authentification avec des informations erronées. </w:t>
            </w:r>
          </w:p>
        </w:tc>
        <w:tc>
          <w:tcPr>
            <w:tcW w:w="2889" w:type="dxa"/>
            <w:vAlign w:val="center"/>
          </w:tcPr>
          <w:p w14:paraId="4C0A18D9" w14:textId="3A6C8C3B" w:rsidR="00474DED" w:rsidRPr="00474DED" w:rsidRDefault="00474DED" w:rsidP="00474DED">
            <w:pPr>
              <w:jc w:val="center"/>
              <w:rPr>
                <w:b/>
                <w:bCs/>
              </w:rPr>
            </w:pPr>
            <w:r w:rsidRPr="00474DED">
              <w:rPr>
                <w:b/>
                <w:bCs/>
              </w:rPr>
              <w:t>Oui</w:t>
            </w:r>
          </w:p>
        </w:tc>
      </w:tr>
      <w:tr w:rsidR="00474DED" w:rsidRPr="00AD4192" w14:paraId="7F9D41B1" w14:textId="77777777" w:rsidTr="00474DED">
        <w:trPr>
          <w:trHeight w:val="407"/>
        </w:trPr>
        <w:tc>
          <w:tcPr>
            <w:tcW w:w="3237" w:type="dxa"/>
            <w:vAlign w:val="center"/>
          </w:tcPr>
          <w:p w14:paraId="4526A292" w14:textId="77777777" w:rsidR="00474DED" w:rsidRPr="00AD4192" w:rsidRDefault="00474DED" w:rsidP="00F618F7">
            <w:pPr>
              <w:jc w:val="center"/>
            </w:pPr>
            <w:proofErr w:type="spellStart"/>
            <w:r w:rsidRPr="00AD4192">
              <w:t>CreateTeamTest</w:t>
            </w:r>
            <w:proofErr w:type="spellEnd"/>
          </w:p>
        </w:tc>
        <w:tc>
          <w:tcPr>
            <w:tcW w:w="2934" w:type="dxa"/>
          </w:tcPr>
          <w:p w14:paraId="7637A06A" w14:textId="77777777" w:rsidR="00474DED" w:rsidRPr="00AD4192" w:rsidRDefault="00474DED" w:rsidP="00F618F7">
            <w:pPr>
              <w:jc w:val="left"/>
            </w:pPr>
            <w:r w:rsidRPr="00AD4192">
              <w:t>Test de la création d’une équipe complète avec ses membres et ses groupes.</w:t>
            </w:r>
          </w:p>
        </w:tc>
        <w:tc>
          <w:tcPr>
            <w:tcW w:w="2889" w:type="dxa"/>
            <w:vAlign w:val="center"/>
          </w:tcPr>
          <w:p w14:paraId="4F11F97E" w14:textId="6FCB1EDB" w:rsidR="00474DED" w:rsidRPr="00474DED" w:rsidRDefault="00474DED" w:rsidP="00474DED">
            <w:pPr>
              <w:jc w:val="center"/>
              <w:rPr>
                <w:b/>
                <w:bCs/>
              </w:rPr>
            </w:pPr>
            <w:r w:rsidRPr="00474DED">
              <w:rPr>
                <w:b/>
                <w:bCs/>
              </w:rPr>
              <w:t>Oui</w:t>
            </w:r>
          </w:p>
        </w:tc>
      </w:tr>
      <w:tr w:rsidR="00474DED" w:rsidRPr="00AD4192" w14:paraId="6C24CDC9" w14:textId="77777777" w:rsidTr="00474DED">
        <w:trPr>
          <w:trHeight w:val="407"/>
        </w:trPr>
        <w:tc>
          <w:tcPr>
            <w:tcW w:w="3237" w:type="dxa"/>
            <w:vAlign w:val="center"/>
          </w:tcPr>
          <w:p w14:paraId="4EEE2B38" w14:textId="77777777" w:rsidR="00474DED" w:rsidRPr="00AD4192" w:rsidRDefault="00474DED" w:rsidP="00F618F7">
            <w:pPr>
              <w:jc w:val="center"/>
            </w:pPr>
            <w:proofErr w:type="spellStart"/>
            <w:r>
              <w:t>CreateWrongMemberTest</w:t>
            </w:r>
            <w:proofErr w:type="spellEnd"/>
          </w:p>
        </w:tc>
        <w:tc>
          <w:tcPr>
            <w:tcW w:w="2934" w:type="dxa"/>
          </w:tcPr>
          <w:p w14:paraId="21FCF05E" w14:textId="77777777" w:rsidR="00474DED" w:rsidRPr="00AD4192" w:rsidRDefault="00474DED" w:rsidP="00F618F7">
            <w:pPr>
              <w:jc w:val="left"/>
            </w:pPr>
            <w:r>
              <w:t>Test de la création d’une équipe en insérant des données erronées.</w:t>
            </w:r>
          </w:p>
        </w:tc>
        <w:tc>
          <w:tcPr>
            <w:tcW w:w="2889" w:type="dxa"/>
            <w:vAlign w:val="center"/>
          </w:tcPr>
          <w:p w14:paraId="7F9E04A3" w14:textId="5749355D" w:rsidR="00474DED" w:rsidRPr="00474DED" w:rsidRDefault="00474DED" w:rsidP="00474DED">
            <w:pPr>
              <w:jc w:val="center"/>
              <w:rPr>
                <w:b/>
                <w:bCs/>
              </w:rPr>
            </w:pPr>
            <w:r w:rsidRPr="00474DED">
              <w:rPr>
                <w:b/>
                <w:bCs/>
              </w:rPr>
              <w:t>Oui</w:t>
            </w:r>
          </w:p>
        </w:tc>
      </w:tr>
      <w:tr w:rsidR="00474DED" w:rsidRPr="00AD4192" w14:paraId="54F8B378" w14:textId="77777777" w:rsidTr="00474DED">
        <w:trPr>
          <w:trHeight w:val="407"/>
        </w:trPr>
        <w:tc>
          <w:tcPr>
            <w:tcW w:w="3237" w:type="dxa"/>
            <w:vAlign w:val="center"/>
          </w:tcPr>
          <w:p w14:paraId="5AF77980" w14:textId="77777777" w:rsidR="00474DED" w:rsidRPr="00AD4192" w:rsidRDefault="00474DED" w:rsidP="00F618F7">
            <w:pPr>
              <w:jc w:val="center"/>
            </w:pPr>
            <w:proofErr w:type="spellStart"/>
            <w:r w:rsidRPr="00AD4192">
              <w:t>DeleteTeamTest</w:t>
            </w:r>
            <w:proofErr w:type="spellEnd"/>
          </w:p>
        </w:tc>
        <w:tc>
          <w:tcPr>
            <w:tcW w:w="2934" w:type="dxa"/>
          </w:tcPr>
          <w:p w14:paraId="62FD097A" w14:textId="77777777" w:rsidR="00474DED" w:rsidRPr="00AD4192" w:rsidRDefault="00474DED" w:rsidP="00F618F7">
            <w:pPr>
              <w:jc w:val="left"/>
            </w:pPr>
            <w:r w:rsidRPr="00AD4192">
              <w:t>Tester la suppression d’une équipe complète, qui contient des membres et des groupes.</w:t>
            </w:r>
          </w:p>
        </w:tc>
        <w:tc>
          <w:tcPr>
            <w:tcW w:w="2889" w:type="dxa"/>
            <w:vAlign w:val="center"/>
          </w:tcPr>
          <w:p w14:paraId="20616F54" w14:textId="74224D68" w:rsidR="00474DED" w:rsidRPr="00474DED" w:rsidRDefault="00474DED" w:rsidP="00474DED">
            <w:pPr>
              <w:jc w:val="center"/>
              <w:rPr>
                <w:b/>
                <w:bCs/>
              </w:rPr>
            </w:pPr>
            <w:r w:rsidRPr="00474DED">
              <w:rPr>
                <w:b/>
                <w:bCs/>
              </w:rPr>
              <w:t>Oui.</w:t>
            </w:r>
          </w:p>
        </w:tc>
      </w:tr>
    </w:tbl>
    <w:p w14:paraId="777CC182" w14:textId="77777777" w:rsidR="00474DED" w:rsidRPr="00474DED" w:rsidRDefault="00474DED" w:rsidP="00474DED"/>
    <w:p w14:paraId="215E1889" w14:textId="77777777" w:rsidR="00024209" w:rsidRPr="00AD4192" w:rsidRDefault="00024209">
      <w:pPr>
        <w:jc w:val="left"/>
        <w:rPr>
          <w:rFonts w:asciiTheme="majorHAnsi" w:hAnsiTheme="majorHAnsi" w:cs="Arial"/>
          <w:b/>
          <w:bCs/>
          <w:caps/>
          <w:kern w:val="32"/>
          <w:sz w:val="32"/>
          <w:szCs w:val="32"/>
        </w:rPr>
      </w:pPr>
      <w:bookmarkStart w:id="137" w:name="_Toc165969653"/>
      <w:r w:rsidRPr="00AD4192">
        <w:br w:type="page"/>
      </w:r>
    </w:p>
    <w:p w14:paraId="20807303" w14:textId="5C6ECA92" w:rsidR="007F30AE" w:rsidRPr="00AD4192" w:rsidRDefault="007F30AE" w:rsidP="00235234">
      <w:pPr>
        <w:pStyle w:val="Titre1"/>
      </w:pPr>
      <w:bookmarkStart w:id="138" w:name="_Toc168319739"/>
      <w:r w:rsidRPr="00AD4192">
        <w:lastRenderedPageBreak/>
        <w:t>Conclusion</w:t>
      </w:r>
      <w:bookmarkEnd w:id="137"/>
      <w:bookmarkEnd w:id="138"/>
    </w:p>
    <w:p w14:paraId="7AC90025" w14:textId="77777777" w:rsidR="007F30AE" w:rsidRDefault="007F30AE" w:rsidP="00A26E71">
      <w:pPr>
        <w:pStyle w:val="Titre2"/>
      </w:pPr>
      <w:bookmarkStart w:id="139" w:name="_Toc165969654"/>
      <w:bookmarkStart w:id="140" w:name="_Toc168319740"/>
      <w:r w:rsidRPr="00AD4192">
        <w:t xml:space="preserve">Bilan des </w:t>
      </w:r>
      <w:bookmarkEnd w:id="139"/>
      <w:r w:rsidR="008E53F9" w:rsidRPr="00AD4192">
        <w:t>fonctionnalités demandées</w:t>
      </w:r>
      <w:bookmarkEnd w:id="140"/>
    </w:p>
    <w:p w14:paraId="6C5D87CC" w14:textId="77777777" w:rsidR="00474DED" w:rsidRDefault="00474DED" w:rsidP="00474DED"/>
    <w:p w14:paraId="4AB60EC6" w14:textId="319451AF" w:rsidR="00474DED" w:rsidRDefault="00AE7DED" w:rsidP="00474DED">
      <w:r>
        <w:t>Dans l’ensemble, la plupart des fonctionnalités demandées ont été intégrées avec succès. Voici la liste des éléments entièrement fonctionnels :</w:t>
      </w:r>
    </w:p>
    <w:p w14:paraId="5C725089" w14:textId="77777777" w:rsidR="00AE7DED" w:rsidRDefault="00AE7DED" w:rsidP="00474DED"/>
    <w:p w14:paraId="17A45E3F" w14:textId="5012AF34" w:rsidR="00AE7DED" w:rsidRDefault="00AE7DED" w:rsidP="00AE7DED">
      <w:pPr>
        <w:pStyle w:val="Paragraphedeliste"/>
        <w:numPr>
          <w:ilvl w:val="0"/>
          <w:numId w:val="23"/>
        </w:numPr>
      </w:pPr>
      <w:r>
        <w:t>Les formulaires respectent les bonnes pratiques, ils affichent des messages d’erreurs pertinents, les champs sont reremplis automatiquement, sauf pour le champ de mot de passe dans le formulaire de connexion, et ce pour des raisons de sécurité. Chaque champ est également validé avent que les données soient traitées.</w:t>
      </w:r>
    </w:p>
    <w:p w14:paraId="3FF26F2C" w14:textId="0F2689C1" w:rsidR="00AE7DED" w:rsidRDefault="00AE7DED" w:rsidP="00AE7DED">
      <w:pPr>
        <w:pStyle w:val="Paragraphedeliste"/>
      </w:pPr>
    </w:p>
    <w:p w14:paraId="6B4C8E78" w14:textId="6153624F" w:rsidR="00AE7DED" w:rsidRDefault="00AE7DED" w:rsidP="00AE7DED">
      <w:pPr>
        <w:pStyle w:val="Paragraphedeliste"/>
        <w:numPr>
          <w:ilvl w:val="0"/>
          <w:numId w:val="23"/>
        </w:numPr>
      </w:pPr>
      <w:r>
        <w:t>Le site respecte le design responsif.</w:t>
      </w:r>
    </w:p>
    <w:p w14:paraId="24163530" w14:textId="77777777" w:rsidR="00AE7DED" w:rsidRDefault="00AE7DED" w:rsidP="00AE7DED">
      <w:pPr>
        <w:pStyle w:val="Paragraphedeliste"/>
      </w:pPr>
    </w:p>
    <w:p w14:paraId="36E5AC77" w14:textId="3DFC0381" w:rsidR="00AE7DED" w:rsidRDefault="00AE7DED" w:rsidP="00AE7DED">
      <w:pPr>
        <w:pStyle w:val="Paragraphedeliste"/>
        <w:numPr>
          <w:ilvl w:val="0"/>
          <w:numId w:val="23"/>
        </w:numPr>
      </w:pPr>
      <w:r>
        <w:t>Les opérations CRUD sur les équipes et les membre ont bien été intégrées</w:t>
      </w:r>
      <w:r w:rsidR="002107DE">
        <w:t xml:space="preserve"> avec l’importation des membres avec un fichier CSV.</w:t>
      </w:r>
    </w:p>
    <w:p w14:paraId="7B28B051" w14:textId="77777777" w:rsidR="00AE7DED" w:rsidRDefault="00AE7DED" w:rsidP="00AE7DED">
      <w:pPr>
        <w:pStyle w:val="Paragraphedeliste"/>
      </w:pPr>
    </w:p>
    <w:p w14:paraId="3E13ED7F" w14:textId="25983269" w:rsidR="002F14DE" w:rsidRDefault="002F14DE" w:rsidP="002F14DE">
      <w:pPr>
        <w:pStyle w:val="Paragraphedeliste"/>
        <w:numPr>
          <w:ilvl w:val="0"/>
          <w:numId w:val="23"/>
        </w:numPr>
      </w:pPr>
      <w:r>
        <w:t xml:space="preserve">Un rôle d’admin a été intégré à l’aide des </w:t>
      </w:r>
      <w:proofErr w:type="spellStart"/>
      <w:r>
        <w:t>Policies</w:t>
      </w:r>
      <w:proofErr w:type="spellEnd"/>
      <w:r>
        <w:t>. Les utilisateurs admin ont tous les droits sur les ressources.</w:t>
      </w:r>
    </w:p>
    <w:p w14:paraId="611943DB" w14:textId="77777777" w:rsidR="002F14DE" w:rsidRDefault="002F14DE" w:rsidP="003E716A"/>
    <w:p w14:paraId="0CD05E13" w14:textId="2F4CEF4B" w:rsidR="003E716A" w:rsidRDefault="003E716A" w:rsidP="003E716A">
      <w:pPr>
        <w:pStyle w:val="Titre3"/>
      </w:pPr>
      <w:bookmarkStart w:id="141" w:name="_Toc168319741"/>
      <w:r>
        <w:t>Génération des groupes</w:t>
      </w:r>
      <w:bookmarkEnd w:id="141"/>
    </w:p>
    <w:p w14:paraId="46C8168E" w14:textId="77777777" w:rsidR="003E716A" w:rsidRDefault="003E716A" w:rsidP="003E716A"/>
    <w:p w14:paraId="25936AEB" w14:textId="150BB424" w:rsidR="00E07469" w:rsidRPr="00E07469" w:rsidRDefault="00FD4DBB" w:rsidP="00E07469">
      <w:pPr>
        <w:sectPr w:rsidR="00E07469" w:rsidRPr="00E07469" w:rsidSect="00CC1AB6">
          <w:pgSz w:w="11906" w:h="16838" w:code="9"/>
          <w:pgMar w:top="1418" w:right="1418" w:bottom="1418" w:left="1418" w:header="709" w:footer="709" w:gutter="0"/>
          <w:cols w:space="708"/>
          <w:docGrid w:linePitch="360"/>
        </w:sectPr>
      </w:pPr>
      <w:r>
        <w:t>L’algorithme responsable de répartir les membres dans différents groupes n’est pas en mesure de vérifier si des membres ont déjà été dans le même groupe</w:t>
      </w:r>
      <w:r w:rsidR="002107DE">
        <w:t>. Les groupes sont malgré tout générés selon les valeurs entrées par l’utilisateur et un message d’avertissement est affiché quand un groupe incomplet est créé</w:t>
      </w:r>
      <w:bookmarkStart w:id="142" w:name="_Toc165969655"/>
      <w:bookmarkStart w:id="143" w:name="_Toc168319742"/>
      <w:r w:rsidR="00E07469">
        <w:t>.</w:t>
      </w:r>
    </w:p>
    <w:p w14:paraId="02299977" w14:textId="65D0B2B6" w:rsidR="007F30AE" w:rsidRDefault="007F30AE" w:rsidP="00A26E71">
      <w:pPr>
        <w:pStyle w:val="Titre2"/>
      </w:pPr>
      <w:r w:rsidRPr="00AD4192">
        <w:lastRenderedPageBreak/>
        <w:t>Bilan de la planification</w:t>
      </w:r>
      <w:bookmarkEnd w:id="142"/>
      <w:bookmarkEnd w:id="143"/>
    </w:p>
    <w:p w14:paraId="147C46C2" w14:textId="08D6D294" w:rsidR="00E07469" w:rsidRPr="00E07469" w:rsidRDefault="00E07469" w:rsidP="00E07469">
      <w:r w:rsidRPr="00E07469">
        <w:rPr>
          <w:noProof/>
        </w:rPr>
        <w:drawing>
          <wp:inline distT="0" distB="0" distL="0" distR="0" wp14:anchorId="345925D9" wp14:editId="3709FBC0">
            <wp:extent cx="8891270" cy="3388995"/>
            <wp:effectExtent l="0" t="0" r="5080" b="190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891270" cy="3388995"/>
                    </a:xfrm>
                    <a:prstGeom prst="rect">
                      <a:avLst/>
                    </a:prstGeom>
                  </pic:spPr>
                </pic:pic>
              </a:graphicData>
            </a:graphic>
          </wp:inline>
        </w:drawing>
      </w:r>
    </w:p>
    <w:p w14:paraId="4EF43146" w14:textId="010CDEEC" w:rsidR="009B5268" w:rsidRDefault="009B5268" w:rsidP="009B5268"/>
    <w:p w14:paraId="23797AA3" w14:textId="77777777" w:rsidR="00E07469" w:rsidRDefault="00E07469" w:rsidP="009B5268">
      <w:pPr>
        <w:sectPr w:rsidR="00E07469" w:rsidSect="0030329E">
          <w:pgSz w:w="16838" w:h="11906" w:orient="landscape" w:code="9"/>
          <w:pgMar w:top="1418" w:right="1418" w:bottom="1418" w:left="1418" w:header="709" w:footer="709" w:gutter="0"/>
          <w:cols w:space="708"/>
          <w:docGrid w:linePitch="360"/>
        </w:sectPr>
      </w:pPr>
    </w:p>
    <w:p w14:paraId="3ED01BD0" w14:textId="686A6F3B" w:rsidR="009B5268" w:rsidRDefault="009B5268" w:rsidP="009B5268">
      <w:r>
        <w:lastRenderedPageBreak/>
        <w:t>Plusieurs tâches contiennent des différences majeures dans leur temps de réalisation par rapport à ce qui avait été prévu dans la planification. Beaucoup de tâches ont été surestimées, comme la réalisation du schéma de principe et l’analyse de l’environnement.</w:t>
      </w:r>
    </w:p>
    <w:p w14:paraId="0BB7181D" w14:textId="77777777" w:rsidR="009B5268" w:rsidRDefault="009B5268" w:rsidP="009B5268"/>
    <w:p w14:paraId="3EAEA234" w14:textId="4039CCE2" w:rsidR="009B5268" w:rsidRDefault="009B5268" w:rsidP="009B5268">
      <w:r>
        <w:t xml:space="preserve">Pour ce qui est de la réalisation, beaucoup de tâches </w:t>
      </w:r>
      <w:r w:rsidR="005C6452">
        <w:t xml:space="preserve">contiennent de </w:t>
      </w:r>
      <w:r w:rsidR="00CF2F78">
        <w:t>grands écarts</w:t>
      </w:r>
      <w:r w:rsidR="005C6452">
        <w:t xml:space="preserve">, comme la mise en place de la base de données qui contient une différence d’environ quatre heures avec ce qui avait été planifié. Ce qui a été la cause d’un tel écart, était probablement dû à un manque de recul sur la manière d’approcher la mise en place de la tâche. </w:t>
      </w:r>
    </w:p>
    <w:p w14:paraId="21F97D2A" w14:textId="77777777" w:rsidR="005C6452" w:rsidRDefault="005C6452" w:rsidP="009B5268"/>
    <w:p w14:paraId="66A149EE" w14:textId="2D8F2CE9" w:rsidR="005C6452" w:rsidRDefault="005C6452" w:rsidP="009B5268">
      <w:r>
        <w:t xml:space="preserve">D’autres points de la réalisation ont compte à eux été sous-estimés, comme la mise en place des vues qui a pris le double du temps estimé. La raison pour cela est qu’il a fallu faire plusieurs itérations d’une même vue au fur et à mesure que des nouvelles fonctionnalités étaient </w:t>
      </w:r>
      <w:r w:rsidR="00CF2F78">
        <w:t>ajoutées</w:t>
      </w:r>
      <w:r>
        <w:t>, ce qui n’avait pas été pris en compte lors de la planification.</w:t>
      </w:r>
    </w:p>
    <w:p w14:paraId="398C9C7D" w14:textId="77777777" w:rsidR="00CF2F78" w:rsidRDefault="00CF2F78" w:rsidP="009B5268"/>
    <w:p w14:paraId="0603FFA9" w14:textId="198C2B0E" w:rsidR="00CF2F78" w:rsidRDefault="00CF2F78" w:rsidP="009B5268">
      <w:r>
        <w:t>Pour la réalisation du projet, du temps supplémentaire a été utilisé en dehors du temps alloué au projet.</w:t>
      </w:r>
    </w:p>
    <w:p w14:paraId="1C51CEEC" w14:textId="77777777" w:rsidR="009B5268" w:rsidRPr="009B5268" w:rsidRDefault="009B5268" w:rsidP="009B5268"/>
    <w:p w14:paraId="0B139131" w14:textId="77777777" w:rsidR="007F30AE" w:rsidRDefault="007F30AE" w:rsidP="00A26E71">
      <w:pPr>
        <w:pStyle w:val="Titre2"/>
      </w:pPr>
      <w:bookmarkStart w:id="144" w:name="_Toc165969656"/>
      <w:bookmarkStart w:id="145" w:name="_Toc168319743"/>
      <w:r w:rsidRPr="00AD4192">
        <w:t>Bilan personnel</w:t>
      </w:r>
      <w:bookmarkEnd w:id="144"/>
      <w:bookmarkEnd w:id="145"/>
    </w:p>
    <w:p w14:paraId="5B9D554E" w14:textId="77777777" w:rsidR="00651EA1" w:rsidRDefault="00651EA1" w:rsidP="00651EA1"/>
    <w:p w14:paraId="1A3DDDF3" w14:textId="20EF23B5" w:rsidR="00651EA1" w:rsidRDefault="00651EA1" w:rsidP="00651EA1">
      <w:r>
        <w:t>Si ce projet était à refaire, une planification plus réaliste serait mise en place afin d’éviter les écarts drastiques observés. La rédaction du rapport ayant également pris beaucoup plus de temps que prévu, une autre approche aurait été utilisée, comme la documentation des fonctionnalités en parallèle de leur implémentation. Cette approche pourrait permettre un gain de temps sur la rédaction qui aurait pu être utilisée sur l’implémentation d’un algorithme fonctionnel en ce qui concerne la génération des groupes.</w:t>
      </w:r>
    </w:p>
    <w:p w14:paraId="69C050DA" w14:textId="77777777" w:rsidR="00651EA1" w:rsidRDefault="00651EA1" w:rsidP="00651EA1"/>
    <w:p w14:paraId="41A3548B" w14:textId="6D2259A2" w:rsidR="00651EA1" w:rsidRDefault="00651EA1" w:rsidP="00651EA1">
      <w:r>
        <w:t xml:space="preserve">Ce projet a malgré tout donné la possibilité d’appliquer des connaissances dans un projet concret, dont la mise en place pourra servir d’inspiration pour </w:t>
      </w:r>
      <w:r w:rsidR="002107DE">
        <w:t>des</w:t>
      </w:r>
      <w:r w:rsidR="00E67F43">
        <w:t xml:space="preserve"> futurs </w:t>
      </w:r>
      <w:r>
        <w:t xml:space="preserve">projets </w:t>
      </w:r>
      <w:r w:rsidR="00E67F43">
        <w:t xml:space="preserve">du même </w:t>
      </w:r>
      <w:r w:rsidR="002107DE">
        <w:t>type</w:t>
      </w:r>
      <w:r w:rsidR="00E67F43">
        <w:t>.</w:t>
      </w:r>
    </w:p>
    <w:p w14:paraId="1E0B86FA" w14:textId="77777777" w:rsidR="007A7225" w:rsidRPr="00AD4192" w:rsidRDefault="007A7225">
      <w:pPr>
        <w:jc w:val="left"/>
        <w:rPr>
          <w:rFonts w:asciiTheme="majorHAnsi" w:hAnsiTheme="majorHAnsi" w:cs="Arial"/>
          <w:b/>
          <w:bCs/>
          <w:caps/>
          <w:kern w:val="32"/>
          <w:sz w:val="32"/>
          <w:szCs w:val="32"/>
        </w:rPr>
      </w:pPr>
      <w:r w:rsidRPr="00AD4192">
        <w:br w:type="page"/>
      </w:r>
    </w:p>
    <w:p w14:paraId="752203E1" w14:textId="77777777" w:rsidR="002107DE" w:rsidRDefault="00E5549D" w:rsidP="00235234">
      <w:pPr>
        <w:pStyle w:val="Titre1"/>
        <w:numPr>
          <w:ilvl w:val="0"/>
          <w:numId w:val="0"/>
        </w:numPr>
        <w:rPr>
          <w:noProof/>
        </w:rPr>
      </w:pPr>
      <w:bookmarkStart w:id="146" w:name="_Toc168319744"/>
      <w:r w:rsidRPr="00AD4192">
        <w:lastRenderedPageBreak/>
        <w:t>Glossaire</w:t>
      </w:r>
      <w:bookmarkEnd w:id="146"/>
      <w:r w:rsidR="00CE1F87" w:rsidRPr="00AD4192">
        <w:fldChar w:fldCharType="begin"/>
      </w:r>
      <w:r w:rsidR="00CE1F87" w:rsidRPr="00AD4192">
        <w:instrText xml:space="preserve"> INDEX \e "</w:instrText>
      </w:r>
      <w:r w:rsidR="00CE1F87" w:rsidRPr="00AD4192">
        <w:tab/>
        <w:instrText xml:space="preserve">" \h "A" \c "1" \z "4108" </w:instrText>
      </w:r>
      <w:r w:rsidR="00CE1F87" w:rsidRPr="00AD4192">
        <w:fldChar w:fldCharType="separate"/>
      </w:r>
    </w:p>
    <w:p w14:paraId="23E0267D" w14:textId="77777777" w:rsidR="002107DE" w:rsidRDefault="002107DE">
      <w:pPr>
        <w:pStyle w:val="Titreindex"/>
        <w:keepNext/>
        <w:tabs>
          <w:tab w:val="right" w:pos="9060"/>
        </w:tabs>
        <w:rPr>
          <w:rFonts w:eastAsiaTheme="minorEastAsia" w:cstheme="minorBidi"/>
          <w:b w:val="0"/>
          <w:bCs w:val="0"/>
          <w:noProof/>
        </w:rPr>
      </w:pPr>
      <w:r>
        <w:rPr>
          <w:noProof/>
        </w:rPr>
        <w:t>A</w:t>
      </w:r>
    </w:p>
    <w:p w14:paraId="69316173" w14:textId="77777777" w:rsidR="002107DE" w:rsidRDefault="002107DE">
      <w:pPr>
        <w:pStyle w:val="Index1"/>
        <w:tabs>
          <w:tab w:val="right" w:pos="9060"/>
        </w:tabs>
        <w:rPr>
          <w:noProof/>
        </w:rPr>
      </w:pPr>
      <w:r>
        <w:rPr>
          <w:noProof/>
        </w:rPr>
        <w:t>Artisan</w:t>
      </w:r>
    </w:p>
    <w:p w14:paraId="26746307" w14:textId="77777777" w:rsidR="002107DE" w:rsidRDefault="002107DE">
      <w:pPr>
        <w:pStyle w:val="Index2"/>
        <w:tabs>
          <w:tab w:val="right" w:pos="9060"/>
        </w:tabs>
        <w:rPr>
          <w:noProof/>
        </w:rPr>
      </w:pPr>
      <w:r>
        <w:rPr>
          <w:noProof/>
        </w:rPr>
        <w:t>Interface en ligne de commande fourni avec Laravel permettant d'intéragir avec différents aspects de l'application.</w:t>
      </w:r>
      <w:r>
        <w:rPr>
          <w:noProof/>
        </w:rPr>
        <w:tab/>
        <w:t>8</w:t>
      </w:r>
    </w:p>
    <w:p w14:paraId="5A07CCBF" w14:textId="77777777" w:rsidR="002107DE" w:rsidRDefault="002107DE">
      <w:pPr>
        <w:pStyle w:val="Index1"/>
        <w:tabs>
          <w:tab w:val="right" w:pos="9060"/>
        </w:tabs>
        <w:rPr>
          <w:noProof/>
        </w:rPr>
      </w:pPr>
      <w:r>
        <w:rPr>
          <w:noProof/>
        </w:rPr>
        <w:t>Assignement de masse</w:t>
      </w:r>
    </w:p>
    <w:p w14:paraId="7846A6FB" w14:textId="77777777" w:rsidR="002107DE" w:rsidRDefault="002107DE">
      <w:pPr>
        <w:pStyle w:val="Index2"/>
        <w:tabs>
          <w:tab w:val="right" w:pos="9060"/>
        </w:tabs>
        <w:rPr>
          <w:noProof/>
        </w:rPr>
      </w:pPr>
      <w:r>
        <w:rPr>
          <w:noProof/>
        </w:rPr>
        <w:t>Fait de modifier plusieurs attributs d'un modèle au lieu d'opérer sur chaque attribut.</w:t>
      </w:r>
      <w:r>
        <w:rPr>
          <w:noProof/>
        </w:rPr>
        <w:tab/>
        <w:t>25</w:t>
      </w:r>
    </w:p>
    <w:p w14:paraId="4980E517" w14:textId="77777777" w:rsidR="002107DE" w:rsidRDefault="002107DE">
      <w:pPr>
        <w:pStyle w:val="Titreindex"/>
        <w:keepNext/>
        <w:tabs>
          <w:tab w:val="right" w:pos="9060"/>
        </w:tabs>
        <w:rPr>
          <w:rFonts w:eastAsiaTheme="minorEastAsia" w:cstheme="minorBidi"/>
          <w:b w:val="0"/>
          <w:bCs w:val="0"/>
          <w:noProof/>
        </w:rPr>
      </w:pPr>
      <w:r>
        <w:rPr>
          <w:noProof/>
        </w:rPr>
        <w:t>C</w:t>
      </w:r>
    </w:p>
    <w:p w14:paraId="70E19193" w14:textId="77777777" w:rsidR="002107DE" w:rsidRDefault="002107DE">
      <w:pPr>
        <w:pStyle w:val="Index1"/>
        <w:tabs>
          <w:tab w:val="right" w:pos="9060"/>
        </w:tabs>
        <w:rPr>
          <w:noProof/>
        </w:rPr>
      </w:pPr>
      <w:r>
        <w:rPr>
          <w:noProof/>
        </w:rPr>
        <w:t>ChromeDriver</w:t>
      </w:r>
    </w:p>
    <w:p w14:paraId="189A95A9" w14:textId="77777777" w:rsidR="002107DE" w:rsidRDefault="002107DE">
      <w:pPr>
        <w:pStyle w:val="Index2"/>
        <w:tabs>
          <w:tab w:val="right" w:pos="9060"/>
        </w:tabs>
        <w:rPr>
          <w:noProof/>
        </w:rPr>
      </w:pPr>
      <w:r>
        <w:rPr>
          <w:noProof/>
        </w:rPr>
        <w:t>Pilote permettant à Laravel Dusk d'intéragir avec un navigateru afin de performer des tests.</w:t>
      </w:r>
      <w:r>
        <w:rPr>
          <w:noProof/>
        </w:rPr>
        <w:tab/>
        <w:t>17</w:t>
      </w:r>
    </w:p>
    <w:p w14:paraId="7D6C458A" w14:textId="77777777" w:rsidR="002107DE" w:rsidRDefault="002107DE">
      <w:pPr>
        <w:pStyle w:val="Index1"/>
        <w:tabs>
          <w:tab w:val="right" w:pos="9060"/>
        </w:tabs>
        <w:rPr>
          <w:noProof/>
        </w:rPr>
      </w:pPr>
      <w:r>
        <w:rPr>
          <w:noProof/>
        </w:rPr>
        <w:t>Composer</w:t>
      </w:r>
    </w:p>
    <w:p w14:paraId="3DB4B479" w14:textId="77777777" w:rsidR="002107DE" w:rsidRDefault="002107DE">
      <w:pPr>
        <w:pStyle w:val="Index2"/>
        <w:tabs>
          <w:tab w:val="right" w:pos="9060"/>
        </w:tabs>
        <w:rPr>
          <w:noProof/>
        </w:rPr>
      </w:pPr>
      <w:r>
        <w:rPr>
          <w:noProof/>
        </w:rPr>
        <w:t>Gestionnaire de dépendances écrit en PHP.</w:t>
      </w:r>
      <w:r>
        <w:rPr>
          <w:noProof/>
        </w:rPr>
        <w:tab/>
        <w:t>19</w:t>
      </w:r>
    </w:p>
    <w:p w14:paraId="587C4AD1" w14:textId="77777777" w:rsidR="002107DE" w:rsidRDefault="002107DE">
      <w:pPr>
        <w:pStyle w:val="Index1"/>
        <w:tabs>
          <w:tab w:val="right" w:pos="9060"/>
        </w:tabs>
        <w:rPr>
          <w:noProof/>
        </w:rPr>
      </w:pPr>
      <w:r>
        <w:rPr>
          <w:noProof/>
        </w:rPr>
        <w:t>Contrôleur</w:t>
      </w:r>
    </w:p>
    <w:p w14:paraId="334F0AFE" w14:textId="77777777" w:rsidR="002107DE" w:rsidRDefault="002107DE">
      <w:pPr>
        <w:pStyle w:val="Index2"/>
        <w:tabs>
          <w:tab w:val="right" w:pos="9060"/>
        </w:tabs>
        <w:rPr>
          <w:noProof/>
        </w:rPr>
      </w:pPr>
      <w:r>
        <w:rPr>
          <w:noProof/>
        </w:rPr>
        <w:t>S'inscrit dans l'architecture MVC. Permet de faire le lien entre le modèle et la vue. S'occuppe aussi de la pluspart des opérations de logique.</w:t>
      </w:r>
      <w:r>
        <w:rPr>
          <w:noProof/>
        </w:rPr>
        <w:tab/>
        <w:t>9</w:t>
      </w:r>
    </w:p>
    <w:p w14:paraId="7A658EA8" w14:textId="77777777" w:rsidR="002107DE" w:rsidRDefault="002107DE">
      <w:pPr>
        <w:pStyle w:val="Titreindex"/>
        <w:keepNext/>
        <w:tabs>
          <w:tab w:val="right" w:pos="9060"/>
        </w:tabs>
        <w:rPr>
          <w:rFonts w:eastAsiaTheme="minorEastAsia" w:cstheme="minorBidi"/>
          <w:b w:val="0"/>
          <w:bCs w:val="0"/>
          <w:noProof/>
        </w:rPr>
      </w:pPr>
      <w:r>
        <w:rPr>
          <w:noProof/>
        </w:rPr>
        <w:t>D</w:t>
      </w:r>
    </w:p>
    <w:p w14:paraId="251EC1D0" w14:textId="77777777" w:rsidR="002107DE" w:rsidRDefault="002107DE">
      <w:pPr>
        <w:pStyle w:val="Index1"/>
        <w:tabs>
          <w:tab w:val="right" w:pos="9060"/>
        </w:tabs>
        <w:rPr>
          <w:noProof/>
        </w:rPr>
      </w:pPr>
      <w:r>
        <w:rPr>
          <w:noProof/>
        </w:rPr>
        <w:t>Dusk</w:t>
      </w:r>
    </w:p>
    <w:p w14:paraId="27FE08ED" w14:textId="77777777" w:rsidR="002107DE" w:rsidRDefault="002107DE">
      <w:pPr>
        <w:pStyle w:val="Index2"/>
        <w:tabs>
          <w:tab w:val="right" w:pos="9060"/>
        </w:tabs>
        <w:rPr>
          <w:noProof/>
        </w:rPr>
      </w:pPr>
      <w:r>
        <w:rPr>
          <w:noProof/>
        </w:rPr>
        <w:t>Outil de tests fonctionnant avec Laravel qui permet de simuler des intéractions utilisateurs.</w:t>
      </w:r>
      <w:r>
        <w:rPr>
          <w:noProof/>
        </w:rPr>
        <w:tab/>
        <w:t>17</w:t>
      </w:r>
    </w:p>
    <w:p w14:paraId="57A9470F" w14:textId="77777777" w:rsidR="002107DE" w:rsidRDefault="002107DE">
      <w:pPr>
        <w:pStyle w:val="Titreindex"/>
        <w:keepNext/>
        <w:tabs>
          <w:tab w:val="right" w:pos="9060"/>
        </w:tabs>
        <w:rPr>
          <w:rFonts w:eastAsiaTheme="minorEastAsia" w:cstheme="minorBidi"/>
          <w:b w:val="0"/>
          <w:bCs w:val="0"/>
          <w:noProof/>
        </w:rPr>
      </w:pPr>
      <w:r>
        <w:rPr>
          <w:noProof/>
        </w:rPr>
        <w:t>F</w:t>
      </w:r>
    </w:p>
    <w:p w14:paraId="1417F7EC" w14:textId="77777777" w:rsidR="002107DE" w:rsidRDefault="002107DE">
      <w:pPr>
        <w:pStyle w:val="Index1"/>
        <w:tabs>
          <w:tab w:val="right" w:pos="9060"/>
        </w:tabs>
        <w:rPr>
          <w:noProof/>
        </w:rPr>
      </w:pPr>
      <w:r>
        <w:rPr>
          <w:noProof/>
        </w:rPr>
        <w:t>factories</w:t>
      </w:r>
    </w:p>
    <w:p w14:paraId="768EDAAB" w14:textId="77777777" w:rsidR="002107DE" w:rsidRDefault="002107DE">
      <w:pPr>
        <w:pStyle w:val="Index2"/>
        <w:tabs>
          <w:tab w:val="right" w:pos="9060"/>
        </w:tabs>
        <w:rPr>
          <w:noProof/>
        </w:rPr>
      </w:pPr>
      <w:r>
        <w:rPr>
          <w:noProof/>
        </w:rPr>
        <w:t>Outil de Laravel permettant de décrire des données fictives à insérer dans les champs d'une base de données.</w:t>
      </w:r>
      <w:r>
        <w:rPr>
          <w:noProof/>
        </w:rPr>
        <w:tab/>
        <w:t>16</w:t>
      </w:r>
    </w:p>
    <w:p w14:paraId="6167CC54" w14:textId="77777777" w:rsidR="002107DE" w:rsidRDefault="002107DE">
      <w:pPr>
        <w:pStyle w:val="Titreindex"/>
        <w:keepNext/>
        <w:tabs>
          <w:tab w:val="right" w:pos="9060"/>
        </w:tabs>
        <w:rPr>
          <w:rFonts w:eastAsiaTheme="minorEastAsia" w:cstheme="minorBidi"/>
          <w:b w:val="0"/>
          <w:bCs w:val="0"/>
          <w:noProof/>
        </w:rPr>
      </w:pPr>
      <w:r>
        <w:rPr>
          <w:noProof/>
        </w:rPr>
        <w:t>G</w:t>
      </w:r>
    </w:p>
    <w:p w14:paraId="6616963E" w14:textId="77777777" w:rsidR="002107DE" w:rsidRDefault="002107DE">
      <w:pPr>
        <w:pStyle w:val="Index1"/>
        <w:tabs>
          <w:tab w:val="right" w:pos="9060"/>
        </w:tabs>
        <w:rPr>
          <w:noProof/>
        </w:rPr>
      </w:pPr>
      <w:r>
        <w:rPr>
          <w:noProof/>
        </w:rPr>
        <w:t>Github Actions</w:t>
      </w:r>
    </w:p>
    <w:p w14:paraId="0B8EBFAA" w14:textId="77777777" w:rsidR="002107DE" w:rsidRDefault="002107DE">
      <w:pPr>
        <w:pStyle w:val="Index2"/>
        <w:tabs>
          <w:tab w:val="right" w:pos="9060"/>
        </w:tabs>
        <w:rPr>
          <w:noProof/>
        </w:rPr>
      </w:pPr>
      <w:r>
        <w:rPr>
          <w:noProof/>
        </w:rPr>
        <w:t>Outil d'intégration continue (CI/CD) de GitHub.</w:t>
      </w:r>
      <w:r>
        <w:rPr>
          <w:noProof/>
        </w:rPr>
        <w:tab/>
        <w:t>17</w:t>
      </w:r>
    </w:p>
    <w:p w14:paraId="7E5B88E3" w14:textId="77777777" w:rsidR="002107DE" w:rsidRDefault="002107DE">
      <w:pPr>
        <w:pStyle w:val="Titreindex"/>
        <w:keepNext/>
        <w:tabs>
          <w:tab w:val="right" w:pos="9060"/>
        </w:tabs>
        <w:rPr>
          <w:rFonts w:eastAsiaTheme="minorEastAsia" w:cstheme="minorBidi"/>
          <w:b w:val="0"/>
          <w:bCs w:val="0"/>
          <w:noProof/>
        </w:rPr>
      </w:pPr>
      <w:r>
        <w:rPr>
          <w:noProof/>
        </w:rPr>
        <w:t>L</w:t>
      </w:r>
    </w:p>
    <w:p w14:paraId="189F6C25" w14:textId="77777777" w:rsidR="002107DE" w:rsidRDefault="002107DE">
      <w:pPr>
        <w:pStyle w:val="Index1"/>
        <w:tabs>
          <w:tab w:val="right" w:pos="9060"/>
        </w:tabs>
        <w:rPr>
          <w:noProof/>
        </w:rPr>
      </w:pPr>
      <w:r w:rsidRPr="00AC2053">
        <w:rPr>
          <w:b/>
          <w:bCs/>
          <w:noProof/>
        </w:rPr>
        <w:t>Laravel</w:t>
      </w:r>
    </w:p>
    <w:p w14:paraId="37048EB3" w14:textId="77777777" w:rsidR="002107DE" w:rsidRDefault="002107DE">
      <w:pPr>
        <w:pStyle w:val="Index2"/>
        <w:tabs>
          <w:tab w:val="right" w:pos="9060"/>
        </w:tabs>
        <w:rPr>
          <w:noProof/>
        </w:rPr>
      </w:pPr>
      <w:r>
        <w:rPr>
          <w:noProof/>
        </w:rPr>
        <w:t>Framework PHP basé sur une architechture MVC.</w:t>
      </w:r>
      <w:r>
        <w:rPr>
          <w:noProof/>
        </w:rPr>
        <w:tab/>
        <w:t>6</w:t>
      </w:r>
    </w:p>
    <w:p w14:paraId="44E338E7" w14:textId="77777777" w:rsidR="002107DE" w:rsidRDefault="002107DE">
      <w:pPr>
        <w:pStyle w:val="Titreindex"/>
        <w:keepNext/>
        <w:tabs>
          <w:tab w:val="right" w:pos="9060"/>
        </w:tabs>
        <w:rPr>
          <w:rFonts w:eastAsiaTheme="minorEastAsia" w:cstheme="minorBidi"/>
          <w:b w:val="0"/>
          <w:bCs w:val="0"/>
          <w:noProof/>
        </w:rPr>
      </w:pPr>
      <w:r>
        <w:rPr>
          <w:noProof/>
        </w:rPr>
        <w:t>M</w:t>
      </w:r>
    </w:p>
    <w:p w14:paraId="5C0AC185" w14:textId="77777777" w:rsidR="002107DE" w:rsidRDefault="002107DE">
      <w:pPr>
        <w:pStyle w:val="Index1"/>
        <w:tabs>
          <w:tab w:val="right" w:pos="9060"/>
        </w:tabs>
        <w:rPr>
          <w:noProof/>
        </w:rPr>
      </w:pPr>
      <w:r>
        <w:rPr>
          <w:noProof/>
        </w:rPr>
        <w:t>Migrations</w:t>
      </w:r>
    </w:p>
    <w:p w14:paraId="23AEEFB9" w14:textId="77777777" w:rsidR="002107DE" w:rsidRDefault="002107DE">
      <w:pPr>
        <w:pStyle w:val="Index2"/>
        <w:tabs>
          <w:tab w:val="right" w:pos="9060"/>
        </w:tabs>
        <w:rPr>
          <w:noProof/>
        </w:rPr>
      </w:pPr>
      <w:r>
        <w:rPr>
          <w:noProof/>
        </w:rPr>
        <w:t>Outil intégré à Laravel permettant la gestion des bases de données avec du code PHP.</w:t>
      </w:r>
      <w:r>
        <w:rPr>
          <w:noProof/>
        </w:rPr>
        <w:tab/>
        <w:t>22</w:t>
      </w:r>
    </w:p>
    <w:p w14:paraId="092F4EF9" w14:textId="77777777" w:rsidR="002107DE" w:rsidRDefault="002107DE">
      <w:pPr>
        <w:pStyle w:val="Index1"/>
        <w:tabs>
          <w:tab w:val="right" w:pos="9060"/>
        </w:tabs>
        <w:rPr>
          <w:noProof/>
        </w:rPr>
      </w:pPr>
      <w:r>
        <w:rPr>
          <w:noProof/>
        </w:rPr>
        <w:t>Modèle</w:t>
      </w:r>
    </w:p>
    <w:p w14:paraId="76F553DC" w14:textId="77777777" w:rsidR="002107DE" w:rsidRDefault="002107DE">
      <w:pPr>
        <w:pStyle w:val="Index2"/>
        <w:tabs>
          <w:tab w:val="right" w:pos="9060"/>
        </w:tabs>
        <w:rPr>
          <w:noProof/>
        </w:rPr>
      </w:pPr>
      <w:r>
        <w:rPr>
          <w:noProof/>
        </w:rPr>
        <w:t>S'incrit dans l'architechture MVC. Il s'agit de la partie du code qui intérragit avec la base de données</w:t>
      </w:r>
      <w:r>
        <w:rPr>
          <w:noProof/>
        </w:rPr>
        <w:tab/>
        <w:t>9</w:t>
      </w:r>
    </w:p>
    <w:p w14:paraId="3C9F21F9" w14:textId="77777777" w:rsidR="002107DE" w:rsidRDefault="002107DE">
      <w:pPr>
        <w:pStyle w:val="Index1"/>
        <w:tabs>
          <w:tab w:val="right" w:pos="9060"/>
        </w:tabs>
        <w:rPr>
          <w:noProof/>
        </w:rPr>
      </w:pPr>
      <w:r>
        <w:rPr>
          <w:noProof/>
        </w:rPr>
        <w:t>MVC</w:t>
      </w:r>
    </w:p>
    <w:p w14:paraId="3FE71B75" w14:textId="77777777" w:rsidR="002107DE" w:rsidRDefault="002107DE">
      <w:pPr>
        <w:pStyle w:val="Index2"/>
        <w:tabs>
          <w:tab w:val="right" w:pos="9060"/>
        </w:tabs>
        <w:rPr>
          <w:noProof/>
        </w:rPr>
      </w:pPr>
      <w:r>
        <w:rPr>
          <w:noProof/>
        </w:rPr>
        <w:t>Architechture Model - View - Controller</w:t>
      </w:r>
      <w:r>
        <w:rPr>
          <w:noProof/>
        </w:rPr>
        <w:tab/>
        <w:t>8</w:t>
      </w:r>
    </w:p>
    <w:p w14:paraId="201534B8" w14:textId="77777777" w:rsidR="002107DE" w:rsidRDefault="002107DE">
      <w:pPr>
        <w:pStyle w:val="Titreindex"/>
        <w:keepNext/>
        <w:tabs>
          <w:tab w:val="right" w:pos="9060"/>
        </w:tabs>
        <w:rPr>
          <w:rFonts w:eastAsiaTheme="minorEastAsia" w:cstheme="minorBidi"/>
          <w:b w:val="0"/>
          <w:bCs w:val="0"/>
          <w:noProof/>
        </w:rPr>
      </w:pPr>
      <w:r>
        <w:rPr>
          <w:noProof/>
        </w:rPr>
        <w:lastRenderedPageBreak/>
        <w:t>O</w:t>
      </w:r>
    </w:p>
    <w:p w14:paraId="689428D2" w14:textId="77777777" w:rsidR="002107DE" w:rsidRDefault="002107DE">
      <w:pPr>
        <w:pStyle w:val="Index1"/>
        <w:tabs>
          <w:tab w:val="right" w:pos="9060"/>
        </w:tabs>
        <w:rPr>
          <w:noProof/>
        </w:rPr>
      </w:pPr>
      <w:r>
        <w:rPr>
          <w:noProof/>
        </w:rPr>
        <w:t>ORM</w:t>
      </w:r>
    </w:p>
    <w:p w14:paraId="16EEE00D" w14:textId="77777777" w:rsidR="002107DE" w:rsidRDefault="002107DE">
      <w:pPr>
        <w:pStyle w:val="Index2"/>
        <w:tabs>
          <w:tab w:val="right" w:pos="9060"/>
        </w:tabs>
        <w:rPr>
          <w:noProof/>
        </w:rPr>
      </w:pPr>
      <w:r>
        <w:rPr>
          <w:noProof/>
        </w:rPr>
        <w:t>(Object Relational Mapping) Interface permettant d'exécuter des requêtes sur la base de données avec du code logique.</w:t>
      </w:r>
      <w:r>
        <w:rPr>
          <w:noProof/>
        </w:rPr>
        <w:tab/>
        <w:t>10</w:t>
      </w:r>
    </w:p>
    <w:p w14:paraId="65160B71" w14:textId="77777777" w:rsidR="002107DE" w:rsidRDefault="002107DE">
      <w:pPr>
        <w:pStyle w:val="Titreindex"/>
        <w:keepNext/>
        <w:tabs>
          <w:tab w:val="right" w:pos="9060"/>
        </w:tabs>
        <w:rPr>
          <w:rFonts w:eastAsiaTheme="minorEastAsia" w:cstheme="minorBidi"/>
          <w:b w:val="0"/>
          <w:bCs w:val="0"/>
          <w:noProof/>
        </w:rPr>
      </w:pPr>
      <w:r>
        <w:rPr>
          <w:noProof/>
        </w:rPr>
        <w:t>P</w:t>
      </w:r>
    </w:p>
    <w:p w14:paraId="19C1DB26" w14:textId="77777777" w:rsidR="002107DE" w:rsidRDefault="002107DE">
      <w:pPr>
        <w:pStyle w:val="Index1"/>
        <w:tabs>
          <w:tab w:val="right" w:pos="9060"/>
        </w:tabs>
        <w:rPr>
          <w:noProof/>
        </w:rPr>
      </w:pPr>
      <w:r>
        <w:rPr>
          <w:noProof/>
        </w:rPr>
        <w:t>Policies</w:t>
      </w:r>
    </w:p>
    <w:p w14:paraId="3D010644" w14:textId="77777777" w:rsidR="002107DE" w:rsidRDefault="002107DE">
      <w:pPr>
        <w:pStyle w:val="Index2"/>
        <w:tabs>
          <w:tab w:val="right" w:pos="9060"/>
        </w:tabs>
        <w:rPr>
          <w:noProof/>
        </w:rPr>
      </w:pPr>
      <w:r>
        <w:rPr>
          <w:noProof/>
        </w:rPr>
        <w:t>Outil de Laravel permettant d'organiser des règles s'autorisations sur des modèles Eloquent spécifiques.</w:t>
      </w:r>
      <w:r>
        <w:rPr>
          <w:noProof/>
        </w:rPr>
        <w:tab/>
        <w:t>37</w:t>
      </w:r>
    </w:p>
    <w:p w14:paraId="6B5A20CA" w14:textId="77777777" w:rsidR="002107DE" w:rsidRDefault="002107DE">
      <w:pPr>
        <w:pStyle w:val="Titreindex"/>
        <w:keepNext/>
        <w:tabs>
          <w:tab w:val="right" w:pos="9060"/>
        </w:tabs>
        <w:rPr>
          <w:rFonts w:eastAsiaTheme="minorEastAsia" w:cstheme="minorBidi"/>
          <w:b w:val="0"/>
          <w:bCs w:val="0"/>
          <w:noProof/>
        </w:rPr>
      </w:pPr>
      <w:r>
        <w:rPr>
          <w:noProof/>
        </w:rPr>
        <w:t>R</w:t>
      </w:r>
    </w:p>
    <w:p w14:paraId="7BA8C729" w14:textId="77777777" w:rsidR="002107DE" w:rsidRDefault="002107DE">
      <w:pPr>
        <w:pStyle w:val="Index1"/>
        <w:tabs>
          <w:tab w:val="right" w:pos="9060"/>
        </w:tabs>
        <w:rPr>
          <w:noProof/>
        </w:rPr>
      </w:pPr>
      <w:r>
        <w:rPr>
          <w:noProof/>
        </w:rPr>
        <w:t>Responsive Design</w:t>
      </w:r>
    </w:p>
    <w:p w14:paraId="14ED71C0" w14:textId="77777777" w:rsidR="002107DE" w:rsidRDefault="002107DE">
      <w:pPr>
        <w:pStyle w:val="Index2"/>
        <w:tabs>
          <w:tab w:val="right" w:pos="9060"/>
        </w:tabs>
        <w:rPr>
          <w:noProof/>
        </w:rPr>
      </w:pPr>
      <w:r>
        <w:rPr>
          <w:noProof/>
        </w:rPr>
        <w:t>Adaptation automaqtique de l'interface selon le type d'appareils utilisés (Smartphone, Desktop).</w:t>
      </w:r>
      <w:r>
        <w:rPr>
          <w:noProof/>
        </w:rPr>
        <w:tab/>
        <w:t>6</w:t>
      </w:r>
    </w:p>
    <w:p w14:paraId="74317DFB" w14:textId="77777777" w:rsidR="002107DE" w:rsidRDefault="002107DE">
      <w:pPr>
        <w:pStyle w:val="Index1"/>
        <w:tabs>
          <w:tab w:val="right" w:pos="9060"/>
        </w:tabs>
        <w:rPr>
          <w:noProof/>
        </w:rPr>
      </w:pPr>
      <w:r>
        <w:rPr>
          <w:noProof/>
        </w:rPr>
        <w:t>Routes</w:t>
      </w:r>
    </w:p>
    <w:p w14:paraId="29BAFEF8" w14:textId="77777777" w:rsidR="002107DE" w:rsidRDefault="002107DE">
      <w:pPr>
        <w:pStyle w:val="Index2"/>
        <w:tabs>
          <w:tab w:val="right" w:pos="9060"/>
        </w:tabs>
        <w:rPr>
          <w:noProof/>
        </w:rPr>
      </w:pPr>
      <w:r>
        <w:rPr>
          <w:noProof/>
        </w:rPr>
        <w:t>Permet d'exécuter des instructions en fonction d'une URL et d'un type de requêtes.</w:t>
      </w:r>
      <w:r>
        <w:rPr>
          <w:noProof/>
        </w:rPr>
        <w:tab/>
        <w:t>9</w:t>
      </w:r>
    </w:p>
    <w:p w14:paraId="05D44272" w14:textId="77777777" w:rsidR="002107DE" w:rsidRDefault="002107DE">
      <w:pPr>
        <w:pStyle w:val="Titreindex"/>
        <w:keepNext/>
        <w:tabs>
          <w:tab w:val="right" w:pos="9060"/>
        </w:tabs>
        <w:rPr>
          <w:rFonts w:eastAsiaTheme="minorEastAsia" w:cstheme="minorBidi"/>
          <w:b w:val="0"/>
          <w:bCs w:val="0"/>
          <w:noProof/>
        </w:rPr>
      </w:pPr>
      <w:r>
        <w:rPr>
          <w:noProof/>
        </w:rPr>
        <w:t>S</w:t>
      </w:r>
    </w:p>
    <w:p w14:paraId="3B05B46E" w14:textId="77777777" w:rsidR="002107DE" w:rsidRDefault="002107DE">
      <w:pPr>
        <w:pStyle w:val="Index1"/>
        <w:tabs>
          <w:tab w:val="right" w:pos="9060"/>
        </w:tabs>
        <w:rPr>
          <w:noProof/>
        </w:rPr>
      </w:pPr>
      <w:r>
        <w:rPr>
          <w:noProof/>
        </w:rPr>
        <w:t>Seeders</w:t>
      </w:r>
    </w:p>
    <w:p w14:paraId="64E7AF75" w14:textId="77777777" w:rsidR="002107DE" w:rsidRDefault="002107DE">
      <w:pPr>
        <w:pStyle w:val="Index2"/>
        <w:tabs>
          <w:tab w:val="right" w:pos="9060"/>
        </w:tabs>
        <w:rPr>
          <w:noProof/>
        </w:rPr>
      </w:pPr>
      <w:r>
        <w:rPr>
          <w:noProof/>
        </w:rPr>
        <w:t>Outil de Laravel permettant de définir comment générer des données fictives, comme le nombre d'occurrences d'un modèle.</w:t>
      </w:r>
      <w:r>
        <w:rPr>
          <w:noProof/>
        </w:rPr>
        <w:tab/>
        <w:t>17</w:t>
      </w:r>
    </w:p>
    <w:p w14:paraId="274310FE" w14:textId="77777777" w:rsidR="002107DE" w:rsidRDefault="002107DE">
      <w:pPr>
        <w:pStyle w:val="Titreindex"/>
        <w:keepNext/>
        <w:tabs>
          <w:tab w:val="right" w:pos="9060"/>
        </w:tabs>
        <w:rPr>
          <w:rFonts w:eastAsiaTheme="minorEastAsia" w:cstheme="minorBidi"/>
          <w:b w:val="0"/>
          <w:bCs w:val="0"/>
          <w:noProof/>
        </w:rPr>
      </w:pPr>
      <w:r>
        <w:rPr>
          <w:noProof/>
        </w:rPr>
        <w:t>T</w:t>
      </w:r>
    </w:p>
    <w:p w14:paraId="52EFB2EB" w14:textId="77777777" w:rsidR="002107DE" w:rsidRDefault="002107DE">
      <w:pPr>
        <w:pStyle w:val="Index1"/>
        <w:tabs>
          <w:tab w:val="right" w:pos="9060"/>
        </w:tabs>
        <w:rPr>
          <w:noProof/>
        </w:rPr>
      </w:pPr>
      <w:r w:rsidRPr="00AC2053">
        <w:rPr>
          <w:noProof/>
          <w:color w:val="000000" w:themeColor="text1"/>
        </w:rPr>
        <w:t>Table de pivot</w:t>
      </w:r>
    </w:p>
    <w:p w14:paraId="50AFC89F" w14:textId="77777777" w:rsidR="002107DE" w:rsidRDefault="002107DE">
      <w:pPr>
        <w:pStyle w:val="Index2"/>
        <w:tabs>
          <w:tab w:val="right" w:pos="9060"/>
        </w:tabs>
        <w:rPr>
          <w:noProof/>
        </w:rPr>
      </w:pPr>
      <w:r w:rsidRPr="00AC2053">
        <w:rPr>
          <w:noProof/>
          <w:color w:val="000000" w:themeColor="text1"/>
        </w:rPr>
        <w:t>Table dans une base de données dont l'identifiant est la concaténation de deux clés étrangères. Ce genre de tables permet la mise en pratique d'une relation n-n (many-to-many).</w:t>
      </w:r>
      <w:r>
        <w:rPr>
          <w:noProof/>
        </w:rPr>
        <w:tab/>
        <w:t>24</w:t>
      </w:r>
    </w:p>
    <w:p w14:paraId="02B06125" w14:textId="77777777" w:rsidR="002107DE" w:rsidRDefault="002107DE">
      <w:pPr>
        <w:pStyle w:val="Index1"/>
        <w:tabs>
          <w:tab w:val="right" w:pos="9060"/>
        </w:tabs>
        <w:rPr>
          <w:noProof/>
        </w:rPr>
      </w:pPr>
      <w:r>
        <w:rPr>
          <w:noProof/>
        </w:rPr>
        <w:t>Tailwind</w:t>
      </w:r>
    </w:p>
    <w:p w14:paraId="438B72B3" w14:textId="77777777" w:rsidR="002107DE" w:rsidRDefault="002107DE">
      <w:pPr>
        <w:pStyle w:val="Index2"/>
        <w:tabs>
          <w:tab w:val="right" w:pos="9060"/>
        </w:tabs>
        <w:rPr>
          <w:noProof/>
        </w:rPr>
      </w:pPr>
      <w:r>
        <w:rPr>
          <w:noProof/>
        </w:rPr>
        <w:t>Framework CSS.</w:t>
      </w:r>
      <w:r>
        <w:rPr>
          <w:noProof/>
        </w:rPr>
        <w:tab/>
        <w:t>21</w:t>
      </w:r>
    </w:p>
    <w:p w14:paraId="57BC27F4" w14:textId="77777777" w:rsidR="002107DE" w:rsidRDefault="002107DE">
      <w:pPr>
        <w:pStyle w:val="Index1"/>
        <w:tabs>
          <w:tab w:val="right" w:pos="9060"/>
        </w:tabs>
        <w:rPr>
          <w:noProof/>
        </w:rPr>
      </w:pPr>
      <w:r>
        <w:rPr>
          <w:noProof/>
        </w:rPr>
        <w:t>Tests End-to-End</w:t>
      </w:r>
    </w:p>
    <w:p w14:paraId="68558DD6" w14:textId="77777777" w:rsidR="002107DE" w:rsidRDefault="002107DE">
      <w:pPr>
        <w:pStyle w:val="Index2"/>
        <w:tabs>
          <w:tab w:val="right" w:pos="9060"/>
        </w:tabs>
        <w:rPr>
          <w:noProof/>
        </w:rPr>
      </w:pPr>
      <w:r>
        <w:rPr>
          <w:noProof/>
        </w:rPr>
        <w:t>Méthodologie de test permettant de tester l'entièreté d'une fonctionnalité dans des condition réelles.</w:t>
      </w:r>
      <w:r>
        <w:rPr>
          <w:noProof/>
        </w:rPr>
        <w:tab/>
        <w:t>18</w:t>
      </w:r>
    </w:p>
    <w:p w14:paraId="352F2E8C" w14:textId="77777777" w:rsidR="002107DE" w:rsidRDefault="002107DE">
      <w:pPr>
        <w:pStyle w:val="Titreindex"/>
        <w:keepNext/>
        <w:tabs>
          <w:tab w:val="right" w:pos="9060"/>
        </w:tabs>
        <w:rPr>
          <w:rFonts w:eastAsiaTheme="minorEastAsia" w:cstheme="minorBidi"/>
          <w:b w:val="0"/>
          <w:bCs w:val="0"/>
          <w:noProof/>
        </w:rPr>
      </w:pPr>
      <w:r>
        <w:rPr>
          <w:noProof/>
        </w:rPr>
        <w:t>V</w:t>
      </w:r>
    </w:p>
    <w:p w14:paraId="6E198899" w14:textId="77777777" w:rsidR="002107DE" w:rsidRDefault="002107DE">
      <w:pPr>
        <w:pStyle w:val="Index1"/>
        <w:tabs>
          <w:tab w:val="right" w:pos="9060"/>
        </w:tabs>
        <w:rPr>
          <w:noProof/>
        </w:rPr>
      </w:pPr>
      <w:r>
        <w:rPr>
          <w:noProof/>
        </w:rPr>
        <w:t>Vue</w:t>
      </w:r>
    </w:p>
    <w:p w14:paraId="649A4A52" w14:textId="77777777" w:rsidR="002107DE" w:rsidRDefault="002107DE">
      <w:pPr>
        <w:pStyle w:val="Index2"/>
        <w:tabs>
          <w:tab w:val="right" w:pos="9060"/>
        </w:tabs>
        <w:rPr>
          <w:noProof/>
        </w:rPr>
      </w:pPr>
      <w:r>
        <w:rPr>
          <w:noProof/>
        </w:rPr>
        <w:t>S'inscrit dans l'architecture MVC. Il s'agit de la partie contenant généralement une interface graphique.</w:t>
      </w:r>
      <w:r>
        <w:rPr>
          <w:noProof/>
        </w:rPr>
        <w:tab/>
        <w:t>9</w:t>
      </w:r>
    </w:p>
    <w:p w14:paraId="34FBBAB6" w14:textId="77777777" w:rsidR="002107DE" w:rsidRDefault="002107DE" w:rsidP="00235234">
      <w:pPr>
        <w:pStyle w:val="Titre1"/>
        <w:numPr>
          <w:ilvl w:val="0"/>
          <w:numId w:val="0"/>
        </w:numPr>
        <w:rPr>
          <w:noProof/>
        </w:rPr>
        <w:sectPr w:rsidR="002107DE" w:rsidSect="002107DE">
          <w:type w:val="continuous"/>
          <w:pgSz w:w="11906" w:h="16838" w:code="9"/>
          <w:pgMar w:top="1418" w:right="1418" w:bottom="1418" w:left="1418" w:header="709" w:footer="709" w:gutter="0"/>
          <w:cols w:space="720"/>
          <w:titlePg/>
          <w:docGrid w:linePitch="360"/>
        </w:sectPr>
      </w:pPr>
    </w:p>
    <w:p w14:paraId="0110A444" w14:textId="62D7353B" w:rsidR="00CE1F87" w:rsidRPr="00AD4192" w:rsidRDefault="00CE1F87" w:rsidP="00235234">
      <w:pPr>
        <w:pStyle w:val="Titre1"/>
        <w:numPr>
          <w:ilvl w:val="0"/>
          <w:numId w:val="0"/>
        </w:numPr>
      </w:pPr>
      <w:r w:rsidRPr="00AD4192">
        <w:fldChar w:fldCharType="end"/>
      </w:r>
    </w:p>
    <w:p w14:paraId="4F3674C9" w14:textId="77777777" w:rsidR="007A7225" w:rsidRPr="00AD4192" w:rsidRDefault="007A7225">
      <w:pPr>
        <w:jc w:val="left"/>
        <w:rPr>
          <w:rFonts w:asciiTheme="majorHAnsi" w:hAnsiTheme="majorHAnsi" w:cs="Arial"/>
          <w:b/>
          <w:bCs/>
          <w:caps/>
          <w:kern w:val="32"/>
          <w:sz w:val="32"/>
          <w:szCs w:val="32"/>
        </w:rPr>
      </w:pPr>
      <w:r w:rsidRPr="00AD4192">
        <w:br w:type="page"/>
      </w:r>
    </w:p>
    <w:p w14:paraId="4876A420" w14:textId="6D1F6D94" w:rsidR="00555E63" w:rsidRDefault="00903FEF" w:rsidP="00555E63">
      <w:pPr>
        <w:pStyle w:val="Titre1"/>
      </w:pPr>
      <w:bookmarkStart w:id="147" w:name="_Toc168319745"/>
      <w:r w:rsidRPr="00AD4192">
        <w:lastRenderedPageBreak/>
        <w:t>Annexes</w:t>
      </w:r>
      <w:bookmarkEnd w:id="147"/>
    </w:p>
    <w:p w14:paraId="607FCFDC" w14:textId="77777777" w:rsidR="00555E63" w:rsidRPr="00555E63" w:rsidRDefault="00555E63" w:rsidP="00555E63">
      <w:pPr>
        <w:pStyle w:val="Corpsdetexte"/>
      </w:pPr>
    </w:p>
    <w:p w14:paraId="3CCD7C97" w14:textId="32CDA46E" w:rsidR="007A7225" w:rsidRPr="00AD4192" w:rsidRDefault="007A7225" w:rsidP="007A7225">
      <w:pPr>
        <w:pStyle w:val="Titre2"/>
      </w:pPr>
      <w:bookmarkStart w:id="148" w:name="_Toc168319746"/>
      <w:r w:rsidRPr="00AD4192">
        <w:t>Résumé du rapport de TPI</w:t>
      </w:r>
      <w:bookmarkEnd w:id="148"/>
    </w:p>
    <w:p w14:paraId="5544B13B" w14:textId="10EC08B6" w:rsidR="007A7225" w:rsidRDefault="007A7225" w:rsidP="007A7225"/>
    <w:p w14:paraId="75219577" w14:textId="6075395F" w:rsidR="00555E63" w:rsidRDefault="00555E63" w:rsidP="00555E63">
      <w:pPr>
        <w:pStyle w:val="Titre3"/>
      </w:pPr>
      <w:bookmarkStart w:id="149" w:name="_Toc168319747"/>
      <w:r>
        <w:t>Situation de départ</w:t>
      </w:r>
      <w:bookmarkEnd w:id="149"/>
    </w:p>
    <w:p w14:paraId="275A70CD" w14:textId="77777777" w:rsidR="00555E63" w:rsidRDefault="00555E63" w:rsidP="00555E63"/>
    <w:p w14:paraId="2A7C48D8" w14:textId="34C93CEA" w:rsidR="00555E63" w:rsidRDefault="00555E63" w:rsidP="00555E63">
      <w:r>
        <w:t>Ce projet a pour but de réaliser une application web nommée SocialShuffle qui permet de mélanger des participants afin de favoriser les interactions sociales.</w:t>
      </w:r>
    </w:p>
    <w:p w14:paraId="5B8CE352" w14:textId="77777777" w:rsidR="00555E63" w:rsidRDefault="00555E63" w:rsidP="00555E63"/>
    <w:p w14:paraId="539D70BC" w14:textId="6BB71BF6" w:rsidR="0040708E" w:rsidRDefault="00555E63" w:rsidP="00555E63">
      <w:r>
        <w:t>L’application devra respecter les bonnes pratiques concernant les formulaires,</w:t>
      </w:r>
      <w:r w:rsidR="002C5AF7">
        <w:t xml:space="preserve"> intégrer des mesures de sécurité, </w:t>
      </w:r>
      <w:r w:rsidR="00D4725B">
        <w:t>utiliser</w:t>
      </w:r>
      <w:r w:rsidR="002C5AF7">
        <w:t xml:space="preserve"> </w:t>
      </w:r>
      <w:r w:rsidR="00D4725B">
        <w:t>le</w:t>
      </w:r>
      <w:r w:rsidR="002C5AF7">
        <w:t xml:space="preserve"> design responsif</w:t>
      </w:r>
      <w:r w:rsidR="0040708E">
        <w:t xml:space="preserve"> et respecter les normes de l’ETML en ce qui concerne le nommage dans la modélisation de la base de données.</w:t>
      </w:r>
      <w:r w:rsidR="00D4725B">
        <w:t xml:space="preserve"> </w:t>
      </w:r>
    </w:p>
    <w:p w14:paraId="29F4E3A3" w14:textId="77777777" w:rsidR="00555E63" w:rsidRPr="00555E63" w:rsidRDefault="00555E63" w:rsidP="00555E63"/>
    <w:p w14:paraId="485101FC" w14:textId="68B572CC" w:rsidR="00555E63" w:rsidRDefault="00555E63" w:rsidP="00555E63">
      <w:pPr>
        <w:pStyle w:val="Titre3"/>
      </w:pPr>
      <w:bookmarkStart w:id="150" w:name="_Toc168319748"/>
      <w:r>
        <w:t>Mise en œuvre</w:t>
      </w:r>
      <w:bookmarkEnd w:id="150"/>
    </w:p>
    <w:p w14:paraId="310313E4" w14:textId="77777777" w:rsidR="0040708E" w:rsidRDefault="0040708E" w:rsidP="0040708E"/>
    <w:p w14:paraId="5E953DB9" w14:textId="0E28ECF3" w:rsidR="0040708E" w:rsidRDefault="00D4725B" w:rsidP="0040708E">
      <w:r>
        <w:t xml:space="preserve">Pour ce projet, le </w:t>
      </w:r>
      <w:proofErr w:type="spellStart"/>
      <w:r>
        <w:t>leFramework</w:t>
      </w:r>
      <w:proofErr w:type="spellEnd"/>
      <w:r>
        <w:t xml:space="preserve"> Laravel est utilisé, ce qui permet de bénéficier de sa structure MCV. La première étape a consisté à analyser les contraintes demandées par le cahier des charges, notamment la modélisation de la base de données et le design général des interfaces.</w:t>
      </w:r>
    </w:p>
    <w:p w14:paraId="3210ABBB" w14:textId="77777777" w:rsidR="00D4725B" w:rsidRDefault="00D4725B" w:rsidP="0040708E"/>
    <w:p w14:paraId="75F8C5D1" w14:textId="03461C81" w:rsidR="0040708E" w:rsidRDefault="00D4725B" w:rsidP="0040708E">
      <w:r>
        <w:t>Une fois l’analyse terminée, les différentes parties de l’application (contrôleurs, modèles et vues) on</w:t>
      </w:r>
      <w:r w:rsidR="00B336CD">
        <w:t xml:space="preserve">t été intégrées. Chaque fonctionnalité a été implémentée en respectant </w:t>
      </w:r>
      <w:proofErr w:type="gramStart"/>
      <w:r w:rsidR="00B336CD">
        <w:t>les bonnes pratique</w:t>
      </w:r>
      <w:proofErr w:type="gramEnd"/>
      <w:r w:rsidR="00B336CD">
        <w:t xml:space="preserve"> de développement, comme le respect des normes de codage de Laravel ou bien encore en prenant en compte la réutilisabilité du code. Des tests End-To-End, couplés à l’intégration continue sur GitHub Actions, ont été mis en place afin de garantir le bon fonctionnement des fonctionnalités.</w:t>
      </w:r>
    </w:p>
    <w:p w14:paraId="03CB8A7F" w14:textId="77777777" w:rsidR="002107DE" w:rsidRPr="0040708E" w:rsidRDefault="002107DE" w:rsidP="0040708E"/>
    <w:p w14:paraId="3C1C9610" w14:textId="32796014" w:rsidR="00555E63" w:rsidRPr="00555E63" w:rsidRDefault="00555E63" w:rsidP="00555E63">
      <w:pPr>
        <w:pStyle w:val="Titre3"/>
      </w:pPr>
      <w:bookmarkStart w:id="151" w:name="_Toc168319749"/>
      <w:r>
        <w:t>Résultats</w:t>
      </w:r>
      <w:bookmarkEnd w:id="151"/>
    </w:p>
    <w:p w14:paraId="625EF875" w14:textId="77777777" w:rsidR="00555E63" w:rsidRDefault="00555E63" w:rsidP="007A7225"/>
    <w:p w14:paraId="4BBB591F" w14:textId="6696641F" w:rsidR="00555E63" w:rsidRDefault="002107DE" w:rsidP="007A7225">
      <w:r>
        <w:t xml:space="preserve">Pour terminer, </w:t>
      </w:r>
      <w:r w:rsidR="00E67F43">
        <w:t xml:space="preserve">application est désormais en mesure de gérer l’authentification des utilisateurs avec la possibilité d’avoir des utilisateurs avec des droits administrateurs. Il est en outre possible de créer des équipes, ajouter des membres manuellement ou avec un fichier CSV et générer aléatoirement des groupes selon un nombre d’activités donné, ce qui ne correspond pas exactement aux prescriptions du cahier des charges. </w:t>
      </w:r>
    </w:p>
    <w:p w14:paraId="4190984D" w14:textId="77777777" w:rsidR="00E67F43" w:rsidRDefault="00E67F43" w:rsidP="007A7225"/>
    <w:p w14:paraId="334B79D1" w14:textId="446FA37C" w:rsidR="00E67F43" w:rsidRDefault="00E67F43" w:rsidP="007A7225">
      <w:r w:rsidRPr="00E67F43">
        <w:t>Des tests End-To-End ont</w:t>
      </w:r>
      <w:r w:rsidR="002107DE">
        <w:t xml:space="preserve"> aussi</w:t>
      </w:r>
      <w:r w:rsidRPr="00E67F43">
        <w:t xml:space="preserve"> été mis en</w:t>
      </w:r>
      <w:r>
        <w:t xml:space="preserve"> place et automatisés avec </w:t>
      </w:r>
      <w:proofErr w:type="spellStart"/>
      <w:r>
        <w:t>GitHUb</w:t>
      </w:r>
      <w:proofErr w:type="spellEnd"/>
      <w:r>
        <w:t xml:space="preserve"> Actions.</w:t>
      </w:r>
    </w:p>
    <w:p w14:paraId="3F76765B" w14:textId="77777777" w:rsidR="00E67F43" w:rsidRDefault="00E67F43" w:rsidP="007A7225"/>
    <w:p w14:paraId="35F7F3FC" w14:textId="5DA61A2F" w:rsidR="00E67F43" w:rsidRPr="00E67F43" w:rsidRDefault="00E67F43" w:rsidP="007A7225">
      <w:r>
        <w:t xml:space="preserve">En plus de </w:t>
      </w:r>
      <w:r w:rsidR="002107DE">
        <w:t>ces fonctionnalités techniques</w:t>
      </w:r>
      <w:r>
        <w:t>, ce rapport de projet est également fourni.</w:t>
      </w:r>
    </w:p>
    <w:p w14:paraId="6848C043" w14:textId="77777777" w:rsidR="00E67F43" w:rsidRPr="00E67F43" w:rsidRDefault="00E67F43" w:rsidP="007A7225"/>
    <w:p w14:paraId="1040F440" w14:textId="77777777" w:rsidR="00E67F43" w:rsidRDefault="00E67F43">
      <w:pPr>
        <w:jc w:val="left"/>
        <w:rPr>
          <w:rFonts w:asciiTheme="majorHAnsi" w:hAnsiTheme="majorHAnsi" w:cs="Arial"/>
          <w:b/>
          <w:bCs/>
          <w:iCs/>
          <w:sz w:val="28"/>
          <w:szCs w:val="28"/>
        </w:rPr>
      </w:pPr>
      <w:r>
        <w:br w:type="page"/>
      </w:r>
    </w:p>
    <w:p w14:paraId="2FADA822" w14:textId="1CA565D9" w:rsidR="000E3740" w:rsidRPr="00AD4192" w:rsidRDefault="000E3740" w:rsidP="000E3740">
      <w:pPr>
        <w:pStyle w:val="Titre2"/>
      </w:pPr>
      <w:bookmarkStart w:id="152" w:name="_Toc168319750"/>
      <w:r w:rsidRPr="00AD4192">
        <w:lastRenderedPageBreak/>
        <w:t>Accès au repo</w:t>
      </w:r>
      <w:r w:rsidR="00C732CF" w:rsidRPr="00AD4192">
        <w:t>sitory</w:t>
      </w:r>
      <w:r w:rsidRPr="00AD4192">
        <w:t xml:space="preserve"> GitHub</w:t>
      </w:r>
      <w:bookmarkEnd w:id="152"/>
    </w:p>
    <w:p w14:paraId="61C56DA8" w14:textId="28D1BDF5" w:rsidR="000E3740" w:rsidRPr="00AD4192" w:rsidRDefault="000E3740" w:rsidP="000E3740">
      <w:r w:rsidRPr="00AD4192">
        <w:t xml:space="preserve">Lien : </w:t>
      </w:r>
      <w:hyperlink r:id="rId50" w:history="1">
        <w:r w:rsidR="00B72C75" w:rsidRPr="00AD4192">
          <w:rPr>
            <w:rStyle w:val="Lienhypertexte"/>
          </w:rPr>
          <w:t>https://github.com/samdossant/TPI-SocialShuffle-Dos-Santos</w:t>
        </w:r>
      </w:hyperlink>
    </w:p>
    <w:p w14:paraId="407DF2DE" w14:textId="31E057B5" w:rsidR="000E3740" w:rsidRPr="00AD4192" w:rsidRDefault="000E3740" w:rsidP="000E3740">
      <w:r w:rsidRPr="00AD4192">
        <w:t>Le code source de l’application se trouve dans le répertoire « SocialShuffle »</w:t>
      </w:r>
      <w:r w:rsidR="00A21070">
        <w:t>.</w:t>
      </w:r>
    </w:p>
    <w:p w14:paraId="610F0459" w14:textId="77777777" w:rsidR="000E3740" w:rsidRPr="00AD4192" w:rsidRDefault="000E3740" w:rsidP="000E3740"/>
    <w:p w14:paraId="4D903071" w14:textId="620A82E5" w:rsidR="007A7225" w:rsidRDefault="007A7225" w:rsidP="007A7225">
      <w:pPr>
        <w:pStyle w:val="Titre2"/>
      </w:pPr>
      <w:bookmarkStart w:id="153" w:name="_Toc168319751"/>
      <w:r w:rsidRPr="00AD4192">
        <w:t>Bibliographie</w:t>
      </w:r>
      <w:bookmarkEnd w:id="153"/>
    </w:p>
    <w:p w14:paraId="4BA9EED0" w14:textId="77777777" w:rsidR="00937C97" w:rsidRDefault="00937C97" w:rsidP="00937C97"/>
    <w:p w14:paraId="3EF5ABDA" w14:textId="54486AE0" w:rsidR="00F94333" w:rsidRPr="00F94333" w:rsidRDefault="00F94333" w:rsidP="00F94333">
      <w:pPr>
        <w:pStyle w:val="Paragraphedeliste"/>
        <w:numPr>
          <w:ilvl w:val="0"/>
          <w:numId w:val="26"/>
        </w:numPr>
        <w:rPr>
          <w:lang w:val="en-US"/>
        </w:rPr>
      </w:pPr>
      <w:proofErr w:type="spellStart"/>
      <w:r w:rsidRPr="00F94333">
        <w:t>Ahadi</w:t>
      </w:r>
      <w:proofErr w:type="spellEnd"/>
      <w:r w:rsidRPr="00F94333">
        <w:t xml:space="preserve">, </w:t>
      </w:r>
      <w:proofErr w:type="spellStart"/>
      <w:r w:rsidRPr="00F94333">
        <w:t>Wilo</w:t>
      </w:r>
      <w:proofErr w:type="spellEnd"/>
      <w:r w:rsidRPr="00F94333">
        <w:t>. “Laravel : Générer un QR code avec simple-</w:t>
      </w:r>
      <w:proofErr w:type="spellStart"/>
      <w:r w:rsidRPr="00F94333">
        <w:t>qrcode</w:t>
      </w:r>
      <w:proofErr w:type="spellEnd"/>
      <w:r w:rsidRPr="00F94333">
        <w:t xml:space="preserve">.” </w:t>
      </w:r>
      <w:r w:rsidRPr="00F94333">
        <w:rPr>
          <w:i/>
          <w:iCs/>
          <w:lang w:val="en-US"/>
        </w:rPr>
        <w:t>Akili School</w:t>
      </w:r>
      <w:r w:rsidRPr="00F94333">
        <w:rPr>
          <w:lang w:val="en-US"/>
        </w:rPr>
        <w:t xml:space="preserve">, 19 Nov. 2020, </w:t>
      </w:r>
      <w:hyperlink r:id="rId51" w:history="1">
        <w:r w:rsidRPr="00F94333">
          <w:rPr>
            <w:rStyle w:val="Lienhypertexte"/>
            <w:lang w:val="en-US"/>
          </w:rPr>
          <w:t>https://www.akilischool.com/cours/laravel-generer-un-qr-code-avec-simple-qrcode</w:t>
        </w:r>
      </w:hyperlink>
      <w:r w:rsidRPr="00F94333">
        <w:rPr>
          <w:lang w:val="en-US"/>
        </w:rPr>
        <w:t xml:space="preserve">. </w:t>
      </w:r>
    </w:p>
    <w:p w14:paraId="3A84ADC6" w14:textId="77777777" w:rsidR="00F94333" w:rsidRDefault="00F94333" w:rsidP="00F94333">
      <w:pPr>
        <w:pStyle w:val="Paragraphedeliste"/>
        <w:numPr>
          <w:ilvl w:val="0"/>
          <w:numId w:val="26"/>
        </w:numPr>
        <w:rPr>
          <w:lang w:val="en-US"/>
        </w:rPr>
      </w:pPr>
      <w:r w:rsidRPr="00F94333">
        <w:rPr>
          <w:lang w:val="en-US"/>
        </w:rPr>
        <w:t xml:space="preserve">binary1110. “I Want to Refresh Form Submit Page but Do Not Resubmit It Again in Laravel.” </w:t>
      </w:r>
      <w:r w:rsidRPr="00F94333">
        <w:rPr>
          <w:i/>
          <w:iCs/>
          <w:lang w:val="en-US"/>
        </w:rPr>
        <w:t>Stack Overflow</w:t>
      </w:r>
      <w:r w:rsidRPr="00F94333">
        <w:rPr>
          <w:lang w:val="en-US"/>
        </w:rPr>
        <w:t>, 8 Oct. 2018,</w:t>
      </w:r>
    </w:p>
    <w:p w14:paraId="71CEB32B" w14:textId="19EA5BD4" w:rsidR="00F94333" w:rsidRPr="00F94333" w:rsidRDefault="00000000" w:rsidP="00F94333">
      <w:pPr>
        <w:pStyle w:val="Paragraphedeliste"/>
        <w:rPr>
          <w:lang w:val="en-US"/>
        </w:rPr>
      </w:pPr>
      <w:hyperlink r:id="rId52" w:history="1">
        <w:r w:rsidR="00F94333" w:rsidRPr="001B6BC6">
          <w:rPr>
            <w:rStyle w:val="Lienhypertexte"/>
            <w:lang w:val="en-US"/>
          </w:rPr>
          <w:t>https://stackoverflow.com/q/52696964</w:t>
        </w:r>
      </w:hyperlink>
      <w:r w:rsidR="00F94333" w:rsidRPr="00F94333">
        <w:rPr>
          <w:lang w:val="en-US"/>
        </w:rPr>
        <w:t>.</w:t>
      </w:r>
    </w:p>
    <w:p w14:paraId="21BC64D2" w14:textId="0CE0A318" w:rsidR="00F94333" w:rsidRPr="00F94333" w:rsidRDefault="00F94333" w:rsidP="00F94333">
      <w:pPr>
        <w:pStyle w:val="Paragraphedeliste"/>
        <w:numPr>
          <w:ilvl w:val="0"/>
          <w:numId w:val="26"/>
        </w:numPr>
        <w:rPr>
          <w:lang w:val="en-US"/>
        </w:rPr>
      </w:pPr>
      <w:proofErr w:type="spellStart"/>
      <w:r w:rsidRPr="00F94333">
        <w:rPr>
          <w:i/>
          <w:iCs/>
          <w:lang w:val="en-US"/>
        </w:rPr>
        <w:t>Correcteur</w:t>
      </w:r>
      <w:proofErr w:type="spellEnd"/>
      <w:r w:rsidRPr="00F94333">
        <w:rPr>
          <w:i/>
          <w:iCs/>
          <w:lang w:val="en-US"/>
        </w:rPr>
        <w:t xml:space="preserve"> </w:t>
      </w:r>
      <w:proofErr w:type="spellStart"/>
      <w:r w:rsidRPr="00F94333">
        <w:rPr>
          <w:i/>
          <w:iCs/>
          <w:lang w:val="en-US"/>
        </w:rPr>
        <w:t>Orthographe</w:t>
      </w:r>
      <w:proofErr w:type="spellEnd"/>
      <w:r w:rsidRPr="00F94333">
        <w:rPr>
          <w:i/>
          <w:iCs/>
          <w:lang w:val="en-US"/>
        </w:rPr>
        <w:t xml:space="preserve"> | Correction </w:t>
      </w:r>
      <w:proofErr w:type="spellStart"/>
      <w:r w:rsidRPr="00F94333">
        <w:rPr>
          <w:i/>
          <w:iCs/>
          <w:lang w:val="en-US"/>
        </w:rPr>
        <w:t>Grammaire</w:t>
      </w:r>
      <w:proofErr w:type="spellEnd"/>
      <w:r w:rsidRPr="00F94333">
        <w:rPr>
          <w:i/>
          <w:iCs/>
          <w:lang w:val="en-US"/>
        </w:rPr>
        <w:t xml:space="preserve"> | SCRIBENS</w:t>
      </w:r>
      <w:r w:rsidRPr="00F94333">
        <w:rPr>
          <w:lang w:val="en-US"/>
        </w:rPr>
        <w:t xml:space="preserve">. </w:t>
      </w:r>
      <w:hyperlink r:id="rId53" w:history="1">
        <w:r w:rsidRPr="00F94333">
          <w:rPr>
            <w:rStyle w:val="Lienhypertexte"/>
            <w:lang w:val="en-US"/>
          </w:rPr>
          <w:t>https://www.scribens.fr/</w:t>
        </w:r>
      </w:hyperlink>
      <w:r w:rsidRPr="00F94333">
        <w:rPr>
          <w:lang w:val="en-US"/>
        </w:rPr>
        <w:t xml:space="preserve">. </w:t>
      </w:r>
    </w:p>
    <w:p w14:paraId="53748ADA" w14:textId="08C690EC" w:rsidR="00F94333" w:rsidRPr="00F94333" w:rsidRDefault="00F94333" w:rsidP="00F94333">
      <w:pPr>
        <w:pStyle w:val="Paragraphedeliste"/>
        <w:numPr>
          <w:ilvl w:val="0"/>
          <w:numId w:val="26"/>
        </w:numPr>
        <w:rPr>
          <w:lang w:val="en-US"/>
        </w:rPr>
      </w:pPr>
      <w:r w:rsidRPr="00F94333">
        <w:rPr>
          <w:i/>
          <w:iCs/>
          <w:lang w:val="en-US"/>
        </w:rPr>
        <w:t>HTML Forms</w:t>
      </w:r>
      <w:r w:rsidRPr="00F94333">
        <w:rPr>
          <w:lang w:val="en-US"/>
        </w:rPr>
        <w:t xml:space="preserve">. </w:t>
      </w:r>
      <w:hyperlink r:id="rId54" w:anchor=":~:text=There%20can%20be%20several%20forms%20in%20a%20single%20document%2C%20but%20the%20FORM%20element%20can%27t%20be%20nested" w:history="1">
        <w:r w:rsidRPr="00F94333">
          <w:rPr>
            <w:rStyle w:val="Lienhypertexte"/>
            <w:lang w:val="en-US"/>
          </w:rPr>
          <w:t>https://www.w3.org/MarkUp/html3/forms.html#:~:text=There%20can%20be%20several%20forms%20in%20a%20single%20document%2C%20but%20the%20FORM%20element%20can%27t%20be%20nested</w:t>
        </w:r>
      </w:hyperlink>
      <w:r w:rsidRPr="00F94333">
        <w:rPr>
          <w:lang w:val="en-US"/>
        </w:rPr>
        <w:t>. Accessed 3 June 2024.</w:t>
      </w:r>
    </w:p>
    <w:p w14:paraId="38FFC0BC" w14:textId="16927D61" w:rsidR="00F94333" w:rsidRPr="00F94333" w:rsidRDefault="00F94333" w:rsidP="00F94333">
      <w:pPr>
        <w:pStyle w:val="Paragraphedeliste"/>
        <w:numPr>
          <w:ilvl w:val="0"/>
          <w:numId w:val="26"/>
        </w:numPr>
        <w:rPr>
          <w:lang w:val="en-US"/>
        </w:rPr>
      </w:pPr>
      <w:r w:rsidRPr="00F94333">
        <w:rPr>
          <w:lang w:val="en-US"/>
        </w:rPr>
        <w:t xml:space="preserve">“Https://Laracasts.Com/Discuss/Channels/Laravel/Installing-Laravel-on-Server-without-Ssh.” </w:t>
      </w:r>
      <w:proofErr w:type="spellStart"/>
      <w:r w:rsidRPr="00F94333">
        <w:rPr>
          <w:i/>
          <w:iCs/>
          <w:lang w:val="en-US"/>
        </w:rPr>
        <w:t>Laracasts</w:t>
      </w:r>
      <w:proofErr w:type="spellEnd"/>
      <w:r w:rsidRPr="00F94333">
        <w:rPr>
          <w:lang w:val="en-US"/>
        </w:rPr>
        <w:t xml:space="preserve">, </w:t>
      </w:r>
      <w:hyperlink r:id="rId55" w:history="1">
        <w:r w:rsidRPr="00F94333">
          <w:rPr>
            <w:rStyle w:val="Lienhypertexte"/>
            <w:lang w:val="en-US"/>
          </w:rPr>
          <w:t>https://laracasts.com/discuss/channels/laravel/installing-laravel-on-server-without-ssh</w:t>
        </w:r>
      </w:hyperlink>
      <w:r w:rsidRPr="00F94333">
        <w:rPr>
          <w:lang w:val="en-US"/>
        </w:rPr>
        <w:t xml:space="preserve">. </w:t>
      </w:r>
    </w:p>
    <w:p w14:paraId="4691C995" w14:textId="659B6C31" w:rsidR="00F94333" w:rsidRPr="00F94333" w:rsidRDefault="00F94333" w:rsidP="00F94333">
      <w:pPr>
        <w:pStyle w:val="Paragraphedeliste"/>
        <w:numPr>
          <w:ilvl w:val="0"/>
          <w:numId w:val="26"/>
        </w:numPr>
        <w:rPr>
          <w:lang w:val="en-US"/>
        </w:rPr>
      </w:pPr>
      <w:r w:rsidRPr="00F94333">
        <w:rPr>
          <w:i/>
          <w:iCs/>
          <w:lang w:val="en-US"/>
        </w:rPr>
        <w:t>Install Tailwind CSS with Laravel - Tailwind CSS</w:t>
      </w:r>
      <w:r w:rsidRPr="00F94333">
        <w:rPr>
          <w:lang w:val="en-US"/>
        </w:rPr>
        <w:t xml:space="preserve">. </w:t>
      </w:r>
      <w:hyperlink r:id="rId56" w:history="1">
        <w:r w:rsidRPr="00F94333">
          <w:rPr>
            <w:rStyle w:val="Lienhypertexte"/>
            <w:lang w:val="en-US"/>
          </w:rPr>
          <w:t>https://tailwindcss.com/docs/guides/laravel</w:t>
        </w:r>
      </w:hyperlink>
      <w:r w:rsidRPr="00F94333">
        <w:rPr>
          <w:lang w:val="en-US"/>
        </w:rPr>
        <w:t xml:space="preserve">. </w:t>
      </w:r>
    </w:p>
    <w:p w14:paraId="61EF3870" w14:textId="1074DC47" w:rsidR="00F94333" w:rsidRPr="00F94333" w:rsidRDefault="00F94333" w:rsidP="00F94333">
      <w:pPr>
        <w:pStyle w:val="Paragraphedeliste"/>
        <w:numPr>
          <w:ilvl w:val="0"/>
          <w:numId w:val="26"/>
        </w:numPr>
        <w:rPr>
          <w:lang w:val="en-US"/>
        </w:rPr>
      </w:pPr>
      <w:proofErr w:type="spellStart"/>
      <w:r w:rsidRPr="00F94333">
        <w:rPr>
          <w:lang w:val="en-US"/>
        </w:rPr>
        <w:t>Klensin</w:t>
      </w:r>
      <w:proofErr w:type="spellEnd"/>
      <w:r w:rsidRPr="00F94333">
        <w:rPr>
          <w:lang w:val="en-US"/>
        </w:rPr>
        <w:t xml:space="preserve">, John C. </w:t>
      </w:r>
      <w:r w:rsidRPr="00F94333">
        <w:rPr>
          <w:i/>
          <w:iCs/>
          <w:lang w:val="en-US"/>
        </w:rPr>
        <w:t>Application Techniques for Checking and Transformation of Names</w:t>
      </w:r>
      <w:r w:rsidRPr="00F94333">
        <w:rPr>
          <w:lang w:val="en-US"/>
        </w:rPr>
        <w:t xml:space="preserve">. Request for Comments, RFC 3696, Internet Engineering Task Force, Feb. 2004. </w:t>
      </w:r>
      <w:r w:rsidRPr="00F94333">
        <w:rPr>
          <w:i/>
          <w:iCs/>
          <w:lang w:val="en-US"/>
        </w:rPr>
        <w:t>IETF</w:t>
      </w:r>
      <w:r w:rsidRPr="00F94333">
        <w:rPr>
          <w:lang w:val="en-US"/>
        </w:rPr>
        <w:t xml:space="preserve">, </w:t>
      </w:r>
      <w:hyperlink r:id="rId57" w:history="1">
        <w:r w:rsidRPr="001B6BC6">
          <w:rPr>
            <w:rStyle w:val="Lienhypertexte"/>
            <w:lang w:val="en-US"/>
          </w:rPr>
          <w:t>https://datatracker.ietf.org/doc/rfc3696/</w:t>
        </w:r>
      </w:hyperlink>
      <w:r w:rsidRPr="00F94333">
        <w:rPr>
          <w:lang w:val="en-US"/>
        </w:rPr>
        <w:t>.</w:t>
      </w:r>
    </w:p>
    <w:p w14:paraId="3154FC53" w14:textId="50D5F152" w:rsidR="00F94333" w:rsidRPr="00F94333" w:rsidRDefault="00F94333" w:rsidP="00F94333">
      <w:pPr>
        <w:pStyle w:val="Paragraphedeliste"/>
        <w:numPr>
          <w:ilvl w:val="0"/>
          <w:numId w:val="26"/>
        </w:numPr>
        <w:rPr>
          <w:lang w:val="en-US"/>
        </w:rPr>
      </w:pPr>
      <w:r w:rsidRPr="00F94333">
        <w:rPr>
          <w:i/>
          <w:iCs/>
          <w:lang w:val="en-US"/>
        </w:rPr>
        <w:t>Application Techniques for Checking and Transformation of Names</w:t>
      </w:r>
      <w:r w:rsidRPr="00F94333">
        <w:rPr>
          <w:lang w:val="en-US"/>
        </w:rPr>
        <w:t xml:space="preserve">. Request for Comments, RFC 3696, Internet Engineering Task Force, Feb. 2004. </w:t>
      </w:r>
      <w:r w:rsidRPr="00F94333">
        <w:rPr>
          <w:i/>
          <w:iCs/>
          <w:lang w:val="en-US"/>
        </w:rPr>
        <w:t>IETF</w:t>
      </w:r>
      <w:r w:rsidRPr="00F94333">
        <w:rPr>
          <w:lang w:val="en-US"/>
        </w:rPr>
        <w:t xml:space="preserve">, </w:t>
      </w:r>
      <w:hyperlink r:id="rId58" w:history="1">
        <w:r w:rsidRPr="001B6BC6">
          <w:rPr>
            <w:rStyle w:val="Lienhypertexte"/>
            <w:lang w:val="en-US"/>
          </w:rPr>
          <w:t>https://datatracker.ietf.org/doc/rfc3696/</w:t>
        </w:r>
      </w:hyperlink>
      <w:r w:rsidRPr="00F94333">
        <w:rPr>
          <w:lang w:val="en-US"/>
        </w:rPr>
        <w:t>.</w:t>
      </w:r>
    </w:p>
    <w:p w14:paraId="2460DB9D" w14:textId="6BFD0AFD" w:rsidR="00F94333" w:rsidRPr="00F94333" w:rsidRDefault="00F94333" w:rsidP="00F94333">
      <w:pPr>
        <w:pStyle w:val="Paragraphedeliste"/>
        <w:numPr>
          <w:ilvl w:val="0"/>
          <w:numId w:val="26"/>
        </w:numPr>
        <w:rPr>
          <w:lang w:val="en-US"/>
        </w:rPr>
      </w:pPr>
      <w:r w:rsidRPr="00F94333">
        <w:rPr>
          <w:i/>
          <w:iCs/>
          <w:lang w:val="en-US"/>
        </w:rPr>
        <w:t xml:space="preserve">Laravel - The PHP Framework </w:t>
      </w:r>
      <w:proofErr w:type="gramStart"/>
      <w:r w:rsidRPr="00F94333">
        <w:rPr>
          <w:i/>
          <w:iCs/>
          <w:lang w:val="en-US"/>
        </w:rPr>
        <w:t>For</w:t>
      </w:r>
      <w:proofErr w:type="gramEnd"/>
      <w:r w:rsidRPr="00F94333">
        <w:rPr>
          <w:i/>
          <w:iCs/>
          <w:lang w:val="en-US"/>
        </w:rPr>
        <w:t xml:space="preserve"> Web Artisans</w:t>
      </w:r>
      <w:r w:rsidRPr="00F94333">
        <w:rPr>
          <w:lang w:val="en-US"/>
        </w:rPr>
        <w:t xml:space="preserve">. https://laravel.com/. Accessed </w:t>
      </w:r>
    </w:p>
    <w:p w14:paraId="32D5D93F" w14:textId="76898EB9" w:rsidR="00F94333" w:rsidRPr="00F94333" w:rsidRDefault="00F94333" w:rsidP="00F94333">
      <w:pPr>
        <w:pStyle w:val="Paragraphedeliste"/>
        <w:numPr>
          <w:ilvl w:val="0"/>
          <w:numId w:val="26"/>
        </w:numPr>
        <w:rPr>
          <w:lang w:val="en-US"/>
        </w:rPr>
      </w:pPr>
      <w:r w:rsidRPr="00F94333">
        <w:rPr>
          <w:i/>
          <w:iCs/>
          <w:lang w:val="en-US"/>
        </w:rPr>
        <w:t xml:space="preserve">Laravel Naming Conventions - Web Dev </w:t>
      </w:r>
      <w:proofErr w:type="spellStart"/>
      <w:r w:rsidRPr="00F94333">
        <w:rPr>
          <w:i/>
          <w:iCs/>
          <w:lang w:val="en-US"/>
        </w:rPr>
        <w:t>Etc</w:t>
      </w:r>
      <w:proofErr w:type="spellEnd"/>
      <w:r w:rsidRPr="00F94333">
        <w:rPr>
          <w:i/>
          <w:iCs/>
          <w:lang w:val="en-US"/>
        </w:rPr>
        <w:t xml:space="preserve"> - My Software Development Blog</w:t>
      </w:r>
      <w:r w:rsidRPr="00F94333">
        <w:rPr>
          <w:lang w:val="en-US"/>
        </w:rPr>
        <w:t xml:space="preserve">. </w:t>
      </w:r>
      <w:hyperlink r:id="rId59" w:history="1">
        <w:r w:rsidRPr="001B6BC6">
          <w:rPr>
            <w:rStyle w:val="Lienhypertexte"/>
            <w:lang w:val="en-US"/>
          </w:rPr>
          <w:t>https://webdevetc.com/blog/laravel-naming-conventions/</w:t>
        </w:r>
      </w:hyperlink>
      <w:r w:rsidRPr="00F94333">
        <w:rPr>
          <w:lang w:val="en-US"/>
        </w:rPr>
        <w:t>.</w:t>
      </w:r>
    </w:p>
    <w:p w14:paraId="50FC1D1A" w14:textId="021EA2F0" w:rsidR="00F94333" w:rsidRPr="00F94333" w:rsidRDefault="00F94333" w:rsidP="00F94333">
      <w:pPr>
        <w:pStyle w:val="Paragraphedeliste"/>
        <w:numPr>
          <w:ilvl w:val="0"/>
          <w:numId w:val="26"/>
        </w:numPr>
        <w:rPr>
          <w:lang w:val="en-US"/>
        </w:rPr>
      </w:pPr>
      <w:r w:rsidRPr="00F94333">
        <w:rPr>
          <w:i/>
          <w:iCs/>
          <w:lang w:val="en-US"/>
        </w:rPr>
        <w:t>Navbars - Official Tailwind CSS UI Components</w:t>
      </w:r>
      <w:r w:rsidRPr="00F94333">
        <w:rPr>
          <w:lang w:val="en-US"/>
        </w:rPr>
        <w:t xml:space="preserve">. </w:t>
      </w:r>
      <w:hyperlink r:id="rId60" w:history="1">
        <w:r w:rsidRPr="001B6BC6">
          <w:rPr>
            <w:rStyle w:val="Lienhypertexte"/>
            <w:lang w:val="en-US"/>
          </w:rPr>
          <w:t>https://www.tailwindui.com/</w:t>
        </w:r>
      </w:hyperlink>
      <w:r w:rsidRPr="00F94333">
        <w:rPr>
          <w:lang w:val="en-US"/>
        </w:rPr>
        <w:t xml:space="preserve">. </w:t>
      </w:r>
    </w:p>
    <w:p w14:paraId="72F558C4" w14:textId="75D42A17" w:rsidR="00F94333" w:rsidRPr="00F94333" w:rsidRDefault="00F94333" w:rsidP="00F94333">
      <w:pPr>
        <w:pStyle w:val="Paragraphedeliste"/>
        <w:numPr>
          <w:ilvl w:val="0"/>
          <w:numId w:val="26"/>
        </w:numPr>
        <w:rPr>
          <w:lang w:val="de-CH"/>
        </w:rPr>
      </w:pPr>
      <w:r w:rsidRPr="00F94333">
        <w:rPr>
          <w:lang w:val="en-US"/>
        </w:rPr>
        <w:t xml:space="preserve">Perera, Kanishka. “Building a CSV Import/Export Feature in Laravel 10: Step-by-Step Guide with No External Packages.” </w:t>
      </w:r>
      <w:r w:rsidRPr="00F94333">
        <w:rPr>
          <w:i/>
          <w:iCs/>
          <w:lang w:val="de-CH"/>
        </w:rPr>
        <w:t>Medium</w:t>
      </w:r>
      <w:r w:rsidRPr="00F94333">
        <w:rPr>
          <w:lang w:val="de-CH"/>
        </w:rPr>
        <w:t xml:space="preserve">, 24 Feb. 2024, </w:t>
      </w:r>
      <w:hyperlink r:id="rId61" w:history="1">
        <w:r w:rsidRPr="001B6BC6">
          <w:rPr>
            <w:rStyle w:val="Lienhypertexte"/>
            <w:lang w:val="de-CH"/>
          </w:rPr>
          <w:t>https://medium.com/@kanishkanuwanperera/building-a-csv-import-export-feature-in-laravel-10-step-by-step-guide-with-no-external-packages-6b73295aa0c1</w:t>
        </w:r>
      </w:hyperlink>
      <w:r w:rsidRPr="00F94333">
        <w:rPr>
          <w:lang w:val="de-CH"/>
        </w:rPr>
        <w:t>.</w:t>
      </w:r>
    </w:p>
    <w:p w14:paraId="495B4DBD" w14:textId="113E584B" w:rsidR="00F94333" w:rsidRPr="00F94333" w:rsidRDefault="00F94333" w:rsidP="00F94333">
      <w:pPr>
        <w:pStyle w:val="Paragraphedeliste"/>
        <w:numPr>
          <w:ilvl w:val="0"/>
          <w:numId w:val="26"/>
        </w:numPr>
        <w:rPr>
          <w:lang w:val="en-US"/>
        </w:rPr>
      </w:pPr>
      <w:r w:rsidRPr="00F94333">
        <w:rPr>
          <w:i/>
          <w:iCs/>
          <w:lang w:val="en-US"/>
        </w:rPr>
        <w:t>QR Code Generator for Laravel</w:t>
      </w:r>
      <w:r w:rsidRPr="00F94333">
        <w:rPr>
          <w:lang w:val="en-US"/>
        </w:rPr>
        <w:t xml:space="preserve">. </w:t>
      </w:r>
      <w:hyperlink r:id="rId62" w:history="1">
        <w:r w:rsidRPr="001B6BC6">
          <w:rPr>
            <w:rStyle w:val="Lienhypertexte"/>
            <w:lang w:val="en-US"/>
          </w:rPr>
          <w:t>https://github.com/SimpleSoftwareIO/simple-qrcode</w:t>
        </w:r>
      </w:hyperlink>
      <w:r w:rsidRPr="00F94333">
        <w:rPr>
          <w:lang w:val="en-US"/>
        </w:rPr>
        <w:t>.</w:t>
      </w:r>
    </w:p>
    <w:p w14:paraId="70A99F38" w14:textId="5FF92437" w:rsidR="00937C97" w:rsidRDefault="00F94333" w:rsidP="00937C97">
      <w:pPr>
        <w:pStyle w:val="Paragraphedeliste"/>
        <w:numPr>
          <w:ilvl w:val="0"/>
          <w:numId w:val="26"/>
        </w:numPr>
        <w:rPr>
          <w:lang w:val="en-US"/>
        </w:rPr>
      </w:pPr>
      <w:r w:rsidRPr="00F94333">
        <w:rPr>
          <w:lang w:val="en-US"/>
        </w:rPr>
        <w:t xml:space="preserve">“Understanding GitHub Actions.” </w:t>
      </w:r>
      <w:r w:rsidRPr="00F94333">
        <w:rPr>
          <w:i/>
          <w:iCs/>
          <w:lang w:val="en-US"/>
        </w:rPr>
        <w:t>GitHub Docs</w:t>
      </w:r>
      <w:r w:rsidRPr="00F94333">
        <w:rPr>
          <w:lang w:val="en-US"/>
        </w:rPr>
        <w:t xml:space="preserve">, </w:t>
      </w:r>
      <w:hyperlink r:id="rId63" w:history="1">
        <w:r w:rsidRPr="001B6BC6">
          <w:rPr>
            <w:rStyle w:val="Lienhypertexte"/>
            <w:lang w:val="en-US"/>
          </w:rPr>
          <w:t>https://docs.github.com/en/actions/learn-github-actions/understanding-github-actions</w:t>
        </w:r>
      </w:hyperlink>
      <w:r w:rsidRPr="00F94333">
        <w:rPr>
          <w:lang w:val="en-US"/>
        </w:rPr>
        <w:t xml:space="preserve">. </w:t>
      </w:r>
    </w:p>
    <w:p w14:paraId="19C433DE" w14:textId="77777777" w:rsidR="00A344CA" w:rsidRDefault="00A344CA" w:rsidP="00A344CA">
      <w:pPr>
        <w:rPr>
          <w:lang w:val="en-US"/>
        </w:rPr>
      </w:pPr>
    </w:p>
    <w:p w14:paraId="711E48EB" w14:textId="77777777" w:rsidR="00A21070" w:rsidRDefault="00A21070">
      <w:pPr>
        <w:jc w:val="left"/>
        <w:rPr>
          <w:rFonts w:asciiTheme="majorHAnsi" w:hAnsiTheme="majorHAnsi" w:cs="Arial"/>
          <w:b/>
          <w:bCs/>
          <w:iCs/>
          <w:sz w:val="28"/>
          <w:szCs w:val="28"/>
          <w:lang w:val="en-US"/>
        </w:rPr>
      </w:pPr>
      <w:r>
        <w:rPr>
          <w:lang w:val="en-US"/>
        </w:rPr>
        <w:br w:type="page"/>
      </w:r>
    </w:p>
    <w:p w14:paraId="5EB6F515" w14:textId="68B133D4" w:rsidR="00A344CA" w:rsidRDefault="00A344CA" w:rsidP="00A344CA">
      <w:pPr>
        <w:pStyle w:val="Titre2"/>
        <w:rPr>
          <w:lang w:val="en-US"/>
        </w:rPr>
      </w:pPr>
      <w:bookmarkStart w:id="154" w:name="_Toc168319752"/>
      <w:r>
        <w:rPr>
          <w:lang w:val="en-US"/>
        </w:rPr>
        <w:lastRenderedPageBreak/>
        <w:t>Table des illustrations</w:t>
      </w:r>
      <w:bookmarkEnd w:id="154"/>
    </w:p>
    <w:p w14:paraId="514454EB" w14:textId="457A9895" w:rsidR="00A344CA" w:rsidRPr="00A344CA" w:rsidRDefault="00A344CA" w:rsidP="00A344CA">
      <w:pPr>
        <w:rPr>
          <w:lang w:val="en-US"/>
        </w:rPr>
      </w:pPr>
      <w:r>
        <w:rPr>
          <w:lang w:val="en-US"/>
        </w:rPr>
        <w:t xml:space="preserve"> </w:t>
      </w:r>
    </w:p>
    <w:p w14:paraId="4D2AB214" w14:textId="43FA6F64" w:rsidR="00A344CA" w:rsidRDefault="00A344CA">
      <w:pPr>
        <w:pStyle w:val="Tabledesillustrations"/>
        <w:tabs>
          <w:tab w:val="right" w:leader="dot" w:pos="9060"/>
        </w:tabs>
        <w:rPr>
          <w:noProof/>
        </w:rPr>
      </w:pPr>
      <w:r>
        <w:rPr>
          <w:lang w:val="en-US"/>
        </w:rPr>
        <w:fldChar w:fldCharType="begin"/>
      </w:r>
      <w:r>
        <w:rPr>
          <w:lang w:val="en-US"/>
        </w:rPr>
        <w:instrText xml:space="preserve"> TOC \h \z \c "Figure" </w:instrText>
      </w:r>
      <w:r>
        <w:rPr>
          <w:lang w:val="en-US"/>
        </w:rPr>
        <w:fldChar w:fldCharType="separate"/>
      </w:r>
      <w:hyperlink w:anchor="_Toc168313719" w:history="1">
        <w:r w:rsidRPr="004C20AF">
          <w:rPr>
            <w:rStyle w:val="Lienhypertexte"/>
            <w:noProof/>
          </w:rPr>
          <w:t>1. Organisation du projet</w:t>
        </w:r>
        <w:r>
          <w:rPr>
            <w:noProof/>
            <w:webHidden/>
          </w:rPr>
          <w:tab/>
        </w:r>
        <w:r>
          <w:rPr>
            <w:noProof/>
            <w:webHidden/>
          </w:rPr>
          <w:fldChar w:fldCharType="begin"/>
        </w:r>
        <w:r>
          <w:rPr>
            <w:noProof/>
            <w:webHidden/>
          </w:rPr>
          <w:instrText xml:space="preserve"> PAGEREF _Toc168313719 \h </w:instrText>
        </w:r>
        <w:r>
          <w:rPr>
            <w:noProof/>
            <w:webHidden/>
          </w:rPr>
        </w:r>
        <w:r>
          <w:rPr>
            <w:noProof/>
            <w:webHidden/>
          </w:rPr>
          <w:fldChar w:fldCharType="separate"/>
        </w:r>
        <w:r w:rsidR="0030329E">
          <w:rPr>
            <w:noProof/>
            <w:webHidden/>
          </w:rPr>
          <w:t>8</w:t>
        </w:r>
        <w:r>
          <w:rPr>
            <w:noProof/>
            <w:webHidden/>
          </w:rPr>
          <w:fldChar w:fldCharType="end"/>
        </w:r>
      </w:hyperlink>
    </w:p>
    <w:p w14:paraId="79FE7683" w14:textId="2BD2B96C" w:rsidR="00A344CA" w:rsidRDefault="00000000">
      <w:pPr>
        <w:pStyle w:val="Tabledesillustrations"/>
        <w:tabs>
          <w:tab w:val="right" w:leader="dot" w:pos="9060"/>
        </w:tabs>
        <w:rPr>
          <w:noProof/>
        </w:rPr>
      </w:pPr>
      <w:hyperlink w:anchor="_Toc168313720" w:history="1">
        <w:r w:rsidR="00A344CA" w:rsidRPr="004C20AF">
          <w:rPr>
            <w:rStyle w:val="Lienhypertexte"/>
            <w:noProof/>
          </w:rPr>
          <w:t>2. Représentation schématique du modèle MVC</w:t>
        </w:r>
        <w:r w:rsidR="00A344CA">
          <w:rPr>
            <w:noProof/>
            <w:webHidden/>
          </w:rPr>
          <w:tab/>
        </w:r>
        <w:r w:rsidR="00A344CA">
          <w:rPr>
            <w:noProof/>
            <w:webHidden/>
          </w:rPr>
          <w:fldChar w:fldCharType="begin"/>
        </w:r>
        <w:r w:rsidR="00A344CA">
          <w:rPr>
            <w:noProof/>
            <w:webHidden/>
          </w:rPr>
          <w:instrText xml:space="preserve"> PAGEREF _Toc168313720 \h </w:instrText>
        </w:r>
        <w:r w:rsidR="00A344CA">
          <w:rPr>
            <w:noProof/>
            <w:webHidden/>
          </w:rPr>
        </w:r>
        <w:r w:rsidR="00A344CA">
          <w:rPr>
            <w:noProof/>
            <w:webHidden/>
          </w:rPr>
          <w:fldChar w:fldCharType="separate"/>
        </w:r>
        <w:r w:rsidR="0030329E">
          <w:rPr>
            <w:noProof/>
            <w:webHidden/>
          </w:rPr>
          <w:t>9</w:t>
        </w:r>
        <w:r w:rsidR="00A344CA">
          <w:rPr>
            <w:noProof/>
            <w:webHidden/>
          </w:rPr>
          <w:fldChar w:fldCharType="end"/>
        </w:r>
      </w:hyperlink>
    </w:p>
    <w:p w14:paraId="32158A35" w14:textId="43E388A1" w:rsidR="00A344CA" w:rsidRDefault="00000000">
      <w:pPr>
        <w:pStyle w:val="Tabledesillustrations"/>
        <w:tabs>
          <w:tab w:val="right" w:leader="dot" w:pos="9060"/>
        </w:tabs>
        <w:rPr>
          <w:noProof/>
        </w:rPr>
      </w:pPr>
      <w:hyperlink w:anchor="_Toc168313721" w:history="1">
        <w:r w:rsidR="00A344CA" w:rsidRPr="004C20AF">
          <w:rPr>
            <w:rStyle w:val="Lienhypertexte"/>
            <w:noProof/>
          </w:rPr>
          <w:t>3. Représentation schématique du modèle MVC appliqué à Laravel.</w:t>
        </w:r>
        <w:r w:rsidR="00A344CA">
          <w:rPr>
            <w:noProof/>
            <w:webHidden/>
          </w:rPr>
          <w:tab/>
        </w:r>
        <w:r w:rsidR="00A344CA">
          <w:rPr>
            <w:noProof/>
            <w:webHidden/>
          </w:rPr>
          <w:fldChar w:fldCharType="begin"/>
        </w:r>
        <w:r w:rsidR="00A344CA">
          <w:rPr>
            <w:noProof/>
            <w:webHidden/>
          </w:rPr>
          <w:instrText xml:space="preserve"> PAGEREF _Toc168313721 \h </w:instrText>
        </w:r>
        <w:r w:rsidR="00A344CA">
          <w:rPr>
            <w:noProof/>
            <w:webHidden/>
          </w:rPr>
        </w:r>
        <w:r w:rsidR="00A344CA">
          <w:rPr>
            <w:noProof/>
            <w:webHidden/>
          </w:rPr>
          <w:fldChar w:fldCharType="separate"/>
        </w:r>
        <w:r w:rsidR="0030329E">
          <w:rPr>
            <w:noProof/>
            <w:webHidden/>
          </w:rPr>
          <w:t>9</w:t>
        </w:r>
        <w:r w:rsidR="00A344CA">
          <w:rPr>
            <w:noProof/>
            <w:webHidden/>
          </w:rPr>
          <w:fldChar w:fldCharType="end"/>
        </w:r>
      </w:hyperlink>
    </w:p>
    <w:p w14:paraId="7F63EE97" w14:textId="35840442" w:rsidR="00A344CA" w:rsidRDefault="00000000">
      <w:pPr>
        <w:pStyle w:val="Tabledesillustrations"/>
        <w:tabs>
          <w:tab w:val="right" w:leader="dot" w:pos="9060"/>
        </w:tabs>
        <w:rPr>
          <w:noProof/>
        </w:rPr>
      </w:pPr>
      <w:hyperlink w:anchor="_Toc168313722" w:history="1">
        <w:r w:rsidR="00A344CA" w:rsidRPr="004C20AF">
          <w:rPr>
            <w:rStyle w:val="Lienhypertexte"/>
            <w:noProof/>
          </w:rPr>
          <w:t>4. Modèle Conceptuel de Données (MCD) pour l’application SocialShuffle</w:t>
        </w:r>
        <w:r w:rsidR="00A344CA">
          <w:rPr>
            <w:noProof/>
            <w:webHidden/>
          </w:rPr>
          <w:tab/>
        </w:r>
        <w:r w:rsidR="00A344CA">
          <w:rPr>
            <w:noProof/>
            <w:webHidden/>
          </w:rPr>
          <w:fldChar w:fldCharType="begin"/>
        </w:r>
        <w:r w:rsidR="00A344CA">
          <w:rPr>
            <w:noProof/>
            <w:webHidden/>
          </w:rPr>
          <w:instrText xml:space="preserve"> PAGEREF _Toc168313722 \h </w:instrText>
        </w:r>
        <w:r w:rsidR="00A344CA">
          <w:rPr>
            <w:noProof/>
            <w:webHidden/>
          </w:rPr>
        </w:r>
        <w:r w:rsidR="00A344CA">
          <w:rPr>
            <w:noProof/>
            <w:webHidden/>
          </w:rPr>
          <w:fldChar w:fldCharType="separate"/>
        </w:r>
        <w:r w:rsidR="0030329E">
          <w:rPr>
            <w:noProof/>
            <w:webHidden/>
          </w:rPr>
          <w:t>10</w:t>
        </w:r>
        <w:r w:rsidR="00A344CA">
          <w:rPr>
            <w:noProof/>
            <w:webHidden/>
          </w:rPr>
          <w:fldChar w:fldCharType="end"/>
        </w:r>
      </w:hyperlink>
    </w:p>
    <w:p w14:paraId="37C500CE" w14:textId="4868C3FF" w:rsidR="00A344CA" w:rsidRDefault="00000000">
      <w:pPr>
        <w:pStyle w:val="Tabledesillustrations"/>
        <w:tabs>
          <w:tab w:val="right" w:leader="dot" w:pos="9060"/>
        </w:tabs>
        <w:rPr>
          <w:noProof/>
        </w:rPr>
      </w:pPr>
      <w:hyperlink w:anchor="_Toc168313723" w:history="1">
        <w:r w:rsidR="00A344CA" w:rsidRPr="004C20AF">
          <w:rPr>
            <w:rStyle w:val="Lienhypertexte"/>
            <w:noProof/>
          </w:rPr>
          <w:t>5. Modèle Logique de Données (MLD) pour l’application SocialShuffle</w:t>
        </w:r>
        <w:r w:rsidR="00A344CA">
          <w:rPr>
            <w:noProof/>
            <w:webHidden/>
          </w:rPr>
          <w:tab/>
        </w:r>
        <w:r w:rsidR="00A344CA">
          <w:rPr>
            <w:noProof/>
            <w:webHidden/>
          </w:rPr>
          <w:fldChar w:fldCharType="begin"/>
        </w:r>
        <w:r w:rsidR="00A344CA">
          <w:rPr>
            <w:noProof/>
            <w:webHidden/>
          </w:rPr>
          <w:instrText xml:space="preserve"> PAGEREF _Toc168313723 \h </w:instrText>
        </w:r>
        <w:r w:rsidR="00A344CA">
          <w:rPr>
            <w:noProof/>
            <w:webHidden/>
          </w:rPr>
        </w:r>
        <w:r w:rsidR="00A344CA">
          <w:rPr>
            <w:noProof/>
            <w:webHidden/>
          </w:rPr>
          <w:fldChar w:fldCharType="separate"/>
        </w:r>
        <w:r w:rsidR="0030329E">
          <w:rPr>
            <w:noProof/>
            <w:webHidden/>
          </w:rPr>
          <w:t>11</w:t>
        </w:r>
        <w:r w:rsidR="00A344CA">
          <w:rPr>
            <w:noProof/>
            <w:webHidden/>
          </w:rPr>
          <w:fldChar w:fldCharType="end"/>
        </w:r>
      </w:hyperlink>
    </w:p>
    <w:p w14:paraId="1BBCB2AF" w14:textId="40D97E44" w:rsidR="00A344CA" w:rsidRDefault="00000000">
      <w:pPr>
        <w:pStyle w:val="Tabledesillustrations"/>
        <w:tabs>
          <w:tab w:val="right" w:leader="dot" w:pos="9060"/>
        </w:tabs>
        <w:rPr>
          <w:noProof/>
        </w:rPr>
      </w:pPr>
      <w:hyperlink w:anchor="_Toc168313724" w:history="1">
        <w:r w:rsidR="00A344CA" w:rsidRPr="004C20AF">
          <w:rPr>
            <w:rStyle w:val="Lienhypertexte"/>
            <w:noProof/>
          </w:rPr>
          <w:t>6. Représentation des interactions principales avec le site.</w:t>
        </w:r>
        <w:r w:rsidR="00A344CA">
          <w:rPr>
            <w:noProof/>
            <w:webHidden/>
          </w:rPr>
          <w:tab/>
        </w:r>
        <w:r w:rsidR="00A344CA">
          <w:rPr>
            <w:noProof/>
            <w:webHidden/>
          </w:rPr>
          <w:fldChar w:fldCharType="begin"/>
        </w:r>
        <w:r w:rsidR="00A344CA">
          <w:rPr>
            <w:noProof/>
            <w:webHidden/>
          </w:rPr>
          <w:instrText xml:space="preserve"> PAGEREF _Toc168313724 \h </w:instrText>
        </w:r>
        <w:r w:rsidR="00A344CA">
          <w:rPr>
            <w:noProof/>
            <w:webHidden/>
          </w:rPr>
        </w:r>
        <w:r w:rsidR="00A344CA">
          <w:rPr>
            <w:noProof/>
            <w:webHidden/>
          </w:rPr>
          <w:fldChar w:fldCharType="separate"/>
        </w:r>
        <w:r w:rsidR="0030329E">
          <w:rPr>
            <w:noProof/>
            <w:webHidden/>
          </w:rPr>
          <w:t>11</w:t>
        </w:r>
        <w:r w:rsidR="00A344CA">
          <w:rPr>
            <w:noProof/>
            <w:webHidden/>
          </w:rPr>
          <w:fldChar w:fldCharType="end"/>
        </w:r>
      </w:hyperlink>
    </w:p>
    <w:p w14:paraId="311FA0DE" w14:textId="5F1C1B44" w:rsidR="00A344CA" w:rsidRDefault="00000000">
      <w:pPr>
        <w:pStyle w:val="Tabledesillustrations"/>
        <w:tabs>
          <w:tab w:val="right" w:leader="dot" w:pos="9060"/>
        </w:tabs>
        <w:rPr>
          <w:noProof/>
        </w:rPr>
      </w:pPr>
      <w:hyperlink w:anchor="_Toc168313725" w:history="1">
        <w:r w:rsidR="00A344CA" w:rsidRPr="004C20AF">
          <w:rPr>
            <w:rStyle w:val="Lienhypertexte"/>
            <w:noProof/>
          </w:rPr>
          <w:t>7. Maquette de la page principale en version mobile. Avec le menu ouvert et fermé.</w:t>
        </w:r>
        <w:r w:rsidR="00A344CA">
          <w:rPr>
            <w:noProof/>
            <w:webHidden/>
          </w:rPr>
          <w:tab/>
        </w:r>
        <w:r w:rsidR="00A344CA">
          <w:rPr>
            <w:noProof/>
            <w:webHidden/>
          </w:rPr>
          <w:fldChar w:fldCharType="begin"/>
        </w:r>
        <w:r w:rsidR="00A344CA">
          <w:rPr>
            <w:noProof/>
            <w:webHidden/>
          </w:rPr>
          <w:instrText xml:space="preserve"> PAGEREF _Toc168313725 \h </w:instrText>
        </w:r>
        <w:r w:rsidR="00A344CA">
          <w:rPr>
            <w:noProof/>
            <w:webHidden/>
          </w:rPr>
        </w:r>
        <w:r w:rsidR="00A344CA">
          <w:rPr>
            <w:noProof/>
            <w:webHidden/>
          </w:rPr>
          <w:fldChar w:fldCharType="separate"/>
        </w:r>
        <w:r w:rsidR="0030329E">
          <w:rPr>
            <w:noProof/>
            <w:webHidden/>
          </w:rPr>
          <w:t>12</w:t>
        </w:r>
        <w:r w:rsidR="00A344CA">
          <w:rPr>
            <w:noProof/>
            <w:webHidden/>
          </w:rPr>
          <w:fldChar w:fldCharType="end"/>
        </w:r>
      </w:hyperlink>
    </w:p>
    <w:p w14:paraId="256B2E74" w14:textId="73B6D03B" w:rsidR="00A344CA" w:rsidRDefault="00000000">
      <w:pPr>
        <w:pStyle w:val="Tabledesillustrations"/>
        <w:tabs>
          <w:tab w:val="right" w:leader="dot" w:pos="9060"/>
        </w:tabs>
        <w:rPr>
          <w:noProof/>
        </w:rPr>
      </w:pPr>
      <w:hyperlink w:anchor="_Toc168313726" w:history="1">
        <w:r w:rsidR="00A344CA" w:rsidRPr="004C20AF">
          <w:rPr>
            <w:rStyle w:val="Lienhypertexte"/>
            <w:noProof/>
          </w:rPr>
          <w:t>8. Maquette de la page principale en version desktop</w:t>
        </w:r>
        <w:r w:rsidR="00A344CA">
          <w:rPr>
            <w:noProof/>
            <w:webHidden/>
          </w:rPr>
          <w:tab/>
        </w:r>
        <w:r w:rsidR="00A344CA">
          <w:rPr>
            <w:noProof/>
            <w:webHidden/>
          </w:rPr>
          <w:fldChar w:fldCharType="begin"/>
        </w:r>
        <w:r w:rsidR="00A344CA">
          <w:rPr>
            <w:noProof/>
            <w:webHidden/>
          </w:rPr>
          <w:instrText xml:space="preserve"> PAGEREF _Toc168313726 \h </w:instrText>
        </w:r>
        <w:r w:rsidR="00A344CA">
          <w:rPr>
            <w:noProof/>
            <w:webHidden/>
          </w:rPr>
        </w:r>
        <w:r w:rsidR="00A344CA">
          <w:rPr>
            <w:noProof/>
            <w:webHidden/>
          </w:rPr>
          <w:fldChar w:fldCharType="separate"/>
        </w:r>
        <w:r w:rsidR="0030329E">
          <w:rPr>
            <w:noProof/>
            <w:webHidden/>
          </w:rPr>
          <w:t>13</w:t>
        </w:r>
        <w:r w:rsidR="00A344CA">
          <w:rPr>
            <w:noProof/>
            <w:webHidden/>
          </w:rPr>
          <w:fldChar w:fldCharType="end"/>
        </w:r>
      </w:hyperlink>
    </w:p>
    <w:p w14:paraId="1BE1EEC3" w14:textId="2E3516B6" w:rsidR="00A344CA" w:rsidRDefault="00000000">
      <w:pPr>
        <w:pStyle w:val="Tabledesillustrations"/>
        <w:tabs>
          <w:tab w:val="right" w:leader="dot" w:pos="9060"/>
        </w:tabs>
        <w:rPr>
          <w:noProof/>
        </w:rPr>
      </w:pPr>
      <w:hyperlink w:anchor="_Toc168313727" w:history="1">
        <w:r w:rsidR="00A344CA" w:rsidRPr="004C20AF">
          <w:rPr>
            <w:rStyle w:val="Lienhypertexte"/>
            <w:noProof/>
          </w:rPr>
          <w:t>9. Exemple de formulaire avec la maquette d’ajout des membres en version mobile.</w:t>
        </w:r>
        <w:r w:rsidR="00A344CA">
          <w:rPr>
            <w:noProof/>
            <w:webHidden/>
          </w:rPr>
          <w:tab/>
        </w:r>
        <w:r w:rsidR="00A344CA">
          <w:rPr>
            <w:noProof/>
            <w:webHidden/>
          </w:rPr>
          <w:fldChar w:fldCharType="begin"/>
        </w:r>
        <w:r w:rsidR="00A344CA">
          <w:rPr>
            <w:noProof/>
            <w:webHidden/>
          </w:rPr>
          <w:instrText xml:space="preserve"> PAGEREF _Toc168313727 \h </w:instrText>
        </w:r>
        <w:r w:rsidR="00A344CA">
          <w:rPr>
            <w:noProof/>
            <w:webHidden/>
          </w:rPr>
        </w:r>
        <w:r w:rsidR="00A344CA">
          <w:rPr>
            <w:noProof/>
            <w:webHidden/>
          </w:rPr>
          <w:fldChar w:fldCharType="separate"/>
        </w:r>
        <w:r w:rsidR="0030329E">
          <w:rPr>
            <w:noProof/>
            <w:webHidden/>
          </w:rPr>
          <w:t>14</w:t>
        </w:r>
        <w:r w:rsidR="00A344CA">
          <w:rPr>
            <w:noProof/>
            <w:webHidden/>
          </w:rPr>
          <w:fldChar w:fldCharType="end"/>
        </w:r>
      </w:hyperlink>
    </w:p>
    <w:p w14:paraId="4591616B" w14:textId="4C7C9D84" w:rsidR="00A344CA" w:rsidRDefault="00000000">
      <w:pPr>
        <w:pStyle w:val="Tabledesillustrations"/>
        <w:tabs>
          <w:tab w:val="right" w:leader="dot" w:pos="9060"/>
        </w:tabs>
        <w:rPr>
          <w:noProof/>
        </w:rPr>
      </w:pPr>
      <w:hyperlink w:anchor="_Toc168313728" w:history="1">
        <w:r w:rsidR="00A344CA" w:rsidRPr="004C20AF">
          <w:rPr>
            <w:rStyle w:val="Lienhypertexte"/>
            <w:noProof/>
          </w:rPr>
          <w:t>10. Exemple de formulaire avec la maquette d’ajout des membres en version mobile.</w:t>
        </w:r>
        <w:r w:rsidR="00A344CA">
          <w:rPr>
            <w:noProof/>
            <w:webHidden/>
          </w:rPr>
          <w:tab/>
        </w:r>
        <w:r w:rsidR="00A344CA">
          <w:rPr>
            <w:noProof/>
            <w:webHidden/>
          </w:rPr>
          <w:fldChar w:fldCharType="begin"/>
        </w:r>
        <w:r w:rsidR="00A344CA">
          <w:rPr>
            <w:noProof/>
            <w:webHidden/>
          </w:rPr>
          <w:instrText xml:space="preserve"> PAGEREF _Toc168313728 \h </w:instrText>
        </w:r>
        <w:r w:rsidR="00A344CA">
          <w:rPr>
            <w:noProof/>
            <w:webHidden/>
          </w:rPr>
        </w:r>
        <w:r w:rsidR="00A344CA">
          <w:rPr>
            <w:noProof/>
            <w:webHidden/>
          </w:rPr>
          <w:fldChar w:fldCharType="separate"/>
        </w:r>
        <w:r w:rsidR="0030329E">
          <w:rPr>
            <w:noProof/>
            <w:webHidden/>
          </w:rPr>
          <w:t>15</w:t>
        </w:r>
        <w:r w:rsidR="00A344CA">
          <w:rPr>
            <w:noProof/>
            <w:webHidden/>
          </w:rPr>
          <w:fldChar w:fldCharType="end"/>
        </w:r>
      </w:hyperlink>
    </w:p>
    <w:p w14:paraId="755310A6" w14:textId="00FF04A7" w:rsidR="00A344CA" w:rsidRDefault="00000000">
      <w:pPr>
        <w:pStyle w:val="Tabledesillustrations"/>
        <w:tabs>
          <w:tab w:val="right" w:leader="dot" w:pos="9060"/>
        </w:tabs>
        <w:rPr>
          <w:noProof/>
        </w:rPr>
      </w:pPr>
      <w:hyperlink w:anchor="_Toc168313729" w:history="1">
        <w:r w:rsidR="00A344CA" w:rsidRPr="004C20AF">
          <w:rPr>
            <w:rStyle w:val="Lienhypertexte"/>
            <w:noProof/>
          </w:rPr>
          <w:t>11. Page de paramétrage d’une équipe</w:t>
        </w:r>
        <w:r w:rsidR="00A344CA">
          <w:rPr>
            <w:noProof/>
            <w:webHidden/>
          </w:rPr>
          <w:tab/>
        </w:r>
        <w:r w:rsidR="00A344CA">
          <w:rPr>
            <w:noProof/>
            <w:webHidden/>
          </w:rPr>
          <w:fldChar w:fldCharType="begin"/>
        </w:r>
        <w:r w:rsidR="00A344CA">
          <w:rPr>
            <w:noProof/>
            <w:webHidden/>
          </w:rPr>
          <w:instrText xml:space="preserve"> PAGEREF _Toc168313729 \h </w:instrText>
        </w:r>
        <w:r w:rsidR="00A344CA">
          <w:rPr>
            <w:noProof/>
            <w:webHidden/>
          </w:rPr>
        </w:r>
        <w:r w:rsidR="00A344CA">
          <w:rPr>
            <w:noProof/>
            <w:webHidden/>
          </w:rPr>
          <w:fldChar w:fldCharType="separate"/>
        </w:r>
        <w:r w:rsidR="0030329E">
          <w:rPr>
            <w:noProof/>
            <w:webHidden/>
          </w:rPr>
          <w:t>16</w:t>
        </w:r>
        <w:r w:rsidR="00A344CA">
          <w:rPr>
            <w:noProof/>
            <w:webHidden/>
          </w:rPr>
          <w:fldChar w:fldCharType="end"/>
        </w:r>
      </w:hyperlink>
    </w:p>
    <w:p w14:paraId="0EB294C9" w14:textId="1A24038B" w:rsidR="00A344CA" w:rsidRDefault="00000000">
      <w:pPr>
        <w:pStyle w:val="Tabledesillustrations"/>
        <w:tabs>
          <w:tab w:val="right" w:leader="dot" w:pos="9060"/>
        </w:tabs>
        <w:rPr>
          <w:noProof/>
        </w:rPr>
      </w:pPr>
      <w:hyperlink w:anchor="_Toc168313730" w:history="1">
        <w:r w:rsidR="00A344CA" w:rsidRPr="004C20AF">
          <w:rPr>
            <w:rStyle w:val="Lienhypertexte"/>
            <w:noProof/>
          </w:rPr>
          <w:t>12. Configuration initiale du fichier .env pour un environnement de développement. (En rouge, les valeurs qui ont été modifiées).</w:t>
        </w:r>
        <w:r w:rsidR="00A344CA">
          <w:rPr>
            <w:noProof/>
            <w:webHidden/>
          </w:rPr>
          <w:tab/>
        </w:r>
        <w:r w:rsidR="00A344CA">
          <w:rPr>
            <w:noProof/>
            <w:webHidden/>
          </w:rPr>
          <w:fldChar w:fldCharType="begin"/>
        </w:r>
        <w:r w:rsidR="00A344CA">
          <w:rPr>
            <w:noProof/>
            <w:webHidden/>
          </w:rPr>
          <w:instrText xml:space="preserve"> PAGEREF _Toc168313730 \h </w:instrText>
        </w:r>
        <w:r w:rsidR="00A344CA">
          <w:rPr>
            <w:noProof/>
            <w:webHidden/>
          </w:rPr>
        </w:r>
        <w:r w:rsidR="00A344CA">
          <w:rPr>
            <w:noProof/>
            <w:webHidden/>
          </w:rPr>
          <w:fldChar w:fldCharType="separate"/>
        </w:r>
        <w:r w:rsidR="0030329E">
          <w:rPr>
            <w:noProof/>
            <w:webHidden/>
          </w:rPr>
          <w:t>20</w:t>
        </w:r>
        <w:r w:rsidR="00A344CA">
          <w:rPr>
            <w:noProof/>
            <w:webHidden/>
          </w:rPr>
          <w:fldChar w:fldCharType="end"/>
        </w:r>
      </w:hyperlink>
    </w:p>
    <w:p w14:paraId="7402ACD2" w14:textId="49800CC9" w:rsidR="00A344CA" w:rsidRDefault="00000000">
      <w:pPr>
        <w:pStyle w:val="Tabledesillustrations"/>
        <w:tabs>
          <w:tab w:val="right" w:leader="dot" w:pos="9060"/>
        </w:tabs>
        <w:rPr>
          <w:noProof/>
        </w:rPr>
      </w:pPr>
      <w:hyperlink w:anchor="_Toc168313731" w:history="1">
        <w:r w:rsidR="00A344CA" w:rsidRPr="004C20AF">
          <w:rPr>
            <w:rStyle w:val="Lienhypertexte"/>
            <w:noProof/>
          </w:rPr>
          <w:t>13. Page par défaut de laravel.</w:t>
        </w:r>
        <w:r w:rsidR="00A344CA">
          <w:rPr>
            <w:noProof/>
            <w:webHidden/>
          </w:rPr>
          <w:tab/>
        </w:r>
        <w:r w:rsidR="00A344CA">
          <w:rPr>
            <w:noProof/>
            <w:webHidden/>
          </w:rPr>
          <w:fldChar w:fldCharType="begin"/>
        </w:r>
        <w:r w:rsidR="00A344CA">
          <w:rPr>
            <w:noProof/>
            <w:webHidden/>
          </w:rPr>
          <w:instrText xml:space="preserve"> PAGEREF _Toc168313731 \h </w:instrText>
        </w:r>
        <w:r w:rsidR="00A344CA">
          <w:rPr>
            <w:noProof/>
            <w:webHidden/>
          </w:rPr>
        </w:r>
        <w:r w:rsidR="00A344CA">
          <w:rPr>
            <w:noProof/>
            <w:webHidden/>
          </w:rPr>
          <w:fldChar w:fldCharType="separate"/>
        </w:r>
        <w:r w:rsidR="0030329E">
          <w:rPr>
            <w:noProof/>
            <w:webHidden/>
          </w:rPr>
          <w:t>21</w:t>
        </w:r>
        <w:r w:rsidR="00A344CA">
          <w:rPr>
            <w:noProof/>
            <w:webHidden/>
          </w:rPr>
          <w:fldChar w:fldCharType="end"/>
        </w:r>
      </w:hyperlink>
    </w:p>
    <w:p w14:paraId="25ACF145" w14:textId="0C3056E9" w:rsidR="00A344CA" w:rsidRDefault="00000000">
      <w:pPr>
        <w:pStyle w:val="Tabledesillustrations"/>
        <w:tabs>
          <w:tab w:val="right" w:leader="dot" w:pos="9060"/>
        </w:tabs>
        <w:rPr>
          <w:noProof/>
        </w:rPr>
      </w:pPr>
      <w:hyperlink w:anchor="_Toc168313732" w:history="1">
        <w:r w:rsidR="00A344CA" w:rsidRPr="004C20AF">
          <w:rPr>
            <w:rStyle w:val="Lienhypertexte"/>
            <w:noProof/>
          </w:rPr>
          <w:t>14. Affichage de la collection des membres.</w:t>
        </w:r>
        <w:r w:rsidR="00A344CA">
          <w:rPr>
            <w:noProof/>
            <w:webHidden/>
          </w:rPr>
          <w:tab/>
        </w:r>
        <w:r w:rsidR="00A344CA">
          <w:rPr>
            <w:noProof/>
            <w:webHidden/>
          </w:rPr>
          <w:fldChar w:fldCharType="begin"/>
        </w:r>
        <w:r w:rsidR="00A344CA">
          <w:rPr>
            <w:noProof/>
            <w:webHidden/>
          </w:rPr>
          <w:instrText xml:space="preserve"> PAGEREF _Toc168313732 \h </w:instrText>
        </w:r>
        <w:r w:rsidR="00A344CA">
          <w:rPr>
            <w:noProof/>
            <w:webHidden/>
          </w:rPr>
        </w:r>
        <w:r w:rsidR="00A344CA">
          <w:rPr>
            <w:noProof/>
            <w:webHidden/>
          </w:rPr>
          <w:fldChar w:fldCharType="separate"/>
        </w:r>
        <w:r w:rsidR="0030329E">
          <w:rPr>
            <w:noProof/>
            <w:webHidden/>
          </w:rPr>
          <w:t>29</w:t>
        </w:r>
        <w:r w:rsidR="00A344CA">
          <w:rPr>
            <w:noProof/>
            <w:webHidden/>
          </w:rPr>
          <w:fldChar w:fldCharType="end"/>
        </w:r>
      </w:hyperlink>
    </w:p>
    <w:p w14:paraId="76B0BD01" w14:textId="76AB354B" w:rsidR="00A344CA" w:rsidRDefault="00000000">
      <w:pPr>
        <w:pStyle w:val="Tabledesillustrations"/>
        <w:tabs>
          <w:tab w:val="right" w:leader="dot" w:pos="9060"/>
        </w:tabs>
        <w:rPr>
          <w:noProof/>
        </w:rPr>
      </w:pPr>
      <w:hyperlink w:anchor="_Toc168313733" w:history="1">
        <w:r w:rsidR="00A344CA" w:rsidRPr="004C20AF">
          <w:rPr>
            <w:rStyle w:val="Lienhypertexte"/>
            <w:noProof/>
          </w:rPr>
          <w:t>15. Affichage de la liste des activités</w:t>
        </w:r>
        <w:r w:rsidR="00A344CA">
          <w:rPr>
            <w:noProof/>
            <w:webHidden/>
          </w:rPr>
          <w:tab/>
        </w:r>
        <w:r w:rsidR="00A344CA">
          <w:rPr>
            <w:noProof/>
            <w:webHidden/>
          </w:rPr>
          <w:fldChar w:fldCharType="begin"/>
        </w:r>
        <w:r w:rsidR="00A344CA">
          <w:rPr>
            <w:noProof/>
            <w:webHidden/>
          </w:rPr>
          <w:instrText xml:space="preserve"> PAGEREF _Toc168313733 \h </w:instrText>
        </w:r>
        <w:r w:rsidR="00A344CA">
          <w:rPr>
            <w:noProof/>
            <w:webHidden/>
          </w:rPr>
        </w:r>
        <w:r w:rsidR="00A344CA">
          <w:rPr>
            <w:noProof/>
            <w:webHidden/>
          </w:rPr>
          <w:fldChar w:fldCharType="separate"/>
        </w:r>
        <w:r w:rsidR="0030329E">
          <w:rPr>
            <w:noProof/>
            <w:webHidden/>
          </w:rPr>
          <w:t>31</w:t>
        </w:r>
        <w:r w:rsidR="00A344CA">
          <w:rPr>
            <w:noProof/>
            <w:webHidden/>
          </w:rPr>
          <w:fldChar w:fldCharType="end"/>
        </w:r>
      </w:hyperlink>
    </w:p>
    <w:p w14:paraId="754FC081" w14:textId="2AEC437D" w:rsidR="00A344CA" w:rsidRDefault="00000000">
      <w:pPr>
        <w:pStyle w:val="Tabledesillustrations"/>
        <w:tabs>
          <w:tab w:val="right" w:leader="dot" w:pos="9060"/>
        </w:tabs>
        <w:rPr>
          <w:noProof/>
        </w:rPr>
      </w:pPr>
      <w:hyperlink w:anchor="_Toc168313734" w:history="1">
        <w:r w:rsidR="00A344CA" w:rsidRPr="004C20AF">
          <w:rPr>
            <w:rStyle w:val="Lienhypertexte"/>
            <w:noProof/>
          </w:rPr>
          <w:t>16. Affichage des groupes participant à une activité.</w:t>
        </w:r>
        <w:r w:rsidR="00A344CA">
          <w:rPr>
            <w:noProof/>
            <w:webHidden/>
          </w:rPr>
          <w:tab/>
        </w:r>
        <w:r w:rsidR="00A344CA">
          <w:rPr>
            <w:noProof/>
            <w:webHidden/>
          </w:rPr>
          <w:fldChar w:fldCharType="begin"/>
        </w:r>
        <w:r w:rsidR="00A344CA">
          <w:rPr>
            <w:noProof/>
            <w:webHidden/>
          </w:rPr>
          <w:instrText xml:space="preserve"> PAGEREF _Toc168313734 \h </w:instrText>
        </w:r>
        <w:r w:rsidR="00A344CA">
          <w:rPr>
            <w:noProof/>
            <w:webHidden/>
          </w:rPr>
        </w:r>
        <w:r w:rsidR="00A344CA">
          <w:rPr>
            <w:noProof/>
            <w:webHidden/>
          </w:rPr>
          <w:fldChar w:fldCharType="separate"/>
        </w:r>
        <w:r w:rsidR="0030329E">
          <w:rPr>
            <w:noProof/>
            <w:webHidden/>
          </w:rPr>
          <w:t>32</w:t>
        </w:r>
        <w:r w:rsidR="00A344CA">
          <w:rPr>
            <w:noProof/>
            <w:webHidden/>
          </w:rPr>
          <w:fldChar w:fldCharType="end"/>
        </w:r>
      </w:hyperlink>
    </w:p>
    <w:p w14:paraId="0F98F97F" w14:textId="42C7CEE1" w:rsidR="00A344CA" w:rsidRDefault="00000000">
      <w:pPr>
        <w:pStyle w:val="Tabledesillustrations"/>
        <w:tabs>
          <w:tab w:val="right" w:leader="dot" w:pos="9060"/>
        </w:tabs>
        <w:rPr>
          <w:noProof/>
        </w:rPr>
      </w:pPr>
      <w:hyperlink w:anchor="_Toc168313735" w:history="1">
        <w:r w:rsidR="00A344CA" w:rsidRPr="004C20AF">
          <w:rPr>
            <w:rStyle w:val="Lienhypertexte"/>
            <w:noProof/>
          </w:rPr>
          <w:t>17. Formulaire d'ajout du nom lors de la création d'une équipe en version mobile.</w:t>
        </w:r>
        <w:r w:rsidR="00A344CA">
          <w:rPr>
            <w:noProof/>
            <w:webHidden/>
          </w:rPr>
          <w:tab/>
        </w:r>
        <w:r w:rsidR="00A344CA">
          <w:rPr>
            <w:noProof/>
            <w:webHidden/>
          </w:rPr>
          <w:fldChar w:fldCharType="begin"/>
        </w:r>
        <w:r w:rsidR="00A344CA">
          <w:rPr>
            <w:noProof/>
            <w:webHidden/>
          </w:rPr>
          <w:instrText xml:space="preserve"> PAGEREF _Toc168313735 \h </w:instrText>
        </w:r>
        <w:r w:rsidR="00A344CA">
          <w:rPr>
            <w:noProof/>
            <w:webHidden/>
          </w:rPr>
        </w:r>
        <w:r w:rsidR="00A344CA">
          <w:rPr>
            <w:noProof/>
            <w:webHidden/>
          </w:rPr>
          <w:fldChar w:fldCharType="separate"/>
        </w:r>
        <w:r w:rsidR="0030329E">
          <w:rPr>
            <w:noProof/>
            <w:webHidden/>
          </w:rPr>
          <w:t>33</w:t>
        </w:r>
        <w:r w:rsidR="00A344CA">
          <w:rPr>
            <w:noProof/>
            <w:webHidden/>
          </w:rPr>
          <w:fldChar w:fldCharType="end"/>
        </w:r>
      </w:hyperlink>
    </w:p>
    <w:p w14:paraId="7AA82E83" w14:textId="0A08B93E" w:rsidR="00A344CA" w:rsidRDefault="00000000">
      <w:pPr>
        <w:pStyle w:val="Tabledesillustrations"/>
        <w:tabs>
          <w:tab w:val="right" w:leader="dot" w:pos="9060"/>
        </w:tabs>
        <w:rPr>
          <w:noProof/>
        </w:rPr>
      </w:pPr>
      <w:hyperlink w:anchor="_Toc168313736" w:history="1">
        <w:r w:rsidR="00A344CA" w:rsidRPr="004C20AF">
          <w:rPr>
            <w:rStyle w:val="Lienhypertexte"/>
            <w:noProof/>
          </w:rPr>
          <w:t>18. Démonstration du formulaire d'ajout des membres.</w:t>
        </w:r>
        <w:r w:rsidR="00A344CA">
          <w:rPr>
            <w:noProof/>
            <w:webHidden/>
          </w:rPr>
          <w:tab/>
        </w:r>
        <w:r w:rsidR="00A344CA">
          <w:rPr>
            <w:noProof/>
            <w:webHidden/>
          </w:rPr>
          <w:fldChar w:fldCharType="begin"/>
        </w:r>
        <w:r w:rsidR="00A344CA">
          <w:rPr>
            <w:noProof/>
            <w:webHidden/>
          </w:rPr>
          <w:instrText xml:space="preserve"> PAGEREF _Toc168313736 \h </w:instrText>
        </w:r>
        <w:r w:rsidR="00A344CA">
          <w:rPr>
            <w:noProof/>
            <w:webHidden/>
          </w:rPr>
        </w:r>
        <w:r w:rsidR="00A344CA">
          <w:rPr>
            <w:noProof/>
            <w:webHidden/>
          </w:rPr>
          <w:fldChar w:fldCharType="separate"/>
        </w:r>
        <w:r w:rsidR="0030329E">
          <w:rPr>
            <w:noProof/>
            <w:webHidden/>
          </w:rPr>
          <w:t>34</w:t>
        </w:r>
        <w:r w:rsidR="00A344CA">
          <w:rPr>
            <w:noProof/>
            <w:webHidden/>
          </w:rPr>
          <w:fldChar w:fldCharType="end"/>
        </w:r>
      </w:hyperlink>
    </w:p>
    <w:p w14:paraId="210D4C55" w14:textId="0C748C76" w:rsidR="00A344CA" w:rsidRDefault="00000000">
      <w:pPr>
        <w:pStyle w:val="Tabledesillustrations"/>
        <w:tabs>
          <w:tab w:val="right" w:leader="dot" w:pos="9060"/>
        </w:tabs>
        <w:rPr>
          <w:noProof/>
        </w:rPr>
      </w:pPr>
      <w:hyperlink w:anchor="_Toc168313737" w:history="1">
        <w:r w:rsidR="00A344CA" w:rsidRPr="004C20AF">
          <w:rPr>
            <w:rStyle w:val="Lienhypertexte"/>
            <w:noProof/>
          </w:rPr>
          <w:t>19. Formulaire d'authentification</w:t>
        </w:r>
        <w:r w:rsidR="00A344CA">
          <w:rPr>
            <w:noProof/>
            <w:webHidden/>
          </w:rPr>
          <w:tab/>
        </w:r>
        <w:r w:rsidR="00A344CA">
          <w:rPr>
            <w:noProof/>
            <w:webHidden/>
          </w:rPr>
          <w:fldChar w:fldCharType="begin"/>
        </w:r>
        <w:r w:rsidR="00A344CA">
          <w:rPr>
            <w:noProof/>
            <w:webHidden/>
          </w:rPr>
          <w:instrText xml:space="preserve"> PAGEREF _Toc168313737 \h </w:instrText>
        </w:r>
        <w:r w:rsidR="00A344CA">
          <w:rPr>
            <w:noProof/>
            <w:webHidden/>
          </w:rPr>
        </w:r>
        <w:r w:rsidR="00A344CA">
          <w:rPr>
            <w:noProof/>
            <w:webHidden/>
          </w:rPr>
          <w:fldChar w:fldCharType="separate"/>
        </w:r>
        <w:r w:rsidR="0030329E">
          <w:rPr>
            <w:noProof/>
            <w:webHidden/>
          </w:rPr>
          <w:t>35</w:t>
        </w:r>
        <w:r w:rsidR="00A344CA">
          <w:rPr>
            <w:noProof/>
            <w:webHidden/>
          </w:rPr>
          <w:fldChar w:fldCharType="end"/>
        </w:r>
      </w:hyperlink>
    </w:p>
    <w:p w14:paraId="16360C5C" w14:textId="40FD4B94" w:rsidR="00A344CA" w:rsidRDefault="00000000">
      <w:pPr>
        <w:pStyle w:val="Tabledesillustrations"/>
        <w:tabs>
          <w:tab w:val="right" w:leader="dot" w:pos="9060"/>
        </w:tabs>
        <w:rPr>
          <w:noProof/>
        </w:rPr>
      </w:pPr>
      <w:hyperlink w:anchor="_Toc168313738" w:history="1">
        <w:r w:rsidR="00A344CA" w:rsidRPr="004C20AF">
          <w:rPr>
            <w:rStyle w:val="Lienhypertexte"/>
            <w:noProof/>
          </w:rPr>
          <w:t>20. Affichage du nom d'utilisateur.</w:t>
        </w:r>
        <w:r w:rsidR="00A344CA">
          <w:rPr>
            <w:noProof/>
            <w:webHidden/>
          </w:rPr>
          <w:tab/>
        </w:r>
        <w:r w:rsidR="00A344CA">
          <w:rPr>
            <w:noProof/>
            <w:webHidden/>
          </w:rPr>
          <w:fldChar w:fldCharType="begin"/>
        </w:r>
        <w:r w:rsidR="00A344CA">
          <w:rPr>
            <w:noProof/>
            <w:webHidden/>
          </w:rPr>
          <w:instrText xml:space="preserve"> PAGEREF _Toc168313738 \h </w:instrText>
        </w:r>
        <w:r w:rsidR="00A344CA">
          <w:rPr>
            <w:noProof/>
            <w:webHidden/>
          </w:rPr>
        </w:r>
        <w:r w:rsidR="00A344CA">
          <w:rPr>
            <w:noProof/>
            <w:webHidden/>
          </w:rPr>
          <w:fldChar w:fldCharType="separate"/>
        </w:r>
        <w:r w:rsidR="0030329E">
          <w:rPr>
            <w:noProof/>
            <w:webHidden/>
          </w:rPr>
          <w:t>35</w:t>
        </w:r>
        <w:r w:rsidR="00A344CA">
          <w:rPr>
            <w:noProof/>
            <w:webHidden/>
          </w:rPr>
          <w:fldChar w:fldCharType="end"/>
        </w:r>
      </w:hyperlink>
    </w:p>
    <w:p w14:paraId="3284D0BB" w14:textId="244F0F31" w:rsidR="00A344CA" w:rsidRDefault="00000000">
      <w:pPr>
        <w:pStyle w:val="Tabledesillustrations"/>
        <w:tabs>
          <w:tab w:val="right" w:leader="dot" w:pos="9060"/>
        </w:tabs>
        <w:rPr>
          <w:noProof/>
        </w:rPr>
      </w:pPr>
      <w:hyperlink w:anchor="_Toc168313739" w:history="1">
        <w:r w:rsidR="00A344CA" w:rsidRPr="004C20AF">
          <w:rPr>
            <w:rStyle w:val="Lienhypertexte"/>
            <w:noProof/>
          </w:rPr>
          <w:t>21. Affichage du bouton "Se déconnecter".</w:t>
        </w:r>
        <w:r w:rsidR="00A344CA">
          <w:rPr>
            <w:noProof/>
            <w:webHidden/>
          </w:rPr>
          <w:tab/>
        </w:r>
        <w:r w:rsidR="00A344CA">
          <w:rPr>
            <w:noProof/>
            <w:webHidden/>
          </w:rPr>
          <w:fldChar w:fldCharType="begin"/>
        </w:r>
        <w:r w:rsidR="00A344CA">
          <w:rPr>
            <w:noProof/>
            <w:webHidden/>
          </w:rPr>
          <w:instrText xml:space="preserve"> PAGEREF _Toc168313739 \h </w:instrText>
        </w:r>
        <w:r w:rsidR="00A344CA">
          <w:rPr>
            <w:noProof/>
            <w:webHidden/>
          </w:rPr>
        </w:r>
        <w:r w:rsidR="00A344CA">
          <w:rPr>
            <w:noProof/>
            <w:webHidden/>
          </w:rPr>
          <w:fldChar w:fldCharType="separate"/>
        </w:r>
        <w:r w:rsidR="0030329E">
          <w:rPr>
            <w:noProof/>
            <w:webHidden/>
          </w:rPr>
          <w:t>36</w:t>
        </w:r>
        <w:r w:rsidR="00A344CA">
          <w:rPr>
            <w:noProof/>
            <w:webHidden/>
          </w:rPr>
          <w:fldChar w:fldCharType="end"/>
        </w:r>
      </w:hyperlink>
    </w:p>
    <w:p w14:paraId="2C486F53" w14:textId="7FA2535F" w:rsidR="00A344CA" w:rsidRDefault="00000000">
      <w:pPr>
        <w:pStyle w:val="Tabledesillustrations"/>
        <w:tabs>
          <w:tab w:val="right" w:leader="dot" w:pos="9060"/>
        </w:tabs>
        <w:rPr>
          <w:noProof/>
        </w:rPr>
      </w:pPr>
      <w:hyperlink w:anchor="_Toc168313740" w:history="1">
        <w:r w:rsidR="00A344CA" w:rsidRPr="004C20AF">
          <w:rPr>
            <w:rStyle w:val="Lienhypertexte"/>
            <w:noProof/>
          </w:rPr>
          <w:t>22. Avertissement lors de la génération des groupes.</w:t>
        </w:r>
        <w:r w:rsidR="00A344CA">
          <w:rPr>
            <w:noProof/>
            <w:webHidden/>
          </w:rPr>
          <w:tab/>
        </w:r>
        <w:r w:rsidR="00A344CA">
          <w:rPr>
            <w:noProof/>
            <w:webHidden/>
          </w:rPr>
          <w:fldChar w:fldCharType="begin"/>
        </w:r>
        <w:r w:rsidR="00A344CA">
          <w:rPr>
            <w:noProof/>
            <w:webHidden/>
          </w:rPr>
          <w:instrText xml:space="preserve"> PAGEREF _Toc168313740 \h </w:instrText>
        </w:r>
        <w:r w:rsidR="00A344CA">
          <w:rPr>
            <w:noProof/>
            <w:webHidden/>
          </w:rPr>
        </w:r>
        <w:r w:rsidR="00A344CA">
          <w:rPr>
            <w:noProof/>
            <w:webHidden/>
          </w:rPr>
          <w:fldChar w:fldCharType="separate"/>
        </w:r>
        <w:r w:rsidR="0030329E">
          <w:rPr>
            <w:noProof/>
            <w:webHidden/>
          </w:rPr>
          <w:t>39</w:t>
        </w:r>
        <w:r w:rsidR="00A344CA">
          <w:rPr>
            <w:noProof/>
            <w:webHidden/>
          </w:rPr>
          <w:fldChar w:fldCharType="end"/>
        </w:r>
      </w:hyperlink>
    </w:p>
    <w:p w14:paraId="71E39160" w14:textId="77E349EB" w:rsidR="00A344CA" w:rsidRDefault="00000000">
      <w:pPr>
        <w:pStyle w:val="Tabledesillustrations"/>
        <w:tabs>
          <w:tab w:val="right" w:leader="dot" w:pos="9060"/>
        </w:tabs>
        <w:rPr>
          <w:noProof/>
        </w:rPr>
      </w:pPr>
      <w:hyperlink w:anchor="_Toc168313741" w:history="1">
        <w:r w:rsidR="00A344CA" w:rsidRPr="004C20AF">
          <w:rPr>
            <w:rStyle w:val="Lienhypertexte"/>
            <w:noProof/>
          </w:rPr>
          <w:t>23. Affichage du QR code sur la page d'une équipe</w:t>
        </w:r>
        <w:r w:rsidR="00A344CA">
          <w:rPr>
            <w:noProof/>
            <w:webHidden/>
          </w:rPr>
          <w:tab/>
        </w:r>
        <w:r w:rsidR="00A344CA">
          <w:rPr>
            <w:noProof/>
            <w:webHidden/>
          </w:rPr>
          <w:fldChar w:fldCharType="begin"/>
        </w:r>
        <w:r w:rsidR="00A344CA">
          <w:rPr>
            <w:noProof/>
            <w:webHidden/>
          </w:rPr>
          <w:instrText xml:space="preserve"> PAGEREF _Toc168313741 \h </w:instrText>
        </w:r>
        <w:r w:rsidR="00A344CA">
          <w:rPr>
            <w:noProof/>
            <w:webHidden/>
          </w:rPr>
        </w:r>
        <w:r w:rsidR="00A344CA">
          <w:rPr>
            <w:noProof/>
            <w:webHidden/>
          </w:rPr>
          <w:fldChar w:fldCharType="separate"/>
        </w:r>
        <w:r w:rsidR="0030329E">
          <w:rPr>
            <w:noProof/>
            <w:webHidden/>
          </w:rPr>
          <w:t>42</w:t>
        </w:r>
        <w:r w:rsidR="00A344CA">
          <w:rPr>
            <w:noProof/>
            <w:webHidden/>
          </w:rPr>
          <w:fldChar w:fldCharType="end"/>
        </w:r>
      </w:hyperlink>
    </w:p>
    <w:p w14:paraId="424D01FE" w14:textId="05786FC7" w:rsidR="00A344CA" w:rsidRDefault="00000000">
      <w:pPr>
        <w:pStyle w:val="Tabledesillustrations"/>
        <w:tabs>
          <w:tab w:val="right" w:leader="dot" w:pos="9060"/>
        </w:tabs>
        <w:rPr>
          <w:noProof/>
        </w:rPr>
      </w:pPr>
      <w:hyperlink w:anchor="_Toc168313742" w:history="1">
        <w:r w:rsidR="00A344CA" w:rsidRPr="004C20AF">
          <w:rPr>
            <w:rStyle w:val="Lienhypertexte"/>
            <w:noProof/>
          </w:rPr>
          <w:t>24. Formulaire d'importation d'un fichier CSV.</w:t>
        </w:r>
        <w:r w:rsidR="00A344CA">
          <w:rPr>
            <w:noProof/>
            <w:webHidden/>
          </w:rPr>
          <w:tab/>
        </w:r>
        <w:r w:rsidR="00A344CA">
          <w:rPr>
            <w:noProof/>
            <w:webHidden/>
          </w:rPr>
          <w:fldChar w:fldCharType="begin"/>
        </w:r>
        <w:r w:rsidR="00A344CA">
          <w:rPr>
            <w:noProof/>
            <w:webHidden/>
          </w:rPr>
          <w:instrText xml:space="preserve"> PAGEREF _Toc168313742 \h </w:instrText>
        </w:r>
        <w:r w:rsidR="00A344CA">
          <w:rPr>
            <w:noProof/>
            <w:webHidden/>
          </w:rPr>
        </w:r>
        <w:r w:rsidR="00A344CA">
          <w:rPr>
            <w:noProof/>
            <w:webHidden/>
          </w:rPr>
          <w:fldChar w:fldCharType="separate"/>
        </w:r>
        <w:r w:rsidR="0030329E">
          <w:rPr>
            <w:noProof/>
            <w:webHidden/>
          </w:rPr>
          <w:t>43</w:t>
        </w:r>
        <w:r w:rsidR="00A344CA">
          <w:rPr>
            <w:noProof/>
            <w:webHidden/>
          </w:rPr>
          <w:fldChar w:fldCharType="end"/>
        </w:r>
      </w:hyperlink>
    </w:p>
    <w:p w14:paraId="1F523954" w14:textId="4E19838B" w:rsidR="00A344CA" w:rsidRDefault="00000000">
      <w:pPr>
        <w:pStyle w:val="Tabledesillustrations"/>
        <w:tabs>
          <w:tab w:val="right" w:leader="dot" w:pos="9060"/>
        </w:tabs>
        <w:rPr>
          <w:noProof/>
        </w:rPr>
      </w:pPr>
      <w:hyperlink w:anchor="_Toc168313743" w:history="1">
        <w:r w:rsidR="00A344CA" w:rsidRPr="004C20AF">
          <w:rPr>
            <w:rStyle w:val="Lienhypertexte"/>
            <w:noProof/>
          </w:rPr>
          <w:t>25. Démonstration du site une fois déployé</w:t>
        </w:r>
        <w:r w:rsidR="00A344CA">
          <w:rPr>
            <w:noProof/>
            <w:webHidden/>
          </w:rPr>
          <w:tab/>
        </w:r>
        <w:r w:rsidR="00A344CA">
          <w:rPr>
            <w:noProof/>
            <w:webHidden/>
          </w:rPr>
          <w:fldChar w:fldCharType="begin"/>
        </w:r>
        <w:r w:rsidR="00A344CA">
          <w:rPr>
            <w:noProof/>
            <w:webHidden/>
          </w:rPr>
          <w:instrText xml:space="preserve"> PAGEREF _Toc168313743 \h </w:instrText>
        </w:r>
        <w:r w:rsidR="00A344CA">
          <w:rPr>
            <w:noProof/>
            <w:webHidden/>
          </w:rPr>
        </w:r>
        <w:r w:rsidR="00A344CA">
          <w:rPr>
            <w:noProof/>
            <w:webHidden/>
          </w:rPr>
          <w:fldChar w:fldCharType="separate"/>
        </w:r>
        <w:r w:rsidR="0030329E">
          <w:rPr>
            <w:noProof/>
            <w:webHidden/>
          </w:rPr>
          <w:t>46</w:t>
        </w:r>
        <w:r w:rsidR="00A344CA">
          <w:rPr>
            <w:noProof/>
            <w:webHidden/>
          </w:rPr>
          <w:fldChar w:fldCharType="end"/>
        </w:r>
      </w:hyperlink>
    </w:p>
    <w:p w14:paraId="306E0D01" w14:textId="5A140F7C" w:rsidR="00A344CA" w:rsidRDefault="00000000">
      <w:pPr>
        <w:pStyle w:val="Tabledesillustrations"/>
        <w:tabs>
          <w:tab w:val="right" w:leader="dot" w:pos="9060"/>
        </w:tabs>
        <w:rPr>
          <w:noProof/>
        </w:rPr>
      </w:pPr>
      <w:hyperlink w:anchor="_Toc168313744" w:history="1">
        <w:r w:rsidR="00A344CA" w:rsidRPr="004C20AF">
          <w:rPr>
            <w:rStyle w:val="Lienhypertexte"/>
            <w:noProof/>
          </w:rPr>
          <w:t>26. Affichage de l'écran principal en version Desktop.</w:t>
        </w:r>
        <w:r w:rsidR="00A344CA">
          <w:rPr>
            <w:noProof/>
            <w:webHidden/>
          </w:rPr>
          <w:tab/>
        </w:r>
        <w:r w:rsidR="00A344CA">
          <w:rPr>
            <w:noProof/>
            <w:webHidden/>
          </w:rPr>
          <w:fldChar w:fldCharType="begin"/>
        </w:r>
        <w:r w:rsidR="00A344CA">
          <w:rPr>
            <w:noProof/>
            <w:webHidden/>
          </w:rPr>
          <w:instrText xml:space="preserve"> PAGEREF _Toc168313744 \h </w:instrText>
        </w:r>
        <w:r w:rsidR="00A344CA">
          <w:rPr>
            <w:noProof/>
            <w:webHidden/>
          </w:rPr>
        </w:r>
        <w:r w:rsidR="00A344CA">
          <w:rPr>
            <w:noProof/>
            <w:webHidden/>
          </w:rPr>
          <w:fldChar w:fldCharType="separate"/>
        </w:r>
        <w:r w:rsidR="0030329E">
          <w:rPr>
            <w:noProof/>
            <w:webHidden/>
          </w:rPr>
          <w:t>50</w:t>
        </w:r>
        <w:r w:rsidR="00A344CA">
          <w:rPr>
            <w:noProof/>
            <w:webHidden/>
          </w:rPr>
          <w:fldChar w:fldCharType="end"/>
        </w:r>
      </w:hyperlink>
    </w:p>
    <w:p w14:paraId="08F5AFC4" w14:textId="59649746" w:rsidR="00A344CA" w:rsidRDefault="00000000">
      <w:pPr>
        <w:pStyle w:val="Tabledesillustrations"/>
        <w:tabs>
          <w:tab w:val="right" w:leader="dot" w:pos="9060"/>
        </w:tabs>
        <w:rPr>
          <w:noProof/>
        </w:rPr>
      </w:pPr>
      <w:hyperlink w:anchor="_Toc168313745" w:history="1">
        <w:r w:rsidR="00A344CA" w:rsidRPr="004C20AF">
          <w:rPr>
            <w:rStyle w:val="Lienhypertexte"/>
            <w:noProof/>
          </w:rPr>
          <w:t>27. Version mobile de l'écran principal</w:t>
        </w:r>
        <w:r w:rsidR="00A344CA">
          <w:rPr>
            <w:noProof/>
            <w:webHidden/>
          </w:rPr>
          <w:tab/>
        </w:r>
        <w:r w:rsidR="00A344CA">
          <w:rPr>
            <w:noProof/>
            <w:webHidden/>
          </w:rPr>
          <w:fldChar w:fldCharType="begin"/>
        </w:r>
        <w:r w:rsidR="00A344CA">
          <w:rPr>
            <w:noProof/>
            <w:webHidden/>
          </w:rPr>
          <w:instrText xml:space="preserve"> PAGEREF _Toc168313745 \h </w:instrText>
        </w:r>
        <w:r w:rsidR="00A344CA">
          <w:rPr>
            <w:noProof/>
            <w:webHidden/>
          </w:rPr>
        </w:r>
        <w:r w:rsidR="00A344CA">
          <w:rPr>
            <w:noProof/>
            <w:webHidden/>
          </w:rPr>
          <w:fldChar w:fldCharType="separate"/>
        </w:r>
        <w:r w:rsidR="0030329E">
          <w:rPr>
            <w:noProof/>
            <w:webHidden/>
          </w:rPr>
          <w:t>50</w:t>
        </w:r>
        <w:r w:rsidR="00A344CA">
          <w:rPr>
            <w:noProof/>
            <w:webHidden/>
          </w:rPr>
          <w:fldChar w:fldCharType="end"/>
        </w:r>
      </w:hyperlink>
    </w:p>
    <w:p w14:paraId="5464A1DB" w14:textId="0863F68D" w:rsidR="00A344CA" w:rsidRDefault="00000000">
      <w:pPr>
        <w:pStyle w:val="Tabledesillustrations"/>
        <w:tabs>
          <w:tab w:val="right" w:leader="dot" w:pos="9060"/>
        </w:tabs>
        <w:rPr>
          <w:noProof/>
        </w:rPr>
      </w:pPr>
      <w:hyperlink w:anchor="_Toc168313746" w:history="1">
        <w:r w:rsidR="00A344CA" w:rsidRPr="004C20AF">
          <w:rPr>
            <w:rStyle w:val="Lienhypertexte"/>
            <w:noProof/>
          </w:rPr>
          <w:t>28. Barre de navigation Desktop</w:t>
        </w:r>
        <w:r w:rsidR="00A344CA">
          <w:rPr>
            <w:noProof/>
            <w:webHidden/>
          </w:rPr>
          <w:tab/>
        </w:r>
        <w:r w:rsidR="00A344CA">
          <w:rPr>
            <w:noProof/>
            <w:webHidden/>
          </w:rPr>
          <w:fldChar w:fldCharType="begin"/>
        </w:r>
        <w:r w:rsidR="00A344CA">
          <w:rPr>
            <w:noProof/>
            <w:webHidden/>
          </w:rPr>
          <w:instrText xml:space="preserve"> PAGEREF _Toc168313746 \h </w:instrText>
        </w:r>
        <w:r w:rsidR="00A344CA">
          <w:rPr>
            <w:noProof/>
            <w:webHidden/>
          </w:rPr>
        </w:r>
        <w:r w:rsidR="00A344CA">
          <w:rPr>
            <w:noProof/>
            <w:webHidden/>
          </w:rPr>
          <w:fldChar w:fldCharType="separate"/>
        </w:r>
        <w:r w:rsidR="0030329E">
          <w:rPr>
            <w:noProof/>
            <w:webHidden/>
          </w:rPr>
          <w:t>51</w:t>
        </w:r>
        <w:r w:rsidR="00A344CA">
          <w:rPr>
            <w:noProof/>
            <w:webHidden/>
          </w:rPr>
          <w:fldChar w:fldCharType="end"/>
        </w:r>
      </w:hyperlink>
    </w:p>
    <w:p w14:paraId="33A23C7B" w14:textId="668B8224" w:rsidR="00A344CA" w:rsidRDefault="00000000">
      <w:pPr>
        <w:pStyle w:val="Tabledesillustrations"/>
        <w:tabs>
          <w:tab w:val="right" w:leader="dot" w:pos="9060"/>
        </w:tabs>
        <w:rPr>
          <w:noProof/>
        </w:rPr>
      </w:pPr>
      <w:hyperlink w:anchor="_Toc168313747" w:history="1">
        <w:r w:rsidR="00A344CA" w:rsidRPr="004C20AF">
          <w:rPr>
            <w:rStyle w:val="Lienhypertexte"/>
            <w:noProof/>
          </w:rPr>
          <w:t>29. Barre de navigation mobile</w:t>
        </w:r>
        <w:r w:rsidR="00A344CA">
          <w:rPr>
            <w:noProof/>
            <w:webHidden/>
          </w:rPr>
          <w:tab/>
        </w:r>
        <w:r w:rsidR="00A344CA">
          <w:rPr>
            <w:noProof/>
            <w:webHidden/>
          </w:rPr>
          <w:fldChar w:fldCharType="begin"/>
        </w:r>
        <w:r w:rsidR="00A344CA">
          <w:rPr>
            <w:noProof/>
            <w:webHidden/>
          </w:rPr>
          <w:instrText xml:space="preserve"> PAGEREF _Toc168313747 \h </w:instrText>
        </w:r>
        <w:r w:rsidR="00A344CA">
          <w:rPr>
            <w:noProof/>
            <w:webHidden/>
          </w:rPr>
        </w:r>
        <w:r w:rsidR="00A344CA">
          <w:rPr>
            <w:noProof/>
            <w:webHidden/>
          </w:rPr>
          <w:fldChar w:fldCharType="separate"/>
        </w:r>
        <w:r w:rsidR="0030329E">
          <w:rPr>
            <w:noProof/>
            <w:webHidden/>
          </w:rPr>
          <w:t>51</w:t>
        </w:r>
        <w:r w:rsidR="00A344CA">
          <w:rPr>
            <w:noProof/>
            <w:webHidden/>
          </w:rPr>
          <w:fldChar w:fldCharType="end"/>
        </w:r>
      </w:hyperlink>
    </w:p>
    <w:p w14:paraId="71F70011" w14:textId="2C361F9B" w:rsidR="00A344CA" w:rsidRDefault="00000000">
      <w:pPr>
        <w:pStyle w:val="Tabledesillustrations"/>
        <w:tabs>
          <w:tab w:val="right" w:leader="dot" w:pos="9060"/>
        </w:tabs>
        <w:rPr>
          <w:noProof/>
        </w:rPr>
      </w:pPr>
      <w:hyperlink w:anchor="_Toc168313748" w:history="1">
        <w:r w:rsidR="00A344CA" w:rsidRPr="004C20AF">
          <w:rPr>
            <w:rStyle w:val="Lienhypertexte"/>
            <w:noProof/>
          </w:rPr>
          <w:t>30. Boutons de gestion des membres en version Desktop.</w:t>
        </w:r>
        <w:r w:rsidR="00A344CA">
          <w:rPr>
            <w:noProof/>
            <w:webHidden/>
          </w:rPr>
          <w:tab/>
        </w:r>
        <w:r w:rsidR="00A344CA">
          <w:rPr>
            <w:noProof/>
            <w:webHidden/>
          </w:rPr>
          <w:fldChar w:fldCharType="begin"/>
        </w:r>
        <w:r w:rsidR="00A344CA">
          <w:rPr>
            <w:noProof/>
            <w:webHidden/>
          </w:rPr>
          <w:instrText xml:space="preserve"> PAGEREF _Toc168313748 \h </w:instrText>
        </w:r>
        <w:r w:rsidR="00A344CA">
          <w:rPr>
            <w:noProof/>
            <w:webHidden/>
          </w:rPr>
        </w:r>
        <w:r w:rsidR="00A344CA">
          <w:rPr>
            <w:noProof/>
            <w:webHidden/>
          </w:rPr>
          <w:fldChar w:fldCharType="separate"/>
        </w:r>
        <w:r w:rsidR="0030329E">
          <w:rPr>
            <w:noProof/>
            <w:webHidden/>
          </w:rPr>
          <w:t>51</w:t>
        </w:r>
        <w:r w:rsidR="00A344CA">
          <w:rPr>
            <w:noProof/>
            <w:webHidden/>
          </w:rPr>
          <w:fldChar w:fldCharType="end"/>
        </w:r>
      </w:hyperlink>
    </w:p>
    <w:p w14:paraId="2BCA6DA9" w14:textId="1C6AB6CB" w:rsidR="00A344CA" w:rsidRDefault="00000000">
      <w:pPr>
        <w:pStyle w:val="Tabledesillustrations"/>
        <w:tabs>
          <w:tab w:val="right" w:leader="dot" w:pos="9060"/>
        </w:tabs>
        <w:rPr>
          <w:noProof/>
        </w:rPr>
      </w:pPr>
      <w:hyperlink w:anchor="_Toc168313749" w:history="1">
        <w:r w:rsidR="00A344CA" w:rsidRPr="004C20AF">
          <w:rPr>
            <w:rStyle w:val="Lienhypertexte"/>
            <w:noProof/>
          </w:rPr>
          <w:t>31. Boutons de gestion des membres au format mobile.</w:t>
        </w:r>
        <w:r w:rsidR="00A344CA">
          <w:rPr>
            <w:noProof/>
            <w:webHidden/>
          </w:rPr>
          <w:tab/>
        </w:r>
        <w:r w:rsidR="00A344CA">
          <w:rPr>
            <w:noProof/>
            <w:webHidden/>
          </w:rPr>
          <w:fldChar w:fldCharType="begin"/>
        </w:r>
        <w:r w:rsidR="00A344CA">
          <w:rPr>
            <w:noProof/>
            <w:webHidden/>
          </w:rPr>
          <w:instrText xml:space="preserve"> PAGEREF _Toc168313749 \h </w:instrText>
        </w:r>
        <w:r w:rsidR="00A344CA">
          <w:rPr>
            <w:noProof/>
            <w:webHidden/>
          </w:rPr>
        </w:r>
        <w:r w:rsidR="00A344CA">
          <w:rPr>
            <w:noProof/>
            <w:webHidden/>
          </w:rPr>
          <w:fldChar w:fldCharType="separate"/>
        </w:r>
        <w:r w:rsidR="0030329E">
          <w:rPr>
            <w:noProof/>
            <w:webHidden/>
          </w:rPr>
          <w:t>52</w:t>
        </w:r>
        <w:r w:rsidR="00A344CA">
          <w:rPr>
            <w:noProof/>
            <w:webHidden/>
          </w:rPr>
          <w:fldChar w:fldCharType="end"/>
        </w:r>
      </w:hyperlink>
    </w:p>
    <w:p w14:paraId="0FDDAC03" w14:textId="438EB939" w:rsidR="00A344CA" w:rsidRDefault="00000000">
      <w:pPr>
        <w:pStyle w:val="Tabledesillustrations"/>
        <w:tabs>
          <w:tab w:val="right" w:leader="dot" w:pos="9060"/>
        </w:tabs>
        <w:rPr>
          <w:noProof/>
        </w:rPr>
      </w:pPr>
      <w:hyperlink w:anchor="_Toc168313750" w:history="1">
        <w:r w:rsidR="00A344CA" w:rsidRPr="004C20AF">
          <w:rPr>
            <w:rStyle w:val="Lienhypertexte"/>
            <w:noProof/>
          </w:rPr>
          <w:t>32. Test automatisé réussi sur GitHub Actions.</w:t>
        </w:r>
        <w:r w:rsidR="00A344CA">
          <w:rPr>
            <w:noProof/>
            <w:webHidden/>
          </w:rPr>
          <w:tab/>
        </w:r>
        <w:r w:rsidR="00A344CA">
          <w:rPr>
            <w:noProof/>
            <w:webHidden/>
          </w:rPr>
          <w:fldChar w:fldCharType="begin"/>
        </w:r>
        <w:r w:rsidR="00A344CA">
          <w:rPr>
            <w:noProof/>
            <w:webHidden/>
          </w:rPr>
          <w:instrText xml:space="preserve"> PAGEREF _Toc168313750 \h </w:instrText>
        </w:r>
        <w:r w:rsidR="00A344CA">
          <w:rPr>
            <w:noProof/>
            <w:webHidden/>
          </w:rPr>
        </w:r>
        <w:r w:rsidR="00A344CA">
          <w:rPr>
            <w:noProof/>
            <w:webHidden/>
          </w:rPr>
          <w:fldChar w:fldCharType="separate"/>
        </w:r>
        <w:r w:rsidR="0030329E">
          <w:rPr>
            <w:noProof/>
            <w:webHidden/>
          </w:rPr>
          <w:t>53</w:t>
        </w:r>
        <w:r w:rsidR="00A344CA">
          <w:rPr>
            <w:noProof/>
            <w:webHidden/>
          </w:rPr>
          <w:fldChar w:fldCharType="end"/>
        </w:r>
      </w:hyperlink>
    </w:p>
    <w:p w14:paraId="461CAABC" w14:textId="0EC268C7" w:rsidR="00A344CA" w:rsidRDefault="00000000">
      <w:pPr>
        <w:pStyle w:val="Tabledesillustrations"/>
        <w:tabs>
          <w:tab w:val="right" w:leader="dot" w:pos="9060"/>
        </w:tabs>
        <w:rPr>
          <w:noProof/>
        </w:rPr>
      </w:pPr>
      <w:hyperlink w:anchor="_Toc168313751" w:history="1">
        <w:r w:rsidR="00A344CA" w:rsidRPr="004C20AF">
          <w:rPr>
            <w:rStyle w:val="Lienhypertexte"/>
            <w:noProof/>
          </w:rPr>
          <w:t>33. Capture d'écran provenant d'un test Dusk</w:t>
        </w:r>
        <w:r w:rsidR="00A344CA">
          <w:rPr>
            <w:noProof/>
            <w:webHidden/>
          </w:rPr>
          <w:tab/>
        </w:r>
        <w:r w:rsidR="00A344CA">
          <w:rPr>
            <w:noProof/>
            <w:webHidden/>
          </w:rPr>
          <w:fldChar w:fldCharType="begin"/>
        </w:r>
        <w:r w:rsidR="00A344CA">
          <w:rPr>
            <w:noProof/>
            <w:webHidden/>
          </w:rPr>
          <w:instrText xml:space="preserve"> PAGEREF _Toc168313751 \h </w:instrText>
        </w:r>
        <w:r w:rsidR="00A344CA">
          <w:rPr>
            <w:noProof/>
            <w:webHidden/>
          </w:rPr>
        </w:r>
        <w:r w:rsidR="00A344CA">
          <w:rPr>
            <w:noProof/>
            <w:webHidden/>
          </w:rPr>
          <w:fldChar w:fldCharType="separate"/>
        </w:r>
        <w:r w:rsidR="0030329E">
          <w:rPr>
            <w:noProof/>
            <w:webHidden/>
          </w:rPr>
          <w:t>55</w:t>
        </w:r>
        <w:r w:rsidR="00A344CA">
          <w:rPr>
            <w:noProof/>
            <w:webHidden/>
          </w:rPr>
          <w:fldChar w:fldCharType="end"/>
        </w:r>
      </w:hyperlink>
    </w:p>
    <w:p w14:paraId="460760BB" w14:textId="54CEB840" w:rsidR="00A344CA" w:rsidRPr="00A344CA" w:rsidRDefault="00A344CA" w:rsidP="00A344CA">
      <w:pPr>
        <w:rPr>
          <w:lang w:val="en-US"/>
        </w:rPr>
      </w:pPr>
      <w:r>
        <w:rPr>
          <w:lang w:val="en-US"/>
        </w:rPr>
        <w:fldChar w:fldCharType="end"/>
      </w:r>
    </w:p>
    <w:p w14:paraId="69440820" w14:textId="77777777" w:rsidR="007A7225" w:rsidRPr="00F94333" w:rsidRDefault="007A7225" w:rsidP="007A7225">
      <w:pPr>
        <w:rPr>
          <w:lang w:val="en-US"/>
        </w:rPr>
      </w:pPr>
    </w:p>
    <w:p w14:paraId="4447A0EE" w14:textId="77777777" w:rsidR="0054016D" w:rsidRPr="00F94333" w:rsidRDefault="0054016D" w:rsidP="0054016D">
      <w:pPr>
        <w:pStyle w:val="Titre2"/>
        <w:rPr>
          <w:lang w:val="en-US"/>
        </w:rPr>
        <w:sectPr w:rsidR="0054016D" w:rsidRPr="00F94333" w:rsidSect="002107DE">
          <w:type w:val="continuous"/>
          <w:pgSz w:w="11906" w:h="16838" w:code="9"/>
          <w:pgMar w:top="1418" w:right="1418" w:bottom="1418" w:left="1418" w:header="709" w:footer="709" w:gutter="0"/>
          <w:cols w:space="708"/>
          <w:titlePg/>
          <w:docGrid w:linePitch="360"/>
        </w:sectPr>
      </w:pPr>
      <w:bookmarkStart w:id="155" w:name="_Toc532179972"/>
      <w:bookmarkStart w:id="156" w:name="_Toc165969658"/>
    </w:p>
    <w:p w14:paraId="061221FA" w14:textId="6F1BF3C9" w:rsidR="0054016D" w:rsidRDefault="0054016D" w:rsidP="0054016D">
      <w:pPr>
        <w:pStyle w:val="Titre2"/>
      </w:pPr>
      <w:bookmarkStart w:id="157" w:name="_Toc168319753"/>
      <w:r>
        <w:lastRenderedPageBreak/>
        <w:t>Planning</w:t>
      </w:r>
      <w:bookmarkEnd w:id="157"/>
    </w:p>
    <w:p w14:paraId="7CB48D60" w14:textId="7658B0F6" w:rsidR="0054016D" w:rsidRDefault="0054016D" w:rsidP="0054016D">
      <w:pPr>
        <w:rPr>
          <w:noProof/>
        </w:rPr>
      </w:pPr>
    </w:p>
    <w:p w14:paraId="176F797F" w14:textId="6E6BA074" w:rsidR="00BF23C7" w:rsidRDefault="00BF23C7" w:rsidP="0054016D">
      <w:r>
        <w:rPr>
          <w:noProof/>
        </w:rPr>
        <w:drawing>
          <wp:inline distT="0" distB="0" distL="0" distR="0" wp14:anchorId="31F76E0A" wp14:editId="3E96A085">
            <wp:extent cx="9777730" cy="5262880"/>
            <wp:effectExtent l="0" t="0" r="0" b="0"/>
            <wp:docPr id="33" name="Image 33"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Parallèle, lign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9777730" cy="5262880"/>
                    </a:xfrm>
                    <a:prstGeom prst="rect">
                      <a:avLst/>
                    </a:prstGeom>
                  </pic:spPr>
                </pic:pic>
              </a:graphicData>
            </a:graphic>
          </wp:inline>
        </w:drawing>
      </w:r>
    </w:p>
    <w:p w14:paraId="0B54409D" w14:textId="77777777" w:rsidR="00BF23C7" w:rsidRDefault="00BF23C7" w:rsidP="0054016D"/>
    <w:p w14:paraId="55E20DC9" w14:textId="77777777" w:rsidR="00BF23C7" w:rsidRDefault="00BF23C7" w:rsidP="0054016D">
      <w:pPr>
        <w:rPr>
          <w:noProof/>
        </w:rPr>
      </w:pPr>
    </w:p>
    <w:p w14:paraId="617DE1C5" w14:textId="77777777" w:rsidR="00BF23C7" w:rsidRDefault="00BF23C7" w:rsidP="0054016D">
      <w:pPr>
        <w:rPr>
          <w:noProof/>
        </w:rPr>
      </w:pPr>
    </w:p>
    <w:p w14:paraId="218A058B" w14:textId="77777777" w:rsidR="00BF23C7" w:rsidRDefault="00BF23C7" w:rsidP="0054016D">
      <w:pPr>
        <w:rPr>
          <w:noProof/>
        </w:rPr>
      </w:pPr>
    </w:p>
    <w:p w14:paraId="3020A734" w14:textId="354B3702" w:rsidR="00BF23C7" w:rsidRDefault="00BF23C7" w:rsidP="0054016D">
      <w:r>
        <w:rPr>
          <w:noProof/>
        </w:rPr>
        <w:lastRenderedPageBreak/>
        <w:drawing>
          <wp:inline distT="0" distB="0" distL="0" distR="0" wp14:anchorId="2EE56A30" wp14:editId="001B3F67">
            <wp:extent cx="9777730" cy="5471160"/>
            <wp:effectExtent l="0" t="0" r="0" b="0"/>
            <wp:docPr id="34" name="Image 34" descr="Une image contenant texte, capture d’écran, Parallèl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 capture d’écran, Parallèle, affichag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9777730" cy="5471160"/>
                    </a:xfrm>
                    <a:prstGeom prst="rect">
                      <a:avLst/>
                    </a:prstGeom>
                  </pic:spPr>
                </pic:pic>
              </a:graphicData>
            </a:graphic>
          </wp:inline>
        </w:drawing>
      </w:r>
    </w:p>
    <w:p w14:paraId="79406938" w14:textId="36273992" w:rsidR="00BF23C7" w:rsidRDefault="00BF23C7" w:rsidP="0054016D">
      <w:r>
        <w:rPr>
          <w:noProof/>
        </w:rPr>
        <w:lastRenderedPageBreak/>
        <w:drawing>
          <wp:inline distT="0" distB="0" distL="0" distR="0" wp14:anchorId="19D86C36" wp14:editId="0EE1F350">
            <wp:extent cx="9777730" cy="5539105"/>
            <wp:effectExtent l="0" t="0" r="0" b="4445"/>
            <wp:docPr id="35" name="Image 35"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 capture d’écran, affichage, Parallèle&#10;&#10;Description générée automatiquement"/>
                    <pic:cNvPicPr/>
                  </pic:nvPicPr>
                  <pic:blipFill>
                    <a:blip r:embed="rId66">
                      <a:extLst>
                        <a:ext uri="{28A0092B-C50C-407E-A947-70E740481C1C}">
                          <a14:useLocalDpi xmlns:a14="http://schemas.microsoft.com/office/drawing/2010/main" val="0"/>
                        </a:ext>
                      </a:extLst>
                    </a:blip>
                    <a:stretch>
                      <a:fillRect/>
                    </a:stretch>
                  </pic:blipFill>
                  <pic:spPr>
                    <a:xfrm>
                      <a:off x="0" y="0"/>
                      <a:ext cx="9777730" cy="5539105"/>
                    </a:xfrm>
                    <a:prstGeom prst="rect">
                      <a:avLst/>
                    </a:prstGeom>
                  </pic:spPr>
                </pic:pic>
              </a:graphicData>
            </a:graphic>
          </wp:inline>
        </w:drawing>
      </w:r>
    </w:p>
    <w:p w14:paraId="69C8FDA6" w14:textId="77777777" w:rsidR="00BF23C7" w:rsidRDefault="00BF23C7" w:rsidP="0054016D"/>
    <w:p w14:paraId="47FFFCD6" w14:textId="2C5FB7D3" w:rsidR="00BF23C7" w:rsidRDefault="00BF23C7" w:rsidP="0054016D">
      <w:r>
        <w:rPr>
          <w:noProof/>
        </w:rPr>
        <w:lastRenderedPageBreak/>
        <w:drawing>
          <wp:inline distT="0" distB="0" distL="0" distR="0" wp14:anchorId="6F1BD152" wp14:editId="10E45058">
            <wp:extent cx="9777730" cy="5434965"/>
            <wp:effectExtent l="0" t="0" r="0" b="0"/>
            <wp:docPr id="36" name="Image 36"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Parallèle, lign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9777730" cy="5434965"/>
                    </a:xfrm>
                    <a:prstGeom prst="rect">
                      <a:avLst/>
                    </a:prstGeom>
                  </pic:spPr>
                </pic:pic>
              </a:graphicData>
            </a:graphic>
          </wp:inline>
        </w:drawing>
      </w:r>
    </w:p>
    <w:p w14:paraId="4F225BB9" w14:textId="613F899E" w:rsidR="00BF23C7" w:rsidRDefault="00BF23C7" w:rsidP="0054016D">
      <w:r>
        <w:rPr>
          <w:noProof/>
        </w:rPr>
        <w:lastRenderedPageBreak/>
        <w:drawing>
          <wp:inline distT="0" distB="0" distL="0" distR="0" wp14:anchorId="5D8F6350" wp14:editId="01A13527">
            <wp:extent cx="9777730" cy="5480685"/>
            <wp:effectExtent l="0" t="0" r="0" b="5715"/>
            <wp:docPr id="37" name="Image 37"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 capture d’écran, Parallèle, lign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9777730" cy="5480685"/>
                    </a:xfrm>
                    <a:prstGeom prst="rect">
                      <a:avLst/>
                    </a:prstGeom>
                  </pic:spPr>
                </pic:pic>
              </a:graphicData>
            </a:graphic>
          </wp:inline>
        </w:drawing>
      </w:r>
    </w:p>
    <w:p w14:paraId="096B39C8" w14:textId="632FE4AA" w:rsidR="00BF23C7" w:rsidRDefault="00BF23C7" w:rsidP="0054016D">
      <w:r>
        <w:rPr>
          <w:noProof/>
        </w:rPr>
        <w:lastRenderedPageBreak/>
        <w:drawing>
          <wp:inline distT="0" distB="0" distL="0" distR="0" wp14:anchorId="3F644738" wp14:editId="10F8BF29">
            <wp:extent cx="9777730" cy="5455285"/>
            <wp:effectExtent l="0" t="0" r="0" b="0"/>
            <wp:docPr id="38" name="Image 38"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 capture d’écran, Parallèle, ligne&#10;&#10;Description générée automatiquement"/>
                    <pic:cNvPicPr/>
                  </pic:nvPicPr>
                  <pic:blipFill>
                    <a:blip r:embed="rId69">
                      <a:extLst>
                        <a:ext uri="{28A0092B-C50C-407E-A947-70E740481C1C}">
                          <a14:useLocalDpi xmlns:a14="http://schemas.microsoft.com/office/drawing/2010/main" val="0"/>
                        </a:ext>
                      </a:extLst>
                    </a:blip>
                    <a:stretch>
                      <a:fillRect/>
                    </a:stretch>
                  </pic:blipFill>
                  <pic:spPr>
                    <a:xfrm>
                      <a:off x="0" y="0"/>
                      <a:ext cx="9777730" cy="5455285"/>
                    </a:xfrm>
                    <a:prstGeom prst="rect">
                      <a:avLst/>
                    </a:prstGeom>
                  </pic:spPr>
                </pic:pic>
              </a:graphicData>
            </a:graphic>
          </wp:inline>
        </w:drawing>
      </w:r>
    </w:p>
    <w:p w14:paraId="35B9442B" w14:textId="7EB6B181" w:rsidR="00BF23C7" w:rsidRDefault="00BF23C7" w:rsidP="0054016D">
      <w:r>
        <w:rPr>
          <w:noProof/>
        </w:rPr>
        <w:lastRenderedPageBreak/>
        <w:drawing>
          <wp:inline distT="0" distB="0" distL="0" distR="0" wp14:anchorId="41C49255" wp14:editId="57514D3E">
            <wp:extent cx="9777730" cy="5245735"/>
            <wp:effectExtent l="0" t="0" r="0" b="0"/>
            <wp:docPr id="39" name="Image 39" descr="Une image contenant texte, capture d’écran, affichag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 capture d’écran, affichage, lign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9777730" cy="5245735"/>
                    </a:xfrm>
                    <a:prstGeom prst="rect">
                      <a:avLst/>
                    </a:prstGeom>
                  </pic:spPr>
                </pic:pic>
              </a:graphicData>
            </a:graphic>
          </wp:inline>
        </w:drawing>
      </w:r>
    </w:p>
    <w:p w14:paraId="237016A9" w14:textId="1DB9874D" w:rsidR="00BF23C7" w:rsidRDefault="00BF23C7" w:rsidP="0054016D">
      <w:r>
        <w:rPr>
          <w:noProof/>
        </w:rPr>
        <w:lastRenderedPageBreak/>
        <w:drawing>
          <wp:inline distT="0" distB="0" distL="0" distR="0" wp14:anchorId="5409704C" wp14:editId="1957637A">
            <wp:extent cx="9777730" cy="5561330"/>
            <wp:effectExtent l="0" t="0" r="0" b="1270"/>
            <wp:docPr id="40" name="Image 40"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 capture d’écran, affichage, Parallèl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9777730" cy="5561330"/>
                    </a:xfrm>
                    <a:prstGeom prst="rect">
                      <a:avLst/>
                    </a:prstGeom>
                  </pic:spPr>
                </pic:pic>
              </a:graphicData>
            </a:graphic>
          </wp:inline>
        </w:drawing>
      </w:r>
    </w:p>
    <w:p w14:paraId="17D6CCD8" w14:textId="2CD3DD84" w:rsidR="00BF23C7" w:rsidRPr="0054016D" w:rsidRDefault="00BF23C7" w:rsidP="0054016D">
      <w:r>
        <w:rPr>
          <w:noProof/>
        </w:rPr>
        <w:lastRenderedPageBreak/>
        <w:drawing>
          <wp:inline distT="0" distB="0" distL="0" distR="0" wp14:anchorId="56E5E373" wp14:editId="6E33B5B1">
            <wp:extent cx="9777730" cy="5354320"/>
            <wp:effectExtent l="0" t="0" r="0" b="0"/>
            <wp:docPr id="41" name="Image 41" descr="Une image contenant texte, capture d’écran, Parallèle,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Parallèle, affichag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9777730" cy="5354320"/>
                    </a:xfrm>
                    <a:prstGeom prst="rect">
                      <a:avLst/>
                    </a:prstGeom>
                  </pic:spPr>
                </pic:pic>
              </a:graphicData>
            </a:graphic>
          </wp:inline>
        </w:drawing>
      </w:r>
    </w:p>
    <w:p w14:paraId="556D7C6A" w14:textId="77777777" w:rsidR="0054016D" w:rsidRDefault="0054016D" w:rsidP="007A7225">
      <w:pPr>
        <w:pStyle w:val="Titre2"/>
      </w:pPr>
      <w:r>
        <w:br w:type="page"/>
      </w:r>
    </w:p>
    <w:p w14:paraId="707AD5FC" w14:textId="277417DE" w:rsidR="007A7225" w:rsidRPr="00AD4192" w:rsidRDefault="00CC1AB6" w:rsidP="007A7225">
      <w:pPr>
        <w:pStyle w:val="Titre2"/>
      </w:pPr>
      <w:bookmarkStart w:id="158" w:name="_Toc168319754"/>
      <w:r w:rsidRPr="00CF2F78">
        <w:rPr>
          <w:noProof/>
        </w:rPr>
        <w:lastRenderedPageBreak/>
        <w:drawing>
          <wp:anchor distT="0" distB="0" distL="114300" distR="114300" simplePos="0" relativeHeight="251664384" behindDoc="0" locked="0" layoutInCell="1" allowOverlap="1" wp14:anchorId="4E361981" wp14:editId="73414EEC">
            <wp:simplePos x="0" y="0"/>
            <wp:positionH relativeFrom="column">
              <wp:posOffset>-94891</wp:posOffset>
            </wp:positionH>
            <wp:positionV relativeFrom="paragraph">
              <wp:posOffset>334980</wp:posOffset>
            </wp:positionV>
            <wp:extent cx="9777730" cy="4645660"/>
            <wp:effectExtent l="0" t="0" r="0" b="254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777730" cy="4645660"/>
                    </a:xfrm>
                    <a:prstGeom prst="rect">
                      <a:avLst/>
                    </a:prstGeom>
                  </pic:spPr>
                </pic:pic>
              </a:graphicData>
            </a:graphic>
          </wp:anchor>
        </w:drawing>
      </w:r>
      <w:r w:rsidR="007A7225" w:rsidRPr="00AD4192">
        <w:t>Journal de travail</w:t>
      </w:r>
      <w:bookmarkEnd w:id="155"/>
      <w:bookmarkEnd w:id="156"/>
      <w:bookmarkEnd w:id="158"/>
    </w:p>
    <w:p w14:paraId="681E36FA" w14:textId="042D7932" w:rsidR="007A7225" w:rsidRPr="00AD4192" w:rsidRDefault="00CF2F78" w:rsidP="007A7225">
      <w:r w:rsidRPr="00CF2F78">
        <w:rPr>
          <w:noProof/>
        </w:rPr>
        <w:lastRenderedPageBreak/>
        <w:drawing>
          <wp:inline distT="0" distB="0" distL="0" distR="0" wp14:anchorId="49C19F66" wp14:editId="30DFF6F0">
            <wp:extent cx="9777730" cy="515048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77730" cy="5150485"/>
                    </a:xfrm>
                    <a:prstGeom prst="rect">
                      <a:avLst/>
                    </a:prstGeom>
                  </pic:spPr>
                </pic:pic>
              </a:graphicData>
            </a:graphic>
          </wp:inline>
        </w:drawing>
      </w:r>
      <w:r w:rsidRPr="00CF2F78">
        <w:rPr>
          <w:noProof/>
        </w:rPr>
        <w:lastRenderedPageBreak/>
        <w:drawing>
          <wp:inline distT="0" distB="0" distL="0" distR="0" wp14:anchorId="2E5B2DE8" wp14:editId="4AB5D425">
            <wp:extent cx="9777730" cy="4412615"/>
            <wp:effectExtent l="0" t="0" r="0" b="698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777730" cy="4412615"/>
                    </a:xfrm>
                    <a:prstGeom prst="rect">
                      <a:avLst/>
                    </a:prstGeom>
                  </pic:spPr>
                </pic:pic>
              </a:graphicData>
            </a:graphic>
          </wp:inline>
        </w:drawing>
      </w:r>
      <w:r w:rsidRPr="00CF2F78">
        <w:rPr>
          <w:noProof/>
        </w:rPr>
        <w:lastRenderedPageBreak/>
        <w:drawing>
          <wp:inline distT="0" distB="0" distL="0" distR="0" wp14:anchorId="1207A543" wp14:editId="64F95641">
            <wp:extent cx="9777730" cy="5329555"/>
            <wp:effectExtent l="0" t="0" r="0" b="444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777730" cy="5329555"/>
                    </a:xfrm>
                    <a:prstGeom prst="rect">
                      <a:avLst/>
                    </a:prstGeom>
                  </pic:spPr>
                </pic:pic>
              </a:graphicData>
            </a:graphic>
          </wp:inline>
        </w:drawing>
      </w:r>
      <w:r w:rsidR="00173F6D" w:rsidRPr="00173F6D">
        <w:rPr>
          <w:noProof/>
        </w:rPr>
        <w:lastRenderedPageBreak/>
        <w:drawing>
          <wp:inline distT="0" distB="0" distL="0" distR="0" wp14:anchorId="79BDFFF6" wp14:editId="62D20AE1">
            <wp:extent cx="9777730" cy="441579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7730" cy="4415790"/>
                    </a:xfrm>
                    <a:prstGeom prst="rect">
                      <a:avLst/>
                    </a:prstGeom>
                  </pic:spPr>
                </pic:pic>
              </a:graphicData>
            </a:graphic>
          </wp:inline>
        </w:drawing>
      </w:r>
      <w:r w:rsidR="00173F6D" w:rsidRPr="00173F6D">
        <w:rPr>
          <w:noProof/>
        </w:rPr>
        <w:lastRenderedPageBreak/>
        <w:drawing>
          <wp:inline distT="0" distB="0" distL="0" distR="0" wp14:anchorId="52AD7BD8" wp14:editId="54F5259A">
            <wp:extent cx="9777730" cy="449897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7730" cy="4498975"/>
                    </a:xfrm>
                    <a:prstGeom prst="rect">
                      <a:avLst/>
                    </a:prstGeom>
                  </pic:spPr>
                </pic:pic>
              </a:graphicData>
            </a:graphic>
          </wp:inline>
        </w:drawing>
      </w:r>
      <w:r w:rsidR="00173F6D" w:rsidRPr="00173F6D">
        <w:rPr>
          <w:noProof/>
        </w:rPr>
        <w:lastRenderedPageBreak/>
        <w:drawing>
          <wp:inline distT="0" distB="0" distL="0" distR="0" wp14:anchorId="13941D66" wp14:editId="15B919D3">
            <wp:extent cx="9777730" cy="5462905"/>
            <wp:effectExtent l="0" t="0" r="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77730" cy="5462905"/>
                    </a:xfrm>
                    <a:prstGeom prst="rect">
                      <a:avLst/>
                    </a:prstGeom>
                  </pic:spPr>
                </pic:pic>
              </a:graphicData>
            </a:graphic>
          </wp:inline>
        </w:drawing>
      </w:r>
      <w:r w:rsidR="00173F6D" w:rsidRPr="00173F6D">
        <w:rPr>
          <w:noProof/>
        </w:rPr>
        <w:lastRenderedPageBreak/>
        <w:drawing>
          <wp:inline distT="0" distB="0" distL="0" distR="0" wp14:anchorId="3452DDEC" wp14:editId="1C79FB55">
            <wp:extent cx="9777730" cy="550989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7730" cy="5509895"/>
                    </a:xfrm>
                    <a:prstGeom prst="rect">
                      <a:avLst/>
                    </a:prstGeom>
                  </pic:spPr>
                </pic:pic>
              </a:graphicData>
            </a:graphic>
          </wp:inline>
        </w:drawing>
      </w:r>
      <w:r w:rsidR="00173F6D" w:rsidRPr="00173F6D">
        <w:rPr>
          <w:noProof/>
        </w:rPr>
        <w:lastRenderedPageBreak/>
        <w:drawing>
          <wp:inline distT="0" distB="0" distL="0" distR="0" wp14:anchorId="2BDE259F" wp14:editId="3E2AA7D1">
            <wp:extent cx="9777730" cy="43910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7730" cy="4391025"/>
                    </a:xfrm>
                    <a:prstGeom prst="rect">
                      <a:avLst/>
                    </a:prstGeom>
                  </pic:spPr>
                </pic:pic>
              </a:graphicData>
            </a:graphic>
          </wp:inline>
        </w:drawing>
      </w:r>
      <w:r w:rsidR="00173F6D" w:rsidRPr="00173F6D">
        <w:rPr>
          <w:noProof/>
        </w:rPr>
        <w:lastRenderedPageBreak/>
        <w:drawing>
          <wp:inline distT="0" distB="0" distL="0" distR="0" wp14:anchorId="6F4ED605" wp14:editId="5DBBECCE">
            <wp:extent cx="9777730" cy="524319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777730" cy="5243195"/>
                    </a:xfrm>
                    <a:prstGeom prst="rect">
                      <a:avLst/>
                    </a:prstGeom>
                  </pic:spPr>
                </pic:pic>
              </a:graphicData>
            </a:graphic>
          </wp:inline>
        </w:drawing>
      </w:r>
      <w:r w:rsidR="000661FE" w:rsidRPr="000661FE">
        <w:rPr>
          <w:noProof/>
        </w:rPr>
        <w:lastRenderedPageBreak/>
        <w:drawing>
          <wp:inline distT="0" distB="0" distL="0" distR="0" wp14:anchorId="20868918" wp14:editId="4A6EECF3">
            <wp:extent cx="9777730" cy="531939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9777730" cy="5319395"/>
                    </a:xfrm>
                    <a:prstGeom prst="rect">
                      <a:avLst/>
                    </a:prstGeom>
                  </pic:spPr>
                </pic:pic>
              </a:graphicData>
            </a:graphic>
          </wp:inline>
        </w:drawing>
      </w:r>
      <w:r w:rsidR="000661FE" w:rsidRPr="000661FE">
        <w:rPr>
          <w:noProof/>
        </w:rPr>
        <w:lastRenderedPageBreak/>
        <w:drawing>
          <wp:inline distT="0" distB="0" distL="0" distR="0" wp14:anchorId="6522DA2F" wp14:editId="7FE736F1">
            <wp:extent cx="9777730" cy="518858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7730" cy="5188585"/>
                    </a:xfrm>
                    <a:prstGeom prst="rect">
                      <a:avLst/>
                    </a:prstGeom>
                  </pic:spPr>
                </pic:pic>
              </a:graphicData>
            </a:graphic>
          </wp:inline>
        </w:drawing>
      </w:r>
      <w:r w:rsidR="000661FE" w:rsidRPr="000661FE">
        <w:rPr>
          <w:noProof/>
        </w:rPr>
        <w:lastRenderedPageBreak/>
        <w:drawing>
          <wp:inline distT="0" distB="0" distL="0" distR="0" wp14:anchorId="1C170D02" wp14:editId="62F60837">
            <wp:extent cx="9777730" cy="545401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77730" cy="5454015"/>
                    </a:xfrm>
                    <a:prstGeom prst="rect">
                      <a:avLst/>
                    </a:prstGeom>
                  </pic:spPr>
                </pic:pic>
              </a:graphicData>
            </a:graphic>
          </wp:inline>
        </w:drawing>
      </w:r>
      <w:r w:rsidR="000661FE" w:rsidRPr="000661FE">
        <w:rPr>
          <w:noProof/>
        </w:rPr>
        <w:lastRenderedPageBreak/>
        <w:drawing>
          <wp:inline distT="0" distB="0" distL="0" distR="0" wp14:anchorId="21E483EC" wp14:editId="304844EA">
            <wp:extent cx="9777730" cy="401193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77730" cy="4011930"/>
                    </a:xfrm>
                    <a:prstGeom prst="rect">
                      <a:avLst/>
                    </a:prstGeom>
                  </pic:spPr>
                </pic:pic>
              </a:graphicData>
            </a:graphic>
          </wp:inline>
        </w:drawing>
      </w:r>
    </w:p>
    <w:sectPr w:rsidR="007A7225" w:rsidRPr="00AD4192" w:rsidSect="0054016D">
      <w:pgSz w:w="16838" w:h="11906" w:orient="landscape"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711B2" w14:textId="77777777" w:rsidR="009923E7" w:rsidRDefault="009923E7">
      <w:r>
        <w:separator/>
      </w:r>
    </w:p>
  </w:endnote>
  <w:endnote w:type="continuationSeparator" w:id="0">
    <w:p w14:paraId="38D46AE1" w14:textId="77777777" w:rsidR="009923E7" w:rsidRDefault="009923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ira Code">
    <w:panose1 w:val="00000000000000000000"/>
    <w:charset w:val="00"/>
    <w:family w:val="auto"/>
    <w:pitch w:val="fixed"/>
    <w:sig w:usb0="E00002EF" w:usb1="1201F9FB" w:usb2="02002038"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20"/>
      <w:gridCol w:w="2618"/>
      <w:gridCol w:w="3032"/>
    </w:tblGrid>
    <w:tr w:rsidR="005D4EA9" w:rsidRPr="00000197" w14:paraId="0D25CC03" w14:textId="77777777" w:rsidTr="005D4EA9">
      <w:trPr>
        <w:trHeight w:hRule="exact" w:val="227"/>
        <w:jc w:val="center"/>
      </w:trPr>
      <w:tc>
        <w:tcPr>
          <w:tcW w:w="3420" w:type="dxa"/>
          <w:vAlign w:val="center"/>
        </w:tcPr>
        <w:p w14:paraId="05033C05" w14:textId="6CF9DF85" w:rsidR="005D4EA9" w:rsidRDefault="005D4EA9" w:rsidP="005D4EA9">
          <w:pPr>
            <w:pStyle w:val="-Pieddepage"/>
          </w:pPr>
          <w:r w:rsidRPr="00742484">
            <w:t>Auteur</w:t>
          </w:r>
          <w:r w:rsidRPr="00000197">
            <w:rPr>
              <w:rFonts w:cs="Arial"/>
              <w:szCs w:val="16"/>
            </w:rPr>
            <w:t> :</w:t>
          </w:r>
          <w:fldSimple w:instr=" AUTHOR   \* MERGEFORMAT ">
            <w:r w:rsidR="0030329E" w:rsidRPr="0030329E">
              <w:rPr>
                <w:rFonts w:cs="Arial"/>
                <w:noProof/>
                <w:szCs w:val="16"/>
              </w:rPr>
              <w:t>Samuel Dos</w:t>
            </w:r>
            <w:r w:rsidR="0030329E">
              <w:rPr>
                <w:noProof/>
              </w:rPr>
              <w:t xml:space="preserve"> Santos</w:t>
            </w:r>
          </w:fldSimple>
        </w:p>
        <w:p w14:paraId="68223DCB" w14:textId="77777777" w:rsidR="005D4EA9" w:rsidRPr="00000197" w:rsidRDefault="005D4EA9" w:rsidP="005D4EA9">
          <w:pPr>
            <w:pStyle w:val="-Pieddepage"/>
            <w:rPr>
              <w:rFonts w:cs="Arial"/>
              <w:szCs w:val="16"/>
            </w:rPr>
          </w:pPr>
        </w:p>
      </w:tc>
      <w:tc>
        <w:tcPr>
          <w:tcW w:w="2618" w:type="dxa"/>
          <w:vAlign w:val="center"/>
        </w:tcPr>
        <w:p w14:paraId="04A97482" w14:textId="168C2B43" w:rsidR="005D4EA9" w:rsidRPr="00000197" w:rsidRDefault="0097321D" w:rsidP="005D4EA9">
          <w:pPr>
            <w:pStyle w:val="-Pieddepage"/>
            <w:jc w:val="center"/>
            <w:rPr>
              <w:rFonts w:cs="Arial"/>
              <w:szCs w:val="16"/>
            </w:rPr>
          </w:pPr>
          <w:r w:rsidRPr="00000197">
            <w:rPr>
              <w:rFonts w:cs="Arial"/>
              <w:szCs w:val="16"/>
            </w:rPr>
            <w:t xml:space="preserve">Page </w:t>
          </w:r>
          <w:r w:rsidRPr="00000197">
            <w:rPr>
              <w:rStyle w:val="Numrodepage"/>
              <w:rFonts w:cs="Arial"/>
              <w:szCs w:val="16"/>
            </w:rPr>
            <w:fldChar w:fldCharType="begin"/>
          </w:r>
          <w:r w:rsidRPr="00000197">
            <w:rPr>
              <w:rStyle w:val="Numrodepage"/>
              <w:rFonts w:cs="Arial"/>
              <w:szCs w:val="16"/>
            </w:rPr>
            <w:instrText xml:space="preserve"> PAGE </w:instrText>
          </w:r>
          <w:r w:rsidRPr="00000197">
            <w:rPr>
              <w:rStyle w:val="Numrodepage"/>
              <w:rFonts w:cs="Arial"/>
              <w:szCs w:val="16"/>
            </w:rPr>
            <w:fldChar w:fldCharType="separate"/>
          </w:r>
          <w:r>
            <w:rPr>
              <w:rStyle w:val="Numrodepage"/>
              <w:rFonts w:cs="Arial"/>
              <w:szCs w:val="16"/>
            </w:rPr>
            <w:t>10</w:t>
          </w:r>
          <w:r w:rsidRPr="00000197">
            <w:rPr>
              <w:rStyle w:val="Numrodepage"/>
              <w:rFonts w:cs="Arial"/>
              <w:szCs w:val="16"/>
            </w:rPr>
            <w:fldChar w:fldCharType="end"/>
          </w:r>
          <w:r w:rsidRPr="00000197">
            <w:rPr>
              <w:rStyle w:val="Numrodepage"/>
              <w:rFonts w:cs="Arial"/>
              <w:szCs w:val="16"/>
            </w:rPr>
            <w:t xml:space="preserve"> sur </w:t>
          </w:r>
          <w:r w:rsidRPr="00000197">
            <w:rPr>
              <w:rStyle w:val="Numrodepage"/>
              <w:rFonts w:cs="Arial"/>
              <w:szCs w:val="16"/>
            </w:rPr>
            <w:fldChar w:fldCharType="begin"/>
          </w:r>
          <w:r w:rsidRPr="00000197">
            <w:rPr>
              <w:rStyle w:val="Numrodepage"/>
              <w:rFonts w:cs="Arial"/>
              <w:szCs w:val="16"/>
            </w:rPr>
            <w:instrText xml:space="preserve"> NUMPAGES </w:instrText>
          </w:r>
          <w:r w:rsidRPr="00000197">
            <w:rPr>
              <w:rStyle w:val="Numrodepage"/>
              <w:rFonts w:cs="Arial"/>
              <w:szCs w:val="16"/>
            </w:rPr>
            <w:fldChar w:fldCharType="separate"/>
          </w:r>
          <w:r>
            <w:rPr>
              <w:rStyle w:val="Numrodepage"/>
              <w:rFonts w:cs="Arial"/>
              <w:szCs w:val="16"/>
            </w:rPr>
            <w:t>12</w:t>
          </w:r>
          <w:r w:rsidRPr="00000197">
            <w:rPr>
              <w:rStyle w:val="Numrodepage"/>
              <w:rFonts w:cs="Arial"/>
              <w:szCs w:val="16"/>
            </w:rPr>
            <w:fldChar w:fldCharType="end"/>
          </w:r>
        </w:p>
      </w:tc>
      <w:tc>
        <w:tcPr>
          <w:tcW w:w="3032" w:type="dxa"/>
          <w:vAlign w:val="center"/>
        </w:tcPr>
        <w:p w14:paraId="73E757F2" w14:textId="4EB7EA4D" w:rsidR="005D4EA9" w:rsidRPr="00000197" w:rsidRDefault="005D4EA9" w:rsidP="005D4EA9">
          <w:pPr>
            <w:pStyle w:val="-Pieddepage"/>
            <w:jc w:val="right"/>
            <w:rPr>
              <w:rFonts w:cs="Arial"/>
              <w:szCs w:val="16"/>
            </w:rPr>
          </w:pPr>
          <w:r>
            <w:rPr>
              <w:rFonts w:cs="Arial"/>
              <w:szCs w:val="16"/>
            </w:rPr>
            <w:t>Impression</w:t>
          </w:r>
          <w:r w:rsidRPr="00000197">
            <w:rPr>
              <w:rFonts w:cs="Arial"/>
              <w:szCs w:val="16"/>
            </w:rPr>
            <w:t xml:space="preserve"> : </w:t>
          </w:r>
          <w:r w:rsidR="00853DC2">
            <w:rPr>
              <w:rFonts w:cs="Arial"/>
              <w:szCs w:val="16"/>
            </w:rPr>
            <w:t>03.06.2024</w:t>
          </w:r>
        </w:p>
      </w:tc>
    </w:tr>
    <w:tr w:rsidR="005D4EA9" w:rsidRPr="00000197" w14:paraId="4193C0D6" w14:textId="77777777" w:rsidTr="005D4EA9">
      <w:trPr>
        <w:jc w:val="center"/>
      </w:trPr>
      <w:tc>
        <w:tcPr>
          <w:tcW w:w="3420" w:type="dxa"/>
          <w:vAlign w:val="center"/>
        </w:tcPr>
        <w:p w14:paraId="7E10548B" w14:textId="028F141D" w:rsidR="005D4EA9" w:rsidRPr="00000197" w:rsidRDefault="005D4EA9" w:rsidP="005D4EA9">
          <w:pPr>
            <w:pStyle w:val="-Pieddepage"/>
            <w:rPr>
              <w:rFonts w:cs="Arial"/>
              <w:szCs w:val="16"/>
            </w:rPr>
          </w:pPr>
          <w:r>
            <w:rPr>
              <w:rFonts w:cs="Arial"/>
              <w:szCs w:val="16"/>
            </w:rPr>
            <w:t>Création</w:t>
          </w:r>
          <w:r w:rsidRPr="00000197">
            <w:rPr>
              <w:rFonts w:cs="Arial"/>
              <w:szCs w:val="16"/>
            </w:rPr>
            <w:t xml:space="preserve"> : </w:t>
          </w:r>
          <w:r>
            <w:rPr>
              <w:rFonts w:cs="Arial"/>
              <w:szCs w:val="16"/>
            </w:rPr>
            <w:fldChar w:fldCharType="begin"/>
          </w:r>
          <w:r>
            <w:rPr>
              <w:rFonts w:cs="Arial"/>
              <w:szCs w:val="16"/>
            </w:rPr>
            <w:instrText xml:space="preserve"> CREATEDATE  \@ "dd.MM.yyyy"  \* MERGEFORMAT </w:instrText>
          </w:r>
          <w:r>
            <w:rPr>
              <w:rFonts w:cs="Arial"/>
              <w:szCs w:val="16"/>
            </w:rPr>
            <w:fldChar w:fldCharType="separate"/>
          </w:r>
          <w:r w:rsidR="0030329E">
            <w:rPr>
              <w:rFonts w:cs="Arial"/>
              <w:noProof/>
              <w:szCs w:val="16"/>
            </w:rPr>
            <w:t>15.05.2024</w:t>
          </w:r>
          <w:r>
            <w:rPr>
              <w:rFonts w:cs="Arial"/>
              <w:szCs w:val="16"/>
            </w:rPr>
            <w:fldChar w:fldCharType="end"/>
          </w:r>
        </w:p>
      </w:tc>
      <w:tc>
        <w:tcPr>
          <w:tcW w:w="2618" w:type="dxa"/>
          <w:vAlign w:val="center"/>
        </w:tcPr>
        <w:p w14:paraId="5388674F" w14:textId="09A192DF" w:rsidR="005D4EA9" w:rsidRPr="00000197" w:rsidRDefault="005D4EA9" w:rsidP="005D4EA9">
          <w:pPr>
            <w:pStyle w:val="-Pieddepage"/>
            <w:jc w:val="center"/>
            <w:rPr>
              <w:rFonts w:cs="Arial"/>
              <w:szCs w:val="16"/>
            </w:rPr>
          </w:pPr>
        </w:p>
      </w:tc>
      <w:tc>
        <w:tcPr>
          <w:tcW w:w="3032" w:type="dxa"/>
          <w:vAlign w:val="center"/>
        </w:tcPr>
        <w:p w14:paraId="32F023A2" w14:textId="1D6D4196" w:rsidR="005D4EA9" w:rsidRPr="00000197" w:rsidRDefault="005D4EA9" w:rsidP="005D4EA9">
          <w:pPr>
            <w:pStyle w:val="-Pieddepage"/>
            <w:jc w:val="right"/>
            <w:rPr>
              <w:rFonts w:cs="Arial"/>
              <w:szCs w:val="16"/>
            </w:rPr>
          </w:pPr>
        </w:p>
      </w:tc>
    </w:tr>
    <w:tr w:rsidR="005D4EA9" w:rsidRPr="00000197" w14:paraId="438A2C37" w14:textId="77777777" w:rsidTr="005D4EA9">
      <w:trPr>
        <w:jc w:val="center"/>
      </w:trPr>
      <w:tc>
        <w:tcPr>
          <w:tcW w:w="3420" w:type="dxa"/>
          <w:vAlign w:val="center"/>
        </w:tcPr>
        <w:p w14:paraId="5C59BA6A" w14:textId="79A7BEF5" w:rsidR="005D4EA9" w:rsidRPr="00000197" w:rsidRDefault="0097321D" w:rsidP="005D4EA9">
          <w:pPr>
            <w:pStyle w:val="-Pieddepage"/>
            <w:rPr>
              <w:rFonts w:cs="Arial"/>
              <w:szCs w:val="16"/>
            </w:rPr>
          </w:pPr>
          <w:r w:rsidRPr="00000197">
            <w:rPr>
              <w:rFonts w:cs="Arial"/>
              <w:szCs w:val="16"/>
            </w:rPr>
            <w:t>Version :</w:t>
          </w:r>
          <w:r w:rsidR="005D4EA9" w:rsidRPr="00000197">
            <w:rPr>
              <w:rFonts w:cs="Arial"/>
              <w:szCs w:val="16"/>
            </w:rPr>
            <w:t xml:space="preserve"> </w:t>
          </w:r>
          <w:r w:rsidR="00241DD9">
            <w:rPr>
              <w:rFonts w:cs="Arial"/>
              <w:szCs w:val="16"/>
            </w:rPr>
            <w:t>7</w:t>
          </w:r>
          <w:r w:rsidR="005D4EA9">
            <w:t xml:space="preserve"> </w:t>
          </w:r>
          <w:r w:rsidR="005D4EA9">
            <w:rPr>
              <w:rFonts w:cs="Arial"/>
              <w:szCs w:val="16"/>
            </w:rPr>
            <w:t xml:space="preserve">du </w:t>
          </w:r>
          <w:r w:rsidR="005D4EA9">
            <w:rPr>
              <w:rFonts w:cs="Arial"/>
              <w:szCs w:val="16"/>
            </w:rPr>
            <w:fldChar w:fldCharType="begin"/>
          </w:r>
          <w:r w:rsidR="005D4EA9">
            <w:rPr>
              <w:rFonts w:cs="Arial"/>
              <w:szCs w:val="16"/>
            </w:rPr>
            <w:instrText xml:space="preserve"> SAVEDATE  \@ "dd.MM.yyyy"  \* MERGEFORMAT </w:instrText>
          </w:r>
          <w:r w:rsidR="005D4EA9">
            <w:rPr>
              <w:rFonts w:cs="Arial"/>
              <w:szCs w:val="16"/>
            </w:rPr>
            <w:fldChar w:fldCharType="separate"/>
          </w:r>
          <w:r w:rsidR="0030329E">
            <w:rPr>
              <w:rFonts w:cs="Arial"/>
              <w:noProof/>
              <w:szCs w:val="16"/>
            </w:rPr>
            <w:t>03.06.2024</w:t>
          </w:r>
          <w:r w:rsidR="005D4EA9">
            <w:rPr>
              <w:rFonts w:cs="Arial"/>
              <w:szCs w:val="16"/>
            </w:rPr>
            <w:fldChar w:fldCharType="end"/>
          </w:r>
        </w:p>
      </w:tc>
      <w:tc>
        <w:tcPr>
          <w:tcW w:w="5650" w:type="dxa"/>
          <w:gridSpan w:val="2"/>
          <w:vAlign w:val="center"/>
        </w:tcPr>
        <w:p w14:paraId="79516B31" w14:textId="78FE0661" w:rsidR="005D4EA9" w:rsidRPr="00000197" w:rsidRDefault="00000000" w:rsidP="005D4EA9">
          <w:pPr>
            <w:pStyle w:val="-Pieddepage"/>
            <w:jc w:val="right"/>
            <w:rPr>
              <w:rFonts w:cs="Arial"/>
              <w:szCs w:val="16"/>
            </w:rPr>
          </w:pPr>
          <w:fldSimple w:instr=" FILENAME  \* FirstCap  \* MERGEFORMAT ">
            <w:r w:rsidR="0030329E" w:rsidRPr="0030329E">
              <w:rPr>
                <w:rFonts w:cs="Arial"/>
                <w:noProof/>
                <w:szCs w:val="16"/>
              </w:rPr>
              <w:t>V7-R-TPI-SamuelDosSantos-Documentation</w:t>
            </w:r>
            <w:r w:rsidR="0030329E">
              <w:rPr>
                <w:noProof/>
              </w:rPr>
              <w:t>_SocialShuffle.docx</w:t>
            </w:r>
          </w:fldSimple>
        </w:p>
      </w:tc>
    </w:tr>
  </w:tbl>
  <w:p w14:paraId="26CF05BC"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A0C79" w14:textId="77777777" w:rsidR="009923E7" w:rsidRDefault="009923E7">
      <w:r>
        <w:separator/>
      </w:r>
    </w:p>
  </w:footnote>
  <w:footnote w:type="continuationSeparator" w:id="0">
    <w:p w14:paraId="4826282A" w14:textId="77777777" w:rsidR="009923E7" w:rsidRDefault="009923E7">
      <w:r>
        <w:continuationSeparator/>
      </w:r>
    </w:p>
  </w:footnote>
  <w:footnote w:id="1">
    <w:p w14:paraId="169167FD" w14:textId="5E02894C" w:rsidR="00E5549D" w:rsidRPr="00E5549D" w:rsidRDefault="00E5549D">
      <w:pPr>
        <w:pStyle w:val="Notedebasdepage"/>
      </w:pPr>
      <w:r>
        <w:rPr>
          <w:rStyle w:val="Appelnotedebasdep"/>
        </w:rPr>
        <w:footnoteRef/>
      </w:r>
      <w:r>
        <w:t xml:space="preserve"> Les termes marqués du symbole </w:t>
      </w:r>
      <w:r w:rsidRPr="00E5549D">
        <w:rPr>
          <w:color w:val="FF0000"/>
        </w:rPr>
        <w:t>*</w:t>
      </w:r>
      <w:r>
        <w:rPr>
          <w:color w:val="FF0000"/>
        </w:rPr>
        <w:t xml:space="preserve"> </w:t>
      </w:r>
      <w:r>
        <w:t>sont détaillés dans le glossaire</w:t>
      </w:r>
    </w:p>
  </w:footnote>
  <w:footnote w:id="2">
    <w:p w14:paraId="62F5AEF0" w14:textId="77777777" w:rsidR="00A924E9" w:rsidRPr="00625998" w:rsidRDefault="00A924E9" w:rsidP="00A924E9">
      <w:pPr>
        <w:pStyle w:val="Notedebasdepage"/>
        <w:rPr>
          <w:lang w:val="fr-CH"/>
        </w:rPr>
      </w:pPr>
      <w:r>
        <w:rPr>
          <w:rStyle w:val="Appelnotedebasdep"/>
        </w:rPr>
        <w:footnoteRef/>
      </w:r>
      <w:r>
        <w:t xml:space="preserve"> </w:t>
      </w:r>
      <w:r>
        <w:rPr>
          <w:lang w:val="fr-CH"/>
        </w:rPr>
        <w:t xml:space="preserve">Documentation officielle de Laravel </w:t>
      </w:r>
      <w:hyperlink r:id="rId1" w:history="1">
        <w:r w:rsidRPr="0084636D">
          <w:rPr>
            <w:rStyle w:val="Lienhypertexte"/>
            <w:lang w:val="fr-CH"/>
          </w:rPr>
          <w:t>https://laravel.com/docs/11.x</w:t>
        </w:r>
      </w:hyperlink>
    </w:p>
  </w:footnote>
  <w:footnote w:id="3">
    <w:p w14:paraId="06451052" w14:textId="77777777" w:rsidR="00A924E9" w:rsidRPr="00A52288" w:rsidRDefault="00A924E9" w:rsidP="00A924E9">
      <w:pPr>
        <w:pStyle w:val="Notedebasdepage"/>
      </w:pPr>
      <w:r>
        <w:rPr>
          <w:rStyle w:val="Appelnotedebasdep"/>
        </w:rPr>
        <w:footnoteRef/>
      </w:r>
      <w:r>
        <w:t xml:space="preserve"> Documentation sur Artisan : </w:t>
      </w:r>
      <w:hyperlink r:id="rId2" w:anchor="introduction" w:history="1">
        <w:r w:rsidRPr="0084636D">
          <w:rPr>
            <w:rStyle w:val="Lienhypertexte"/>
          </w:rPr>
          <w:t>https://laravel.com/docs/11.x/artisan#introduction</w:t>
        </w:r>
      </w:hyperlink>
    </w:p>
  </w:footnote>
  <w:footnote w:id="4">
    <w:p w14:paraId="6BD94A41" w14:textId="5EFE8FA7" w:rsidR="005824CF" w:rsidRPr="005824CF" w:rsidRDefault="005824CF" w:rsidP="005824CF">
      <w:pPr>
        <w:pStyle w:val="Notedebasdepage"/>
        <w:rPr>
          <w:lang w:val="fr-CH"/>
        </w:rPr>
      </w:pPr>
      <w:r>
        <w:rPr>
          <w:rStyle w:val="Appelnotedebasdep"/>
        </w:rPr>
        <w:footnoteRef/>
      </w:r>
      <w:r w:rsidRPr="005824CF">
        <w:rPr>
          <w:lang w:val="fr-CH"/>
        </w:rPr>
        <w:t xml:space="preserve"> Exemple d’automatisation avec les n</w:t>
      </w:r>
      <w:r>
        <w:rPr>
          <w:lang w:val="fr-CH"/>
        </w:rPr>
        <w:t>ormes de Laravel :</w:t>
      </w:r>
      <w:r w:rsidRPr="005824CF">
        <w:t xml:space="preserve"> </w:t>
      </w:r>
      <w:hyperlink r:id="rId3" w:anchor=":~:text=Since%20this%20syntax,rewritten%20like%20so%3A" w:history="1">
        <w:r w:rsidRPr="00EE2E15">
          <w:rPr>
            <w:rStyle w:val="Lienhypertexte"/>
            <w:lang w:val="fr-CH"/>
          </w:rPr>
          <w:t>https://laravel.com/docs/11.x/migrations#:~:text=Since%20this%20syntax,rewritten%20like%20so%3A</w:t>
        </w:r>
      </w:hyperlink>
    </w:p>
  </w:footnote>
  <w:footnote w:id="5">
    <w:p w14:paraId="70F41D2C" w14:textId="1E9B3DD3" w:rsidR="00A41BCB" w:rsidRPr="00A41BCB" w:rsidRDefault="00A41BCB">
      <w:pPr>
        <w:pStyle w:val="Notedebasdepage"/>
        <w:rPr>
          <w:lang w:val="en-US"/>
        </w:rPr>
      </w:pPr>
      <w:r>
        <w:rPr>
          <w:rStyle w:val="Appelnotedebasdep"/>
        </w:rPr>
        <w:footnoteRef/>
      </w:r>
      <w:r w:rsidRPr="00A41BCB">
        <w:rPr>
          <w:lang w:val="en-US"/>
        </w:rPr>
        <w:t xml:space="preserve"> Factories: </w:t>
      </w:r>
      <w:hyperlink r:id="rId4" w:history="1">
        <w:r w:rsidRPr="00906583">
          <w:rPr>
            <w:rStyle w:val="Lienhypertexte"/>
            <w:lang w:val="en-US"/>
          </w:rPr>
          <w:t>https://laravel.com/docs/11.x/database-testing</w:t>
        </w:r>
      </w:hyperlink>
    </w:p>
  </w:footnote>
  <w:footnote w:id="6">
    <w:p w14:paraId="2F493A4D" w14:textId="6D4286FB" w:rsidR="00A41BCB" w:rsidRPr="00A41BCB" w:rsidRDefault="00A41BCB">
      <w:pPr>
        <w:pStyle w:val="Notedebasdepage"/>
      </w:pPr>
      <w:r>
        <w:rPr>
          <w:rStyle w:val="Appelnotedebasdep"/>
        </w:rPr>
        <w:footnoteRef/>
      </w:r>
      <w:r>
        <w:t xml:space="preserve"> Laravel Dusk : </w:t>
      </w:r>
      <w:hyperlink r:id="rId5" w:history="1">
        <w:r w:rsidRPr="00906583">
          <w:rPr>
            <w:rStyle w:val="Lienhypertexte"/>
          </w:rPr>
          <w:t>https://laravel.com/docs/11.x/dusk</w:t>
        </w:r>
      </w:hyperlink>
    </w:p>
  </w:footnote>
  <w:footnote w:id="7">
    <w:p w14:paraId="5FFE8666" w14:textId="3D6EE1AD" w:rsidR="00A41BCB" w:rsidRPr="00A41BCB" w:rsidRDefault="00A41BCB">
      <w:pPr>
        <w:pStyle w:val="Notedebasdepage"/>
        <w:rPr>
          <w:lang w:val="en-US"/>
        </w:rPr>
      </w:pPr>
      <w:r>
        <w:rPr>
          <w:rStyle w:val="Appelnotedebasdep"/>
        </w:rPr>
        <w:footnoteRef/>
      </w:r>
      <w:r w:rsidRPr="00A41BCB">
        <w:rPr>
          <w:lang w:val="en-US"/>
        </w:rPr>
        <w:t xml:space="preserve"> GitHub </w:t>
      </w:r>
      <w:proofErr w:type="gramStart"/>
      <w:r w:rsidRPr="00A41BCB">
        <w:rPr>
          <w:lang w:val="en-US"/>
        </w:rPr>
        <w:t>Actions :</w:t>
      </w:r>
      <w:proofErr w:type="gramEnd"/>
      <w:r w:rsidRPr="00A41BCB">
        <w:rPr>
          <w:lang w:val="en-US"/>
        </w:rPr>
        <w:t xml:space="preserve"> </w:t>
      </w:r>
      <w:hyperlink r:id="rId6" w:history="1">
        <w:r w:rsidRPr="00906583">
          <w:rPr>
            <w:rStyle w:val="Lienhypertexte"/>
            <w:lang w:val="en-US"/>
          </w:rPr>
          <w:t>https://docs.github.com/en/actions/learn-github-actions/understanding-github-actions</w:t>
        </w:r>
      </w:hyperlink>
    </w:p>
  </w:footnote>
  <w:footnote w:id="8">
    <w:p w14:paraId="1C8794A9" w14:textId="7144F778" w:rsidR="00A41BCB" w:rsidRPr="00A41BCB" w:rsidRDefault="00A41BCB">
      <w:pPr>
        <w:pStyle w:val="Notedebasdepage"/>
      </w:pPr>
      <w:r>
        <w:rPr>
          <w:rStyle w:val="Appelnotedebasdep"/>
        </w:rPr>
        <w:footnoteRef/>
      </w:r>
      <w:r>
        <w:t xml:space="preserve">Laravel Dusk sur </w:t>
      </w:r>
      <w:proofErr w:type="spellStart"/>
      <w:r>
        <w:t>Github</w:t>
      </w:r>
      <w:proofErr w:type="spellEnd"/>
      <w:r>
        <w:t xml:space="preserve"> Actions : </w:t>
      </w:r>
      <w:hyperlink r:id="rId7" w:anchor="running-tests-on-github-actions" w:history="1">
        <w:r w:rsidRPr="00906583">
          <w:rPr>
            <w:rStyle w:val="Lienhypertexte"/>
          </w:rPr>
          <w:t>https://laravel.com/docs/11.x/dusk#running-tests-on-github-actions</w:t>
        </w:r>
      </w:hyperlink>
    </w:p>
  </w:footnote>
  <w:footnote w:id="9">
    <w:p w14:paraId="3F616704" w14:textId="77777777" w:rsidR="00A924E9" w:rsidRPr="00D40949" w:rsidRDefault="00A924E9" w:rsidP="00A924E9">
      <w:pPr>
        <w:pStyle w:val="Notedebasdepage"/>
        <w:rPr>
          <w:lang w:val="fr-CH"/>
        </w:rPr>
      </w:pPr>
      <w:r>
        <w:rPr>
          <w:rStyle w:val="Appelnotedebasdep"/>
        </w:rPr>
        <w:footnoteRef/>
      </w:r>
      <w:r>
        <w:t xml:space="preserve"> </w:t>
      </w:r>
      <w:r>
        <w:rPr>
          <w:lang w:val="fr-CH"/>
        </w:rPr>
        <w:t>Tutoriel d’installation et utilisation de « simple-</w:t>
      </w:r>
      <w:proofErr w:type="spellStart"/>
      <w:r>
        <w:rPr>
          <w:lang w:val="fr-CH"/>
        </w:rPr>
        <w:t>qrcode</w:t>
      </w:r>
      <w:proofErr w:type="spellEnd"/>
      <w:r>
        <w:rPr>
          <w:lang w:val="fr-CH"/>
        </w:rPr>
        <w:t xml:space="preserve"> » : </w:t>
      </w:r>
      <w:hyperlink r:id="rId8" w:history="1">
        <w:r w:rsidRPr="0084636D">
          <w:rPr>
            <w:rStyle w:val="Lienhypertexte"/>
            <w:lang w:val="fr-CH"/>
          </w:rPr>
          <w:t>https://www.akilischool.com/cours/laravel-generer-un-qr-code-avec-simple-qrcode</w:t>
        </w:r>
      </w:hyperlink>
    </w:p>
  </w:footnote>
  <w:footnote w:id="10">
    <w:p w14:paraId="41E6B8FE" w14:textId="461E7BF2" w:rsidR="00AD187B" w:rsidRPr="00AD187B" w:rsidRDefault="00AD187B">
      <w:pPr>
        <w:pStyle w:val="Notedebasdepage"/>
      </w:pPr>
      <w:r>
        <w:rPr>
          <w:rStyle w:val="Appelnotedebasdep"/>
        </w:rPr>
        <w:footnoteRef/>
      </w:r>
      <w:r>
        <w:t xml:space="preserve"> Installation de Laravel : </w:t>
      </w:r>
      <w:hyperlink r:id="rId9" w:history="1">
        <w:r w:rsidRPr="0040197F">
          <w:rPr>
            <w:rStyle w:val="Lienhypertexte"/>
          </w:rPr>
          <w:t>https://laravel.com/docs/11.x</w:t>
        </w:r>
      </w:hyperlink>
    </w:p>
  </w:footnote>
  <w:footnote w:id="11">
    <w:p w14:paraId="5A359A76" w14:textId="2A2C234D" w:rsidR="006C6A11" w:rsidRPr="006C6A11" w:rsidRDefault="006C6A11">
      <w:pPr>
        <w:pStyle w:val="Notedebasdepage"/>
        <w:rPr>
          <w:lang w:val="fr-CH"/>
        </w:rPr>
      </w:pPr>
      <w:r>
        <w:rPr>
          <w:rStyle w:val="Appelnotedebasdep"/>
        </w:rPr>
        <w:footnoteRef/>
      </w:r>
      <w:r>
        <w:t xml:space="preserve"> </w:t>
      </w:r>
      <w:r>
        <w:rPr>
          <w:lang w:val="fr-CH"/>
        </w:rPr>
        <w:t xml:space="preserve">Installation de Tailwind : </w:t>
      </w:r>
      <w:hyperlink r:id="rId10" w:anchor="vite" w:history="1">
        <w:r w:rsidRPr="00906583">
          <w:rPr>
            <w:rStyle w:val="Lienhypertexte"/>
            <w:lang w:val="fr-CH"/>
          </w:rPr>
          <w:t>https://tailwindcss.com/docs/guides/laravel#vite</w:t>
        </w:r>
      </w:hyperlink>
    </w:p>
  </w:footnote>
  <w:footnote w:id="12">
    <w:p w14:paraId="394ABCBA" w14:textId="580F3050" w:rsidR="00F7110D" w:rsidRPr="00F7110D" w:rsidRDefault="00F7110D">
      <w:pPr>
        <w:pStyle w:val="Notedebasdepage"/>
      </w:pPr>
      <w:r>
        <w:rPr>
          <w:rStyle w:val="Appelnotedebasdep"/>
        </w:rPr>
        <w:footnoteRef/>
      </w:r>
      <w:r>
        <w:t xml:space="preserve"> Conventions de nommage de Laravel : </w:t>
      </w:r>
      <w:hyperlink r:id="rId11" w:history="1">
        <w:r w:rsidRPr="00906583">
          <w:rPr>
            <w:rStyle w:val="Lienhypertexte"/>
          </w:rPr>
          <w:t>https://webdevetc.com/blog/laravel-naming-conventions/</w:t>
        </w:r>
      </w:hyperlink>
    </w:p>
  </w:footnote>
  <w:footnote w:id="13">
    <w:p w14:paraId="6F89EA7E" w14:textId="4BB4DC0A" w:rsidR="0012584E" w:rsidRPr="0012584E" w:rsidRDefault="0012584E">
      <w:pPr>
        <w:pStyle w:val="Notedebasdepage"/>
        <w:rPr>
          <w:lang w:val="fr-CH"/>
        </w:rPr>
      </w:pPr>
      <w:r>
        <w:rPr>
          <w:rStyle w:val="Appelnotedebasdep"/>
        </w:rPr>
        <w:footnoteRef/>
      </w:r>
      <w:r>
        <w:t xml:space="preserve"> </w:t>
      </w:r>
      <w:r>
        <w:rPr>
          <w:lang w:val="fr-CH"/>
        </w:rPr>
        <w:t>Le nom de table entre parenthèses représente le nommage appliqué dans l’application qui respecte les noms de Laravel.</w:t>
      </w:r>
    </w:p>
  </w:footnote>
  <w:footnote w:id="14">
    <w:p w14:paraId="1C5012F3" w14:textId="7418C34B" w:rsidR="001D22B1" w:rsidRPr="001D22B1" w:rsidRDefault="001D22B1">
      <w:pPr>
        <w:pStyle w:val="Notedebasdepage"/>
        <w:rPr>
          <w:lang w:val="fr-CH"/>
        </w:rPr>
      </w:pPr>
      <w:r>
        <w:rPr>
          <w:rStyle w:val="Appelnotedebasdep"/>
        </w:rPr>
        <w:footnoteRef/>
      </w:r>
      <w:r>
        <w:t xml:space="preserve"> Norme RFC 3696 : </w:t>
      </w:r>
      <w:hyperlink r:id="rId12" w:anchor="page-7" w:history="1">
        <w:r w:rsidRPr="00906583">
          <w:rPr>
            <w:rStyle w:val="Lienhypertexte"/>
          </w:rPr>
          <w:t>https://www.rfc-editor.org/rfc/rfc3696#page-7</w:t>
        </w:r>
      </w:hyperlink>
    </w:p>
  </w:footnote>
  <w:footnote w:id="15">
    <w:p w14:paraId="071FB351" w14:textId="09E57320" w:rsidR="004055A8" w:rsidRPr="004055A8" w:rsidRDefault="004055A8">
      <w:pPr>
        <w:pStyle w:val="Notedebasdepage"/>
      </w:pPr>
      <w:r>
        <w:rPr>
          <w:rStyle w:val="Appelnotedebasdep"/>
        </w:rPr>
        <w:footnoteRef/>
      </w:r>
      <w:r>
        <w:t xml:space="preserve"> Assignement de masse : </w:t>
      </w:r>
      <w:hyperlink r:id="rId13" w:anchor="mass-assignment" w:history="1">
        <w:r w:rsidRPr="007E6848">
          <w:rPr>
            <w:rStyle w:val="Lienhypertexte"/>
          </w:rPr>
          <w:t>https://laravel.com/docs/11.x/eloquent#mass-assignment</w:t>
        </w:r>
      </w:hyperlink>
    </w:p>
  </w:footnote>
  <w:footnote w:id="16">
    <w:p w14:paraId="7137E047" w14:textId="7DB43DDB" w:rsidR="008633EA" w:rsidRPr="008633EA" w:rsidRDefault="008633EA">
      <w:pPr>
        <w:pStyle w:val="Notedebasdepage"/>
        <w:rPr>
          <w:lang w:val="fr-CH"/>
        </w:rPr>
      </w:pPr>
      <w:r>
        <w:rPr>
          <w:rStyle w:val="Appelnotedebasdep"/>
        </w:rPr>
        <w:footnoteRef/>
      </w:r>
      <w:r>
        <w:t xml:space="preserve"> </w:t>
      </w:r>
      <w:r>
        <w:rPr>
          <w:lang w:val="fr-CH"/>
        </w:rPr>
        <w:t xml:space="preserve">Ressources imbriquées : </w:t>
      </w:r>
      <w:hyperlink r:id="rId14" w:anchor="restful-nested-resources" w:history="1">
        <w:r w:rsidRPr="008B7309">
          <w:rPr>
            <w:rStyle w:val="Lienhypertexte"/>
            <w:lang w:val="fr-CH"/>
          </w:rPr>
          <w:t>https://laravel.com/docs/11.x/controllers#restful-nested-resources</w:t>
        </w:r>
      </w:hyperlink>
    </w:p>
  </w:footnote>
  <w:footnote w:id="17">
    <w:p w14:paraId="765E53E5" w14:textId="3A883D4E" w:rsidR="00A32D6B" w:rsidRPr="00A32D6B" w:rsidRDefault="00A32D6B">
      <w:pPr>
        <w:pStyle w:val="Notedebasdepage"/>
      </w:pPr>
      <w:r>
        <w:rPr>
          <w:rStyle w:val="Appelnotedebasdep"/>
        </w:rPr>
        <w:footnoteRef/>
      </w:r>
      <w:r>
        <w:t xml:space="preserve"> Formation </w:t>
      </w:r>
      <w:proofErr w:type="spellStart"/>
      <w:r>
        <w:t>Udemy</w:t>
      </w:r>
      <w:proofErr w:type="spellEnd"/>
      <w:r>
        <w:t xml:space="preserve"> sur Laravel 10, Piotr Jura : </w:t>
      </w:r>
      <w:hyperlink r:id="rId15" w:history="1">
        <w:r w:rsidRPr="006D558D">
          <w:rPr>
            <w:rStyle w:val="Lienhypertexte"/>
          </w:rPr>
          <w:t>https://www.udemy.com/course/laravel-beginner-fundamentals/</w:t>
        </w:r>
      </w:hyperlink>
    </w:p>
  </w:footnote>
  <w:footnote w:id="18">
    <w:p w14:paraId="351576D7" w14:textId="54B510E5" w:rsidR="001B4D18" w:rsidRPr="001B4D18" w:rsidRDefault="001B4D18">
      <w:pPr>
        <w:pStyle w:val="Notedebasdepage"/>
      </w:pPr>
      <w:r>
        <w:rPr>
          <w:rStyle w:val="Appelnotedebasdep"/>
        </w:rPr>
        <w:footnoteRef/>
      </w:r>
      <w:r>
        <w:t xml:space="preserve"> Récupération d’anciennes valeurs : </w:t>
      </w:r>
      <w:hyperlink r:id="rId16" w:anchor="retrieving-old-input" w:history="1">
        <w:r w:rsidRPr="007E6848">
          <w:rPr>
            <w:rStyle w:val="Lienhypertexte"/>
          </w:rPr>
          <w:t>https://laravel.com/docs/11.x/requests#retrieving-old-input</w:t>
        </w:r>
      </w:hyperlink>
    </w:p>
  </w:footnote>
  <w:footnote w:id="19">
    <w:p w14:paraId="306C5CE0" w14:textId="5C50545F" w:rsidR="005A12E0" w:rsidRPr="005A12E0" w:rsidRDefault="005A12E0">
      <w:pPr>
        <w:pStyle w:val="Notedebasdepage"/>
        <w:rPr>
          <w:lang w:val="fr-CH"/>
        </w:rPr>
      </w:pPr>
      <w:r>
        <w:rPr>
          <w:rStyle w:val="Appelnotedebasdep"/>
        </w:rPr>
        <w:footnoteRef/>
      </w:r>
      <w:r>
        <w:t xml:space="preserve"> Ici les messages d’erreurs ont été volontairement affiché à des fins de démonstration.</w:t>
      </w:r>
    </w:p>
  </w:footnote>
  <w:footnote w:id="20">
    <w:p w14:paraId="70501D4E" w14:textId="1034802A" w:rsidR="00234D18" w:rsidRPr="00234D18" w:rsidRDefault="00234D18">
      <w:pPr>
        <w:pStyle w:val="Notedebasdepage"/>
      </w:pPr>
      <w:r>
        <w:rPr>
          <w:rStyle w:val="Appelnotedebasdep"/>
        </w:rPr>
        <w:footnoteRef/>
      </w:r>
      <w:r>
        <w:t xml:space="preserve"> Autorisations avec Laravel : </w:t>
      </w:r>
      <w:hyperlink r:id="rId17" w:anchor="creating-policies" w:history="1">
        <w:r w:rsidRPr="007E6848">
          <w:rPr>
            <w:rStyle w:val="Lienhypertexte"/>
          </w:rPr>
          <w:t>https://laravel.com/docs/11.x/authorization#creating-policies</w:t>
        </w:r>
      </w:hyperlink>
    </w:p>
  </w:footnote>
  <w:footnote w:id="21">
    <w:p w14:paraId="41250552" w14:textId="1472771A" w:rsidR="00234D18" w:rsidRPr="00234D18" w:rsidRDefault="00234D18">
      <w:pPr>
        <w:pStyle w:val="Notedebasdepage"/>
      </w:pPr>
      <w:r>
        <w:rPr>
          <w:rStyle w:val="Appelnotedebasdep"/>
        </w:rPr>
        <w:footnoteRef/>
      </w:r>
      <w:r>
        <w:t xml:space="preserve"> Créer des </w:t>
      </w:r>
      <w:proofErr w:type="spellStart"/>
      <w:r>
        <w:t>Policies</w:t>
      </w:r>
      <w:proofErr w:type="spellEnd"/>
      <w:r>
        <w:t xml:space="preserve"> : </w:t>
      </w:r>
      <w:hyperlink r:id="rId18" w:anchor="creating-policies" w:history="1">
        <w:r w:rsidRPr="007E6848">
          <w:rPr>
            <w:rStyle w:val="Lienhypertexte"/>
          </w:rPr>
          <w:t>https://laravel.com/docs/11.x/authorization#creating-policies</w:t>
        </w:r>
      </w:hyperlink>
    </w:p>
  </w:footnote>
  <w:footnote w:id="22">
    <w:p w14:paraId="0AFA8A42" w14:textId="696A1BEB" w:rsidR="009369E5" w:rsidRPr="009369E5" w:rsidRDefault="009369E5">
      <w:pPr>
        <w:pStyle w:val="Notedebasdepage"/>
      </w:pPr>
      <w:r>
        <w:rPr>
          <w:rStyle w:val="Appelnotedebasdep"/>
        </w:rPr>
        <w:footnoteRef/>
      </w:r>
      <w:r>
        <w:t xml:space="preserve"> Provient de la documentation officielle : </w:t>
      </w:r>
      <w:hyperlink r:id="rId19" w:anchor="via-the-user-model" w:history="1">
        <w:r w:rsidR="009A220E" w:rsidRPr="007E6848">
          <w:rPr>
            <w:rStyle w:val="Lienhypertexte"/>
          </w:rPr>
          <w:t>https://laravel.com/docs/11.x/authorization#via-the-user-model</w:t>
        </w:r>
      </w:hyperlink>
    </w:p>
  </w:footnote>
  <w:footnote w:id="23">
    <w:p w14:paraId="062B0064" w14:textId="2CA043C5" w:rsidR="00DA7292" w:rsidRPr="00DA7292" w:rsidRDefault="00DA7292">
      <w:pPr>
        <w:pStyle w:val="Notedebasdepage"/>
      </w:pPr>
      <w:r>
        <w:rPr>
          <w:rStyle w:val="Appelnotedebasdep"/>
        </w:rPr>
        <w:footnoteRef/>
      </w:r>
      <w:r>
        <w:t xml:space="preserve"> Projet simple-</w:t>
      </w:r>
      <w:proofErr w:type="spellStart"/>
      <w:r>
        <w:t>qrcode</w:t>
      </w:r>
      <w:proofErr w:type="spellEnd"/>
      <w:r>
        <w:t xml:space="preserve"> : </w:t>
      </w:r>
      <w:hyperlink r:id="rId20" w:history="1">
        <w:r w:rsidRPr="00015288">
          <w:rPr>
            <w:rStyle w:val="Lienhypertexte"/>
          </w:rPr>
          <w:t>https://github.com/SimpleSoftwareIO/simple-qrcode</w:t>
        </w:r>
      </w:hyperlink>
    </w:p>
  </w:footnote>
  <w:footnote w:id="24">
    <w:p w14:paraId="76F30EAB" w14:textId="6A1936FC" w:rsidR="001851C3" w:rsidRPr="001851C3" w:rsidRDefault="001851C3">
      <w:pPr>
        <w:pStyle w:val="Notedebasdepage"/>
      </w:pPr>
      <w:r>
        <w:rPr>
          <w:rStyle w:val="Appelnotedebasdep"/>
        </w:rPr>
        <w:footnoteRef/>
      </w:r>
      <w:r>
        <w:t xml:space="preserve"> Tutoriel pour la mise en place d’un QR Code : </w:t>
      </w:r>
      <w:hyperlink r:id="rId21" w:history="1">
        <w:r w:rsidRPr="00015288">
          <w:rPr>
            <w:rStyle w:val="Lienhypertexte"/>
          </w:rPr>
          <w:t>https://www.akilischool.com/cours/laravel-generer-un-qr-code-avec-simple-qrcode</w:t>
        </w:r>
      </w:hyperlink>
    </w:p>
  </w:footnote>
  <w:footnote w:id="25">
    <w:p w14:paraId="6AD926B8" w14:textId="4CFDF88E" w:rsidR="00FF7DBF" w:rsidRPr="00FF7DBF" w:rsidRDefault="00FF7DBF">
      <w:pPr>
        <w:pStyle w:val="Notedebasdepage"/>
      </w:pPr>
      <w:r>
        <w:rPr>
          <w:rStyle w:val="Appelnotedebasdep"/>
        </w:rPr>
        <w:footnoteRef/>
      </w:r>
      <w:r>
        <w:t xml:space="preserve"> Opérations avec les fichiers CSV : </w:t>
      </w:r>
      <w:hyperlink r:id="rId22" w:history="1">
        <w:r w:rsidRPr="007D5A37">
          <w:rPr>
            <w:rStyle w:val="Lienhypertexte"/>
          </w:rPr>
          <w:t>https://medium.com/@kanishkanuwanperera/building-a-csv-import-export-feature-in-laravel-10-step-by-step-guide-with-no-external-packages-6b73295aa0c1</w:t>
        </w:r>
      </w:hyperlink>
    </w:p>
  </w:footnote>
  <w:footnote w:id="26">
    <w:p w14:paraId="59068906" w14:textId="5500E154" w:rsidR="007257D8" w:rsidRPr="007257D8" w:rsidRDefault="007257D8">
      <w:pPr>
        <w:pStyle w:val="Notedebasdepage"/>
      </w:pPr>
      <w:r>
        <w:rPr>
          <w:rStyle w:val="Appelnotedebasdep"/>
        </w:rPr>
        <w:footnoteRef/>
      </w:r>
      <w:r>
        <w:t xml:space="preserve"> Création du lien symbolique pour le stockage : </w:t>
      </w:r>
      <w:hyperlink r:id="rId23" w:anchor="the-public-disk" w:history="1">
        <w:r w:rsidRPr="007D5A37">
          <w:rPr>
            <w:rStyle w:val="Lienhypertexte"/>
          </w:rPr>
          <w:t>https://laravel.com/docs/11.x/filesystem#the-public-disk</w:t>
        </w:r>
      </w:hyperlink>
    </w:p>
  </w:footnote>
  <w:footnote w:id="27">
    <w:p w14:paraId="1C58EB33" w14:textId="381EBA3A" w:rsidR="00EA03B0" w:rsidRPr="00EA03B0" w:rsidRDefault="00EA03B0">
      <w:pPr>
        <w:pStyle w:val="Notedebasdepage"/>
      </w:pPr>
      <w:r>
        <w:rPr>
          <w:rStyle w:val="Appelnotedebasdep"/>
        </w:rPr>
        <w:footnoteRef/>
      </w:r>
      <w:r>
        <w:t xml:space="preserve"> Mise en production d’un projet Laravel sans accès SSH</w:t>
      </w:r>
      <w:r w:rsidR="00E93A58">
        <w:t xml:space="preserve"> </w:t>
      </w:r>
      <w:r>
        <w:t>:</w:t>
      </w:r>
      <w:r w:rsidR="00E93A58">
        <w:t xml:space="preserve"> </w:t>
      </w:r>
      <w:hyperlink r:id="rId24" w:history="1">
        <w:r w:rsidR="00C32AB5" w:rsidRPr="007E6848">
          <w:rPr>
            <w:rStyle w:val="Lienhypertexte"/>
          </w:rPr>
          <w:t>https://laracasts.com/discuss/channels/laravel/installing-laravel-on-server-without-ssh</w:t>
        </w:r>
      </w:hyperlink>
    </w:p>
  </w:footnote>
  <w:footnote w:id="28">
    <w:p w14:paraId="397B1D82" w14:textId="232E7E24" w:rsidR="00AD14E0" w:rsidRPr="00AD14E0" w:rsidRDefault="00AD14E0">
      <w:pPr>
        <w:pStyle w:val="Notedebasdepage"/>
      </w:pPr>
      <w:r>
        <w:rPr>
          <w:rStyle w:val="Appelnotedebasdep"/>
        </w:rPr>
        <w:footnoteRef/>
      </w:r>
      <w:r>
        <w:t xml:space="preserve"> Mise en place de plusieurs langues dans un projet Laravel : </w:t>
      </w:r>
      <w:hyperlink r:id="rId25" w:history="1">
        <w:r w:rsidR="00BB1669" w:rsidRPr="005E72E6">
          <w:rPr>
            <w:rStyle w:val="Lienhypertexte"/>
          </w:rPr>
          <w:t>https://laravel.com/docs/11.x/localization</w:t>
        </w:r>
      </w:hyperlink>
    </w:p>
  </w:footnote>
  <w:footnote w:id="29">
    <w:p w14:paraId="6CEB0FD0" w14:textId="1ACDBB48" w:rsidR="00346879" w:rsidRPr="00346879" w:rsidRDefault="00346879">
      <w:pPr>
        <w:pStyle w:val="Notedebasdepage"/>
        <w:rPr>
          <w:lang w:val="fr-CH"/>
        </w:rPr>
      </w:pPr>
      <w:r>
        <w:rPr>
          <w:rStyle w:val="Appelnotedebasdep"/>
        </w:rPr>
        <w:footnoteRef/>
      </w:r>
      <w:r w:rsidRPr="00346879">
        <w:rPr>
          <w:lang w:val="fr-CH"/>
        </w:rPr>
        <w:t xml:space="preserve"> Hachag</w:t>
      </w:r>
      <w:r>
        <w:rPr>
          <w:lang w:val="fr-CH"/>
        </w:rPr>
        <w:t>e avec Laravel :</w:t>
      </w:r>
      <w:r w:rsidRPr="00346879">
        <w:rPr>
          <w:lang w:val="fr-CH"/>
        </w:rPr>
        <w:t xml:space="preserve"> </w:t>
      </w:r>
      <w:hyperlink r:id="rId26" w:history="1">
        <w:r w:rsidRPr="00346879">
          <w:rPr>
            <w:rStyle w:val="Lienhypertexte"/>
            <w:lang w:val="fr-CH"/>
          </w:rPr>
          <w:t>https://laravel.com/docs/11.x/hashing</w:t>
        </w:r>
      </w:hyperlink>
    </w:p>
  </w:footnote>
  <w:footnote w:id="30">
    <w:p w14:paraId="6D4F16B3" w14:textId="25F421B9" w:rsidR="00D044D6" w:rsidRPr="00D044D6" w:rsidRDefault="00D044D6" w:rsidP="00D044D6">
      <w:pPr>
        <w:pStyle w:val="Notedebasdepage"/>
        <w:rPr>
          <w:lang w:val="fr-CH"/>
        </w:rPr>
      </w:pPr>
      <w:r>
        <w:rPr>
          <w:rStyle w:val="Appelnotedebasdep"/>
        </w:rPr>
        <w:footnoteRef/>
      </w:r>
      <w:r>
        <w:t xml:space="preserve"> </w:t>
      </w:r>
      <w:r>
        <w:rPr>
          <w:lang w:val="fr-CH"/>
        </w:rPr>
        <w:t xml:space="preserve">Template de barre de navigation : </w:t>
      </w:r>
      <w:hyperlink r:id="rId27" w:history="1">
        <w:r w:rsidRPr="008B7309">
          <w:rPr>
            <w:rStyle w:val="Lienhypertexte"/>
            <w:lang w:val="fr-CH"/>
          </w:rPr>
          <w:t>https://tailwindui.com/components/application-ui/navigation/navbars</w:t>
        </w:r>
      </w:hyperlink>
    </w:p>
  </w:footnote>
  <w:footnote w:id="31">
    <w:p w14:paraId="2B7CC70C" w14:textId="7F1C0A8B" w:rsidR="00B80F74" w:rsidRPr="00B80F74" w:rsidRDefault="00B80F74">
      <w:pPr>
        <w:pStyle w:val="Notedebasdepage"/>
        <w:rPr>
          <w:lang w:val="fr-CH"/>
        </w:rPr>
      </w:pPr>
      <w:r>
        <w:rPr>
          <w:rStyle w:val="Appelnotedebasdep"/>
        </w:rPr>
        <w:footnoteRef/>
      </w:r>
      <w:r>
        <w:t xml:space="preserve"> </w:t>
      </w:r>
      <w:r>
        <w:rPr>
          <w:lang w:val="fr-CH"/>
        </w:rPr>
        <w:t xml:space="preserve">Installation de Laravel Dusk : </w:t>
      </w:r>
      <w:hyperlink r:id="rId28" w:anchor="installation" w:history="1">
        <w:r w:rsidRPr="007E6848">
          <w:rPr>
            <w:rStyle w:val="Lienhypertexte"/>
            <w:lang w:val="fr-CH"/>
          </w:rPr>
          <w:t>https://laravel.com/docs/11.x/dusk#installation</w:t>
        </w:r>
      </w:hyperlink>
    </w:p>
  </w:footnote>
  <w:footnote w:id="32">
    <w:p w14:paraId="555BF61F" w14:textId="7CD3CB49" w:rsidR="00E84302" w:rsidRPr="00E84302" w:rsidRDefault="00E84302">
      <w:pPr>
        <w:pStyle w:val="Notedebasdepage"/>
        <w:rPr>
          <w:lang w:val="fr-CH"/>
        </w:rPr>
      </w:pPr>
      <w:r>
        <w:rPr>
          <w:rStyle w:val="Appelnotedebasdep"/>
        </w:rPr>
        <w:footnoteRef/>
      </w:r>
      <w:r>
        <w:t xml:space="preserve"> </w:t>
      </w:r>
      <w:r>
        <w:rPr>
          <w:lang w:val="fr-CH"/>
        </w:rPr>
        <w:t xml:space="preserve">Exemple de </w:t>
      </w:r>
      <w:proofErr w:type="gramStart"/>
      <w:r>
        <w:rPr>
          <w:lang w:val="fr-CH"/>
        </w:rPr>
        <w:t>fichier .</w:t>
      </w:r>
      <w:proofErr w:type="spellStart"/>
      <w:r>
        <w:rPr>
          <w:lang w:val="fr-CH"/>
        </w:rPr>
        <w:t>yml</w:t>
      </w:r>
      <w:proofErr w:type="spellEnd"/>
      <w:proofErr w:type="gramEnd"/>
      <w:r>
        <w:rPr>
          <w:lang w:val="fr-CH"/>
        </w:rPr>
        <w:t xml:space="preserve"> : </w:t>
      </w:r>
      <w:hyperlink r:id="rId29" w:anchor="running-tests-on-github-actions" w:history="1">
        <w:r w:rsidRPr="007E6848">
          <w:rPr>
            <w:rStyle w:val="Lienhypertexte"/>
            <w:lang w:val="fr-CH"/>
          </w:rPr>
          <w:t>https://laravel.com/docs/11.x/dusk#running-tests-on-github-actions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89"/>
      <w:gridCol w:w="4459"/>
      <w:gridCol w:w="2222"/>
    </w:tblGrid>
    <w:tr w:rsidR="00AA4393" w14:paraId="6EAEEDD2" w14:textId="77777777" w:rsidTr="00074638">
      <w:trPr>
        <w:trHeight w:val="536"/>
        <w:jc w:val="center"/>
      </w:trPr>
      <w:tc>
        <w:tcPr>
          <w:tcW w:w="2445" w:type="dxa"/>
          <w:vAlign w:val="center"/>
        </w:tcPr>
        <w:p w14:paraId="0EDC22A6" w14:textId="77777777" w:rsidR="00AA4393" w:rsidRPr="0097321D" w:rsidRDefault="00AA4393" w:rsidP="00E12AE5">
          <w:pPr>
            <w:pStyle w:val="ETML"/>
            <w:rPr>
              <w:rFonts w:asciiTheme="majorHAnsi" w:hAnsiTheme="majorHAnsi" w:cs="Arial"/>
            </w:rPr>
          </w:pPr>
          <w:r w:rsidRPr="0097321D">
            <w:rPr>
              <w:rFonts w:asciiTheme="majorHAnsi" w:hAnsiTheme="majorHAnsi" w:cs="Arial"/>
            </w:rPr>
            <w:t>ETML</w:t>
          </w:r>
        </w:p>
      </w:tc>
      <w:tc>
        <w:tcPr>
          <w:tcW w:w="4560" w:type="dxa"/>
          <w:vAlign w:val="center"/>
        </w:tcPr>
        <w:p w14:paraId="2E2A01B6" w14:textId="6840B86D" w:rsidR="00AA4393" w:rsidRPr="00074638" w:rsidRDefault="00074638" w:rsidP="00074638">
          <w:pPr>
            <w:jc w:val="center"/>
            <w:rPr>
              <w:b/>
              <w:bCs/>
            </w:rPr>
          </w:pPr>
          <w:r w:rsidRPr="00074638">
            <w:rPr>
              <w:b/>
              <w:bCs/>
            </w:rPr>
            <w:t>SocialShuffle</w:t>
          </w:r>
          <w:r>
            <w:rPr>
              <w:b/>
              <w:bCs/>
            </w:rPr>
            <w:t xml:space="preserve"> – Laravel</w:t>
          </w:r>
        </w:p>
      </w:tc>
      <w:tc>
        <w:tcPr>
          <w:tcW w:w="2283" w:type="dxa"/>
          <w:vAlign w:val="center"/>
        </w:tcPr>
        <w:p w14:paraId="1C9080EE" w14:textId="53698A6B" w:rsidR="00AA4393" w:rsidRDefault="00074638" w:rsidP="00074638">
          <w:pPr>
            <w:pStyle w:val="En-tte"/>
            <w:jc w:val="right"/>
          </w:pPr>
          <w:r>
            <w:t>TPI</w:t>
          </w:r>
        </w:p>
      </w:tc>
    </w:tr>
  </w:tbl>
  <w:p w14:paraId="47E67671"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55pt;height:11.5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3"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0E5F16"/>
    <w:multiLevelType w:val="hybridMultilevel"/>
    <w:tmpl w:val="EC02BC2C"/>
    <w:lvl w:ilvl="0" w:tplc="44561702">
      <w:numFmt w:val="bullet"/>
      <w:lvlText w:val="-"/>
      <w:lvlJc w:val="left"/>
      <w:pPr>
        <w:ind w:left="720" w:hanging="360"/>
      </w:pPr>
      <w:rPr>
        <w:rFonts w:ascii="Arial" w:eastAsia="Times New Roman" w:hAnsi="Arial" w:cs="Aria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7913B18"/>
    <w:multiLevelType w:val="hybridMultilevel"/>
    <w:tmpl w:val="8A5ECFE6"/>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996167E"/>
    <w:multiLevelType w:val="hybridMultilevel"/>
    <w:tmpl w:val="2A8EFD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D9D2931"/>
    <w:multiLevelType w:val="hybridMultilevel"/>
    <w:tmpl w:val="FA8EE0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31D86830"/>
    <w:multiLevelType w:val="hybridMultilevel"/>
    <w:tmpl w:val="7C9006A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72003C3"/>
    <w:multiLevelType w:val="multilevel"/>
    <w:tmpl w:val="DB642B2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459A72FB"/>
    <w:multiLevelType w:val="hybridMultilevel"/>
    <w:tmpl w:val="8AD8E10A"/>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5DB1956"/>
    <w:multiLevelType w:val="hybridMultilevel"/>
    <w:tmpl w:val="794CD9A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E6240DB"/>
    <w:multiLevelType w:val="hybridMultilevel"/>
    <w:tmpl w:val="B0F63F9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D617FF"/>
    <w:multiLevelType w:val="hybridMultilevel"/>
    <w:tmpl w:val="777A1E4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53511ED7"/>
    <w:multiLevelType w:val="hybridMultilevel"/>
    <w:tmpl w:val="AF7EE4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8" w15:restartNumberingAfterBreak="0">
    <w:nsid w:val="5C43302F"/>
    <w:multiLevelType w:val="hybridMultilevel"/>
    <w:tmpl w:val="6C904B12"/>
    <w:lvl w:ilvl="0" w:tplc="100C000F">
      <w:start w:val="1"/>
      <w:numFmt w:val="decimal"/>
      <w:lvlText w:val="%1."/>
      <w:lvlJc w:val="left"/>
      <w:pPr>
        <w:ind w:left="240" w:hanging="360"/>
      </w:pPr>
    </w:lvl>
    <w:lvl w:ilvl="1" w:tplc="100C0019" w:tentative="1">
      <w:start w:val="1"/>
      <w:numFmt w:val="lowerLetter"/>
      <w:lvlText w:val="%2."/>
      <w:lvlJc w:val="left"/>
      <w:pPr>
        <w:ind w:left="960" w:hanging="360"/>
      </w:pPr>
    </w:lvl>
    <w:lvl w:ilvl="2" w:tplc="100C001B" w:tentative="1">
      <w:start w:val="1"/>
      <w:numFmt w:val="lowerRoman"/>
      <w:lvlText w:val="%3."/>
      <w:lvlJc w:val="right"/>
      <w:pPr>
        <w:ind w:left="1680" w:hanging="180"/>
      </w:pPr>
    </w:lvl>
    <w:lvl w:ilvl="3" w:tplc="100C000F" w:tentative="1">
      <w:start w:val="1"/>
      <w:numFmt w:val="decimal"/>
      <w:lvlText w:val="%4."/>
      <w:lvlJc w:val="left"/>
      <w:pPr>
        <w:ind w:left="2400" w:hanging="360"/>
      </w:pPr>
    </w:lvl>
    <w:lvl w:ilvl="4" w:tplc="100C0019" w:tentative="1">
      <w:start w:val="1"/>
      <w:numFmt w:val="lowerLetter"/>
      <w:lvlText w:val="%5."/>
      <w:lvlJc w:val="left"/>
      <w:pPr>
        <w:ind w:left="3120" w:hanging="360"/>
      </w:pPr>
    </w:lvl>
    <w:lvl w:ilvl="5" w:tplc="100C001B" w:tentative="1">
      <w:start w:val="1"/>
      <w:numFmt w:val="lowerRoman"/>
      <w:lvlText w:val="%6."/>
      <w:lvlJc w:val="right"/>
      <w:pPr>
        <w:ind w:left="3840" w:hanging="180"/>
      </w:pPr>
    </w:lvl>
    <w:lvl w:ilvl="6" w:tplc="100C000F" w:tentative="1">
      <w:start w:val="1"/>
      <w:numFmt w:val="decimal"/>
      <w:lvlText w:val="%7."/>
      <w:lvlJc w:val="left"/>
      <w:pPr>
        <w:ind w:left="4560" w:hanging="360"/>
      </w:pPr>
    </w:lvl>
    <w:lvl w:ilvl="7" w:tplc="100C0019" w:tentative="1">
      <w:start w:val="1"/>
      <w:numFmt w:val="lowerLetter"/>
      <w:lvlText w:val="%8."/>
      <w:lvlJc w:val="left"/>
      <w:pPr>
        <w:ind w:left="5280" w:hanging="360"/>
      </w:pPr>
    </w:lvl>
    <w:lvl w:ilvl="8" w:tplc="100C001B" w:tentative="1">
      <w:start w:val="1"/>
      <w:numFmt w:val="lowerRoman"/>
      <w:lvlText w:val="%9."/>
      <w:lvlJc w:val="right"/>
      <w:pPr>
        <w:ind w:left="6000" w:hanging="180"/>
      </w:pPr>
    </w:lvl>
  </w:abstractNum>
  <w:abstractNum w:abstractNumId="19" w15:restartNumberingAfterBreak="0">
    <w:nsid w:val="5D363069"/>
    <w:multiLevelType w:val="hybridMultilevel"/>
    <w:tmpl w:val="F05A6E0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70CE6AC5"/>
    <w:multiLevelType w:val="hybridMultilevel"/>
    <w:tmpl w:val="A3A8E388"/>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742D212E"/>
    <w:multiLevelType w:val="hybridMultilevel"/>
    <w:tmpl w:val="3886BC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74C74964"/>
    <w:multiLevelType w:val="hybridMultilevel"/>
    <w:tmpl w:val="837CAD1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793D7B34"/>
    <w:multiLevelType w:val="hybridMultilevel"/>
    <w:tmpl w:val="0B7CE72E"/>
    <w:lvl w:ilvl="0" w:tplc="100C0001">
      <w:start w:val="1"/>
      <w:numFmt w:val="bullet"/>
      <w:lvlText w:val=""/>
      <w:lvlJc w:val="left"/>
      <w:pPr>
        <w:ind w:left="240" w:hanging="360"/>
      </w:pPr>
      <w:rPr>
        <w:rFonts w:ascii="Symbol" w:hAnsi="Symbol" w:hint="default"/>
      </w:rPr>
    </w:lvl>
    <w:lvl w:ilvl="1" w:tplc="FFFFFFFF" w:tentative="1">
      <w:start w:val="1"/>
      <w:numFmt w:val="lowerLetter"/>
      <w:lvlText w:val="%2."/>
      <w:lvlJc w:val="left"/>
      <w:pPr>
        <w:ind w:left="960" w:hanging="360"/>
      </w:pPr>
    </w:lvl>
    <w:lvl w:ilvl="2" w:tplc="FFFFFFFF" w:tentative="1">
      <w:start w:val="1"/>
      <w:numFmt w:val="lowerRoman"/>
      <w:lvlText w:val="%3."/>
      <w:lvlJc w:val="right"/>
      <w:pPr>
        <w:ind w:left="1680" w:hanging="180"/>
      </w:pPr>
    </w:lvl>
    <w:lvl w:ilvl="3" w:tplc="FFFFFFFF" w:tentative="1">
      <w:start w:val="1"/>
      <w:numFmt w:val="decimal"/>
      <w:lvlText w:val="%4."/>
      <w:lvlJc w:val="left"/>
      <w:pPr>
        <w:ind w:left="2400" w:hanging="360"/>
      </w:pPr>
    </w:lvl>
    <w:lvl w:ilvl="4" w:tplc="FFFFFFFF" w:tentative="1">
      <w:start w:val="1"/>
      <w:numFmt w:val="lowerLetter"/>
      <w:lvlText w:val="%5."/>
      <w:lvlJc w:val="left"/>
      <w:pPr>
        <w:ind w:left="3120" w:hanging="360"/>
      </w:pPr>
    </w:lvl>
    <w:lvl w:ilvl="5" w:tplc="FFFFFFFF" w:tentative="1">
      <w:start w:val="1"/>
      <w:numFmt w:val="lowerRoman"/>
      <w:lvlText w:val="%6."/>
      <w:lvlJc w:val="right"/>
      <w:pPr>
        <w:ind w:left="3840" w:hanging="180"/>
      </w:pPr>
    </w:lvl>
    <w:lvl w:ilvl="6" w:tplc="FFFFFFFF" w:tentative="1">
      <w:start w:val="1"/>
      <w:numFmt w:val="decimal"/>
      <w:lvlText w:val="%7."/>
      <w:lvlJc w:val="left"/>
      <w:pPr>
        <w:ind w:left="4560" w:hanging="360"/>
      </w:pPr>
    </w:lvl>
    <w:lvl w:ilvl="7" w:tplc="FFFFFFFF" w:tentative="1">
      <w:start w:val="1"/>
      <w:numFmt w:val="lowerLetter"/>
      <w:lvlText w:val="%8."/>
      <w:lvlJc w:val="left"/>
      <w:pPr>
        <w:ind w:left="5280" w:hanging="360"/>
      </w:pPr>
    </w:lvl>
    <w:lvl w:ilvl="8" w:tplc="FFFFFFFF" w:tentative="1">
      <w:start w:val="1"/>
      <w:numFmt w:val="lowerRoman"/>
      <w:lvlText w:val="%9."/>
      <w:lvlJc w:val="right"/>
      <w:pPr>
        <w:ind w:left="6000" w:hanging="180"/>
      </w:pPr>
    </w:lvl>
  </w:abstractNum>
  <w:abstractNum w:abstractNumId="24" w15:restartNumberingAfterBreak="0">
    <w:nsid w:val="7CE64F4F"/>
    <w:multiLevelType w:val="hybridMultilevel"/>
    <w:tmpl w:val="ABCC42A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7E16563A"/>
    <w:multiLevelType w:val="hybridMultilevel"/>
    <w:tmpl w:val="6D14208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2061174330">
    <w:abstractNumId w:val="4"/>
  </w:num>
  <w:num w:numId="2" w16cid:durableId="2053141793">
    <w:abstractNumId w:val="2"/>
  </w:num>
  <w:num w:numId="3" w16cid:durableId="27996046">
    <w:abstractNumId w:val="0"/>
  </w:num>
  <w:num w:numId="4" w16cid:durableId="698698766">
    <w:abstractNumId w:val="12"/>
  </w:num>
  <w:num w:numId="5" w16cid:durableId="43022594">
    <w:abstractNumId w:val="11"/>
  </w:num>
  <w:num w:numId="6" w16cid:durableId="734552392">
    <w:abstractNumId w:val="1"/>
  </w:num>
  <w:num w:numId="7" w16cid:durableId="202719214">
    <w:abstractNumId w:val="3"/>
  </w:num>
  <w:num w:numId="8" w16cid:durableId="457452697">
    <w:abstractNumId w:val="7"/>
  </w:num>
  <w:num w:numId="9" w16cid:durableId="442843713">
    <w:abstractNumId w:val="22"/>
  </w:num>
  <w:num w:numId="10" w16cid:durableId="1417705616">
    <w:abstractNumId w:val="24"/>
  </w:num>
  <w:num w:numId="11" w16cid:durableId="89090583">
    <w:abstractNumId w:val="16"/>
  </w:num>
  <w:num w:numId="12" w16cid:durableId="1000276556">
    <w:abstractNumId w:val="14"/>
  </w:num>
  <w:num w:numId="13" w16cid:durableId="1550989832">
    <w:abstractNumId w:val="25"/>
  </w:num>
  <w:num w:numId="14" w16cid:durableId="1018695358">
    <w:abstractNumId w:val="10"/>
  </w:num>
  <w:num w:numId="15" w16cid:durableId="1241521485">
    <w:abstractNumId w:val="15"/>
  </w:num>
  <w:num w:numId="16" w16cid:durableId="1231885036">
    <w:abstractNumId w:val="8"/>
  </w:num>
  <w:num w:numId="17" w16cid:durableId="1176112233">
    <w:abstractNumId w:val="17"/>
  </w:num>
  <w:num w:numId="18" w16cid:durableId="983580012">
    <w:abstractNumId w:val="5"/>
  </w:num>
  <w:num w:numId="19" w16cid:durableId="156500246">
    <w:abstractNumId w:val="19"/>
  </w:num>
  <w:num w:numId="20" w16cid:durableId="203566937">
    <w:abstractNumId w:val="9"/>
  </w:num>
  <w:num w:numId="21" w16cid:durableId="729809594">
    <w:abstractNumId w:val="13"/>
  </w:num>
  <w:num w:numId="22" w16cid:durableId="1317420118">
    <w:abstractNumId w:val="20"/>
  </w:num>
  <w:num w:numId="23" w16cid:durableId="1305501916">
    <w:abstractNumId w:val="6"/>
  </w:num>
  <w:num w:numId="24" w16cid:durableId="960107973">
    <w:abstractNumId w:val="18"/>
  </w:num>
  <w:num w:numId="25" w16cid:durableId="1289623503">
    <w:abstractNumId w:val="23"/>
  </w:num>
  <w:num w:numId="26" w16cid:durableId="1729648264">
    <w:abstractNumId w:val="2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7C24"/>
    <w:rsid w:val="00000197"/>
    <w:rsid w:val="00002E27"/>
    <w:rsid w:val="0000352A"/>
    <w:rsid w:val="00006AB0"/>
    <w:rsid w:val="00010B9A"/>
    <w:rsid w:val="0001209F"/>
    <w:rsid w:val="0001410D"/>
    <w:rsid w:val="00021D00"/>
    <w:rsid w:val="00024209"/>
    <w:rsid w:val="00024468"/>
    <w:rsid w:val="000316F0"/>
    <w:rsid w:val="00044099"/>
    <w:rsid w:val="00045A82"/>
    <w:rsid w:val="00051EFB"/>
    <w:rsid w:val="00055DB3"/>
    <w:rsid w:val="00062D19"/>
    <w:rsid w:val="00062EC2"/>
    <w:rsid w:val="00063F97"/>
    <w:rsid w:val="00065971"/>
    <w:rsid w:val="000661FE"/>
    <w:rsid w:val="00067419"/>
    <w:rsid w:val="00074638"/>
    <w:rsid w:val="00086114"/>
    <w:rsid w:val="000A1B63"/>
    <w:rsid w:val="000A3228"/>
    <w:rsid w:val="000A7B4A"/>
    <w:rsid w:val="000B6BE0"/>
    <w:rsid w:val="000C3D98"/>
    <w:rsid w:val="000C5EEE"/>
    <w:rsid w:val="000D7369"/>
    <w:rsid w:val="000E3740"/>
    <w:rsid w:val="000E7483"/>
    <w:rsid w:val="000F1402"/>
    <w:rsid w:val="000F22B9"/>
    <w:rsid w:val="000F381C"/>
    <w:rsid w:val="0010591C"/>
    <w:rsid w:val="00111811"/>
    <w:rsid w:val="00114120"/>
    <w:rsid w:val="001253CD"/>
    <w:rsid w:val="0012584E"/>
    <w:rsid w:val="0015167D"/>
    <w:rsid w:val="00152A26"/>
    <w:rsid w:val="001576A1"/>
    <w:rsid w:val="00162303"/>
    <w:rsid w:val="00173F6D"/>
    <w:rsid w:val="001764CE"/>
    <w:rsid w:val="00183417"/>
    <w:rsid w:val="00183443"/>
    <w:rsid w:val="001851C3"/>
    <w:rsid w:val="001B4D18"/>
    <w:rsid w:val="001C454D"/>
    <w:rsid w:val="001C746B"/>
    <w:rsid w:val="001D12E7"/>
    <w:rsid w:val="001D22B1"/>
    <w:rsid w:val="001D4577"/>
    <w:rsid w:val="001D72BA"/>
    <w:rsid w:val="001F125A"/>
    <w:rsid w:val="001F2420"/>
    <w:rsid w:val="001F62E9"/>
    <w:rsid w:val="001F6EEB"/>
    <w:rsid w:val="002107DE"/>
    <w:rsid w:val="00211695"/>
    <w:rsid w:val="00223393"/>
    <w:rsid w:val="00225CA7"/>
    <w:rsid w:val="00230651"/>
    <w:rsid w:val="002343A4"/>
    <w:rsid w:val="0023464A"/>
    <w:rsid w:val="00234D18"/>
    <w:rsid w:val="00235234"/>
    <w:rsid w:val="00240614"/>
    <w:rsid w:val="00241DD9"/>
    <w:rsid w:val="00266262"/>
    <w:rsid w:val="002770F3"/>
    <w:rsid w:val="00277ECC"/>
    <w:rsid w:val="00283A54"/>
    <w:rsid w:val="00287D58"/>
    <w:rsid w:val="002951BD"/>
    <w:rsid w:val="00297E2A"/>
    <w:rsid w:val="002A2E57"/>
    <w:rsid w:val="002A5B66"/>
    <w:rsid w:val="002B6893"/>
    <w:rsid w:val="002C1B42"/>
    <w:rsid w:val="002C570D"/>
    <w:rsid w:val="002C5AF7"/>
    <w:rsid w:val="002C6634"/>
    <w:rsid w:val="002D0AC5"/>
    <w:rsid w:val="002D1F72"/>
    <w:rsid w:val="002D7D46"/>
    <w:rsid w:val="002E2B2C"/>
    <w:rsid w:val="002E4603"/>
    <w:rsid w:val="002F038B"/>
    <w:rsid w:val="002F14DE"/>
    <w:rsid w:val="00301199"/>
    <w:rsid w:val="00301C76"/>
    <w:rsid w:val="0030295E"/>
    <w:rsid w:val="0030329E"/>
    <w:rsid w:val="003047EC"/>
    <w:rsid w:val="00305799"/>
    <w:rsid w:val="00310160"/>
    <w:rsid w:val="0031563E"/>
    <w:rsid w:val="003210AB"/>
    <w:rsid w:val="003247A6"/>
    <w:rsid w:val="00324FDA"/>
    <w:rsid w:val="003300C4"/>
    <w:rsid w:val="0034172E"/>
    <w:rsid w:val="0034274C"/>
    <w:rsid w:val="00343511"/>
    <w:rsid w:val="00346879"/>
    <w:rsid w:val="00347C75"/>
    <w:rsid w:val="00351221"/>
    <w:rsid w:val="00353A27"/>
    <w:rsid w:val="00365A2A"/>
    <w:rsid w:val="00367392"/>
    <w:rsid w:val="0037071E"/>
    <w:rsid w:val="00392A14"/>
    <w:rsid w:val="0039605A"/>
    <w:rsid w:val="003A54F7"/>
    <w:rsid w:val="003E018B"/>
    <w:rsid w:val="003E32B9"/>
    <w:rsid w:val="003E716A"/>
    <w:rsid w:val="003F1870"/>
    <w:rsid w:val="003F6BBD"/>
    <w:rsid w:val="00402365"/>
    <w:rsid w:val="004055A8"/>
    <w:rsid w:val="00405EAA"/>
    <w:rsid w:val="0040708E"/>
    <w:rsid w:val="00407333"/>
    <w:rsid w:val="0040782E"/>
    <w:rsid w:val="0041455B"/>
    <w:rsid w:val="00415771"/>
    <w:rsid w:val="004202D8"/>
    <w:rsid w:val="004206A2"/>
    <w:rsid w:val="0043666E"/>
    <w:rsid w:val="00436B90"/>
    <w:rsid w:val="00447157"/>
    <w:rsid w:val="00454074"/>
    <w:rsid w:val="00461C30"/>
    <w:rsid w:val="00463599"/>
    <w:rsid w:val="004721F6"/>
    <w:rsid w:val="00474DED"/>
    <w:rsid w:val="00485789"/>
    <w:rsid w:val="00486239"/>
    <w:rsid w:val="00490E4E"/>
    <w:rsid w:val="00496DA6"/>
    <w:rsid w:val="004977FC"/>
    <w:rsid w:val="004A314A"/>
    <w:rsid w:val="004C63F2"/>
    <w:rsid w:val="004C6BBA"/>
    <w:rsid w:val="004D08EE"/>
    <w:rsid w:val="004D23B7"/>
    <w:rsid w:val="004D5266"/>
    <w:rsid w:val="004E369D"/>
    <w:rsid w:val="004E394B"/>
    <w:rsid w:val="00505421"/>
    <w:rsid w:val="00511B04"/>
    <w:rsid w:val="005220B0"/>
    <w:rsid w:val="0052224B"/>
    <w:rsid w:val="0053240E"/>
    <w:rsid w:val="005328B0"/>
    <w:rsid w:val="00537263"/>
    <w:rsid w:val="0054016D"/>
    <w:rsid w:val="0054054F"/>
    <w:rsid w:val="00542CE3"/>
    <w:rsid w:val="00545179"/>
    <w:rsid w:val="00552D07"/>
    <w:rsid w:val="00555E63"/>
    <w:rsid w:val="0055647F"/>
    <w:rsid w:val="00571E4B"/>
    <w:rsid w:val="00574085"/>
    <w:rsid w:val="005824CF"/>
    <w:rsid w:val="005926D0"/>
    <w:rsid w:val="005A12E0"/>
    <w:rsid w:val="005B27EF"/>
    <w:rsid w:val="005C6452"/>
    <w:rsid w:val="005D039A"/>
    <w:rsid w:val="005D4EA9"/>
    <w:rsid w:val="005D5886"/>
    <w:rsid w:val="005D7DA3"/>
    <w:rsid w:val="005E318D"/>
    <w:rsid w:val="005E6192"/>
    <w:rsid w:val="005E6B56"/>
    <w:rsid w:val="005F0797"/>
    <w:rsid w:val="005F52D7"/>
    <w:rsid w:val="00615583"/>
    <w:rsid w:val="00615CFE"/>
    <w:rsid w:val="00644C1C"/>
    <w:rsid w:val="00645760"/>
    <w:rsid w:val="00650FF8"/>
    <w:rsid w:val="00651EA1"/>
    <w:rsid w:val="00656974"/>
    <w:rsid w:val="00662997"/>
    <w:rsid w:val="00680B49"/>
    <w:rsid w:val="00683966"/>
    <w:rsid w:val="00686C16"/>
    <w:rsid w:val="006902A9"/>
    <w:rsid w:val="00695CBB"/>
    <w:rsid w:val="006966D0"/>
    <w:rsid w:val="006B5DD7"/>
    <w:rsid w:val="006C1ABD"/>
    <w:rsid w:val="006C5780"/>
    <w:rsid w:val="006C6A11"/>
    <w:rsid w:val="006D3455"/>
    <w:rsid w:val="006D79A7"/>
    <w:rsid w:val="006E132F"/>
    <w:rsid w:val="006E2CE8"/>
    <w:rsid w:val="006E4DA8"/>
    <w:rsid w:val="006E5996"/>
    <w:rsid w:val="006F2AE6"/>
    <w:rsid w:val="007010E6"/>
    <w:rsid w:val="007118D3"/>
    <w:rsid w:val="007211A1"/>
    <w:rsid w:val="007257D8"/>
    <w:rsid w:val="00734A27"/>
    <w:rsid w:val="00736B4A"/>
    <w:rsid w:val="00742484"/>
    <w:rsid w:val="0074258F"/>
    <w:rsid w:val="00744762"/>
    <w:rsid w:val="0074498A"/>
    <w:rsid w:val="007476C9"/>
    <w:rsid w:val="00752971"/>
    <w:rsid w:val="00753A51"/>
    <w:rsid w:val="0075555E"/>
    <w:rsid w:val="00763F23"/>
    <w:rsid w:val="00764940"/>
    <w:rsid w:val="007700A7"/>
    <w:rsid w:val="007724F1"/>
    <w:rsid w:val="00772BC0"/>
    <w:rsid w:val="007748A7"/>
    <w:rsid w:val="007A56AC"/>
    <w:rsid w:val="007A7225"/>
    <w:rsid w:val="007C3CC1"/>
    <w:rsid w:val="007D0A71"/>
    <w:rsid w:val="007D234C"/>
    <w:rsid w:val="007D2CDF"/>
    <w:rsid w:val="007D546C"/>
    <w:rsid w:val="007E16DB"/>
    <w:rsid w:val="007E5F3D"/>
    <w:rsid w:val="007F30AE"/>
    <w:rsid w:val="00802647"/>
    <w:rsid w:val="00805704"/>
    <w:rsid w:val="008064FA"/>
    <w:rsid w:val="00807F84"/>
    <w:rsid w:val="0081675D"/>
    <w:rsid w:val="0081740D"/>
    <w:rsid w:val="00833D3A"/>
    <w:rsid w:val="00841107"/>
    <w:rsid w:val="00845304"/>
    <w:rsid w:val="008468C8"/>
    <w:rsid w:val="00851A5E"/>
    <w:rsid w:val="00853DC2"/>
    <w:rsid w:val="00853E81"/>
    <w:rsid w:val="0085581B"/>
    <w:rsid w:val="00857C24"/>
    <w:rsid w:val="008633EA"/>
    <w:rsid w:val="00865490"/>
    <w:rsid w:val="00875046"/>
    <w:rsid w:val="00887106"/>
    <w:rsid w:val="00891718"/>
    <w:rsid w:val="008A464B"/>
    <w:rsid w:val="008B5075"/>
    <w:rsid w:val="008B5ED8"/>
    <w:rsid w:val="008C40C0"/>
    <w:rsid w:val="008D23B0"/>
    <w:rsid w:val="008D4A6A"/>
    <w:rsid w:val="008D55CF"/>
    <w:rsid w:val="008E05FB"/>
    <w:rsid w:val="008E13F2"/>
    <w:rsid w:val="008E4309"/>
    <w:rsid w:val="008E53F9"/>
    <w:rsid w:val="008E70D3"/>
    <w:rsid w:val="008E7A87"/>
    <w:rsid w:val="008F7595"/>
    <w:rsid w:val="00902523"/>
    <w:rsid w:val="0090391B"/>
    <w:rsid w:val="00903FEF"/>
    <w:rsid w:val="00906A49"/>
    <w:rsid w:val="009142E2"/>
    <w:rsid w:val="00915B27"/>
    <w:rsid w:val="00916AAF"/>
    <w:rsid w:val="00920F4E"/>
    <w:rsid w:val="009211D9"/>
    <w:rsid w:val="009250B0"/>
    <w:rsid w:val="009265A8"/>
    <w:rsid w:val="00927C30"/>
    <w:rsid w:val="00932149"/>
    <w:rsid w:val="00934E66"/>
    <w:rsid w:val="009369E5"/>
    <w:rsid w:val="00937C97"/>
    <w:rsid w:val="009440AB"/>
    <w:rsid w:val="00944E1B"/>
    <w:rsid w:val="009476DF"/>
    <w:rsid w:val="00955930"/>
    <w:rsid w:val="00961794"/>
    <w:rsid w:val="00965961"/>
    <w:rsid w:val="00971D0D"/>
    <w:rsid w:val="0097321D"/>
    <w:rsid w:val="0099022A"/>
    <w:rsid w:val="00990CE0"/>
    <w:rsid w:val="009923E7"/>
    <w:rsid w:val="009A220E"/>
    <w:rsid w:val="009A3E84"/>
    <w:rsid w:val="009B009E"/>
    <w:rsid w:val="009B190E"/>
    <w:rsid w:val="009B5268"/>
    <w:rsid w:val="009B6FDC"/>
    <w:rsid w:val="009C5B1C"/>
    <w:rsid w:val="009D1A69"/>
    <w:rsid w:val="009D284A"/>
    <w:rsid w:val="009D480B"/>
    <w:rsid w:val="009E6B5C"/>
    <w:rsid w:val="009F6056"/>
    <w:rsid w:val="009F6214"/>
    <w:rsid w:val="009F75DD"/>
    <w:rsid w:val="00A115E8"/>
    <w:rsid w:val="00A11F54"/>
    <w:rsid w:val="00A21070"/>
    <w:rsid w:val="00A252AD"/>
    <w:rsid w:val="00A26E71"/>
    <w:rsid w:val="00A3107E"/>
    <w:rsid w:val="00A32221"/>
    <w:rsid w:val="00A32D6B"/>
    <w:rsid w:val="00A344CA"/>
    <w:rsid w:val="00A41BCB"/>
    <w:rsid w:val="00A52877"/>
    <w:rsid w:val="00A551A1"/>
    <w:rsid w:val="00A60364"/>
    <w:rsid w:val="00A65F0B"/>
    <w:rsid w:val="00A706B7"/>
    <w:rsid w:val="00A7346A"/>
    <w:rsid w:val="00A845BC"/>
    <w:rsid w:val="00A91BB4"/>
    <w:rsid w:val="00A924E9"/>
    <w:rsid w:val="00A94020"/>
    <w:rsid w:val="00AA4393"/>
    <w:rsid w:val="00AB1CA6"/>
    <w:rsid w:val="00AD14E0"/>
    <w:rsid w:val="00AD173B"/>
    <w:rsid w:val="00AD187B"/>
    <w:rsid w:val="00AD4192"/>
    <w:rsid w:val="00AD4636"/>
    <w:rsid w:val="00AE282D"/>
    <w:rsid w:val="00AE7DED"/>
    <w:rsid w:val="00AF58E1"/>
    <w:rsid w:val="00B06DD2"/>
    <w:rsid w:val="00B132C7"/>
    <w:rsid w:val="00B14024"/>
    <w:rsid w:val="00B147A7"/>
    <w:rsid w:val="00B200A5"/>
    <w:rsid w:val="00B20D38"/>
    <w:rsid w:val="00B241D2"/>
    <w:rsid w:val="00B33505"/>
    <w:rsid w:val="00B336CD"/>
    <w:rsid w:val="00B40A8E"/>
    <w:rsid w:val="00B44A78"/>
    <w:rsid w:val="00B4738A"/>
    <w:rsid w:val="00B612B2"/>
    <w:rsid w:val="00B64C66"/>
    <w:rsid w:val="00B64F04"/>
    <w:rsid w:val="00B72C75"/>
    <w:rsid w:val="00B80F74"/>
    <w:rsid w:val="00B95EC5"/>
    <w:rsid w:val="00B96AA1"/>
    <w:rsid w:val="00BA503B"/>
    <w:rsid w:val="00BA543E"/>
    <w:rsid w:val="00BA56D2"/>
    <w:rsid w:val="00BA7DF1"/>
    <w:rsid w:val="00BB1669"/>
    <w:rsid w:val="00BD21C0"/>
    <w:rsid w:val="00BD773C"/>
    <w:rsid w:val="00BE185C"/>
    <w:rsid w:val="00BE1A28"/>
    <w:rsid w:val="00BE2B03"/>
    <w:rsid w:val="00BE732A"/>
    <w:rsid w:val="00BF23C7"/>
    <w:rsid w:val="00BF4C08"/>
    <w:rsid w:val="00BF7A15"/>
    <w:rsid w:val="00C163B8"/>
    <w:rsid w:val="00C20939"/>
    <w:rsid w:val="00C23C05"/>
    <w:rsid w:val="00C329D7"/>
    <w:rsid w:val="00C32AB5"/>
    <w:rsid w:val="00C32D21"/>
    <w:rsid w:val="00C33C51"/>
    <w:rsid w:val="00C45278"/>
    <w:rsid w:val="00C54E4E"/>
    <w:rsid w:val="00C60DE6"/>
    <w:rsid w:val="00C62B9D"/>
    <w:rsid w:val="00C62D8D"/>
    <w:rsid w:val="00C64DFF"/>
    <w:rsid w:val="00C7011C"/>
    <w:rsid w:val="00C732CF"/>
    <w:rsid w:val="00C76F69"/>
    <w:rsid w:val="00C83E8D"/>
    <w:rsid w:val="00C854D2"/>
    <w:rsid w:val="00C865E2"/>
    <w:rsid w:val="00C90570"/>
    <w:rsid w:val="00C9084A"/>
    <w:rsid w:val="00C954BA"/>
    <w:rsid w:val="00CA0DE5"/>
    <w:rsid w:val="00CB712D"/>
    <w:rsid w:val="00CC1AB6"/>
    <w:rsid w:val="00CC6602"/>
    <w:rsid w:val="00CD1A2D"/>
    <w:rsid w:val="00CD1CAF"/>
    <w:rsid w:val="00CE1F87"/>
    <w:rsid w:val="00CE688B"/>
    <w:rsid w:val="00CE76CA"/>
    <w:rsid w:val="00CF2F78"/>
    <w:rsid w:val="00D0399E"/>
    <w:rsid w:val="00D044D6"/>
    <w:rsid w:val="00D05A58"/>
    <w:rsid w:val="00D14587"/>
    <w:rsid w:val="00D15A50"/>
    <w:rsid w:val="00D15AE6"/>
    <w:rsid w:val="00D160DD"/>
    <w:rsid w:val="00D17091"/>
    <w:rsid w:val="00D174BC"/>
    <w:rsid w:val="00D22A43"/>
    <w:rsid w:val="00D275C6"/>
    <w:rsid w:val="00D3183B"/>
    <w:rsid w:val="00D3460E"/>
    <w:rsid w:val="00D405C9"/>
    <w:rsid w:val="00D4292F"/>
    <w:rsid w:val="00D4725B"/>
    <w:rsid w:val="00D64B85"/>
    <w:rsid w:val="00D64F19"/>
    <w:rsid w:val="00D82BEB"/>
    <w:rsid w:val="00D839CA"/>
    <w:rsid w:val="00D86BBF"/>
    <w:rsid w:val="00DA7292"/>
    <w:rsid w:val="00DB1DCD"/>
    <w:rsid w:val="00DC4F2C"/>
    <w:rsid w:val="00DD2191"/>
    <w:rsid w:val="00E015B8"/>
    <w:rsid w:val="00E07469"/>
    <w:rsid w:val="00E1012A"/>
    <w:rsid w:val="00E1025B"/>
    <w:rsid w:val="00E12AE5"/>
    <w:rsid w:val="00E13A7C"/>
    <w:rsid w:val="00E15046"/>
    <w:rsid w:val="00E178E6"/>
    <w:rsid w:val="00E31822"/>
    <w:rsid w:val="00E32B4C"/>
    <w:rsid w:val="00E33783"/>
    <w:rsid w:val="00E416AC"/>
    <w:rsid w:val="00E41BC2"/>
    <w:rsid w:val="00E4388F"/>
    <w:rsid w:val="00E47225"/>
    <w:rsid w:val="00E52B61"/>
    <w:rsid w:val="00E5549D"/>
    <w:rsid w:val="00E56243"/>
    <w:rsid w:val="00E57811"/>
    <w:rsid w:val="00E61B66"/>
    <w:rsid w:val="00E658ED"/>
    <w:rsid w:val="00E67F43"/>
    <w:rsid w:val="00E7443C"/>
    <w:rsid w:val="00E81328"/>
    <w:rsid w:val="00E828CD"/>
    <w:rsid w:val="00E84302"/>
    <w:rsid w:val="00E92A4C"/>
    <w:rsid w:val="00E93A58"/>
    <w:rsid w:val="00E95751"/>
    <w:rsid w:val="00EA03B0"/>
    <w:rsid w:val="00EA5E24"/>
    <w:rsid w:val="00EB5D89"/>
    <w:rsid w:val="00EC0462"/>
    <w:rsid w:val="00EC07A1"/>
    <w:rsid w:val="00EC294B"/>
    <w:rsid w:val="00EC677D"/>
    <w:rsid w:val="00ED6F41"/>
    <w:rsid w:val="00ED6F46"/>
    <w:rsid w:val="00EE16F0"/>
    <w:rsid w:val="00EE431D"/>
    <w:rsid w:val="00EE4EC4"/>
    <w:rsid w:val="00EE55F0"/>
    <w:rsid w:val="00EE756F"/>
    <w:rsid w:val="00EF5AD6"/>
    <w:rsid w:val="00F03072"/>
    <w:rsid w:val="00F1003D"/>
    <w:rsid w:val="00F14AE2"/>
    <w:rsid w:val="00F2561C"/>
    <w:rsid w:val="00F34F30"/>
    <w:rsid w:val="00F46029"/>
    <w:rsid w:val="00F512A6"/>
    <w:rsid w:val="00F53E52"/>
    <w:rsid w:val="00F553C7"/>
    <w:rsid w:val="00F664DF"/>
    <w:rsid w:val="00F7110D"/>
    <w:rsid w:val="00F73022"/>
    <w:rsid w:val="00F76289"/>
    <w:rsid w:val="00F83B00"/>
    <w:rsid w:val="00F93513"/>
    <w:rsid w:val="00F94333"/>
    <w:rsid w:val="00FB00D5"/>
    <w:rsid w:val="00FB00E6"/>
    <w:rsid w:val="00FB1361"/>
    <w:rsid w:val="00FB1CD6"/>
    <w:rsid w:val="00FB6845"/>
    <w:rsid w:val="00FC3F47"/>
    <w:rsid w:val="00FD4819"/>
    <w:rsid w:val="00FD4DBB"/>
    <w:rsid w:val="00FE0F71"/>
    <w:rsid w:val="00FE456F"/>
    <w:rsid w:val="00FF7DBF"/>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28759B"/>
  <w15:docId w15:val="{2DCACA92-660B-4635-AD8C-13281B958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74DED"/>
    <w:pPr>
      <w:jc w:val="both"/>
    </w:pPr>
    <w:rPr>
      <w:rFonts w:ascii="Arial" w:hAnsi="Arial"/>
      <w:sz w:val="24"/>
    </w:rPr>
  </w:style>
  <w:style w:type="paragraph" w:styleId="Titre1">
    <w:name w:val="heading 1"/>
    <w:basedOn w:val="Normal"/>
    <w:next w:val="Corpsdetexte"/>
    <w:autoRedefine/>
    <w:qFormat/>
    <w:rsid w:val="00235234"/>
    <w:pPr>
      <w:keepNext/>
      <w:keepLines/>
      <w:numPr>
        <w:numId w:val="14"/>
      </w:numPr>
      <w:pBdr>
        <w:bottom w:val="single" w:sz="4" w:space="1" w:color="auto"/>
      </w:pBdr>
      <w:tabs>
        <w:tab w:val="left" w:pos="567"/>
      </w:tabs>
      <w:spacing w:before="180" w:after="60"/>
      <w:outlineLvl w:val="0"/>
    </w:pPr>
    <w:rPr>
      <w:rFonts w:asciiTheme="majorHAnsi" w:hAnsiTheme="majorHAnsi" w:cs="Arial"/>
      <w:b/>
      <w:bCs/>
      <w:caps/>
      <w:kern w:val="32"/>
      <w:sz w:val="32"/>
      <w:szCs w:val="32"/>
    </w:rPr>
  </w:style>
  <w:style w:type="paragraph" w:styleId="Titre2">
    <w:name w:val="heading 2"/>
    <w:basedOn w:val="Normal"/>
    <w:next w:val="Normal"/>
    <w:link w:val="Titre2Car"/>
    <w:autoRedefine/>
    <w:qFormat/>
    <w:rsid w:val="00A26E71"/>
    <w:pPr>
      <w:keepNext/>
      <w:numPr>
        <w:ilvl w:val="1"/>
        <w:numId w:val="14"/>
      </w:numPr>
      <w:spacing w:before="120"/>
      <w:outlineLvl w:val="1"/>
    </w:pPr>
    <w:rPr>
      <w:rFonts w:asciiTheme="majorHAnsi" w:hAnsiTheme="majorHAnsi" w:cs="Arial"/>
      <w:b/>
      <w:bCs/>
      <w:iCs/>
      <w:sz w:val="28"/>
      <w:szCs w:val="28"/>
    </w:rPr>
  </w:style>
  <w:style w:type="paragraph" w:styleId="Titre3">
    <w:name w:val="heading 3"/>
    <w:basedOn w:val="Normal"/>
    <w:next w:val="Normal"/>
    <w:link w:val="Titre3Car"/>
    <w:qFormat/>
    <w:rsid w:val="006E5996"/>
    <w:pPr>
      <w:keepNext/>
      <w:numPr>
        <w:ilvl w:val="2"/>
        <w:numId w:val="14"/>
      </w:numPr>
      <w:spacing w:before="120" w:after="120"/>
      <w:outlineLvl w:val="2"/>
    </w:pPr>
    <w:rPr>
      <w:rFonts w:asciiTheme="majorHAnsi" w:hAnsiTheme="majorHAnsi" w:cs="Arial"/>
      <w:bCs/>
      <w:i/>
      <w:sz w:val="28"/>
      <w:szCs w:val="26"/>
    </w:rPr>
  </w:style>
  <w:style w:type="paragraph" w:styleId="Titre4">
    <w:name w:val="heading 4"/>
    <w:basedOn w:val="Normal"/>
    <w:next w:val="Normal"/>
    <w:qFormat/>
    <w:rsid w:val="00BE732A"/>
    <w:pPr>
      <w:keepNext/>
      <w:numPr>
        <w:ilvl w:val="3"/>
        <w:numId w:val="14"/>
      </w:numPr>
      <w:spacing w:before="240" w:after="60"/>
      <w:outlineLvl w:val="3"/>
    </w:pPr>
    <w:rPr>
      <w:rFonts w:asciiTheme="majorHAnsi" w:hAnsiTheme="majorHAnsi"/>
      <w:bCs/>
      <w:i/>
      <w:szCs w:val="28"/>
      <w:u w:val="single"/>
    </w:rPr>
  </w:style>
  <w:style w:type="paragraph" w:styleId="Titre5">
    <w:name w:val="heading 5"/>
    <w:basedOn w:val="Normal"/>
    <w:next w:val="Normal"/>
    <w:qFormat/>
    <w:rsid w:val="00AA4393"/>
    <w:pPr>
      <w:numPr>
        <w:ilvl w:val="4"/>
        <w:numId w:val="14"/>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4"/>
      </w:numPr>
      <w:spacing w:before="240" w:after="60"/>
      <w:outlineLvl w:val="5"/>
    </w:pPr>
    <w:rPr>
      <w:rFonts w:asciiTheme="majorHAnsi" w:hAnsiTheme="majorHAnsi"/>
      <w:b/>
      <w:bCs/>
      <w:szCs w:val="22"/>
    </w:rPr>
  </w:style>
  <w:style w:type="paragraph" w:styleId="Titre7">
    <w:name w:val="heading 7"/>
    <w:basedOn w:val="Normal"/>
    <w:next w:val="Normal"/>
    <w:qFormat/>
    <w:rsid w:val="00AA4393"/>
    <w:pPr>
      <w:numPr>
        <w:ilvl w:val="6"/>
        <w:numId w:val="14"/>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4"/>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4"/>
      </w:numPr>
      <w:spacing w:before="240" w:after="60"/>
      <w:outlineLvl w:val="8"/>
    </w:pPr>
    <w:rPr>
      <w:rFonts w:asciiTheme="majorHAnsi" w:hAnsiTheme="majorHAnsi" w:cs="Arial"/>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1"/>
      </w:numPr>
      <w:spacing w:line="360" w:lineRule="auto"/>
    </w:pPr>
  </w:style>
  <w:style w:type="paragraph" w:styleId="Corpsdetexte">
    <w:name w:val="Body Text"/>
    <w:basedOn w:val="Normal"/>
    <w:link w:val="CorpsdetexteCar"/>
    <w:rsid w:val="008E53F9"/>
    <w:pPr>
      <w:tabs>
        <w:tab w:val="left" w:pos="4395"/>
      </w:tabs>
      <w:spacing w:after="120"/>
      <w:ind w:left="567"/>
    </w:pPr>
  </w:style>
  <w:style w:type="paragraph" w:customStyle="1" w:styleId="Retraitnormal1">
    <w:name w:val="Retrait normal1"/>
    <w:basedOn w:val="Normal"/>
    <w:rsid w:val="00310160"/>
    <w:pPr>
      <w:numPr>
        <w:numId w:val="2"/>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uiPriority w:val="39"/>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pPr>
    <w:rPr>
      <w:iCs/>
    </w:rPr>
  </w:style>
  <w:style w:type="paragraph" w:customStyle="1" w:styleId="paragraphe2">
    <w:name w:val="paragraphe2"/>
    <w:basedOn w:val="Normal"/>
    <w:link w:val="paragraphe2Car"/>
    <w:rsid w:val="00753A51"/>
    <w:pPr>
      <w:ind w:left="851"/>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472C4" w:themeColor="accent1"/>
      </w:pBdr>
      <w:spacing w:after="300"/>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323E4F" w:themeColor="text2" w:themeShade="BF"/>
      <w:spacing w:val="5"/>
      <w:kern w:val="28"/>
      <w:sz w:val="52"/>
      <w:szCs w:val="52"/>
    </w:rPr>
  </w:style>
  <w:style w:type="paragraph" w:customStyle="1" w:styleId="Informations">
    <w:name w:val="Informations"/>
    <w:basedOn w:val="Retraitcorpsdetexte"/>
    <w:qFormat/>
    <w:rsid w:val="00645760"/>
    <w:pPr>
      <w:ind w:left="1418"/>
    </w:pPr>
    <w:rPr>
      <w:color w:val="8496B0" w:themeColor="text2" w:themeTint="99"/>
      <w:sz w:val="16"/>
    </w:rPr>
  </w:style>
  <w:style w:type="paragraph" w:styleId="TM5">
    <w:name w:val="toc 5"/>
    <w:basedOn w:val="Normal"/>
    <w:next w:val="Normal"/>
    <w:autoRedefine/>
    <w:uiPriority w:val="39"/>
    <w:rsid w:val="008E53F9"/>
    <w:pPr>
      <w:ind w:left="800"/>
    </w:pPr>
    <w:rPr>
      <w:sz w:val="18"/>
      <w:szCs w:val="18"/>
    </w:rPr>
  </w:style>
  <w:style w:type="paragraph" w:styleId="TM6">
    <w:name w:val="toc 6"/>
    <w:basedOn w:val="Normal"/>
    <w:next w:val="Normal"/>
    <w:autoRedefine/>
    <w:uiPriority w:val="39"/>
    <w:rsid w:val="008E53F9"/>
    <w:pPr>
      <w:ind w:left="1000"/>
    </w:pPr>
    <w:rPr>
      <w:sz w:val="18"/>
      <w:szCs w:val="18"/>
    </w:rPr>
  </w:style>
  <w:style w:type="paragraph" w:styleId="TM7">
    <w:name w:val="toc 7"/>
    <w:basedOn w:val="Normal"/>
    <w:next w:val="Normal"/>
    <w:autoRedefine/>
    <w:uiPriority w:val="39"/>
    <w:rsid w:val="008E53F9"/>
    <w:pPr>
      <w:ind w:left="1200"/>
    </w:pPr>
    <w:rPr>
      <w:sz w:val="18"/>
      <w:szCs w:val="18"/>
    </w:rPr>
  </w:style>
  <w:style w:type="paragraph" w:styleId="TM8">
    <w:name w:val="toc 8"/>
    <w:basedOn w:val="Normal"/>
    <w:next w:val="Normal"/>
    <w:autoRedefine/>
    <w:uiPriority w:val="39"/>
    <w:rsid w:val="008E53F9"/>
    <w:pPr>
      <w:ind w:left="1400"/>
    </w:pPr>
    <w:rPr>
      <w:sz w:val="18"/>
      <w:szCs w:val="18"/>
    </w:rPr>
  </w:style>
  <w:style w:type="paragraph" w:styleId="TM9">
    <w:name w:val="toc 9"/>
    <w:basedOn w:val="Normal"/>
    <w:next w:val="Normal"/>
    <w:autoRedefine/>
    <w:uiPriority w:val="39"/>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paragraph" w:styleId="Paragraphedeliste">
    <w:name w:val="List Paragraph"/>
    <w:basedOn w:val="Normal"/>
    <w:uiPriority w:val="34"/>
    <w:qFormat/>
    <w:rsid w:val="00C9084A"/>
    <w:pPr>
      <w:ind w:left="720"/>
      <w:contextualSpacing/>
    </w:pPr>
    <w:rPr>
      <w:lang w:val="fr-FR" w:eastAsia="fr-FR"/>
    </w:rPr>
  </w:style>
  <w:style w:type="paragraph" w:styleId="Notedebasdepage">
    <w:name w:val="footnote text"/>
    <w:basedOn w:val="Normal"/>
    <w:link w:val="NotedebasdepageCar"/>
    <w:rsid w:val="00D044D6"/>
    <w:pPr>
      <w:jc w:val="left"/>
    </w:pPr>
    <w:rPr>
      <w:sz w:val="20"/>
      <w:lang w:val="fr-FR" w:eastAsia="fr-FR"/>
    </w:rPr>
  </w:style>
  <w:style w:type="character" w:customStyle="1" w:styleId="NotedebasdepageCar">
    <w:name w:val="Note de bas de page Car"/>
    <w:basedOn w:val="Policepardfaut"/>
    <w:link w:val="Notedebasdepage"/>
    <w:rsid w:val="00D044D6"/>
    <w:rPr>
      <w:rFonts w:ascii="Arial" w:hAnsi="Arial"/>
      <w:lang w:val="fr-FR" w:eastAsia="fr-FR"/>
    </w:rPr>
  </w:style>
  <w:style w:type="character" w:styleId="Appelnotedebasdep">
    <w:name w:val="footnote reference"/>
    <w:basedOn w:val="Policepardfaut"/>
    <w:rsid w:val="00A924E9"/>
    <w:rPr>
      <w:vertAlign w:val="superscript"/>
    </w:rPr>
  </w:style>
  <w:style w:type="paragraph" w:styleId="Lgende">
    <w:name w:val="caption"/>
    <w:basedOn w:val="Normal"/>
    <w:next w:val="Normal"/>
    <w:unhideWhenUsed/>
    <w:qFormat/>
    <w:rsid w:val="00A924E9"/>
    <w:pPr>
      <w:spacing w:after="200"/>
    </w:pPr>
    <w:rPr>
      <w:i/>
      <w:iCs/>
      <w:color w:val="44546A" w:themeColor="text2"/>
      <w:sz w:val="18"/>
      <w:szCs w:val="18"/>
    </w:rPr>
  </w:style>
  <w:style w:type="character" w:styleId="Mentionnonrsolue">
    <w:name w:val="Unresolved Mention"/>
    <w:basedOn w:val="Policepardfaut"/>
    <w:uiPriority w:val="99"/>
    <w:semiHidden/>
    <w:unhideWhenUsed/>
    <w:rsid w:val="00A41BCB"/>
    <w:rPr>
      <w:color w:val="605E5C"/>
      <w:shd w:val="clear" w:color="auto" w:fill="E1DFDD"/>
    </w:rPr>
  </w:style>
  <w:style w:type="paragraph" w:styleId="Index1">
    <w:name w:val="index 1"/>
    <w:basedOn w:val="Normal"/>
    <w:next w:val="Normal"/>
    <w:autoRedefine/>
    <w:uiPriority w:val="99"/>
    <w:rsid w:val="00CE1F87"/>
    <w:pPr>
      <w:ind w:left="220" w:hanging="220"/>
      <w:jc w:val="left"/>
    </w:pPr>
    <w:rPr>
      <w:rFonts w:asciiTheme="minorHAnsi" w:hAnsiTheme="minorHAnsi"/>
      <w:sz w:val="18"/>
      <w:szCs w:val="18"/>
    </w:rPr>
  </w:style>
  <w:style w:type="paragraph" w:styleId="Index2">
    <w:name w:val="index 2"/>
    <w:basedOn w:val="Normal"/>
    <w:next w:val="Normal"/>
    <w:autoRedefine/>
    <w:uiPriority w:val="99"/>
    <w:rsid w:val="00CE1F87"/>
    <w:pPr>
      <w:ind w:left="440" w:hanging="220"/>
      <w:jc w:val="left"/>
    </w:pPr>
    <w:rPr>
      <w:rFonts w:asciiTheme="minorHAnsi" w:hAnsiTheme="minorHAnsi"/>
      <w:sz w:val="18"/>
      <w:szCs w:val="18"/>
    </w:rPr>
  </w:style>
  <w:style w:type="paragraph" w:styleId="Index3">
    <w:name w:val="index 3"/>
    <w:basedOn w:val="Normal"/>
    <w:next w:val="Normal"/>
    <w:autoRedefine/>
    <w:rsid w:val="00CE1F87"/>
    <w:pPr>
      <w:ind w:left="660" w:hanging="220"/>
      <w:jc w:val="left"/>
    </w:pPr>
    <w:rPr>
      <w:rFonts w:asciiTheme="minorHAnsi" w:hAnsiTheme="minorHAnsi"/>
      <w:sz w:val="18"/>
      <w:szCs w:val="18"/>
    </w:rPr>
  </w:style>
  <w:style w:type="paragraph" w:styleId="Index4">
    <w:name w:val="index 4"/>
    <w:basedOn w:val="Normal"/>
    <w:next w:val="Normal"/>
    <w:autoRedefine/>
    <w:rsid w:val="00CE1F87"/>
    <w:pPr>
      <w:ind w:left="880" w:hanging="220"/>
      <w:jc w:val="left"/>
    </w:pPr>
    <w:rPr>
      <w:rFonts w:asciiTheme="minorHAnsi" w:hAnsiTheme="minorHAnsi"/>
      <w:sz w:val="18"/>
      <w:szCs w:val="18"/>
    </w:rPr>
  </w:style>
  <w:style w:type="paragraph" w:styleId="Index5">
    <w:name w:val="index 5"/>
    <w:basedOn w:val="Normal"/>
    <w:next w:val="Normal"/>
    <w:autoRedefine/>
    <w:rsid w:val="00CE1F87"/>
    <w:pPr>
      <w:ind w:left="1100" w:hanging="220"/>
      <w:jc w:val="left"/>
    </w:pPr>
    <w:rPr>
      <w:rFonts w:asciiTheme="minorHAnsi" w:hAnsiTheme="minorHAnsi"/>
      <w:sz w:val="18"/>
      <w:szCs w:val="18"/>
    </w:rPr>
  </w:style>
  <w:style w:type="paragraph" w:styleId="Index6">
    <w:name w:val="index 6"/>
    <w:basedOn w:val="Normal"/>
    <w:next w:val="Normal"/>
    <w:autoRedefine/>
    <w:rsid w:val="00CE1F87"/>
    <w:pPr>
      <w:ind w:left="1320" w:hanging="220"/>
      <w:jc w:val="left"/>
    </w:pPr>
    <w:rPr>
      <w:rFonts w:asciiTheme="minorHAnsi" w:hAnsiTheme="minorHAnsi"/>
      <w:sz w:val="18"/>
      <w:szCs w:val="18"/>
    </w:rPr>
  </w:style>
  <w:style w:type="paragraph" w:styleId="Index7">
    <w:name w:val="index 7"/>
    <w:basedOn w:val="Normal"/>
    <w:next w:val="Normal"/>
    <w:autoRedefine/>
    <w:rsid w:val="00CE1F87"/>
    <w:pPr>
      <w:ind w:left="1540" w:hanging="220"/>
      <w:jc w:val="left"/>
    </w:pPr>
    <w:rPr>
      <w:rFonts w:asciiTheme="minorHAnsi" w:hAnsiTheme="minorHAnsi"/>
      <w:sz w:val="18"/>
      <w:szCs w:val="18"/>
    </w:rPr>
  </w:style>
  <w:style w:type="paragraph" w:styleId="Index8">
    <w:name w:val="index 8"/>
    <w:basedOn w:val="Normal"/>
    <w:next w:val="Normal"/>
    <w:autoRedefine/>
    <w:rsid w:val="00CE1F87"/>
    <w:pPr>
      <w:ind w:left="1760" w:hanging="220"/>
      <w:jc w:val="left"/>
    </w:pPr>
    <w:rPr>
      <w:rFonts w:asciiTheme="minorHAnsi" w:hAnsiTheme="minorHAnsi"/>
      <w:sz w:val="18"/>
      <w:szCs w:val="18"/>
    </w:rPr>
  </w:style>
  <w:style w:type="paragraph" w:styleId="Index9">
    <w:name w:val="index 9"/>
    <w:basedOn w:val="Normal"/>
    <w:next w:val="Normal"/>
    <w:autoRedefine/>
    <w:rsid w:val="00CE1F87"/>
    <w:pPr>
      <w:ind w:left="1980" w:hanging="220"/>
      <w:jc w:val="left"/>
    </w:pPr>
    <w:rPr>
      <w:rFonts w:asciiTheme="minorHAnsi" w:hAnsiTheme="minorHAnsi"/>
      <w:sz w:val="18"/>
      <w:szCs w:val="18"/>
    </w:rPr>
  </w:style>
  <w:style w:type="paragraph" w:styleId="Titreindex">
    <w:name w:val="index heading"/>
    <w:basedOn w:val="Normal"/>
    <w:next w:val="Index1"/>
    <w:uiPriority w:val="99"/>
    <w:rsid w:val="00CE1F87"/>
    <w:pPr>
      <w:pBdr>
        <w:top w:val="single" w:sz="12" w:space="0" w:color="auto"/>
      </w:pBdr>
      <w:spacing w:before="360" w:after="240"/>
      <w:jc w:val="left"/>
    </w:pPr>
    <w:rPr>
      <w:rFonts w:asciiTheme="minorHAnsi" w:hAnsiTheme="minorHAnsi"/>
      <w:b/>
      <w:bCs/>
      <w:i/>
      <w:iCs/>
      <w:sz w:val="26"/>
      <w:szCs w:val="26"/>
    </w:rPr>
  </w:style>
  <w:style w:type="character" w:styleId="Lienhypertextesuivivisit">
    <w:name w:val="FollowedHyperlink"/>
    <w:basedOn w:val="Policepardfaut"/>
    <w:rsid w:val="00E5549D"/>
    <w:rPr>
      <w:color w:val="954F72" w:themeColor="followedHyperlink"/>
      <w:u w:val="single"/>
    </w:rPr>
  </w:style>
  <w:style w:type="character" w:customStyle="1" w:styleId="Titre2Car">
    <w:name w:val="Titre 2 Car"/>
    <w:basedOn w:val="Policepardfaut"/>
    <w:link w:val="Titre2"/>
    <w:rsid w:val="00752971"/>
    <w:rPr>
      <w:rFonts w:asciiTheme="majorHAnsi" w:hAnsiTheme="majorHAnsi" w:cs="Arial"/>
      <w:b/>
      <w:bCs/>
      <w:iCs/>
      <w:sz w:val="28"/>
      <w:szCs w:val="28"/>
    </w:rPr>
  </w:style>
  <w:style w:type="character" w:customStyle="1" w:styleId="Titre3Car">
    <w:name w:val="Titre 3 Car"/>
    <w:basedOn w:val="Policepardfaut"/>
    <w:link w:val="Titre3"/>
    <w:rsid w:val="006E5996"/>
    <w:rPr>
      <w:rFonts w:asciiTheme="majorHAnsi" w:hAnsiTheme="majorHAnsi" w:cs="Arial"/>
      <w:bCs/>
      <w:i/>
      <w:sz w:val="28"/>
      <w:szCs w:val="26"/>
    </w:rPr>
  </w:style>
  <w:style w:type="paragraph" w:customStyle="1" w:styleId="Code">
    <w:name w:val="Code"/>
    <w:basedOn w:val="Normal"/>
    <w:qFormat/>
    <w:rsid w:val="007A56AC"/>
    <w:pPr>
      <w:pBdr>
        <w:top w:val="single" w:sz="8" w:space="1" w:color="auto"/>
        <w:left w:val="single" w:sz="8" w:space="4" w:color="auto"/>
        <w:bottom w:val="single" w:sz="8" w:space="1" w:color="auto"/>
        <w:right w:val="single" w:sz="8" w:space="4" w:color="auto"/>
      </w:pBdr>
      <w:shd w:val="clear" w:color="auto" w:fill="FFFFFF" w:themeFill="background1"/>
      <w:spacing w:line="285" w:lineRule="atLeast"/>
      <w:jc w:val="left"/>
    </w:pPr>
    <w:rPr>
      <w:rFonts w:ascii="Fira Code" w:hAnsi="Fira Code" w:cs="Fira Code"/>
      <w:color w:val="000000" w:themeColor="text1"/>
      <w:sz w:val="21"/>
      <w:szCs w:val="21"/>
      <w:lang w:val="en-US"/>
    </w:rPr>
  </w:style>
  <w:style w:type="paragraph" w:customStyle="1" w:styleId="Comment">
    <w:name w:val="Comment"/>
    <w:basedOn w:val="Code"/>
    <w:qFormat/>
    <w:rsid w:val="00CC1AB6"/>
    <w:rPr>
      <w:color w:val="808080" w:themeColor="background1" w:themeShade="80"/>
    </w:rPr>
  </w:style>
  <w:style w:type="paragraph" w:styleId="Tabledesrfrencesjuridiques">
    <w:name w:val="table of authorities"/>
    <w:basedOn w:val="Normal"/>
    <w:next w:val="Normal"/>
    <w:rsid w:val="00CC6602"/>
    <w:pPr>
      <w:ind w:left="220" w:hanging="220"/>
      <w:jc w:val="left"/>
    </w:pPr>
    <w:rPr>
      <w:rFonts w:asciiTheme="minorHAnsi" w:hAnsiTheme="minorHAnsi"/>
      <w:sz w:val="20"/>
    </w:rPr>
  </w:style>
  <w:style w:type="paragraph" w:styleId="TitreTR">
    <w:name w:val="toa heading"/>
    <w:basedOn w:val="Normal"/>
    <w:next w:val="Normal"/>
    <w:rsid w:val="00CC6602"/>
    <w:pPr>
      <w:spacing w:before="240" w:after="120"/>
      <w:jc w:val="left"/>
    </w:pPr>
    <w:rPr>
      <w:rFonts w:asciiTheme="minorHAnsi" w:hAnsiTheme="minorHAnsi" w:cs="Arial"/>
      <w:b/>
      <w:bCs/>
      <w:caps/>
      <w:sz w:val="20"/>
    </w:rPr>
  </w:style>
  <w:style w:type="paragraph" w:styleId="PrformatHTML">
    <w:name w:val="HTML Preformatted"/>
    <w:basedOn w:val="Normal"/>
    <w:link w:val="PrformatHTMLCar"/>
    <w:uiPriority w:val="99"/>
    <w:unhideWhenUsed/>
    <w:rsid w:val="00DA7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rPr>
  </w:style>
  <w:style w:type="character" w:customStyle="1" w:styleId="PrformatHTMLCar">
    <w:name w:val="Préformaté HTML Car"/>
    <w:basedOn w:val="Policepardfaut"/>
    <w:link w:val="PrformatHTML"/>
    <w:uiPriority w:val="99"/>
    <w:rsid w:val="00DA7292"/>
    <w:rPr>
      <w:rFonts w:ascii="Courier New" w:hAnsi="Courier New" w:cs="Courier New"/>
    </w:rPr>
  </w:style>
  <w:style w:type="character" w:styleId="CodeHTML">
    <w:name w:val="HTML Code"/>
    <w:basedOn w:val="Policepardfaut"/>
    <w:uiPriority w:val="99"/>
    <w:unhideWhenUsed/>
    <w:rsid w:val="00DA7292"/>
    <w:rPr>
      <w:rFonts w:ascii="Courier New" w:eastAsia="Times New Roman" w:hAnsi="Courier New" w:cs="Courier New"/>
      <w:sz w:val="20"/>
      <w:szCs w:val="20"/>
    </w:rPr>
  </w:style>
  <w:style w:type="character" w:customStyle="1" w:styleId="token">
    <w:name w:val="token"/>
    <w:basedOn w:val="Policepardfaut"/>
    <w:rsid w:val="00DA7292"/>
  </w:style>
  <w:style w:type="character" w:customStyle="1" w:styleId="hljs-builtin">
    <w:name w:val="hljs-built_in"/>
    <w:basedOn w:val="Policepardfaut"/>
    <w:rsid w:val="007257D8"/>
  </w:style>
  <w:style w:type="paragraph" w:styleId="Tabledesillustrations">
    <w:name w:val="table of figures"/>
    <w:basedOn w:val="Normal"/>
    <w:next w:val="Normal"/>
    <w:uiPriority w:val="99"/>
    <w:rsid w:val="00A34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8193">
      <w:bodyDiv w:val="1"/>
      <w:marLeft w:val="0"/>
      <w:marRight w:val="0"/>
      <w:marTop w:val="0"/>
      <w:marBottom w:val="0"/>
      <w:divBdr>
        <w:top w:val="none" w:sz="0" w:space="0" w:color="auto"/>
        <w:left w:val="none" w:sz="0" w:space="0" w:color="auto"/>
        <w:bottom w:val="none" w:sz="0" w:space="0" w:color="auto"/>
        <w:right w:val="none" w:sz="0" w:space="0" w:color="auto"/>
      </w:divBdr>
      <w:divsChild>
        <w:div w:id="160658310">
          <w:marLeft w:val="0"/>
          <w:marRight w:val="0"/>
          <w:marTop w:val="0"/>
          <w:marBottom w:val="0"/>
          <w:divBdr>
            <w:top w:val="none" w:sz="0" w:space="0" w:color="auto"/>
            <w:left w:val="none" w:sz="0" w:space="0" w:color="auto"/>
            <w:bottom w:val="none" w:sz="0" w:space="0" w:color="auto"/>
            <w:right w:val="none" w:sz="0" w:space="0" w:color="auto"/>
          </w:divBdr>
          <w:divsChild>
            <w:div w:id="10858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0578">
      <w:bodyDiv w:val="1"/>
      <w:marLeft w:val="0"/>
      <w:marRight w:val="0"/>
      <w:marTop w:val="0"/>
      <w:marBottom w:val="0"/>
      <w:divBdr>
        <w:top w:val="none" w:sz="0" w:space="0" w:color="auto"/>
        <w:left w:val="none" w:sz="0" w:space="0" w:color="auto"/>
        <w:bottom w:val="none" w:sz="0" w:space="0" w:color="auto"/>
        <w:right w:val="none" w:sz="0" w:space="0" w:color="auto"/>
      </w:divBdr>
      <w:divsChild>
        <w:div w:id="1042248178">
          <w:marLeft w:val="0"/>
          <w:marRight w:val="0"/>
          <w:marTop w:val="0"/>
          <w:marBottom w:val="0"/>
          <w:divBdr>
            <w:top w:val="none" w:sz="0" w:space="0" w:color="auto"/>
            <w:left w:val="none" w:sz="0" w:space="0" w:color="auto"/>
            <w:bottom w:val="none" w:sz="0" w:space="0" w:color="auto"/>
            <w:right w:val="none" w:sz="0" w:space="0" w:color="auto"/>
          </w:divBdr>
          <w:divsChild>
            <w:div w:id="267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8669">
      <w:bodyDiv w:val="1"/>
      <w:marLeft w:val="0"/>
      <w:marRight w:val="0"/>
      <w:marTop w:val="0"/>
      <w:marBottom w:val="0"/>
      <w:divBdr>
        <w:top w:val="none" w:sz="0" w:space="0" w:color="auto"/>
        <w:left w:val="none" w:sz="0" w:space="0" w:color="auto"/>
        <w:bottom w:val="none" w:sz="0" w:space="0" w:color="auto"/>
        <w:right w:val="none" w:sz="0" w:space="0" w:color="auto"/>
      </w:divBdr>
      <w:divsChild>
        <w:div w:id="1184245105">
          <w:marLeft w:val="0"/>
          <w:marRight w:val="0"/>
          <w:marTop w:val="0"/>
          <w:marBottom w:val="0"/>
          <w:divBdr>
            <w:top w:val="none" w:sz="0" w:space="0" w:color="auto"/>
            <w:left w:val="none" w:sz="0" w:space="0" w:color="auto"/>
            <w:bottom w:val="none" w:sz="0" w:space="0" w:color="auto"/>
            <w:right w:val="none" w:sz="0" w:space="0" w:color="auto"/>
          </w:divBdr>
          <w:divsChild>
            <w:div w:id="1734506165">
              <w:marLeft w:val="0"/>
              <w:marRight w:val="0"/>
              <w:marTop w:val="0"/>
              <w:marBottom w:val="0"/>
              <w:divBdr>
                <w:top w:val="none" w:sz="0" w:space="0" w:color="auto"/>
                <w:left w:val="none" w:sz="0" w:space="0" w:color="auto"/>
                <w:bottom w:val="none" w:sz="0" w:space="0" w:color="auto"/>
                <w:right w:val="none" w:sz="0" w:space="0" w:color="auto"/>
              </w:divBdr>
            </w:div>
            <w:div w:id="8848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7518">
      <w:bodyDiv w:val="1"/>
      <w:marLeft w:val="0"/>
      <w:marRight w:val="0"/>
      <w:marTop w:val="0"/>
      <w:marBottom w:val="0"/>
      <w:divBdr>
        <w:top w:val="none" w:sz="0" w:space="0" w:color="auto"/>
        <w:left w:val="none" w:sz="0" w:space="0" w:color="auto"/>
        <w:bottom w:val="none" w:sz="0" w:space="0" w:color="auto"/>
        <w:right w:val="none" w:sz="0" w:space="0" w:color="auto"/>
      </w:divBdr>
      <w:divsChild>
        <w:div w:id="223806941">
          <w:marLeft w:val="0"/>
          <w:marRight w:val="0"/>
          <w:marTop w:val="0"/>
          <w:marBottom w:val="0"/>
          <w:divBdr>
            <w:top w:val="none" w:sz="0" w:space="0" w:color="auto"/>
            <w:left w:val="none" w:sz="0" w:space="0" w:color="auto"/>
            <w:bottom w:val="none" w:sz="0" w:space="0" w:color="auto"/>
            <w:right w:val="none" w:sz="0" w:space="0" w:color="auto"/>
          </w:divBdr>
          <w:divsChild>
            <w:div w:id="118216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6806">
      <w:bodyDiv w:val="1"/>
      <w:marLeft w:val="0"/>
      <w:marRight w:val="0"/>
      <w:marTop w:val="0"/>
      <w:marBottom w:val="0"/>
      <w:divBdr>
        <w:top w:val="none" w:sz="0" w:space="0" w:color="auto"/>
        <w:left w:val="none" w:sz="0" w:space="0" w:color="auto"/>
        <w:bottom w:val="none" w:sz="0" w:space="0" w:color="auto"/>
        <w:right w:val="none" w:sz="0" w:space="0" w:color="auto"/>
      </w:divBdr>
      <w:divsChild>
        <w:div w:id="1563101859">
          <w:marLeft w:val="0"/>
          <w:marRight w:val="0"/>
          <w:marTop w:val="0"/>
          <w:marBottom w:val="0"/>
          <w:divBdr>
            <w:top w:val="none" w:sz="0" w:space="0" w:color="auto"/>
            <w:left w:val="none" w:sz="0" w:space="0" w:color="auto"/>
            <w:bottom w:val="none" w:sz="0" w:space="0" w:color="auto"/>
            <w:right w:val="none" w:sz="0" w:space="0" w:color="auto"/>
          </w:divBdr>
          <w:divsChild>
            <w:div w:id="1223179105">
              <w:marLeft w:val="0"/>
              <w:marRight w:val="0"/>
              <w:marTop w:val="0"/>
              <w:marBottom w:val="0"/>
              <w:divBdr>
                <w:top w:val="none" w:sz="0" w:space="0" w:color="auto"/>
                <w:left w:val="none" w:sz="0" w:space="0" w:color="auto"/>
                <w:bottom w:val="none" w:sz="0" w:space="0" w:color="auto"/>
                <w:right w:val="none" w:sz="0" w:space="0" w:color="auto"/>
              </w:divBdr>
            </w:div>
            <w:div w:id="414739925">
              <w:marLeft w:val="0"/>
              <w:marRight w:val="0"/>
              <w:marTop w:val="0"/>
              <w:marBottom w:val="0"/>
              <w:divBdr>
                <w:top w:val="none" w:sz="0" w:space="0" w:color="auto"/>
                <w:left w:val="none" w:sz="0" w:space="0" w:color="auto"/>
                <w:bottom w:val="none" w:sz="0" w:space="0" w:color="auto"/>
                <w:right w:val="none" w:sz="0" w:space="0" w:color="auto"/>
              </w:divBdr>
            </w:div>
            <w:div w:id="1008171531">
              <w:marLeft w:val="0"/>
              <w:marRight w:val="0"/>
              <w:marTop w:val="0"/>
              <w:marBottom w:val="0"/>
              <w:divBdr>
                <w:top w:val="none" w:sz="0" w:space="0" w:color="auto"/>
                <w:left w:val="none" w:sz="0" w:space="0" w:color="auto"/>
                <w:bottom w:val="none" w:sz="0" w:space="0" w:color="auto"/>
                <w:right w:val="none" w:sz="0" w:space="0" w:color="auto"/>
              </w:divBdr>
            </w:div>
            <w:div w:id="893467529">
              <w:marLeft w:val="0"/>
              <w:marRight w:val="0"/>
              <w:marTop w:val="0"/>
              <w:marBottom w:val="0"/>
              <w:divBdr>
                <w:top w:val="none" w:sz="0" w:space="0" w:color="auto"/>
                <w:left w:val="none" w:sz="0" w:space="0" w:color="auto"/>
                <w:bottom w:val="none" w:sz="0" w:space="0" w:color="auto"/>
                <w:right w:val="none" w:sz="0" w:space="0" w:color="auto"/>
              </w:divBdr>
            </w:div>
            <w:div w:id="88963260">
              <w:marLeft w:val="0"/>
              <w:marRight w:val="0"/>
              <w:marTop w:val="0"/>
              <w:marBottom w:val="0"/>
              <w:divBdr>
                <w:top w:val="none" w:sz="0" w:space="0" w:color="auto"/>
                <w:left w:val="none" w:sz="0" w:space="0" w:color="auto"/>
                <w:bottom w:val="none" w:sz="0" w:space="0" w:color="auto"/>
                <w:right w:val="none" w:sz="0" w:space="0" w:color="auto"/>
              </w:divBdr>
            </w:div>
            <w:div w:id="51202023">
              <w:marLeft w:val="0"/>
              <w:marRight w:val="0"/>
              <w:marTop w:val="0"/>
              <w:marBottom w:val="0"/>
              <w:divBdr>
                <w:top w:val="none" w:sz="0" w:space="0" w:color="auto"/>
                <w:left w:val="none" w:sz="0" w:space="0" w:color="auto"/>
                <w:bottom w:val="none" w:sz="0" w:space="0" w:color="auto"/>
                <w:right w:val="none" w:sz="0" w:space="0" w:color="auto"/>
              </w:divBdr>
            </w:div>
            <w:div w:id="2091850917">
              <w:marLeft w:val="0"/>
              <w:marRight w:val="0"/>
              <w:marTop w:val="0"/>
              <w:marBottom w:val="0"/>
              <w:divBdr>
                <w:top w:val="none" w:sz="0" w:space="0" w:color="auto"/>
                <w:left w:val="none" w:sz="0" w:space="0" w:color="auto"/>
                <w:bottom w:val="none" w:sz="0" w:space="0" w:color="auto"/>
                <w:right w:val="none" w:sz="0" w:space="0" w:color="auto"/>
              </w:divBdr>
            </w:div>
            <w:div w:id="86581149">
              <w:marLeft w:val="0"/>
              <w:marRight w:val="0"/>
              <w:marTop w:val="0"/>
              <w:marBottom w:val="0"/>
              <w:divBdr>
                <w:top w:val="none" w:sz="0" w:space="0" w:color="auto"/>
                <w:left w:val="none" w:sz="0" w:space="0" w:color="auto"/>
                <w:bottom w:val="none" w:sz="0" w:space="0" w:color="auto"/>
                <w:right w:val="none" w:sz="0" w:space="0" w:color="auto"/>
              </w:divBdr>
            </w:div>
            <w:div w:id="1255673247">
              <w:marLeft w:val="0"/>
              <w:marRight w:val="0"/>
              <w:marTop w:val="0"/>
              <w:marBottom w:val="0"/>
              <w:divBdr>
                <w:top w:val="none" w:sz="0" w:space="0" w:color="auto"/>
                <w:left w:val="none" w:sz="0" w:space="0" w:color="auto"/>
                <w:bottom w:val="none" w:sz="0" w:space="0" w:color="auto"/>
                <w:right w:val="none" w:sz="0" w:space="0" w:color="auto"/>
              </w:divBdr>
            </w:div>
            <w:div w:id="246617940">
              <w:marLeft w:val="0"/>
              <w:marRight w:val="0"/>
              <w:marTop w:val="0"/>
              <w:marBottom w:val="0"/>
              <w:divBdr>
                <w:top w:val="none" w:sz="0" w:space="0" w:color="auto"/>
                <w:left w:val="none" w:sz="0" w:space="0" w:color="auto"/>
                <w:bottom w:val="none" w:sz="0" w:space="0" w:color="auto"/>
                <w:right w:val="none" w:sz="0" w:space="0" w:color="auto"/>
              </w:divBdr>
            </w:div>
            <w:div w:id="2146313713">
              <w:marLeft w:val="0"/>
              <w:marRight w:val="0"/>
              <w:marTop w:val="0"/>
              <w:marBottom w:val="0"/>
              <w:divBdr>
                <w:top w:val="none" w:sz="0" w:space="0" w:color="auto"/>
                <w:left w:val="none" w:sz="0" w:space="0" w:color="auto"/>
                <w:bottom w:val="none" w:sz="0" w:space="0" w:color="auto"/>
                <w:right w:val="none" w:sz="0" w:space="0" w:color="auto"/>
              </w:divBdr>
            </w:div>
            <w:div w:id="500974300">
              <w:marLeft w:val="0"/>
              <w:marRight w:val="0"/>
              <w:marTop w:val="0"/>
              <w:marBottom w:val="0"/>
              <w:divBdr>
                <w:top w:val="none" w:sz="0" w:space="0" w:color="auto"/>
                <w:left w:val="none" w:sz="0" w:space="0" w:color="auto"/>
                <w:bottom w:val="none" w:sz="0" w:space="0" w:color="auto"/>
                <w:right w:val="none" w:sz="0" w:space="0" w:color="auto"/>
              </w:divBdr>
            </w:div>
            <w:div w:id="349721740">
              <w:marLeft w:val="0"/>
              <w:marRight w:val="0"/>
              <w:marTop w:val="0"/>
              <w:marBottom w:val="0"/>
              <w:divBdr>
                <w:top w:val="none" w:sz="0" w:space="0" w:color="auto"/>
                <w:left w:val="none" w:sz="0" w:space="0" w:color="auto"/>
                <w:bottom w:val="none" w:sz="0" w:space="0" w:color="auto"/>
                <w:right w:val="none" w:sz="0" w:space="0" w:color="auto"/>
              </w:divBdr>
            </w:div>
            <w:div w:id="721901780">
              <w:marLeft w:val="0"/>
              <w:marRight w:val="0"/>
              <w:marTop w:val="0"/>
              <w:marBottom w:val="0"/>
              <w:divBdr>
                <w:top w:val="none" w:sz="0" w:space="0" w:color="auto"/>
                <w:left w:val="none" w:sz="0" w:space="0" w:color="auto"/>
                <w:bottom w:val="none" w:sz="0" w:space="0" w:color="auto"/>
                <w:right w:val="none" w:sz="0" w:space="0" w:color="auto"/>
              </w:divBdr>
            </w:div>
            <w:div w:id="1465268460">
              <w:marLeft w:val="0"/>
              <w:marRight w:val="0"/>
              <w:marTop w:val="0"/>
              <w:marBottom w:val="0"/>
              <w:divBdr>
                <w:top w:val="none" w:sz="0" w:space="0" w:color="auto"/>
                <w:left w:val="none" w:sz="0" w:space="0" w:color="auto"/>
                <w:bottom w:val="none" w:sz="0" w:space="0" w:color="auto"/>
                <w:right w:val="none" w:sz="0" w:space="0" w:color="auto"/>
              </w:divBdr>
            </w:div>
            <w:div w:id="1484657117">
              <w:marLeft w:val="0"/>
              <w:marRight w:val="0"/>
              <w:marTop w:val="0"/>
              <w:marBottom w:val="0"/>
              <w:divBdr>
                <w:top w:val="none" w:sz="0" w:space="0" w:color="auto"/>
                <w:left w:val="none" w:sz="0" w:space="0" w:color="auto"/>
                <w:bottom w:val="none" w:sz="0" w:space="0" w:color="auto"/>
                <w:right w:val="none" w:sz="0" w:space="0" w:color="auto"/>
              </w:divBdr>
            </w:div>
            <w:div w:id="1663851799">
              <w:marLeft w:val="0"/>
              <w:marRight w:val="0"/>
              <w:marTop w:val="0"/>
              <w:marBottom w:val="0"/>
              <w:divBdr>
                <w:top w:val="none" w:sz="0" w:space="0" w:color="auto"/>
                <w:left w:val="none" w:sz="0" w:space="0" w:color="auto"/>
                <w:bottom w:val="none" w:sz="0" w:space="0" w:color="auto"/>
                <w:right w:val="none" w:sz="0" w:space="0" w:color="auto"/>
              </w:divBdr>
            </w:div>
            <w:div w:id="1528175901">
              <w:marLeft w:val="0"/>
              <w:marRight w:val="0"/>
              <w:marTop w:val="0"/>
              <w:marBottom w:val="0"/>
              <w:divBdr>
                <w:top w:val="none" w:sz="0" w:space="0" w:color="auto"/>
                <w:left w:val="none" w:sz="0" w:space="0" w:color="auto"/>
                <w:bottom w:val="none" w:sz="0" w:space="0" w:color="auto"/>
                <w:right w:val="none" w:sz="0" w:space="0" w:color="auto"/>
              </w:divBdr>
            </w:div>
            <w:div w:id="1840921095">
              <w:marLeft w:val="0"/>
              <w:marRight w:val="0"/>
              <w:marTop w:val="0"/>
              <w:marBottom w:val="0"/>
              <w:divBdr>
                <w:top w:val="none" w:sz="0" w:space="0" w:color="auto"/>
                <w:left w:val="none" w:sz="0" w:space="0" w:color="auto"/>
                <w:bottom w:val="none" w:sz="0" w:space="0" w:color="auto"/>
                <w:right w:val="none" w:sz="0" w:space="0" w:color="auto"/>
              </w:divBdr>
            </w:div>
            <w:div w:id="851143188">
              <w:marLeft w:val="0"/>
              <w:marRight w:val="0"/>
              <w:marTop w:val="0"/>
              <w:marBottom w:val="0"/>
              <w:divBdr>
                <w:top w:val="none" w:sz="0" w:space="0" w:color="auto"/>
                <w:left w:val="none" w:sz="0" w:space="0" w:color="auto"/>
                <w:bottom w:val="none" w:sz="0" w:space="0" w:color="auto"/>
                <w:right w:val="none" w:sz="0" w:space="0" w:color="auto"/>
              </w:divBdr>
            </w:div>
            <w:div w:id="981929155">
              <w:marLeft w:val="0"/>
              <w:marRight w:val="0"/>
              <w:marTop w:val="0"/>
              <w:marBottom w:val="0"/>
              <w:divBdr>
                <w:top w:val="none" w:sz="0" w:space="0" w:color="auto"/>
                <w:left w:val="none" w:sz="0" w:space="0" w:color="auto"/>
                <w:bottom w:val="none" w:sz="0" w:space="0" w:color="auto"/>
                <w:right w:val="none" w:sz="0" w:space="0" w:color="auto"/>
              </w:divBdr>
            </w:div>
            <w:div w:id="716785718">
              <w:marLeft w:val="0"/>
              <w:marRight w:val="0"/>
              <w:marTop w:val="0"/>
              <w:marBottom w:val="0"/>
              <w:divBdr>
                <w:top w:val="none" w:sz="0" w:space="0" w:color="auto"/>
                <w:left w:val="none" w:sz="0" w:space="0" w:color="auto"/>
                <w:bottom w:val="none" w:sz="0" w:space="0" w:color="auto"/>
                <w:right w:val="none" w:sz="0" w:space="0" w:color="auto"/>
              </w:divBdr>
            </w:div>
            <w:div w:id="1750999844">
              <w:marLeft w:val="0"/>
              <w:marRight w:val="0"/>
              <w:marTop w:val="0"/>
              <w:marBottom w:val="0"/>
              <w:divBdr>
                <w:top w:val="none" w:sz="0" w:space="0" w:color="auto"/>
                <w:left w:val="none" w:sz="0" w:space="0" w:color="auto"/>
                <w:bottom w:val="none" w:sz="0" w:space="0" w:color="auto"/>
                <w:right w:val="none" w:sz="0" w:space="0" w:color="auto"/>
              </w:divBdr>
            </w:div>
            <w:div w:id="867179057">
              <w:marLeft w:val="0"/>
              <w:marRight w:val="0"/>
              <w:marTop w:val="0"/>
              <w:marBottom w:val="0"/>
              <w:divBdr>
                <w:top w:val="none" w:sz="0" w:space="0" w:color="auto"/>
                <w:left w:val="none" w:sz="0" w:space="0" w:color="auto"/>
                <w:bottom w:val="none" w:sz="0" w:space="0" w:color="auto"/>
                <w:right w:val="none" w:sz="0" w:space="0" w:color="auto"/>
              </w:divBdr>
            </w:div>
            <w:div w:id="177289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8167">
      <w:bodyDiv w:val="1"/>
      <w:marLeft w:val="0"/>
      <w:marRight w:val="0"/>
      <w:marTop w:val="0"/>
      <w:marBottom w:val="0"/>
      <w:divBdr>
        <w:top w:val="none" w:sz="0" w:space="0" w:color="auto"/>
        <w:left w:val="none" w:sz="0" w:space="0" w:color="auto"/>
        <w:bottom w:val="none" w:sz="0" w:space="0" w:color="auto"/>
        <w:right w:val="none" w:sz="0" w:space="0" w:color="auto"/>
      </w:divBdr>
      <w:divsChild>
        <w:div w:id="1260718828">
          <w:marLeft w:val="0"/>
          <w:marRight w:val="0"/>
          <w:marTop w:val="0"/>
          <w:marBottom w:val="0"/>
          <w:divBdr>
            <w:top w:val="none" w:sz="0" w:space="0" w:color="auto"/>
            <w:left w:val="none" w:sz="0" w:space="0" w:color="auto"/>
            <w:bottom w:val="none" w:sz="0" w:space="0" w:color="auto"/>
            <w:right w:val="none" w:sz="0" w:space="0" w:color="auto"/>
          </w:divBdr>
          <w:divsChild>
            <w:div w:id="1610548588">
              <w:marLeft w:val="0"/>
              <w:marRight w:val="0"/>
              <w:marTop w:val="0"/>
              <w:marBottom w:val="0"/>
              <w:divBdr>
                <w:top w:val="none" w:sz="0" w:space="0" w:color="auto"/>
                <w:left w:val="none" w:sz="0" w:space="0" w:color="auto"/>
                <w:bottom w:val="none" w:sz="0" w:space="0" w:color="auto"/>
                <w:right w:val="none" w:sz="0" w:space="0" w:color="auto"/>
              </w:divBdr>
            </w:div>
            <w:div w:id="202585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9919">
      <w:bodyDiv w:val="1"/>
      <w:marLeft w:val="0"/>
      <w:marRight w:val="0"/>
      <w:marTop w:val="0"/>
      <w:marBottom w:val="0"/>
      <w:divBdr>
        <w:top w:val="none" w:sz="0" w:space="0" w:color="auto"/>
        <w:left w:val="none" w:sz="0" w:space="0" w:color="auto"/>
        <w:bottom w:val="none" w:sz="0" w:space="0" w:color="auto"/>
        <w:right w:val="none" w:sz="0" w:space="0" w:color="auto"/>
      </w:divBdr>
      <w:divsChild>
        <w:div w:id="1449739719">
          <w:marLeft w:val="0"/>
          <w:marRight w:val="0"/>
          <w:marTop w:val="0"/>
          <w:marBottom w:val="0"/>
          <w:divBdr>
            <w:top w:val="none" w:sz="0" w:space="0" w:color="auto"/>
            <w:left w:val="none" w:sz="0" w:space="0" w:color="auto"/>
            <w:bottom w:val="none" w:sz="0" w:space="0" w:color="auto"/>
            <w:right w:val="none" w:sz="0" w:space="0" w:color="auto"/>
          </w:divBdr>
          <w:divsChild>
            <w:div w:id="1397629695">
              <w:marLeft w:val="0"/>
              <w:marRight w:val="0"/>
              <w:marTop w:val="0"/>
              <w:marBottom w:val="0"/>
              <w:divBdr>
                <w:top w:val="none" w:sz="0" w:space="0" w:color="auto"/>
                <w:left w:val="none" w:sz="0" w:space="0" w:color="auto"/>
                <w:bottom w:val="none" w:sz="0" w:space="0" w:color="auto"/>
                <w:right w:val="none" w:sz="0" w:space="0" w:color="auto"/>
              </w:divBdr>
            </w:div>
            <w:div w:id="819926639">
              <w:marLeft w:val="0"/>
              <w:marRight w:val="0"/>
              <w:marTop w:val="0"/>
              <w:marBottom w:val="0"/>
              <w:divBdr>
                <w:top w:val="none" w:sz="0" w:space="0" w:color="auto"/>
                <w:left w:val="none" w:sz="0" w:space="0" w:color="auto"/>
                <w:bottom w:val="none" w:sz="0" w:space="0" w:color="auto"/>
                <w:right w:val="none" w:sz="0" w:space="0" w:color="auto"/>
              </w:divBdr>
            </w:div>
            <w:div w:id="1083448865">
              <w:marLeft w:val="0"/>
              <w:marRight w:val="0"/>
              <w:marTop w:val="0"/>
              <w:marBottom w:val="0"/>
              <w:divBdr>
                <w:top w:val="none" w:sz="0" w:space="0" w:color="auto"/>
                <w:left w:val="none" w:sz="0" w:space="0" w:color="auto"/>
                <w:bottom w:val="none" w:sz="0" w:space="0" w:color="auto"/>
                <w:right w:val="none" w:sz="0" w:space="0" w:color="auto"/>
              </w:divBdr>
            </w:div>
            <w:div w:id="17711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09750">
      <w:bodyDiv w:val="1"/>
      <w:marLeft w:val="0"/>
      <w:marRight w:val="0"/>
      <w:marTop w:val="0"/>
      <w:marBottom w:val="0"/>
      <w:divBdr>
        <w:top w:val="none" w:sz="0" w:space="0" w:color="auto"/>
        <w:left w:val="none" w:sz="0" w:space="0" w:color="auto"/>
        <w:bottom w:val="none" w:sz="0" w:space="0" w:color="auto"/>
        <w:right w:val="none" w:sz="0" w:space="0" w:color="auto"/>
      </w:divBdr>
      <w:divsChild>
        <w:div w:id="488325624">
          <w:marLeft w:val="0"/>
          <w:marRight w:val="0"/>
          <w:marTop w:val="0"/>
          <w:marBottom w:val="0"/>
          <w:divBdr>
            <w:top w:val="single" w:sz="2" w:space="0" w:color="E7E8F2"/>
            <w:left w:val="single" w:sz="2" w:space="0" w:color="E7E8F2"/>
            <w:bottom w:val="single" w:sz="2" w:space="0" w:color="E7E8F2"/>
            <w:right w:val="single" w:sz="2" w:space="0" w:color="E7E8F2"/>
          </w:divBdr>
        </w:div>
        <w:div w:id="1838956588">
          <w:marLeft w:val="0"/>
          <w:marRight w:val="0"/>
          <w:marTop w:val="0"/>
          <w:marBottom w:val="0"/>
          <w:divBdr>
            <w:top w:val="single" w:sz="2" w:space="0" w:color="E7E8F2"/>
            <w:left w:val="single" w:sz="2" w:space="0" w:color="E7E8F2"/>
            <w:bottom w:val="single" w:sz="2" w:space="0" w:color="E7E8F2"/>
            <w:right w:val="single" w:sz="2" w:space="0" w:color="E7E8F2"/>
          </w:divBdr>
        </w:div>
        <w:div w:id="2082289547">
          <w:marLeft w:val="0"/>
          <w:marRight w:val="0"/>
          <w:marTop w:val="0"/>
          <w:marBottom w:val="0"/>
          <w:divBdr>
            <w:top w:val="single" w:sz="2" w:space="0" w:color="E7E8F2"/>
            <w:left w:val="single" w:sz="2" w:space="0" w:color="E7E8F2"/>
            <w:bottom w:val="single" w:sz="2" w:space="0" w:color="E7E8F2"/>
            <w:right w:val="single" w:sz="2" w:space="0" w:color="E7E8F2"/>
          </w:divBdr>
        </w:div>
        <w:div w:id="1711688456">
          <w:marLeft w:val="0"/>
          <w:marRight w:val="0"/>
          <w:marTop w:val="0"/>
          <w:marBottom w:val="0"/>
          <w:divBdr>
            <w:top w:val="single" w:sz="2" w:space="0" w:color="E7E8F2"/>
            <w:left w:val="single" w:sz="2" w:space="0" w:color="E7E8F2"/>
            <w:bottom w:val="single" w:sz="2" w:space="0" w:color="E7E8F2"/>
            <w:right w:val="single" w:sz="2" w:space="0" w:color="E7E8F2"/>
          </w:divBdr>
        </w:div>
        <w:div w:id="297801670">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338313973">
      <w:bodyDiv w:val="1"/>
      <w:marLeft w:val="0"/>
      <w:marRight w:val="0"/>
      <w:marTop w:val="0"/>
      <w:marBottom w:val="0"/>
      <w:divBdr>
        <w:top w:val="none" w:sz="0" w:space="0" w:color="auto"/>
        <w:left w:val="none" w:sz="0" w:space="0" w:color="auto"/>
        <w:bottom w:val="none" w:sz="0" w:space="0" w:color="auto"/>
        <w:right w:val="none" w:sz="0" w:space="0" w:color="auto"/>
      </w:divBdr>
      <w:divsChild>
        <w:div w:id="1819036794">
          <w:marLeft w:val="0"/>
          <w:marRight w:val="0"/>
          <w:marTop w:val="0"/>
          <w:marBottom w:val="0"/>
          <w:divBdr>
            <w:top w:val="none" w:sz="0" w:space="0" w:color="auto"/>
            <w:left w:val="none" w:sz="0" w:space="0" w:color="auto"/>
            <w:bottom w:val="none" w:sz="0" w:space="0" w:color="auto"/>
            <w:right w:val="none" w:sz="0" w:space="0" w:color="auto"/>
          </w:divBdr>
          <w:divsChild>
            <w:div w:id="1428577818">
              <w:marLeft w:val="0"/>
              <w:marRight w:val="0"/>
              <w:marTop w:val="0"/>
              <w:marBottom w:val="0"/>
              <w:divBdr>
                <w:top w:val="none" w:sz="0" w:space="0" w:color="auto"/>
                <w:left w:val="none" w:sz="0" w:space="0" w:color="auto"/>
                <w:bottom w:val="none" w:sz="0" w:space="0" w:color="auto"/>
                <w:right w:val="none" w:sz="0" w:space="0" w:color="auto"/>
              </w:divBdr>
            </w:div>
            <w:div w:id="928733487">
              <w:marLeft w:val="0"/>
              <w:marRight w:val="0"/>
              <w:marTop w:val="0"/>
              <w:marBottom w:val="0"/>
              <w:divBdr>
                <w:top w:val="none" w:sz="0" w:space="0" w:color="auto"/>
                <w:left w:val="none" w:sz="0" w:space="0" w:color="auto"/>
                <w:bottom w:val="none" w:sz="0" w:space="0" w:color="auto"/>
                <w:right w:val="none" w:sz="0" w:space="0" w:color="auto"/>
              </w:divBdr>
            </w:div>
            <w:div w:id="14118482">
              <w:marLeft w:val="0"/>
              <w:marRight w:val="0"/>
              <w:marTop w:val="0"/>
              <w:marBottom w:val="0"/>
              <w:divBdr>
                <w:top w:val="none" w:sz="0" w:space="0" w:color="auto"/>
                <w:left w:val="none" w:sz="0" w:space="0" w:color="auto"/>
                <w:bottom w:val="none" w:sz="0" w:space="0" w:color="auto"/>
                <w:right w:val="none" w:sz="0" w:space="0" w:color="auto"/>
              </w:divBdr>
            </w:div>
            <w:div w:id="1771469053">
              <w:marLeft w:val="0"/>
              <w:marRight w:val="0"/>
              <w:marTop w:val="0"/>
              <w:marBottom w:val="0"/>
              <w:divBdr>
                <w:top w:val="none" w:sz="0" w:space="0" w:color="auto"/>
                <w:left w:val="none" w:sz="0" w:space="0" w:color="auto"/>
                <w:bottom w:val="none" w:sz="0" w:space="0" w:color="auto"/>
                <w:right w:val="none" w:sz="0" w:space="0" w:color="auto"/>
              </w:divBdr>
            </w:div>
            <w:div w:id="544560282">
              <w:marLeft w:val="0"/>
              <w:marRight w:val="0"/>
              <w:marTop w:val="0"/>
              <w:marBottom w:val="0"/>
              <w:divBdr>
                <w:top w:val="none" w:sz="0" w:space="0" w:color="auto"/>
                <w:left w:val="none" w:sz="0" w:space="0" w:color="auto"/>
                <w:bottom w:val="none" w:sz="0" w:space="0" w:color="auto"/>
                <w:right w:val="none" w:sz="0" w:space="0" w:color="auto"/>
              </w:divBdr>
            </w:div>
            <w:div w:id="1148400745">
              <w:marLeft w:val="0"/>
              <w:marRight w:val="0"/>
              <w:marTop w:val="0"/>
              <w:marBottom w:val="0"/>
              <w:divBdr>
                <w:top w:val="none" w:sz="0" w:space="0" w:color="auto"/>
                <w:left w:val="none" w:sz="0" w:space="0" w:color="auto"/>
                <w:bottom w:val="none" w:sz="0" w:space="0" w:color="auto"/>
                <w:right w:val="none" w:sz="0" w:space="0" w:color="auto"/>
              </w:divBdr>
            </w:div>
            <w:div w:id="1070276832">
              <w:marLeft w:val="0"/>
              <w:marRight w:val="0"/>
              <w:marTop w:val="0"/>
              <w:marBottom w:val="0"/>
              <w:divBdr>
                <w:top w:val="none" w:sz="0" w:space="0" w:color="auto"/>
                <w:left w:val="none" w:sz="0" w:space="0" w:color="auto"/>
                <w:bottom w:val="none" w:sz="0" w:space="0" w:color="auto"/>
                <w:right w:val="none" w:sz="0" w:space="0" w:color="auto"/>
              </w:divBdr>
            </w:div>
            <w:div w:id="969016774">
              <w:marLeft w:val="0"/>
              <w:marRight w:val="0"/>
              <w:marTop w:val="0"/>
              <w:marBottom w:val="0"/>
              <w:divBdr>
                <w:top w:val="none" w:sz="0" w:space="0" w:color="auto"/>
                <w:left w:val="none" w:sz="0" w:space="0" w:color="auto"/>
                <w:bottom w:val="none" w:sz="0" w:space="0" w:color="auto"/>
                <w:right w:val="none" w:sz="0" w:space="0" w:color="auto"/>
              </w:divBdr>
            </w:div>
            <w:div w:id="2024504825">
              <w:marLeft w:val="0"/>
              <w:marRight w:val="0"/>
              <w:marTop w:val="0"/>
              <w:marBottom w:val="0"/>
              <w:divBdr>
                <w:top w:val="none" w:sz="0" w:space="0" w:color="auto"/>
                <w:left w:val="none" w:sz="0" w:space="0" w:color="auto"/>
                <w:bottom w:val="none" w:sz="0" w:space="0" w:color="auto"/>
                <w:right w:val="none" w:sz="0" w:space="0" w:color="auto"/>
              </w:divBdr>
            </w:div>
            <w:div w:id="1830052941">
              <w:marLeft w:val="0"/>
              <w:marRight w:val="0"/>
              <w:marTop w:val="0"/>
              <w:marBottom w:val="0"/>
              <w:divBdr>
                <w:top w:val="none" w:sz="0" w:space="0" w:color="auto"/>
                <w:left w:val="none" w:sz="0" w:space="0" w:color="auto"/>
                <w:bottom w:val="none" w:sz="0" w:space="0" w:color="auto"/>
                <w:right w:val="none" w:sz="0" w:space="0" w:color="auto"/>
              </w:divBdr>
            </w:div>
            <w:div w:id="1965231332">
              <w:marLeft w:val="0"/>
              <w:marRight w:val="0"/>
              <w:marTop w:val="0"/>
              <w:marBottom w:val="0"/>
              <w:divBdr>
                <w:top w:val="none" w:sz="0" w:space="0" w:color="auto"/>
                <w:left w:val="none" w:sz="0" w:space="0" w:color="auto"/>
                <w:bottom w:val="none" w:sz="0" w:space="0" w:color="auto"/>
                <w:right w:val="none" w:sz="0" w:space="0" w:color="auto"/>
              </w:divBdr>
            </w:div>
            <w:div w:id="390156345">
              <w:marLeft w:val="0"/>
              <w:marRight w:val="0"/>
              <w:marTop w:val="0"/>
              <w:marBottom w:val="0"/>
              <w:divBdr>
                <w:top w:val="none" w:sz="0" w:space="0" w:color="auto"/>
                <w:left w:val="none" w:sz="0" w:space="0" w:color="auto"/>
                <w:bottom w:val="none" w:sz="0" w:space="0" w:color="auto"/>
                <w:right w:val="none" w:sz="0" w:space="0" w:color="auto"/>
              </w:divBdr>
            </w:div>
            <w:div w:id="1246303828">
              <w:marLeft w:val="0"/>
              <w:marRight w:val="0"/>
              <w:marTop w:val="0"/>
              <w:marBottom w:val="0"/>
              <w:divBdr>
                <w:top w:val="none" w:sz="0" w:space="0" w:color="auto"/>
                <w:left w:val="none" w:sz="0" w:space="0" w:color="auto"/>
                <w:bottom w:val="none" w:sz="0" w:space="0" w:color="auto"/>
                <w:right w:val="none" w:sz="0" w:space="0" w:color="auto"/>
              </w:divBdr>
            </w:div>
            <w:div w:id="7489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740391">
      <w:bodyDiv w:val="1"/>
      <w:marLeft w:val="0"/>
      <w:marRight w:val="0"/>
      <w:marTop w:val="0"/>
      <w:marBottom w:val="0"/>
      <w:divBdr>
        <w:top w:val="none" w:sz="0" w:space="0" w:color="auto"/>
        <w:left w:val="none" w:sz="0" w:space="0" w:color="auto"/>
        <w:bottom w:val="none" w:sz="0" w:space="0" w:color="auto"/>
        <w:right w:val="none" w:sz="0" w:space="0" w:color="auto"/>
      </w:divBdr>
      <w:divsChild>
        <w:div w:id="1545940575">
          <w:marLeft w:val="0"/>
          <w:marRight w:val="0"/>
          <w:marTop w:val="0"/>
          <w:marBottom w:val="0"/>
          <w:divBdr>
            <w:top w:val="none" w:sz="0" w:space="0" w:color="auto"/>
            <w:left w:val="none" w:sz="0" w:space="0" w:color="auto"/>
            <w:bottom w:val="none" w:sz="0" w:space="0" w:color="auto"/>
            <w:right w:val="none" w:sz="0" w:space="0" w:color="auto"/>
          </w:divBdr>
          <w:divsChild>
            <w:div w:id="1014260041">
              <w:marLeft w:val="0"/>
              <w:marRight w:val="0"/>
              <w:marTop w:val="0"/>
              <w:marBottom w:val="0"/>
              <w:divBdr>
                <w:top w:val="none" w:sz="0" w:space="0" w:color="auto"/>
                <w:left w:val="none" w:sz="0" w:space="0" w:color="auto"/>
                <w:bottom w:val="none" w:sz="0" w:space="0" w:color="auto"/>
                <w:right w:val="none" w:sz="0" w:space="0" w:color="auto"/>
              </w:divBdr>
            </w:div>
            <w:div w:id="1099329008">
              <w:marLeft w:val="0"/>
              <w:marRight w:val="0"/>
              <w:marTop w:val="0"/>
              <w:marBottom w:val="0"/>
              <w:divBdr>
                <w:top w:val="none" w:sz="0" w:space="0" w:color="auto"/>
                <w:left w:val="none" w:sz="0" w:space="0" w:color="auto"/>
                <w:bottom w:val="none" w:sz="0" w:space="0" w:color="auto"/>
                <w:right w:val="none" w:sz="0" w:space="0" w:color="auto"/>
              </w:divBdr>
            </w:div>
            <w:div w:id="1249463035">
              <w:marLeft w:val="0"/>
              <w:marRight w:val="0"/>
              <w:marTop w:val="0"/>
              <w:marBottom w:val="0"/>
              <w:divBdr>
                <w:top w:val="none" w:sz="0" w:space="0" w:color="auto"/>
                <w:left w:val="none" w:sz="0" w:space="0" w:color="auto"/>
                <w:bottom w:val="none" w:sz="0" w:space="0" w:color="auto"/>
                <w:right w:val="none" w:sz="0" w:space="0" w:color="auto"/>
              </w:divBdr>
            </w:div>
            <w:div w:id="650061312">
              <w:marLeft w:val="0"/>
              <w:marRight w:val="0"/>
              <w:marTop w:val="0"/>
              <w:marBottom w:val="0"/>
              <w:divBdr>
                <w:top w:val="none" w:sz="0" w:space="0" w:color="auto"/>
                <w:left w:val="none" w:sz="0" w:space="0" w:color="auto"/>
                <w:bottom w:val="none" w:sz="0" w:space="0" w:color="auto"/>
                <w:right w:val="none" w:sz="0" w:space="0" w:color="auto"/>
              </w:divBdr>
            </w:div>
            <w:div w:id="1630360857">
              <w:marLeft w:val="0"/>
              <w:marRight w:val="0"/>
              <w:marTop w:val="0"/>
              <w:marBottom w:val="0"/>
              <w:divBdr>
                <w:top w:val="none" w:sz="0" w:space="0" w:color="auto"/>
                <w:left w:val="none" w:sz="0" w:space="0" w:color="auto"/>
                <w:bottom w:val="none" w:sz="0" w:space="0" w:color="auto"/>
                <w:right w:val="none" w:sz="0" w:space="0" w:color="auto"/>
              </w:divBdr>
            </w:div>
            <w:div w:id="1007177362">
              <w:marLeft w:val="0"/>
              <w:marRight w:val="0"/>
              <w:marTop w:val="0"/>
              <w:marBottom w:val="0"/>
              <w:divBdr>
                <w:top w:val="none" w:sz="0" w:space="0" w:color="auto"/>
                <w:left w:val="none" w:sz="0" w:space="0" w:color="auto"/>
                <w:bottom w:val="none" w:sz="0" w:space="0" w:color="auto"/>
                <w:right w:val="none" w:sz="0" w:space="0" w:color="auto"/>
              </w:divBdr>
            </w:div>
            <w:div w:id="1146705729">
              <w:marLeft w:val="0"/>
              <w:marRight w:val="0"/>
              <w:marTop w:val="0"/>
              <w:marBottom w:val="0"/>
              <w:divBdr>
                <w:top w:val="none" w:sz="0" w:space="0" w:color="auto"/>
                <w:left w:val="none" w:sz="0" w:space="0" w:color="auto"/>
                <w:bottom w:val="none" w:sz="0" w:space="0" w:color="auto"/>
                <w:right w:val="none" w:sz="0" w:space="0" w:color="auto"/>
              </w:divBdr>
            </w:div>
            <w:div w:id="144199578">
              <w:marLeft w:val="0"/>
              <w:marRight w:val="0"/>
              <w:marTop w:val="0"/>
              <w:marBottom w:val="0"/>
              <w:divBdr>
                <w:top w:val="none" w:sz="0" w:space="0" w:color="auto"/>
                <w:left w:val="none" w:sz="0" w:space="0" w:color="auto"/>
                <w:bottom w:val="none" w:sz="0" w:space="0" w:color="auto"/>
                <w:right w:val="none" w:sz="0" w:space="0" w:color="auto"/>
              </w:divBdr>
            </w:div>
            <w:div w:id="1879001861">
              <w:marLeft w:val="0"/>
              <w:marRight w:val="0"/>
              <w:marTop w:val="0"/>
              <w:marBottom w:val="0"/>
              <w:divBdr>
                <w:top w:val="none" w:sz="0" w:space="0" w:color="auto"/>
                <w:left w:val="none" w:sz="0" w:space="0" w:color="auto"/>
                <w:bottom w:val="none" w:sz="0" w:space="0" w:color="auto"/>
                <w:right w:val="none" w:sz="0" w:space="0" w:color="auto"/>
              </w:divBdr>
            </w:div>
            <w:div w:id="7853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5884">
      <w:bodyDiv w:val="1"/>
      <w:marLeft w:val="0"/>
      <w:marRight w:val="0"/>
      <w:marTop w:val="0"/>
      <w:marBottom w:val="0"/>
      <w:divBdr>
        <w:top w:val="none" w:sz="0" w:space="0" w:color="auto"/>
        <w:left w:val="none" w:sz="0" w:space="0" w:color="auto"/>
        <w:bottom w:val="none" w:sz="0" w:space="0" w:color="auto"/>
        <w:right w:val="none" w:sz="0" w:space="0" w:color="auto"/>
      </w:divBdr>
      <w:divsChild>
        <w:div w:id="2093156540">
          <w:marLeft w:val="0"/>
          <w:marRight w:val="0"/>
          <w:marTop w:val="0"/>
          <w:marBottom w:val="0"/>
          <w:divBdr>
            <w:top w:val="none" w:sz="0" w:space="0" w:color="auto"/>
            <w:left w:val="none" w:sz="0" w:space="0" w:color="auto"/>
            <w:bottom w:val="none" w:sz="0" w:space="0" w:color="auto"/>
            <w:right w:val="none" w:sz="0" w:space="0" w:color="auto"/>
          </w:divBdr>
          <w:divsChild>
            <w:div w:id="15968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125558">
      <w:bodyDiv w:val="1"/>
      <w:marLeft w:val="0"/>
      <w:marRight w:val="0"/>
      <w:marTop w:val="0"/>
      <w:marBottom w:val="0"/>
      <w:divBdr>
        <w:top w:val="none" w:sz="0" w:space="0" w:color="auto"/>
        <w:left w:val="none" w:sz="0" w:space="0" w:color="auto"/>
        <w:bottom w:val="none" w:sz="0" w:space="0" w:color="auto"/>
        <w:right w:val="none" w:sz="0" w:space="0" w:color="auto"/>
      </w:divBdr>
      <w:divsChild>
        <w:div w:id="40130583">
          <w:marLeft w:val="0"/>
          <w:marRight w:val="0"/>
          <w:marTop w:val="0"/>
          <w:marBottom w:val="0"/>
          <w:divBdr>
            <w:top w:val="none" w:sz="0" w:space="0" w:color="auto"/>
            <w:left w:val="none" w:sz="0" w:space="0" w:color="auto"/>
            <w:bottom w:val="none" w:sz="0" w:space="0" w:color="auto"/>
            <w:right w:val="none" w:sz="0" w:space="0" w:color="auto"/>
          </w:divBdr>
          <w:divsChild>
            <w:div w:id="52567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4492">
      <w:bodyDiv w:val="1"/>
      <w:marLeft w:val="0"/>
      <w:marRight w:val="0"/>
      <w:marTop w:val="0"/>
      <w:marBottom w:val="0"/>
      <w:divBdr>
        <w:top w:val="none" w:sz="0" w:space="0" w:color="auto"/>
        <w:left w:val="none" w:sz="0" w:space="0" w:color="auto"/>
        <w:bottom w:val="none" w:sz="0" w:space="0" w:color="auto"/>
        <w:right w:val="none" w:sz="0" w:space="0" w:color="auto"/>
      </w:divBdr>
      <w:divsChild>
        <w:div w:id="2057773409">
          <w:marLeft w:val="0"/>
          <w:marRight w:val="0"/>
          <w:marTop w:val="0"/>
          <w:marBottom w:val="0"/>
          <w:divBdr>
            <w:top w:val="none" w:sz="0" w:space="0" w:color="auto"/>
            <w:left w:val="none" w:sz="0" w:space="0" w:color="auto"/>
            <w:bottom w:val="none" w:sz="0" w:space="0" w:color="auto"/>
            <w:right w:val="none" w:sz="0" w:space="0" w:color="auto"/>
          </w:divBdr>
          <w:divsChild>
            <w:div w:id="1159150077">
              <w:marLeft w:val="0"/>
              <w:marRight w:val="0"/>
              <w:marTop w:val="0"/>
              <w:marBottom w:val="0"/>
              <w:divBdr>
                <w:top w:val="none" w:sz="0" w:space="0" w:color="auto"/>
                <w:left w:val="none" w:sz="0" w:space="0" w:color="auto"/>
                <w:bottom w:val="none" w:sz="0" w:space="0" w:color="auto"/>
                <w:right w:val="none" w:sz="0" w:space="0" w:color="auto"/>
              </w:divBdr>
            </w:div>
            <w:div w:id="949093852">
              <w:marLeft w:val="0"/>
              <w:marRight w:val="0"/>
              <w:marTop w:val="0"/>
              <w:marBottom w:val="0"/>
              <w:divBdr>
                <w:top w:val="none" w:sz="0" w:space="0" w:color="auto"/>
                <w:left w:val="none" w:sz="0" w:space="0" w:color="auto"/>
                <w:bottom w:val="none" w:sz="0" w:space="0" w:color="auto"/>
                <w:right w:val="none" w:sz="0" w:space="0" w:color="auto"/>
              </w:divBdr>
            </w:div>
            <w:div w:id="1566531335">
              <w:marLeft w:val="0"/>
              <w:marRight w:val="0"/>
              <w:marTop w:val="0"/>
              <w:marBottom w:val="0"/>
              <w:divBdr>
                <w:top w:val="none" w:sz="0" w:space="0" w:color="auto"/>
                <w:left w:val="none" w:sz="0" w:space="0" w:color="auto"/>
                <w:bottom w:val="none" w:sz="0" w:space="0" w:color="auto"/>
                <w:right w:val="none" w:sz="0" w:space="0" w:color="auto"/>
              </w:divBdr>
            </w:div>
            <w:div w:id="1026442735">
              <w:marLeft w:val="0"/>
              <w:marRight w:val="0"/>
              <w:marTop w:val="0"/>
              <w:marBottom w:val="0"/>
              <w:divBdr>
                <w:top w:val="none" w:sz="0" w:space="0" w:color="auto"/>
                <w:left w:val="none" w:sz="0" w:space="0" w:color="auto"/>
                <w:bottom w:val="none" w:sz="0" w:space="0" w:color="auto"/>
                <w:right w:val="none" w:sz="0" w:space="0" w:color="auto"/>
              </w:divBdr>
            </w:div>
            <w:div w:id="278732013">
              <w:marLeft w:val="0"/>
              <w:marRight w:val="0"/>
              <w:marTop w:val="0"/>
              <w:marBottom w:val="0"/>
              <w:divBdr>
                <w:top w:val="none" w:sz="0" w:space="0" w:color="auto"/>
                <w:left w:val="none" w:sz="0" w:space="0" w:color="auto"/>
                <w:bottom w:val="none" w:sz="0" w:space="0" w:color="auto"/>
                <w:right w:val="none" w:sz="0" w:space="0" w:color="auto"/>
              </w:divBdr>
            </w:div>
            <w:div w:id="926815744">
              <w:marLeft w:val="0"/>
              <w:marRight w:val="0"/>
              <w:marTop w:val="0"/>
              <w:marBottom w:val="0"/>
              <w:divBdr>
                <w:top w:val="none" w:sz="0" w:space="0" w:color="auto"/>
                <w:left w:val="none" w:sz="0" w:space="0" w:color="auto"/>
                <w:bottom w:val="none" w:sz="0" w:space="0" w:color="auto"/>
                <w:right w:val="none" w:sz="0" w:space="0" w:color="auto"/>
              </w:divBdr>
            </w:div>
            <w:div w:id="343870908">
              <w:marLeft w:val="0"/>
              <w:marRight w:val="0"/>
              <w:marTop w:val="0"/>
              <w:marBottom w:val="0"/>
              <w:divBdr>
                <w:top w:val="none" w:sz="0" w:space="0" w:color="auto"/>
                <w:left w:val="none" w:sz="0" w:space="0" w:color="auto"/>
                <w:bottom w:val="none" w:sz="0" w:space="0" w:color="auto"/>
                <w:right w:val="none" w:sz="0" w:space="0" w:color="auto"/>
              </w:divBdr>
            </w:div>
            <w:div w:id="1599291918">
              <w:marLeft w:val="0"/>
              <w:marRight w:val="0"/>
              <w:marTop w:val="0"/>
              <w:marBottom w:val="0"/>
              <w:divBdr>
                <w:top w:val="none" w:sz="0" w:space="0" w:color="auto"/>
                <w:left w:val="none" w:sz="0" w:space="0" w:color="auto"/>
                <w:bottom w:val="none" w:sz="0" w:space="0" w:color="auto"/>
                <w:right w:val="none" w:sz="0" w:space="0" w:color="auto"/>
              </w:divBdr>
            </w:div>
            <w:div w:id="995650352">
              <w:marLeft w:val="0"/>
              <w:marRight w:val="0"/>
              <w:marTop w:val="0"/>
              <w:marBottom w:val="0"/>
              <w:divBdr>
                <w:top w:val="none" w:sz="0" w:space="0" w:color="auto"/>
                <w:left w:val="none" w:sz="0" w:space="0" w:color="auto"/>
                <w:bottom w:val="none" w:sz="0" w:space="0" w:color="auto"/>
                <w:right w:val="none" w:sz="0" w:space="0" w:color="auto"/>
              </w:divBdr>
            </w:div>
            <w:div w:id="768551517">
              <w:marLeft w:val="0"/>
              <w:marRight w:val="0"/>
              <w:marTop w:val="0"/>
              <w:marBottom w:val="0"/>
              <w:divBdr>
                <w:top w:val="none" w:sz="0" w:space="0" w:color="auto"/>
                <w:left w:val="none" w:sz="0" w:space="0" w:color="auto"/>
                <w:bottom w:val="none" w:sz="0" w:space="0" w:color="auto"/>
                <w:right w:val="none" w:sz="0" w:space="0" w:color="auto"/>
              </w:divBdr>
            </w:div>
            <w:div w:id="1393501129">
              <w:marLeft w:val="0"/>
              <w:marRight w:val="0"/>
              <w:marTop w:val="0"/>
              <w:marBottom w:val="0"/>
              <w:divBdr>
                <w:top w:val="none" w:sz="0" w:space="0" w:color="auto"/>
                <w:left w:val="none" w:sz="0" w:space="0" w:color="auto"/>
                <w:bottom w:val="none" w:sz="0" w:space="0" w:color="auto"/>
                <w:right w:val="none" w:sz="0" w:space="0" w:color="auto"/>
              </w:divBdr>
            </w:div>
            <w:div w:id="1694112129">
              <w:marLeft w:val="0"/>
              <w:marRight w:val="0"/>
              <w:marTop w:val="0"/>
              <w:marBottom w:val="0"/>
              <w:divBdr>
                <w:top w:val="none" w:sz="0" w:space="0" w:color="auto"/>
                <w:left w:val="none" w:sz="0" w:space="0" w:color="auto"/>
                <w:bottom w:val="none" w:sz="0" w:space="0" w:color="auto"/>
                <w:right w:val="none" w:sz="0" w:space="0" w:color="auto"/>
              </w:divBdr>
            </w:div>
            <w:div w:id="2130974629">
              <w:marLeft w:val="0"/>
              <w:marRight w:val="0"/>
              <w:marTop w:val="0"/>
              <w:marBottom w:val="0"/>
              <w:divBdr>
                <w:top w:val="none" w:sz="0" w:space="0" w:color="auto"/>
                <w:left w:val="none" w:sz="0" w:space="0" w:color="auto"/>
                <w:bottom w:val="none" w:sz="0" w:space="0" w:color="auto"/>
                <w:right w:val="none" w:sz="0" w:space="0" w:color="auto"/>
              </w:divBdr>
            </w:div>
            <w:div w:id="550969665">
              <w:marLeft w:val="0"/>
              <w:marRight w:val="0"/>
              <w:marTop w:val="0"/>
              <w:marBottom w:val="0"/>
              <w:divBdr>
                <w:top w:val="none" w:sz="0" w:space="0" w:color="auto"/>
                <w:left w:val="none" w:sz="0" w:space="0" w:color="auto"/>
                <w:bottom w:val="none" w:sz="0" w:space="0" w:color="auto"/>
                <w:right w:val="none" w:sz="0" w:space="0" w:color="auto"/>
              </w:divBdr>
            </w:div>
            <w:div w:id="1388723452">
              <w:marLeft w:val="0"/>
              <w:marRight w:val="0"/>
              <w:marTop w:val="0"/>
              <w:marBottom w:val="0"/>
              <w:divBdr>
                <w:top w:val="none" w:sz="0" w:space="0" w:color="auto"/>
                <w:left w:val="none" w:sz="0" w:space="0" w:color="auto"/>
                <w:bottom w:val="none" w:sz="0" w:space="0" w:color="auto"/>
                <w:right w:val="none" w:sz="0" w:space="0" w:color="auto"/>
              </w:divBdr>
            </w:div>
            <w:div w:id="630750835">
              <w:marLeft w:val="0"/>
              <w:marRight w:val="0"/>
              <w:marTop w:val="0"/>
              <w:marBottom w:val="0"/>
              <w:divBdr>
                <w:top w:val="none" w:sz="0" w:space="0" w:color="auto"/>
                <w:left w:val="none" w:sz="0" w:space="0" w:color="auto"/>
                <w:bottom w:val="none" w:sz="0" w:space="0" w:color="auto"/>
                <w:right w:val="none" w:sz="0" w:space="0" w:color="auto"/>
              </w:divBdr>
            </w:div>
            <w:div w:id="754016052">
              <w:marLeft w:val="0"/>
              <w:marRight w:val="0"/>
              <w:marTop w:val="0"/>
              <w:marBottom w:val="0"/>
              <w:divBdr>
                <w:top w:val="none" w:sz="0" w:space="0" w:color="auto"/>
                <w:left w:val="none" w:sz="0" w:space="0" w:color="auto"/>
                <w:bottom w:val="none" w:sz="0" w:space="0" w:color="auto"/>
                <w:right w:val="none" w:sz="0" w:space="0" w:color="auto"/>
              </w:divBdr>
            </w:div>
            <w:div w:id="2060351038">
              <w:marLeft w:val="0"/>
              <w:marRight w:val="0"/>
              <w:marTop w:val="0"/>
              <w:marBottom w:val="0"/>
              <w:divBdr>
                <w:top w:val="none" w:sz="0" w:space="0" w:color="auto"/>
                <w:left w:val="none" w:sz="0" w:space="0" w:color="auto"/>
                <w:bottom w:val="none" w:sz="0" w:space="0" w:color="auto"/>
                <w:right w:val="none" w:sz="0" w:space="0" w:color="auto"/>
              </w:divBdr>
            </w:div>
            <w:div w:id="1362584585">
              <w:marLeft w:val="0"/>
              <w:marRight w:val="0"/>
              <w:marTop w:val="0"/>
              <w:marBottom w:val="0"/>
              <w:divBdr>
                <w:top w:val="none" w:sz="0" w:space="0" w:color="auto"/>
                <w:left w:val="none" w:sz="0" w:space="0" w:color="auto"/>
                <w:bottom w:val="none" w:sz="0" w:space="0" w:color="auto"/>
                <w:right w:val="none" w:sz="0" w:space="0" w:color="auto"/>
              </w:divBdr>
            </w:div>
            <w:div w:id="1430545114">
              <w:marLeft w:val="0"/>
              <w:marRight w:val="0"/>
              <w:marTop w:val="0"/>
              <w:marBottom w:val="0"/>
              <w:divBdr>
                <w:top w:val="none" w:sz="0" w:space="0" w:color="auto"/>
                <w:left w:val="none" w:sz="0" w:space="0" w:color="auto"/>
                <w:bottom w:val="none" w:sz="0" w:space="0" w:color="auto"/>
                <w:right w:val="none" w:sz="0" w:space="0" w:color="auto"/>
              </w:divBdr>
            </w:div>
            <w:div w:id="2004315841">
              <w:marLeft w:val="0"/>
              <w:marRight w:val="0"/>
              <w:marTop w:val="0"/>
              <w:marBottom w:val="0"/>
              <w:divBdr>
                <w:top w:val="none" w:sz="0" w:space="0" w:color="auto"/>
                <w:left w:val="none" w:sz="0" w:space="0" w:color="auto"/>
                <w:bottom w:val="none" w:sz="0" w:space="0" w:color="auto"/>
                <w:right w:val="none" w:sz="0" w:space="0" w:color="auto"/>
              </w:divBdr>
            </w:div>
            <w:div w:id="200830354">
              <w:marLeft w:val="0"/>
              <w:marRight w:val="0"/>
              <w:marTop w:val="0"/>
              <w:marBottom w:val="0"/>
              <w:divBdr>
                <w:top w:val="none" w:sz="0" w:space="0" w:color="auto"/>
                <w:left w:val="none" w:sz="0" w:space="0" w:color="auto"/>
                <w:bottom w:val="none" w:sz="0" w:space="0" w:color="auto"/>
                <w:right w:val="none" w:sz="0" w:space="0" w:color="auto"/>
              </w:divBdr>
            </w:div>
            <w:div w:id="339087966">
              <w:marLeft w:val="0"/>
              <w:marRight w:val="0"/>
              <w:marTop w:val="0"/>
              <w:marBottom w:val="0"/>
              <w:divBdr>
                <w:top w:val="none" w:sz="0" w:space="0" w:color="auto"/>
                <w:left w:val="none" w:sz="0" w:space="0" w:color="auto"/>
                <w:bottom w:val="none" w:sz="0" w:space="0" w:color="auto"/>
                <w:right w:val="none" w:sz="0" w:space="0" w:color="auto"/>
              </w:divBdr>
            </w:div>
            <w:div w:id="729697582">
              <w:marLeft w:val="0"/>
              <w:marRight w:val="0"/>
              <w:marTop w:val="0"/>
              <w:marBottom w:val="0"/>
              <w:divBdr>
                <w:top w:val="none" w:sz="0" w:space="0" w:color="auto"/>
                <w:left w:val="none" w:sz="0" w:space="0" w:color="auto"/>
                <w:bottom w:val="none" w:sz="0" w:space="0" w:color="auto"/>
                <w:right w:val="none" w:sz="0" w:space="0" w:color="auto"/>
              </w:divBdr>
            </w:div>
            <w:div w:id="35862976">
              <w:marLeft w:val="0"/>
              <w:marRight w:val="0"/>
              <w:marTop w:val="0"/>
              <w:marBottom w:val="0"/>
              <w:divBdr>
                <w:top w:val="none" w:sz="0" w:space="0" w:color="auto"/>
                <w:left w:val="none" w:sz="0" w:space="0" w:color="auto"/>
                <w:bottom w:val="none" w:sz="0" w:space="0" w:color="auto"/>
                <w:right w:val="none" w:sz="0" w:space="0" w:color="auto"/>
              </w:divBdr>
            </w:div>
            <w:div w:id="295067217">
              <w:marLeft w:val="0"/>
              <w:marRight w:val="0"/>
              <w:marTop w:val="0"/>
              <w:marBottom w:val="0"/>
              <w:divBdr>
                <w:top w:val="none" w:sz="0" w:space="0" w:color="auto"/>
                <w:left w:val="none" w:sz="0" w:space="0" w:color="auto"/>
                <w:bottom w:val="none" w:sz="0" w:space="0" w:color="auto"/>
                <w:right w:val="none" w:sz="0" w:space="0" w:color="auto"/>
              </w:divBdr>
            </w:div>
            <w:div w:id="1638795635">
              <w:marLeft w:val="0"/>
              <w:marRight w:val="0"/>
              <w:marTop w:val="0"/>
              <w:marBottom w:val="0"/>
              <w:divBdr>
                <w:top w:val="none" w:sz="0" w:space="0" w:color="auto"/>
                <w:left w:val="none" w:sz="0" w:space="0" w:color="auto"/>
                <w:bottom w:val="none" w:sz="0" w:space="0" w:color="auto"/>
                <w:right w:val="none" w:sz="0" w:space="0" w:color="auto"/>
              </w:divBdr>
            </w:div>
            <w:div w:id="510219611">
              <w:marLeft w:val="0"/>
              <w:marRight w:val="0"/>
              <w:marTop w:val="0"/>
              <w:marBottom w:val="0"/>
              <w:divBdr>
                <w:top w:val="none" w:sz="0" w:space="0" w:color="auto"/>
                <w:left w:val="none" w:sz="0" w:space="0" w:color="auto"/>
                <w:bottom w:val="none" w:sz="0" w:space="0" w:color="auto"/>
                <w:right w:val="none" w:sz="0" w:space="0" w:color="auto"/>
              </w:divBdr>
            </w:div>
            <w:div w:id="774790457">
              <w:marLeft w:val="0"/>
              <w:marRight w:val="0"/>
              <w:marTop w:val="0"/>
              <w:marBottom w:val="0"/>
              <w:divBdr>
                <w:top w:val="none" w:sz="0" w:space="0" w:color="auto"/>
                <w:left w:val="none" w:sz="0" w:space="0" w:color="auto"/>
                <w:bottom w:val="none" w:sz="0" w:space="0" w:color="auto"/>
                <w:right w:val="none" w:sz="0" w:space="0" w:color="auto"/>
              </w:divBdr>
            </w:div>
            <w:div w:id="2146123941">
              <w:marLeft w:val="0"/>
              <w:marRight w:val="0"/>
              <w:marTop w:val="0"/>
              <w:marBottom w:val="0"/>
              <w:divBdr>
                <w:top w:val="none" w:sz="0" w:space="0" w:color="auto"/>
                <w:left w:val="none" w:sz="0" w:space="0" w:color="auto"/>
                <w:bottom w:val="none" w:sz="0" w:space="0" w:color="auto"/>
                <w:right w:val="none" w:sz="0" w:space="0" w:color="auto"/>
              </w:divBdr>
            </w:div>
            <w:div w:id="468745077">
              <w:marLeft w:val="0"/>
              <w:marRight w:val="0"/>
              <w:marTop w:val="0"/>
              <w:marBottom w:val="0"/>
              <w:divBdr>
                <w:top w:val="none" w:sz="0" w:space="0" w:color="auto"/>
                <w:left w:val="none" w:sz="0" w:space="0" w:color="auto"/>
                <w:bottom w:val="none" w:sz="0" w:space="0" w:color="auto"/>
                <w:right w:val="none" w:sz="0" w:space="0" w:color="auto"/>
              </w:divBdr>
            </w:div>
            <w:div w:id="1779833563">
              <w:marLeft w:val="0"/>
              <w:marRight w:val="0"/>
              <w:marTop w:val="0"/>
              <w:marBottom w:val="0"/>
              <w:divBdr>
                <w:top w:val="none" w:sz="0" w:space="0" w:color="auto"/>
                <w:left w:val="none" w:sz="0" w:space="0" w:color="auto"/>
                <w:bottom w:val="none" w:sz="0" w:space="0" w:color="auto"/>
                <w:right w:val="none" w:sz="0" w:space="0" w:color="auto"/>
              </w:divBdr>
            </w:div>
            <w:div w:id="141108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42250">
      <w:bodyDiv w:val="1"/>
      <w:marLeft w:val="0"/>
      <w:marRight w:val="0"/>
      <w:marTop w:val="0"/>
      <w:marBottom w:val="0"/>
      <w:divBdr>
        <w:top w:val="none" w:sz="0" w:space="0" w:color="auto"/>
        <w:left w:val="none" w:sz="0" w:space="0" w:color="auto"/>
        <w:bottom w:val="none" w:sz="0" w:space="0" w:color="auto"/>
        <w:right w:val="none" w:sz="0" w:space="0" w:color="auto"/>
      </w:divBdr>
      <w:divsChild>
        <w:div w:id="2003770464">
          <w:marLeft w:val="0"/>
          <w:marRight w:val="0"/>
          <w:marTop w:val="0"/>
          <w:marBottom w:val="0"/>
          <w:divBdr>
            <w:top w:val="none" w:sz="0" w:space="0" w:color="auto"/>
            <w:left w:val="none" w:sz="0" w:space="0" w:color="auto"/>
            <w:bottom w:val="none" w:sz="0" w:space="0" w:color="auto"/>
            <w:right w:val="none" w:sz="0" w:space="0" w:color="auto"/>
          </w:divBdr>
          <w:divsChild>
            <w:div w:id="1254969961">
              <w:marLeft w:val="0"/>
              <w:marRight w:val="0"/>
              <w:marTop w:val="0"/>
              <w:marBottom w:val="0"/>
              <w:divBdr>
                <w:top w:val="none" w:sz="0" w:space="0" w:color="auto"/>
                <w:left w:val="none" w:sz="0" w:space="0" w:color="auto"/>
                <w:bottom w:val="none" w:sz="0" w:space="0" w:color="auto"/>
                <w:right w:val="none" w:sz="0" w:space="0" w:color="auto"/>
              </w:divBdr>
            </w:div>
            <w:div w:id="361397861">
              <w:marLeft w:val="0"/>
              <w:marRight w:val="0"/>
              <w:marTop w:val="0"/>
              <w:marBottom w:val="0"/>
              <w:divBdr>
                <w:top w:val="none" w:sz="0" w:space="0" w:color="auto"/>
                <w:left w:val="none" w:sz="0" w:space="0" w:color="auto"/>
                <w:bottom w:val="none" w:sz="0" w:space="0" w:color="auto"/>
                <w:right w:val="none" w:sz="0" w:space="0" w:color="auto"/>
              </w:divBdr>
            </w:div>
            <w:div w:id="271014752">
              <w:marLeft w:val="0"/>
              <w:marRight w:val="0"/>
              <w:marTop w:val="0"/>
              <w:marBottom w:val="0"/>
              <w:divBdr>
                <w:top w:val="none" w:sz="0" w:space="0" w:color="auto"/>
                <w:left w:val="none" w:sz="0" w:space="0" w:color="auto"/>
                <w:bottom w:val="none" w:sz="0" w:space="0" w:color="auto"/>
                <w:right w:val="none" w:sz="0" w:space="0" w:color="auto"/>
              </w:divBdr>
            </w:div>
            <w:div w:id="242106320">
              <w:marLeft w:val="0"/>
              <w:marRight w:val="0"/>
              <w:marTop w:val="0"/>
              <w:marBottom w:val="0"/>
              <w:divBdr>
                <w:top w:val="none" w:sz="0" w:space="0" w:color="auto"/>
                <w:left w:val="none" w:sz="0" w:space="0" w:color="auto"/>
                <w:bottom w:val="none" w:sz="0" w:space="0" w:color="auto"/>
                <w:right w:val="none" w:sz="0" w:space="0" w:color="auto"/>
              </w:divBdr>
            </w:div>
            <w:div w:id="945116600">
              <w:marLeft w:val="0"/>
              <w:marRight w:val="0"/>
              <w:marTop w:val="0"/>
              <w:marBottom w:val="0"/>
              <w:divBdr>
                <w:top w:val="none" w:sz="0" w:space="0" w:color="auto"/>
                <w:left w:val="none" w:sz="0" w:space="0" w:color="auto"/>
                <w:bottom w:val="none" w:sz="0" w:space="0" w:color="auto"/>
                <w:right w:val="none" w:sz="0" w:space="0" w:color="auto"/>
              </w:divBdr>
            </w:div>
            <w:div w:id="402608168">
              <w:marLeft w:val="0"/>
              <w:marRight w:val="0"/>
              <w:marTop w:val="0"/>
              <w:marBottom w:val="0"/>
              <w:divBdr>
                <w:top w:val="none" w:sz="0" w:space="0" w:color="auto"/>
                <w:left w:val="none" w:sz="0" w:space="0" w:color="auto"/>
                <w:bottom w:val="none" w:sz="0" w:space="0" w:color="auto"/>
                <w:right w:val="none" w:sz="0" w:space="0" w:color="auto"/>
              </w:divBdr>
            </w:div>
            <w:div w:id="744574541">
              <w:marLeft w:val="0"/>
              <w:marRight w:val="0"/>
              <w:marTop w:val="0"/>
              <w:marBottom w:val="0"/>
              <w:divBdr>
                <w:top w:val="none" w:sz="0" w:space="0" w:color="auto"/>
                <w:left w:val="none" w:sz="0" w:space="0" w:color="auto"/>
                <w:bottom w:val="none" w:sz="0" w:space="0" w:color="auto"/>
                <w:right w:val="none" w:sz="0" w:space="0" w:color="auto"/>
              </w:divBdr>
            </w:div>
            <w:div w:id="2131584955">
              <w:marLeft w:val="0"/>
              <w:marRight w:val="0"/>
              <w:marTop w:val="0"/>
              <w:marBottom w:val="0"/>
              <w:divBdr>
                <w:top w:val="none" w:sz="0" w:space="0" w:color="auto"/>
                <w:left w:val="none" w:sz="0" w:space="0" w:color="auto"/>
                <w:bottom w:val="none" w:sz="0" w:space="0" w:color="auto"/>
                <w:right w:val="none" w:sz="0" w:space="0" w:color="auto"/>
              </w:divBdr>
            </w:div>
            <w:div w:id="692801819">
              <w:marLeft w:val="0"/>
              <w:marRight w:val="0"/>
              <w:marTop w:val="0"/>
              <w:marBottom w:val="0"/>
              <w:divBdr>
                <w:top w:val="none" w:sz="0" w:space="0" w:color="auto"/>
                <w:left w:val="none" w:sz="0" w:space="0" w:color="auto"/>
                <w:bottom w:val="none" w:sz="0" w:space="0" w:color="auto"/>
                <w:right w:val="none" w:sz="0" w:space="0" w:color="auto"/>
              </w:divBdr>
            </w:div>
            <w:div w:id="544758042">
              <w:marLeft w:val="0"/>
              <w:marRight w:val="0"/>
              <w:marTop w:val="0"/>
              <w:marBottom w:val="0"/>
              <w:divBdr>
                <w:top w:val="none" w:sz="0" w:space="0" w:color="auto"/>
                <w:left w:val="none" w:sz="0" w:space="0" w:color="auto"/>
                <w:bottom w:val="none" w:sz="0" w:space="0" w:color="auto"/>
                <w:right w:val="none" w:sz="0" w:space="0" w:color="auto"/>
              </w:divBdr>
            </w:div>
            <w:div w:id="1466318413">
              <w:marLeft w:val="0"/>
              <w:marRight w:val="0"/>
              <w:marTop w:val="0"/>
              <w:marBottom w:val="0"/>
              <w:divBdr>
                <w:top w:val="none" w:sz="0" w:space="0" w:color="auto"/>
                <w:left w:val="none" w:sz="0" w:space="0" w:color="auto"/>
                <w:bottom w:val="none" w:sz="0" w:space="0" w:color="auto"/>
                <w:right w:val="none" w:sz="0" w:space="0" w:color="auto"/>
              </w:divBdr>
            </w:div>
            <w:div w:id="1017804185">
              <w:marLeft w:val="0"/>
              <w:marRight w:val="0"/>
              <w:marTop w:val="0"/>
              <w:marBottom w:val="0"/>
              <w:divBdr>
                <w:top w:val="none" w:sz="0" w:space="0" w:color="auto"/>
                <w:left w:val="none" w:sz="0" w:space="0" w:color="auto"/>
                <w:bottom w:val="none" w:sz="0" w:space="0" w:color="auto"/>
                <w:right w:val="none" w:sz="0" w:space="0" w:color="auto"/>
              </w:divBdr>
            </w:div>
            <w:div w:id="214852413">
              <w:marLeft w:val="0"/>
              <w:marRight w:val="0"/>
              <w:marTop w:val="0"/>
              <w:marBottom w:val="0"/>
              <w:divBdr>
                <w:top w:val="none" w:sz="0" w:space="0" w:color="auto"/>
                <w:left w:val="none" w:sz="0" w:space="0" w:color="auto"/>
                <w:bottom w:val="none" w:sz="0" w:space="0" w:color="auto"/>
                <w:right w:val="none" w:sz="0" w:space="0" w:color="auto"/>
              </w:divBdr>
            </w:div>
            <w:div w:id="1073086646">
              <w:marLeft w:val="0"/>
              <w:marRight w:val="0"/>
              <w:marTop w:val="0"/>
              <w:marBottom w:val="0"/>
              <w:divBdr>
                <w:top w:val="none" w:sz="0" w:space="0" w:color="auto"/>
                <w:left w:val="none" w:sz="0" w:space="0" w:color="auto"/>
                <w:bottom w:val="none" w:sz="0" w:space="0" w:color="auto"/>
                <w:right w:val="none" w:sz="0" w:space="0" w:color="auto"/>
              </w:divBdr>
            </w:div>
            <w:div w:id="1453668786">
              <w:marLeft w:val="0"/>
              <w:marRight w:val="0"/>
              <w:marTop w:val="0"/>
              <w:marBottom w:val="0"/>
              <w:divBdr>
                <w:top w:val="none" w:sz="0" w:space="0" w:color="auto"/>
                <w:left w:val="none" w:sz="0" w:space="0" w:color="auto"/>
                <w:bottom w:val="none" w:sz="0" w:space="0" w:color="auto"/>
                <w:right w:val="none" w:sz="0" w:space="0" w:color="auto"/>
              </w:divBdr>
            </w:div>
            <w:div w:id="155924323">
              <w:marLeft w:val="0"/>
              <w:marRight w:val="0"/>
              <w:marTop w:val="0"/>
              <w:marBottom w:val="0"/>
              <w:divBdr>
                <w:top w:val="none" w:sz="0" w:space="0" w:color="auto"/>
                <w:left w:val="none" w:sz="0" w:space="0" w:color="auto"/>
                <w:bottom w:val="none" w:sz="0" w:space="0" w:color="auto"/>
                <w:right w:val="none" w:sz="0" w:space="0" w:color="auto"/>
              </w:divBdr>
            </w:div>
            <w:div w:id="18019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04780">
      <w:bodyDiv w:val="1"/>
      <w:marLeft w:val="0"/>
      <w:marRight w:val="0"/>
      <w:marTop w:val="0"/>
      <w:marBottom w:val="0"/>
      <w:divBdr>
        <w:top w:val="none" w:sz="0" w:space="0" w:color="auto"/>
        <w:left w:val="none" w:sz="0" w:space="0" w:color="auto"/>
        <w:bottom w:val="none" w:sz="0" w:space="0" w:color="auto"/>
        <w:right w:val="none" w:sz="0" w:space="0" w:color="auto"/>
      </w:divBdr>
      <w:divsChild>
        <w:div w:id="1281186256">
          <w:marLeft w:val="0"/>
          <w:marRight w:val="0"/>
          <w:marTop w:val="0"/>
          <w:marBottom w:val="0"/>
          <w:divBdr>
            <w:top w:val="none" w:sz="0" w:space="0" w:color="auto"/>
            <w:left w:val="none" w:sz="0" w:space="0" w:color="auto"/>
            <w:bottom w:val="none" w:sz="0" w:space="0" w:color="auto"/>
            <w:right w:val="none" w:sz="0" w:space="0" w:color="auto"/>
          </w:divBdr>
          <w:divsChild>
            <w:div w:id="1706590123">
              <w:marLeft w:val="0"/>
              <w:marRight w:val="0"/>
              <w:marTop w:val="0"/>
              <w:marBottom w:val="0"/>
              <w:divBdr>
                <w:top w:val="none" w:sz="0" w:space="0" w:color="auto"/>
                <w:left w:val="none" w:sz="0" w:space="0" w:color="auto"/>
                <w:bottom w:val="none" w:sz="0" w:space="0" w:color="auto"/>
                <w:right w:val="none" w:sz="0" w:space="0" w:color="auto"/>
              </w:divBdr>
            </w:div>
            <w:div w:id="4678745">
              <w:marLeft w:val="0"/>
              <w:marRight w:val="0"/>
              <w:marTop w:val="0"/>
              <w:marBottom w:val="0"/>
              <w:divBdr>
                <w:top w:val="none" w:sz="0" w:space="0" w:color="auto"/>
                <w:left w:val="none" w:sz="0" w:space="0" w:color="auto"/>
                <w:bottom w:val="none" w:sz="0" w:space="0" w:color="auto"/>
                <w:right w:val="none" w:sz="0" w:space="0" w:color="auto"/>
              </w:divBdr>
            </w:div>
            <w:div w:id="1090661436">
              <w:marLeft w:val="0"/>
              <w:marRight w:val="0"/>
              <w:marTop w:val="0"/>
              <w:marBottom w:val="0"/>
              <w:divBdr>
                <w:top w:val="none" w:sz="0" w:space="0" w:color="auto"/>
                <w:left w:val="none" w:sz="0" w:space="0" w:color="auto"/>
                <w:bottom w:val="none" w:sz="0" w:space="0" w:color="auto"/>
                <w:right w:val="none" w:sz="0" w:space="0" w:color="auto"/>
              </w:divBdr>
            </w:div>
            <w:div w:id="435752467">
              <w:marLeft w:val="0"/>
              <w:marRight w:val="0"/>
              <w:marTop w:val="0"/>
              <w:marBottom w:val="0"/>
              <w:divBdr>
                <w:top w:val="none" w:sz="0" w:space="0" w:color="auto"/>
                <w:left w:val="none" w:sz="0" w:space="0" w:color="auto"/>
                <w:bottom w:val="none" w:sz="0" w:space="0" w:color="auto"/>
                <w:right w:val="none" w:sz="0" w:space="0" w:color="auto"/>
              </w:divBdr>
            </w:div>
            <w:div w:id="1910071129">
              <w:marLeft w:val="0"/>
              <w:marRight w:val="0"/>
              <w:marTop w:val="0"/>
              <w:marBottom w:val="0"/>
              <w:divBdr>
                <w:top w:val="none" w:sz="0" w:space="0" w:color="auto"/>
                <w:left w:val="none" w:sz="0" w:space="0" w:color="auto"/>
                <w:bottom w:val="none" w:sz="0" w:space="0" w:color="auto"/>
                <w:right w:val="none" w:sz="0" w:space="0" w:color="auto"/>
              </w:divBdr>
            </w:div>
            <w:div w:id="2006930276">
              <w:marLeft w:val="0"/>
              <w:marRight w:val="0"/>
              <w:marTop w:val="0"/>
              <w:marBottom w:val="0"/>
              <w:divBdr>
                <w:top w:val="none" w:sz="0" w:space="0" w:color="auto"/>
                <w:left w:val="none" w:sz="0" w:space="0" w:color="auto"/>
                <w:bottom w:val="none" w:sz="0" w:space="0" w:color="auto"/>
                <w:right w:val="none" w:sz="0" w:space="0" w:color="auto"/>
              </w:divBdr>
            </w:div>
            <w:div w:id="1137988551">
              <w:marLeft w:val="0"/>
              <w:marRight w:val="0"/>
              <w:marTop w:val="0"/>
              <w:marBottom w:val="0"/>
              <w:divBdr>
                <w:top w:val="none" w:sz="0" w:space="0" w:color="auto"/>
                <w:left w:val="none" w:sz="0" w:space="0" w:color="auto"/>
                <w:bottom w:val="none" w:sz="0" w:space="0" w:color="auto"/>
                <w:right w:val="none" w:sz="0" w:space="0" w:color="auto"/>
              </w:divBdr>
            </w:div>
            <w:div w:id="700134503">
              <w:marLeft w:val="0"/>
              <w:marRight w:val="0"/>
              <w:marTop w:val="0"/>
              <w:marBottom w:val="0"/>
              <w:divBdr>
                <w:top w:val="none" w:sz="0" w:space="0" w:color="auto"/>
                <w:left w:val="none" w:sz="0" w:space="0" w:color="auto"/>
                <w:bottom w:val="none" w:sz="0" w:space="0" w:color="auto"/>
                <w:right w:val="none" w:sz="0" w:space="0" w:color="auto"/>
              </w:divBdr>
            </w:div>
            <w:div w:id="1499494085">
              <w:marLeft w:val="0"/>
              <w:marRight w:val="0"/>
              <w:marTop w:val="0"/>
              <w:marBottom w:val="0"/>
              <w:divBdr>
                <w:top w:val="none" w:sz="0" w:space="0" w:color="auto"/>
                <w:left w:val="none" w:sz="0" w:space="0" w:color="auto"/>
                <w:bottom w:val="none" w:sz="0" w:space="0" w:color="auto"/>
                <w:right w:val="none" w:sz="0" w:space="0" w:color="auto"/>
              </w:divBdr>
            </w:div>
            <w:div w:id="5398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05170">
      <w:bodyDiv w:val="1"/>
      <w:marLeft w:val="0"/>
      <w:marRight w:val="0"/>
      <w:marTop w:val="0"/>
      <w:marBottom w:val="0"/>
      <w:divBdr>
        <w:top w:val="none" w:sz="0" w:space="0" w:color="auto"/>
        <w:left w:val="none" w:sz="0" w:space="0" w:color="auto"/>
        <w:bottom w:val="none" w:sz="0" w:space="0" w:color="auto"/>
        <w:right w:val="none" w:sz="0" w:space="0" w:color="auto"/>
      </w:divBdr>
      <w:divsChild>
        <w:div w:id="1183857672">
          <w:marLeft w:val="0"/>
          <w:marRight w:val="0"/>
          <w:marTop w:val="0"/>
          <w:marBottom w:val="0"/>
          <w:divBdr>
            <w:top w:val="none" w:sz="0" w:space="0" w:color="auto"/>
            <w:left w:val="none" w:sz="0" w:space="0" w:color="auto"/>
            <w:bottom w:val="none" w:sz="0" w:space="0" w:color="auto"/>
            <w:right w:val="none" w:sz="0" w:space="0" w:color="auto"/>
          </w:divBdr>
          <w:divsChild>
            <w:div w:id="72760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2500">
      <w:bodyDiv w:val="1"/>
      <w:marLeft w:val="0"/>
      <w:marRight w:val="0"/>
      <w:marTop w:val="0"/>
      <w:marBottom w:val="0"/>
      <w:divBdr>
        <w:top w:val="none" w:sz="0" w:space="0" w:color="auto"/>
        <w:left w:val="none" w:sz="0" w:space="0" w:color="auto"/>
        <w:bottom w:val="none" w:sz="0" w:space="0" w:color="auto"/>
        <w:right w:val="none" w:sz="0" w:space="0" w:color="auto"/>
      </w:divBdr>
      <w:divsChild>
        <w:div w:id="911357066">
          <w:marLeft w:val="0"/>
          <w:marRight w:val="0"/>
          <w:marTop w:val="0"/>
          <w:marBottom w:val="0"/>
          <w:divBdr>
            <w:top w:val="none" w:sz="0" w:space="0" w:color="auto"/>
            <w:left w:val="none" w:sz="0" w:space="0" w:color="auto"/>
            <w:bottom w:val="none" w:sz="0" w:space="0" w:color="auto"/>
            <w:right w:val="none" w:sz="0" w:space="0" w:color="auto"/>
          </w:divBdr>
          <w:divsChild>
            <w:div w:id="1571499377">
              <w:marLeft w:val="0"/>
              <w:marRight w:val="0"/>
              <w:marTop w:val="0"/>
              <w:marBottom w:val="0"/>
              <w:divBdr>
                <w:top w:val="none" w:sz="0" w:space="0" w:color="auto"/>
                <w:left w:val="none" w:sz="0" w:space="0" w:color="auto"/>
                <w:bottom w:val="none" w:sz="0" w:space="0" w:color="auto"/>
                <w:right w:val="none" w:sz="0" w:space="0" w:color="auto"/>
              </w:divBdr>
            </w:div>
            <w:div w:id="1808743393">
              <w:marLeft w:val="0"/>
              <w:marRight w:val="0"/>
              <w:marTop w:val="0"/>
              <w:marBottom w:val="0"/>
              <w:divBdr>
                <w:top w:val="none" w:sz="0" w:space="0" w:color="auto"/>
                <w:left w:val="none" w:sz="0" w:space="0" w:color="auto"/>
                <w:bottom w:val="none" w:sz="0" w:space="0" w:color="auto"/>
                <w:right w:val="none" w:sz="0" w:space="0" w:color="auto"/>
              </w:divBdr>
            </w:div>
            <w:div w:id="953485402">
              <w:marLeft w:val="0"/>
              <w:marRight w:val="0"/>
              <w:marTop w:val="0"/>
              <w:marBottom w:val="0"/>
              <w:divBdr>
                <w:top w:val="none" w:sz="0" w:space="0" w:color="auto"/>
                <w:left w:val="none" w:sz="0" w:space="0" w:color="auto"/>
                <w:bottom w:val="none" w:sz="0" w:space="0" w:color="auto"/>
                <w:right w:val="none" w:sz="0" w:space="0" w:color="auto"/>
              </w:divBdr>
            </w:div>
            <w:div w:id="1618098016">
              <w:marLeft w:val="0"/>
              <w:marRight w:val="0"/>
              <w:marTop w:val="0"/>
              <w:marBottom w:val="0"/>
              <w:divBdr>
                <w:top w:val="none" w:sz="0" w:space="0" w:color="auto"/>
                <w:left w:val="none" w:sz="0" w:space="0" w:color="auto"/>
                <w:bottom w:val="none" w:sz="0" w:space="0" w:color="auto"/>
                <w:right w:val="none" w:sz="0" w:space="0" w:color="auto"/>
              </w:divBdr>
            </w:div>
            <w:div w:id="1876041777">
              <w:marLeft w:val="0"/>
              <w:marRight w:val="0"/>
              <w:marTop w:val="0"/>
              <w:marBottom w:val="0"/>
              <w:divBdr>
                <w:top w:val="none" w:sz="0" w:space="0" w:color="auto"/>
                <w:left w:val="none" w:sz="0" w:space="0" w:color="auto"/>
                <w:bottom w:val="none" w:sz="0" w:space="0" w:color="auto"/>
                <w:right w:val="none" w:sz="0" w:space="0" w:color="auto"/>
              </w:divBdr>
            </w:div>
            <w:div w:id="30033816">
              <w:marLeft w:val="0"/>
              <w:marRight w:val="0"/>
              <w:marTop w:val="0"/>
              <w:marBottom w:val="0"/>
              <w:divBdr>
                <w:top w:val="none" w:sz="0" w:space="0" w:color="auto"/>
                <w:left w:val="none" w:sz="0" w:space="0" w:color="auto"/>
                <w:bottom w:val="none" w:sz="0" w:space="0" w:color="auto"/>
                <w:right w:val="none" w:sz="0" w:space="0" w:color="auto"/>
              </w:divBdr>
            </w:div>
            <w:div w:id="954605655">
              <w:marLeft w:val="0"/>
              <w:marRight w:val="0"/>
              <w:marTop w:val="0"/>
              <w:marBottom w:val="0"/>
              <w:divBdr>
                <w:top w:val="none" w:sz="0" w:space="0" w:color="auto"/>
                <w:left w:val="none" w:sz="0" w:space="0" w:color="auto"/>
                <w:bottom w:val="none" w:sz="0" w:space="0" w:color="auto"/>
                <w:right w:val="none" w:sz="0" w:space="0" w:color="auto"/>
              </w:divBdr>
            </w:div>
            <w:div w:id="989097456">
              <w:marLeft w:val="0"/>
              <w:marRight w:val="0"/>
              <w:marTop w:val="0"/>
              <w:marBottom w:val="0"/>
              <w:divBdr>
                <w:top w:val="none" w:sz="0" w:space="0" w:color="auto"/>
                <w:left w:val="none" w:sz="0" w:space="0" w:color="auto"/>
                <w:bottom w:val="none" w:sz="0" w:space="0" w:color="auto"/>
                <w:right w:val="none" w:sz="0" w:space="0" w:color="auto"/>
              </w:divBdr>
            </w:div>
            <w:div w:id="1008289333">
              <w:marLeft w:val="0"/>
              <w:marRight w:val="0"/>
              <w:marTop w:val="0"/>
              <w:marBottom w:val="0"/>
              <w:divBdr>
                <w:top w:val="none" w:sz="0" w:space="0" w:color="auto"/>
                <w:left w:val="none" w:sz="0" w:space="0" w:color="auto"/>
                <w:bottom w:val="none" w:sz="0" w:space="0" w:color="auto"/>
                <w:right w:val="none" w:sz="0" w:space="0" w:color="auto"/>
              </w:divBdr>
            </w:div>
            <w:div w:id="357896">
              <w:marLeft w:val="0"/>
              <w:marRight w:val="0"/>
              <w:marTop w:val="0"/>
              <w:marBottom w:val="0"/>
              <w:divBdr>
                <w:top w:val="none" w:sz="0" w:space="0" w:color="auto"/>
                <w:left w:val="none" w:sz="0" w:space="0" w:color="auto"/>
                <w:bottom w:val="none" w:sz="0" w:space="0" w:color="auto"/>
                <w:right w:val="none" w:sz="0" w:space="0" w:color="auto"/>
              </w:divBdr>
            </w:div>
            <w:div w:id="984966371">
              <w:marLeft w:val="0"/>
              <w:marRight w:val="0"/>
              <w:marTop w:val="0"/>
              <w:marBottom w:val="0"/>
              <w:divBdr>
                <w:top w:val="none" w:sz="0" w:space="0" w:color="auto"/>
                <w:left w:val="none" w:sz="0" w:space="0" w:color="auto"/>
                <w:bottom w:val="none" w:sz="0" w:space="0" w:color="auto"/>
                <w:right w:val="none" w:sz="0" w:space="0" w:color="auto"/>
              </w:divBdr>
            </w:div>
            <w:div w:id="2002658046">
              <w:marLeft w:val="0"/>
              <w:marRight w:val="0"/>
              <w:marTop w:val="0"/>
              <w:marBottom w:val="0"/>
              <w:divBdr>
                <w:top w:val="none" w:sz="0" w:space="0" w:color="auto"/>
                <w:left w:val="none" w:sz="0" w:space="0" w:color="auto"/>
                <w:bottom w:val="none" w:sz="0" w:space="0" w:color="auto"/>
                <w:right w:val="none" w:sz="0" w:space="0" w:color="auto"/>
              </w:divBdr>
            </w:div>
            <w:div w:id="2038114637">
              <w:marLeft w:val="0"/>
              <w:marRight w:val="0"/>
              <w:marTop w:val="0"/>
              <w:marBottom w:val="0"/>
              <w:divBdr>
                <w:top w:val="none" w:sz="0" w:space="0" w:color="auto"/>
                <w:left w:val="none" w:sz="0" w:space="0" w:color="auto"/>
                <w:bottom w:val="none" w:sz="0" w:space="0" w:color="auto"/>
                <w:right w:val="none" w:sz="0" w:space="0" w:color="auto"/>
              </w:divBdr>
            </w:div>
            <w:div w:id="113864767">
              <w:marLeft w:val="0"/>
              <w:marRight w:val="0"/>
              <w:marTop w:val="0"/>
              <w:marBottom w:val="0"/>
              <w:divBdr>
                <w:top w:val="none" w:sz="0" w:space="0" w:color="auto"/>
                <w:left w:val="none" w:sz="0" w:space="0" w:color="auto"/>
                <w:bottom w:val="none" w:sz="0" w:space="0" w:color="auto"/>
                <w:right w:val="none" w:sz="0" w:space="0" w:color="auto"/>
              </w:divBdr>
            </w:div>
            <w:div w:id="1388530695">
              <w:marLeft w:val="0"/>
              <w:marRight w:val="0"/>
              <w:marTop w:val="0"/>
              <w:marBottom w:val="0"/>
              <w:divBdr>
                <w:top w:val="none" w:sz="0" w:space="0" w:color="auto"/>
                <w:left w:val="none" w:sz="0" w:space="0" w:color="auto"/>
                <w:bottom w:val="none" w:sz="0" w:space="0" w:color="auto"/>
                <w:right w:val="none" w:sz="0" w:space="0" w:color="auto"/>
              </w:divBdr>
            </w:div>
            <w:div w:id="1003241949">
              <w:marLeft w:val="0"/>
              <w:marRight w:val="0"/>
              <w:marTop w:val="0"/>
              <w:marBottom w:val="0"/>
              <w:divBdr>
                <w:top w:val="none" w:sz="0" w:space="0" w:color="auto"/>
                <w:left w:val="none" w:sz="0" w:space="0" w:color="auto"/>
                <w:bottom w:val="none" w:sz="0" w:space="0" w:color="auto"/>
                <w:right w:val="none" w:sz="0" w:space="0" w:color="auto"/>
              </w:divBdr>
            </w:div>
            <w:div w:id="16918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998058">
      <w:bodyDiv w:val="1"/>
      <w:marLeft w:val="0"/>
      <w:marRight w:val="0"/>
      <w:marTop w:val="0"/>
      <w:marBottom w:val="0"/>
      <w:divBdr>
        <w:top w:val="none" w:sz="0" w:space="0" w:color="auto"/>
        <w:left w:val="none" w:sz="0" w:space="0" w:color="auto"/>
        <w:bottom w:val="none" w:sz="0" w:space="0" w:color="auto"/>
        <w:right w:val="none" w:sz="0" w:space="0" w:color="auto"/>
      </w:divBdr>
      <w:divsChild>
        <w:div w:id="1083382173">
          <w:marLeft w:val="0"/>
          <w:marRight w:val="0"/>
          <w:marTop w:val="0"/>
          <w:marBottom w:val="0"/>
          <w:divBdr>
            <w:top w:val="none" w:sz="0" w:space="0" w:color="auto"/>
            <w:left w:val="none" w:sz="0" w:space="0" w:color="auto"/>
            <w:bottom w:val="none" w:sz="0" w:space="0" w:color="auto"/>
            <w:right w:val="none" w:sz="0" w:space="0" w:color="auto"/>
          </w:divBdr>
          <w:divsChild>
            <w:div w:id="1808164350">
              <w:marLeft w:val="0"/>
              <w:marRight w:val="0"/>
              <w:marTop w:val="0"/>
              <w:marBottom w:val="0"/>
              <w:divBdr>
                <w:top w:val="none" w:sz="0" w:space="0" w:color="auto"/>
                <w:left w:val="none" w:sz="0" w:space="0" w:color="auto"/>
                <w:bottom w:val="none" w:sz="0" w:space="0" w:color="auto"/>
                <w:right w:val="none" w:sz="0" w:space="0" w:color="auto"/>
              </w:divBdr>
            </w:div>
            <w:div w:id="1578593748">
              <w:marLeft w:val="0"/>
              <w:marRight w:val="0"/>
              <w:marTop w:val="0"/>
              <w:marBottom w:val="0"/>
              <w:divBdr>
                <w:top w:val="none" w:sz="0" w:space="0" w:color="auto"/>
                <w:left w:val="none" w:sz="0" w:space="0" w:color="auto"/>
                <w:bottom w:val="none" w:sz="0" w:space="0" w:color="auto"/>
                <w:right w:val="none" w:sz="0" w:space="0" w:color="auto"/>
              </w:divBdr>
            </w:div>
            <w:div w:id="420685848">
              <w:marLeft w:val="0"/>
              <w:marRight w:val="0"/>
              <w:marTop w:val="0"/>
              <w:marBottom w:val="0"/>
              <w:divBdr>
                <w:top w:val="none" w:sz="0" w:space="0" w:color="auto"/>
                <w:left w:val="none" w:sz="0" w:space="0" w:color="auto"/>
                <w:bottom w:val="none" w:sz="0" w:space="0" w:color="auto"/>
                <w:right w:val="none" w:sz="0" w:space="0" w:color="auto"/>
              </w:divBdr>
            </w:div>
            <w:div w:id="1103454815">
              <w:marLeft w:val="0"/>
              <w:marRight w:val="0"/>
              <w:marTop w:val="0"/>
              <w:marBottom w:val="0"/>
              <w:divBdr>
                <w:top w:val="none" w:sz="0" w:space="0" w:color="auto"/>
                <w:left w:val="none" w:sz="0" w:space="0" w:color="auto"/>
                <w:bottom w:val="none" w:sz="0" w:space="0" w:color="auto"/>
                <w:right w:val="none" w:sz="0" w:space="0" w:color="auto"/>
              </w:divBdr>
            </w:div>
            <w:div w:id="211770932">
              <w:marLeft w:val="0"/>
              <w:marRight w:val="0"/>
              <w:marTop w:val="0"/>
              <w:marBottom w:val="0"/>
              <w:divBdr>
                <w:top w:val="none" w:sz="0" w:space="0" w:color="auto"/>
                <w:left w:val="none" w:sz="0" w:space="0" w:color="auto"/>
                <w:bottom w:val="none" w:sz="0" w:space="0" w:color="auto"/>
                <w:right w:val="none" w:sz="0" w:space="0" w:color="auto"/>
              </w:divBdr>
            </w:div>
            <w:div w:id="455103963">
              <w:marLeft w:val="0"/>
              <w:marRight w:val="0"/>
              <w:marTop w:val="0"/>
              <w:marBottom w:val="0"/>
              <w:divBdr>
                <w:top w:val="none" w:sz="0" w:space="0" w:color="auto"/>
                <w:left w:val="none" w:sz="0" w:space="0" w:color="auto"/>
                <w:bottom w:val="none" w:sz="0" w:space="0" w:color="auto"/>
                <w:right w:val="none" w:sz="0" w:space="0" w:color="auto"/>
              </w:divBdr>
            </w:div>
            <w:div w:id="1685744272">
              <w:marLeft w:val="0"/>
              <w:marRight w:val="0"/>
              <w:marTop w:val="0"/>
              <w:marBottom w:val="0"/>
              <w:divBdr>
                <w:top w:val="none" w:sz="0" w:space="0" w:color="auto"/>
                <w:left w:val="none" w:sz="0" w:space="0" w:color="auto"/>
                <w:bottom w:val="none" w:sz="0" w:space="0" w:color="auto"/>
                <w:right w:val="none" w:sz="0" w:space="0" w:color="auto"/>
              </w:divBdr>
            </w:div>
            <w:div w:id="112296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57101">
      <w:bodyDiv w:val="1"/>
      <w:marLeft w:val="0"/>
      <w:marRight w:val="0"/>
      <w:marTop w:val="0"/>
      <w:marBottom w:val="0"/>
      <w:divBdr>
        <w:top w:val="none" w:sz="0" w:space="0" w:color="auto"/>
        <w:left w:val="none" w:sz="0" w:space="0" w:color="auto"/>
        <w:bottom w:val="none" w:sz="0" w:space="0" w:color="auto"/>
        <w:right w:val="none" w:sz="0" w:space="0" w:color="auto"/>
      </w:divBdr>
      <w:divsChild>
        <w:div w:id="150830927">
          <w:marLeft w:val="0"/>
          <w:marRight w:val="0"/>
          <w:marTop w:val="0"/>
          <w:marBottom w:val="0"/>
          <w:divBdr>
            <w:top w:val="none" w:sz="0" w:space="0" w:color="auto"/>
            <w:left w:val="none" w:sz="0" w:space="0" w:color="auto"/>
            <w:bottom w:val="none" w:sz="0" w:space="0" w:color="auto"/>
            <w:right w:val="none" w:sz="0" w:space="0" w:color="auto"/>
          </w:divBdr>
          <w:divsChild>
            <w:div w:id="1179658444">
              <w:marLeft w:val="0"/>
              <w:marRight w:val="0"/>
              <w:marTop w:val="0"/>
              <w:marBottom w:val="0"/>
              <w:divBdr>
                <w:top w:val="none" w:sz="0" w:space="0" w:color="auto"/>
                <w:left w:val="none" w:sz="0" w:space="0" w:color="auto"/>
                <w:bottom w:val="none" w:sz="0" w:space="0" w:color="auto"/>
                <w:right w:val="none" w:sz="0" w:space="0" w:color="auto"/>
              </w:divBdr>
            </w:div>
            <w:div w:id="522476227">
              <w:marLeft w:val="0"/>
              <w:marRight w:val="0"/>
              <w:marTop w:val="0"/>
              <w:marBottom w:val="0"/>
              <w:divBdr>
                <w:top w:val="none" w:sz="0" w:space="0" w:color="auto"/>
                <w:left w:val="none" w:sz="0" w:space="0" w:color="auto"/>
                <w:bottom w:val="none" w:sz="0" w:space="0" w:color="auto"/>
                <w:right w:val="none" w:sz="0" w:space="0" w:color="auto"/>
              </w:divBdr>
            </w:div>
            <w:div w:id="250165960">
              <w:marLeft w:val="0"/>
              <w:marRight w:val="0"/>
              <w:marTop w:val="0"/>
              <w:marBottom w:val="0"/>
              <w:divBdr>
                <w:top w:val="none" w:sz="0" w:space="0" w:color="auto"/>
                <w:left w:val="none" w:sz="0" w:space="0" w:color="auto"/>
                <w:bottom w:val="none" w:sz="0" w:space="0" w:color="auto"/>
                <w:right w:val="none" w:sz="0" w:space="0" w:color="auto"/>
              </w:divBdr>
            </w:div>
            <w:div w:id="562526139">
              <w:marLeft w:val="0"/>
              <w:marRight w:val="0"/>
              <w:marTop w:val="0"/>
              <w:marBottom w:val="0"/>
              <w:divBdr>
                <w:top w:val="none" w:sz="0" w:space="0" w:color="auto"/>
                <w:left w:val="none" w:sz="0" w:space="0" w:color="auto"/>
                <w:bottom w:val="none" w:sz="0" w:space="0" w:color="auto"/>
                <w:right w:val="none" w:sz="0" w:space="0" w:color="auto"/>
              </w:divBdr>
            </w:div>
            <w:div w:id="1883974983">
              <w:marLeft w:val="0"/>
              <w:marRight w:val="0"/>
              <w:marTop w:val="0"/>
              <w:marBottom w:val="0"/>
              <w:divBdr>
                <w:top w:val="none" w:sz="0" w:space="0" w:color="auto"/>
                <w:left w:val="none" w:sz="0" w:space="0" w:color="auto"/>
                <w:bottom w:val="none" w:sz="0" w:space="0" w:color="auto"/>
                <w:right w:val="none" w:sz="0" w:space="0" w:color="auto"/>
              </w:divBdr>
            </w:div>
            <w:div w:id="399866127">
              <w:marLeft w:val="0"/>
              <w:marRight w:val="0"/>
              <w:marTop w:val="0"/>
              <w:marBottom w:val="0"/>
              <w:divBdr>
                <w:top w:val="none" w:sz="0" w:space="0" w:color="auto"/>
                <w:left w:val="none" w:sz="0" w:space="0" w:color="auto"/>
                <w:bottom w:val="none" w:sz="0" w:space="0" w:color="auto"/>
                <w:right w:val="none" w:sz="0" w:space="0" w:color="auto"/>
              </w:divBdr>
            </w:div>
            <w:div w:id="14803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09065">
      <w:bodyDiv w:val="1"/>
      <w:marLeft w:val="0"/>
      <w:marRight w:val="0"/>
      <w:marTop w:val="0"/>
      <w:marBottom w:val="0"/>
      <w:divBdr>
        <w:top w:val="none" w:sz="0" w:space="0" w:color="auto"/>
        <w:left w:val="none" w:sz="0" w:space="0" w:color="auto"/>
        <w:bottom w:val="none" w:sz="0" w:space="0" w:color="auto"/>
        <w:right w:val="none" w:sz="0" w:space="0" w:color="auto"/>
      </w:divBdr>
      <w:divsChild>
        <w:div w:id="1106731282">
          <w:marLeft w:val="0"/>
          <w:marRight w:val="0"/>
          <w:marTop w:val="0"/>
          <w:marBottom w:val="0"/>
          <w:divBdr>
            <w:top w:val="none" w:sz="0" w:space="0" w:color="auto"/>
            <w:left w:val="none" w:sz="0" w:space="0" w:color="auto"/>
            <w:bottom w:val="none" w:sz="0" w:space="0" w:color="auto"/>
            <w:right w:val="none" w:sz="0" w:space="0" w:color="auto"/>
          </w:divBdr>
          <w:divsChild>
            <w:div w:id="986784502">
              <w:marLeft w:val="0"/>
              <w:marRight w:val="0"/>
              <w:marTop w:val="0"/>
              <w:marBottom w:val="0"/>
              <w:divBdr>
                <w:top w:val="none" w:sz="0" w:space="0" w:color="auto"/>
                <w:left w:val="none" w:sz="0" w:space="0" w:color="auto"/>
                <w:bottom w:val="none" w:sz="0" w:space="0" w:color="auto"/>
                <w:right w:val="none" w:sz="0" w:space="0" w:color="auto"/>
              </w:divBdr>
            </w:div>
            <w:div w:id="1441334644">
              <w:marLeft w:val="0"/>
              <w:marRight w:val="0"/>
              <w:marTop w:val="0"/>
              <w:marBottom w:val="0"/>
              <w:divBdr>
                <w:top w:val="none" w:sz="0" w:space="0" w:color="auto"/>
                <w:left w:val="none" w:sz="0" w:space="0" w:color="auto"/>
                <w:bottom w:val="none" w:sz="0" w:space="0" w:color="auto"/>
                <w:right w:val="none" w:sz="0" w:space="0" w:color="auto"/>
              </w:divBdr>
            </w:div>
            <w:div w:id="709647634">
              <w:marLeft w:val="0"/>
              <w:marRight w:val="0"/>
              <w:marTop w:val="0"/>
              <w:marBottom w:val="0"/>
              <w:divBdr>
                <w:top w:val="none" w:sz="0" w:space="0" w:color="auto"/>
                <w:left w:val="none" w:sz="0" w:space="0" w:color="auto"/>
                <w:bottom w:val="none" w:sz="0" w:space="0" w:color="auto"/>
                <w:right w:val="none" w:sz="0" w:space="0" w:color="auto"/>
              </w:divBdr>
            </w:div>
            <w:div w:id="463043834">
              <w:marLeft w:val="0"/>
              <w:marRight w:val="0"/>
              <w:marTop w:val="0"/>
              <w:marBottom w:val="0"/>
              <w:divBdr>
                <w:top w:val="none" w:sz="0" w:space="0" w:color="auto"/>
                <w:left w:val="none" w:sz="0" w:space="0" w:color="auto"/>
                <w:bottom w:val="none" w:sz="0" w:space="0" w:color="auto"/>
                <w:right w:val="none" w:sz="0" w:space="0" w:color="auto"/>
              </w:divBdr>
            </w:div>
            <w:div w:id="875503847">
              <w:marLeft w:val="0"/>
              <w:marRight w:val="0"/>
              <w:marTop w:val="0"/>
              <w:marBottom w:val="0"/>
              <w:divBdr>
                <w:top w:val="none" w:sz="0" w:space="0" w:color="auto"/>
                <w:left w:val="none" w:sz="0" w:space="0" w:color="auto"/>
                <w:bottom w:val="none" w:sz="0" w:space="0" w:color="auto"/>
                <w:right w:val="none" w:sz="0" w:space="0" w:color="auto"/>
              </w:divBdr>
            </w:div>
            <w:div w:id="1382175537">
              <w:marLeft w:val="0"/>
              <w:marRight w:val="0"/>
              <w:marTop w:val="0"/>
              <w:marBottom w:val="0"/>
              <w:divBdr>
                <w:top w:val="none" w:sz="0" w:space="0" w:color="auto"/>
                <w:left w:val="none" w:sz="0" w:space="0" w:color="auto"/>
                <w:bottom w:val="none" w:sz="0" w:space="0" w:color="auto"/>
                <w:right w:val="none" w:sz="0" w:space="0" w:color="auto"/>
              </w:divBdr>
            </w:div>
            <w:div w:id="724790738">
              <w:marLeft w:val="0"/>
              <w:marRight w:val="0"/>
              <w:marTop w:val="0"/>
              <w:marBottom w:val="0"/>
              <w:divBdr>
                <w:top w:val="none" w:sz="0" w:space="0" w:color="auto"/>
                <w:left w:val="none" w:sz="0" w:space="0" w:color="auto"/>
                <w:bottom w:val="none" w:sz="0" w:space="0" w:color="auto"/>
                <w:right w:val="none" w:sz="0" w:space="0" w:color="auto"/>
              </w:divBdr>
            </w:div>
            <w:div w:id="844828363">
              <w:marLeft w:val="0"/>
              <w:marRight w:val="0"/>
              <w:marTop w:val="0"/>
              <w:marBottom w:val="0"/>
              <w:divBdr>
                <w:top w:val="none" w:sz="0" w:space="0" w:color="auto"/>
                <w:left w:val="none" w:sz="0" w:space="0" w:color="auto"/>
                <w:bottom w:val="none" w:sz="0" w:space="0" w:color="auto"/>
                <w:right w:val="none" w:sz="0" w:space="0" w:color="auto"/>
              </w:divBdr>
            </w:div>
            <w:div w:id="460735667">
              <w:marLeft w:val="0"/>
              <w:marRight w:val="0"/>
              <w:marTop w:val="0"/>
              <w:marBottom w:val="0"/>
              <w:divBdr>
                <w:top w:val="none" w:sz="0" w:space="0" w:color="auto"/>
                <w:left w:val="none" w:sz="0" w:space="0" w:color="auto"/>
                <w:bottom w:val="none" w:sz="0" w:space="0" w:color="auto"/>
                <w:right w:val="none" w:sz="0" w:space="0" w:color="auto"/>
              </w:divBdr>
            </w:div>
            <w:div w:id="287660540">
              <w:marLeft w:val="0"/>
              <w:marRight w:val="0"/>
              <w:marTop w:val="0"/>
              <w:marBottom w:val="0"/>
              <w:divBdr>
                <w:top w:val="none" w:sz="0" w:space="0" w:color="auto"/>
                <w:left w:val="none" w:sz="0" w:space="0" w:color="auto"/>
                <w:bottom w:val="none" w:sz="0" w:space="0" w:color="auto"/>
                <w:right w:val="none" w:sz="0" w:space="0" w:color="auto"/>
              </w:divBdr>
            </w:div>
            <w:div w:id="791942154">
              <w:marLeft w:val="0"/>
              <w:marRight w:val="0"/>
              <w:marTop w:val="0"/>
              <w:marBottom w:val="0"/>
              <w:divBdr>
                <w:top w:val="none" w:sz="0" w:space="0" w:color="auto"/>
                <w:left w:val="none" w:sz="0" w:space="0" w:color="auto"/>
                <w:bottom w:val="none" w:sz="0" w:space="0" w:color="auto"/>
                <w:right w:val="none" w:sz="0" w:space="0" w:color="auto"/>
              </w:divBdr>
            </w:div>
            <w:div w:id="1114518453">
              <w:marLeft w:val="0"/>
              <w:marRight w:val="0"/>
              <w:marTop w:val="0"/>
              <w:marBottom w:val="0"/>
              <w:divBdr>
                <w:top w:val="none" w:sz="0" w:space="0" w:color="auto"/>
                <w:left w:val="none" w:sz="0" w:space="0" w:color="auto"/>
                <w:bottom w:val="none" w:sz="0" w:space="0" w:color="auto"/>
                <w:right w:val="none" w:sz="0" w:space="0" w:color="auto"/>
              </w:divBdr>
            </w:div>
            <w:div w:id="1136800738">
              <w:marLeft w:val="0"/>
              <w:marRight w:val="0"/>
              <w:marTop w:val="0"/>
              <w:marBottom w:val="0"/>
              <w:divBdr>
                <w:top w:val="none" w:sz="0" w:space="0" w:color="auto"/>
                <w:left w:val="none" w:sz="0" w:space="0" w:color="auto"/>
                <w:bottom w:val="none" w:sz="0" w:space="0" w:color="auto"/>
                <w:right w:val="none" w:sz="0" w:space="0" w:color="auto"/>
              </w:divBdr>
            </w:div>
            <w:div w:id="73094625">
              <w:marLeft w:val="0"/>
              <w:marRight w:val="0"/>
              <w:marTop w:val="0"/>
              <w:marBottom w:val="0"/>
              <w:divBdr>
                <w:top w:val="none" w:sz="0" w:space="0" w:color="auto"/>
                <w:left w:val="none" w:sz="0" w:space="0" w:color="auto"/>
                <w:bottom w:val="none" w:sz="0" w:space="0" w:color="auto"/>
                <w:right w:val="none" w:sz="0" w:space="0" w:color="auto"/>
              </w:divBdr>
            </w:div>
            <w:div w:id="1002467093">
              <w:marLeft w:val="0"/>
              <w:marRight w:val="0"/>
              <w:marTop w:val="0"/>
              <w:marBottom w:val="0"/>
              <w:divBdr>
                <w:top w:val="none" w:sz="0" w:space="0" w:color="auto"/>
                <w:left w:val="none" w:sz="0" w:space="0" w:color="auto"/>
                <w:bottom w:val="none" w:sz="0" w:space="0" w:color="auto"/>
                <w:right w:val="none" w:sz="0" w:space="0" w:color="auto"/>
              </w:divBdr>
            </w:div>
            <w:div w:id="814104118">
              <w:marLeft w:val="0"/>
              <w:marRight w:val="0"/>
              <w:marTop w:val="0"/>
              <w:marBottom w:val="0"/>
              <w:divBdr>
                <w:top w:val="none" w:sz="0" w:space="0" w:color="auto"/>
                <w:left w:val="none" w:sz="0" w:space="0" w:color="auto"/>
                <w:bottom w:val="none" w:sz="0" w:space="0" w:color="auto"/>
                <w:right w:val="none" w:sz="0" w:space="0" w:color="auto"/>
              </w:divBdr>
            </w:div>
            <w:div w:id="1186943041">
              <w:marLeft w:val="0"/>
              <w:marRight w:val="0"/>
              <w:marTop w:val="0"/>
              <w:marBottom w:val="0"/>
              <w:divBdr>
                <w:top w:val="none" w:sz="0" w:space="0" w:color="auto"/>
                <w:left w:val="none" w:sz="0" w:space="0" w:color="auto"/>
                <w:bottom w:val="none" w:sz="0" w:space="0" w:color="auto"/>
                <w:right w:val="none" w:sz="0" w:space="0" w:color="auto"/>
              </w:divBdr>
            </w:div>
            <w:div w:id="1729765318">
              <w:marLeft w:val="0"/>
              <w:marRight w:val="0"/>
              <w:marTop w:val="0"/>
              <w:marBottom w:val="0"/>
              <w:divBdr>
                <w:top w:val="none" w:sz="0" w:space="0" w:color="auto"/>
                <w:left w:val="none" w:sz="0" w:space="0" w:color="auto"/>
                <w:bottom w:val="none" w:sz="0" w:space="0" w:color="auto"/>
                <w:right w:val="none" w:sz="0" w:space="0" w:color="auto"/>
              </w:divBdr>
            </w:div>
            <w:div w:id="18927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5125">
      <w:bodyDiv w:val="1"/>
      <w:marLeft w:val="0"/>
      <w:marRight w:val="0"/>
      <w:marTop w:val="0"/>
      <w:marBottom w:val="0"/>
      <w:divBdr>
        <w:top w:val="none" w:sz="0" w:space="0" w:color="auto"/>
        <w:left w:val="none" w:sz="0" w:space="0" w:color="auto"/>
        <w:bottom w:val="none" w:sz="0" w:space="0" w:color="auto"/>
        <w:right w:val="none" w:sz="0" w:space="0" w:color="auto"/>
      </w:divBdr>
      <w:divsChild>
        <w:div w:id="358817695">
          <w:marLeft w:val="0"/>
          <w:marRight w:val="0"/>
          <w:marTop w:val="0"/>
          <w:marBottom w:val="0"/>
          <w:divBdr>
            <w:top w:val="none" w:sz="0" w:space="0" w:color="auto"/>
            <w:left w:val="none" w:sz="0" w:space="0" w:color="auto"/>
            <w:bottom w:val="none" w:sz="0" w:space="0" w:color="auto"/>
            <w:right w:val="none" w:sz="0" w:space="0" w:color="auto"/>
          </w:divBdr>
          <w:divsChild>
            <w:div w:id="2137602718">
              <w:marLeft w:val="0"/>
              <w:marRight w:val="0"/>
              <w:marTop w:val="0"/>
              <w:marBottom w:val="0"/>
              <w:divBdr>
                <w:top w:val="none" w:sz="0" w:space="0" w:color="auto"/>
                <w:left w:val="none" w:sz="0" w:space="0" w:color="auto"/>
                <w:bottom w:val="none" w:sz="0" w:space="0" w:color="auto"/>
                <w:right w:val="none" w:sz="0" w:space="0" w:color="auto"/>
              </w:divBdr>
            </w:div>
            <w:div w:id="165314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08928">
      <w:bodyDiv w:val="1"/>
      <w:marLeft w:val="0"/>
      <w:marRight w:val="0"/>
      <w:marTop w:val="0"/>
      <w:marBottom w:val="0"/>
      <w:divBdr>
        <w:top w:val="none" w:sz="0" w:space="0" w:color="auto"/>
        <w:left w:val="none" w:sz="0" w:space="0" w:color="auto"/>
        <w:bottom w:val="none" w:sz="0" w:space="0" w:color="auto"/>
        <w:right w:val="none" w:sz="0" w:space="0" w:color="auto"/>
      </w:divBdr>
      <w:divsChild>
        <w:div w:id="1201167941">
          <w:marLeft w:val="0"/>
          <w:marRight w:val="0"/>
          <w:marTop w:val="0"/>
          <w:marBottom w:val="0"/>
          <w:divBdr>
            <w:top w:val="none" w:sz="0" w:space="0" w:color="auto"/>
            <w:left w:val="none" w:sz="0" w:space="0" w:color="auto"/>
            <w:bottom w:val="none" w:sz="0" w:space="0" w:color="auto"/>
            <w:right w:val="none" w:sz="0" w:space="0" w:color="auto"/>
          </w:divBdr>
          <w:divsChild>
            <w:div w:id="1730957706">
              <w:marLeft w:val="0"/>
              <w:marRight w:val="0"/>
              <w:marTop w:val="0"/>
              <w:marBottom w:val="0"/>
              <w:divBdr>
                <w:top w:val="none" w:sz="0" w:space="0" w:color="auto"/>
                <w:left w:val="none" w:sz="0" w:space="0" w:color="auto"/>
                <w:bottom w:val="none" w:sz="0" w:space="0" w:color="auto"/>
                <w:right w:val="none" w:sz="0" w:space="0" w:color="auto"/>
              </w:divBdr>
            </w:div>
            <w:div w:id="1294218701">
              <w:marLeft w:val="0"/>
              <w:marRight w:val="0"/>
              <w:marTop w:val="0"/>
              <w:marBottom w:val="0"/>
              <w:divBdr>
                <w:top w:val="none" w:sz="0" w:space="0" w:color="auto"/>
                <w:left w:val="none" w:sz="0" w:space="0" w:color="auto"/>
                <w:bottom w:val="none" w:sz="0" w:space="0" w:color="auto"/>
                <w:right w:val="none" w:sz="0" w:space="0" w:color="auto"/>
              </w:divBdr>
            </w:div>
            <w:div w:id="398208565">
              <w:marLeft w:val="0"/>
              <w:marRight w:val="0"/>
              <w:marTop w:val="0"/>
              <w:marBottom w:val="0"/>
              <w:divBdr>
                <w:top w:val="none" w:sz="0" w:space="0" w:color="auto"/>
                <w:left w:val="none" w:sz="0" w:space="0" w:color="auto"/>
                <w:bottom w:val="none" w:sz="0" w:space="0" w:color="auto"/>
                <w:right w:val="none" w:sz="0" w:space="0" w:color="auto"/>
              </w:divBdr>
            </w:div>
            <w:div w:id="1071275285">
              <w:marLeft w:val="0"/>
              <w:marRight w:val="0"/>
              <w:marTop w:val="0"/>
              <w:marBottom w:val="0"/>
              <w:divBdr>
                <w:top w:val="none" w:sz="0" w:space="0" w:color="auto"/>
                <w:left w:val="none" w:sz="0" w:space="0" w:color="auto"/>
                <w:bottom w:val="none" w:sz="0" w:space="0" w:color="auto"/>
                <w:right w:val="none" w:sz="0" w:space="0" w:color="auto"/>
              </w:divBdr>
            </w:div>
            <w:div w:id="536091370">
              <w:marLeft w:val="0"/>
              <w:marRight w:val="0"/>
              <w:marTop w:val="0"/>
              <w:marBottom w:val="0"/>
              <w:divBdr>
                <w:top w:val="none" w:sz="0" w:space="0" w:color="auto"/>
                <w:left w:val="none" w:sz="0" w:space="0" w:color="auto"/>
                <w:bottom w:val="none" w:sz="0" w:space="0" w:color="auto"/>
                <w:right w:val="none" w:sz="0" w:space="0" w:color="auto"/>
              </w:divBdr>
            </w:div>
            <w:div w:id="5834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9587">
      <w:bodyDiv w:val="1"/>
      <w:marLeft w:val="0"/>
      <w:marRight w:val="0"/>
      <w:marTop w:val="0"/>
      <w:marBottom w:val="0"/>
      <w:divBdr>
        <w:top w:val="none" w:sz="0" w:space="0" w:color="auto"/>
        <w:left w:val="none" w:sz="0" w:space="0" w:color="auto"/>
        <w:bottom w:val="none" w:sz="0" w:space="0" w:color="auto"/>
        <w:right w:val="none" w:sz="0" w:space="0" w:color="auto"/>
      </w:divBdr>
      <w:divsChild>
        <w:div w:id="1308172017">
          <w:marLeft w:val="0"/>
          <w:marRight w:val="0"/>
          <w:marTop w:val="0"/>
          <w:marBottom w:val="0"/>
          <w:divBdr>
            <w:top w:val="none" w:sz="0" w:space="0" w:color="auto"/>
            <w:left w:val="none" w:sz="0" w:space="0" w:color="auto"/>
            <w:bottom w:val="none" w:sz="0" w:space="0" w:color="auto"/>
            <w:right w:val="none" w:sz="0" w:space="0" w:color="auto"/>
          </w:divBdr>
          <w:divsChild>
            <w:div w:id="12878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441148">
      <w:bodyDiv w:val="1"/>
      <w:marLeft w:val="0"/>
      <w:marRight w:val="0"/>
      <w:marTop w:val="0"/>
      <w:marBottom w:val="0"/>
      <w:divBdr>
        <w:top w:val="none" w:sz="0" w:space="0" w:color="auto"/>
        <w:left w:val="none" w:sz="0" w:space="0" w:color="auto"/>
        <w:bottom w:val="none" w:sz="0" w:space="0" w:color="auto"/>
        <w:right w:val="none" w:sz="0" w:space="0" w:color="auto"/>
      </w:divBdr>
      <w:divsChild>
        <w:div w:id="802506207">
          <w:marLeft w:val="0"/>
          <w:marRight w:val="0"/>
          <w:marTop w:val="0"/>
          <w:marBottom w:val="0"/>
          <w:divBdr>
            <w:top w:val="none" w:sz="0" w:space="0" w:color="auto"/>
            <w:left w:val="none" w:sz="0" w:space="0" w:color="auto"/>
            <w:bottom w:val="none" w:sz="0" w:space="0" w:color="auto"/>
            <w:right w:val="none" w:sz="0" w:space="0" w:color="auto"/>
          </w:divBdr>
          <w:divsChild>
            <w:div w:id="663632017">
              <w:marLeft w:val="0"/>
              <w:marRight w:val="0"/>
              <w:marTop w:val="0"/>
              <w:marBottom w:val="0"/>
              <w:divBdr>
                <w:top w:val="none" w:sz="0" w:space="0" w:color="auto"/>
                <w:left w:val="none" w:sz="0" w:space="0" w:color="auto"/>
                <w:bottom w:val="none" w:sz="0" w:space="0" w:color="auto"/>
                <w:right w:val="none" w:sz="0" w:space="0" w:color="auto"/>
              </w:divBdr>
            </w:div>
            <w:div w:id="841893256">
              <w:marLeft w:val="0"/>
              <w:marRight w:val="0"/>
              <w:marTop w:val="0"/>
              <w:marBottom w:val="0"/>
              <w:divBdr>
                <w:top w:val="none" w:sz="0" w:space="0" w:color="auto"/>
                <w:left w:val="none" w:sz="0" w:space="0" w:color="auto"/>
                <w:bottom w:val="none" w:sz="0" w:space="0" w:color="auto"/>
                <w:right w:val="none" w:sz="0" w:space="0" w:color="auto"/>
              </w:divBdr>
            </w:div>
            <w:div w:id="453447575">
              <w:marLeft w:val="0"/>
              <w:marRight w:val="0"/>
              <w:marTop w:val="0"/>
              <w:marBottom w:val="0"/>
              <w:divBdr>
                <w:top w:val="none" w:sz="0" w:space="0" w:color="auto"/>
                <w:left w:val="none" w:sz="0" w:space="0" w:color="auto"/>
                <w:bottom w:val="none" w:sz="0" w:space="0" w:color="auto"/>
                <w:right w:val="none" w:sz="0" w:space="0" w:color="auto"/>
              </w:divBdr>
            </w:div>
            <w:div w:id="629631299">
              <w:marLeft w:val="0"/>
              <w:marRight w:val="0"/>
              <w:marTop w:val="0"/>
              <w:marBottom w:val="0"/>
              <w:divBdr>
                <w:top w:val="none" w:sz="0" w:space="0" w:color="auto"/>
                <w:left w:val="none" w:sz="0" w:space="0" w:color="auto"/>
                <w:bottom w:val="none" w:sz="0" w:space="0" w:color="auto"/>
                <w:right w:val="none" w:sz="0" w:space="0" w:color="auto"/>
              </w:divBdr>
            </w:div>
            <w:div w:id="1450972647">
              <w:marLeft w:val="0"/>
              <w:marRight w:val="0"/>
              <w:marTop w:val="0"/>
              <w:marBottom w:val="0"/>
              <w:divBdr>
                <w:top w:val="none" w:sz="0" w:space="0" w:color="auto"/>
                <w:left w:val="none" w:sz="0" w:space="0" w:color="auto"/>
                <w:bottom w:val="none" w:sz="0" w:space="0" w:color="auto"/>
                <w:right w:val="none" w:sz="0" w:space="0" w:color="auto"/>
              </w:divBdr>
            </w:div>
            <w:div w:id="1519352826">
              <w:marLeft w:val="0"/>
              <w:marRight w:val="0"/>
              <w:marTop w:val="0"/>
              <w:marBottom w:val="0"/>
              <w:divBdr>
                <w:top w:val="none" w:sz="0" w:space="0" w:color="auto"/>
                <w:left w:val="none" w:sz="0" w:space="0" w:color="auto"/>
                <w:bottom w:val="none" w:sz="0" w:space="0" w:color="auto"/>
                <w:right w:val="none" w:sz="0" w:space="0" w:color="auto"/>
              </w:divBdr>
            </w:div>
            <w:div w:id="1531871103">
              <w:marLeft w:val="0"/>
              <w:marRight w:val="0"/>
              <w:marTop w:val="0"/>
              <w:marBottom w:val="0"/>
              <w:divBdr>
                <w:top w:val="none" w:sz="0" w:space="0" w:color="auto"/>
                <w:left w:val="none" w:sz="0" w:space="0" w:color="auto"/>
                <w:bottom w:val="none" w:sz="0" w:space="0" w:color="auto"/>
                <w:right w:val="none" w:sz="0" w:space="0" w:color="auto"/>
              </w:divBdr>
            </w:div>
            <w:div w:id="1504395598">
              <w:marLeft w:val="0"/>
              <w:marRight w:val="0"/>
              <w:marTop w:val="0"/>
              <w:marBottom w:val="0"/>
              <w:divBdr>
                <w:top w:val="none" w:sz="0" w:space="0" w:color="auto"/>
                <w:left w:val="none" w:sz="0" w:space="0" w:color="auto"/>
                <w:bottom w:val="none" w:sz="0" w:space="0" w:color="auto"/>
                <w:right w:val="none" w:sz="0" w:space="0" w:color="auto"/>
              </w:divBdr>
            </w:div>
            <w:div w:id="174440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3706">
      <w:bodyDiv w:val="1"/>
      <w:marLeft w:val="0"/>
      <w:marRight w:val="0"/>
      <w:marTop w:val="0"/>
      <w:marBottom w:val="0"/>
      <w:divBdr>
        <w:top w:val="none" w:sz="0" w:space="0" w:color="auto"/>
        <w:left w:val="none" w:sz="0" w:space="0" w:color="auto"/>
        <w:bottom w:val="none" w:sz="0" w:space="0" w:color="auto"/>
        <w:right w:val="none" w:sz="0" w:space="0" w:color="auto"/>
      </w:divBdr>
      <w:divsChild>
        <w:div w:id="1115563945">
          <w:marLeft w:val="0"/>
          <w:marRight w:val="0"/>
          <w:marTop w:val="0"/>
          <w:marBottom w:val="0"/>
          <w:divBdr>
            <w:top w:val="none" w:sz="0" w:space="0" w:color="auto"/>
            <w:left w:val="none" w:sz="0" w:space="0" w:color="auto"/>
            <w:bottom w:val="none" w:sz="0" w:space="0" w:color="auto"/>
            <w:right w:val="none" w:sz="0" w:space="0" w:color="auto"/>
          </w:divBdr>
          <w:divsChild>
            <w:div w:id="1595170434">
              <w:marLeft w:val="0"/>
              <w:marRight w:val="0"/>
              <w:marTop w:val="0"/>
              <w:marBottom w:val="0"/>
              <w:divBdr>
                <w:top w:val="none" w:sz="0" w:space="0" w:color="auto"/>
                <w:left w:val="none" w:sz="0" w:space="0" w:color="auto"/>
                <w:bottom w:val="none" w:sz="0" w:space="0" w:color="auto"/>
                <w:right w:val="none" w:sz="0" w:space="0" w:color="auto"/>
              </w:divBdr>
            </w:div>
            <w:div w:id="1190679694">
              <w:marLeft w:val="0"/>
              <w:marRight w:val="0"/>
              <w:marTop w:val="0"/>
              <w:marBottom w:val="0"/>
              <w:divBdr>
                <w:top w:val="none" w:sz="0" w:space="0" w:color="auto"/>
                <w:left w:val="none" w:sz="0" w:space="0" w:color="auto"/>
                <w:bottom w:val="none" w:sz="0" w:space="0" w:color="auto"/>
                <w:right w:val="none" w:sz="0" w:space="0" w:color="auto"/>
              </w:divBdr>
            </w:div>
            <w:div w:id="1760834748">
              <w:marLeft w:val="0"/>
              <w:marRight w:val="0"/>
              <w:marTop w:val="0"/>
              <w:marBottom w:val="0"/>
              <w:divBdr>
                <w:top w:val="none" w:sz="0" w:space="0" w:color="auto"/>
                <w:left w:val="none" w:sz="0" w:space="0" w:color="auto"/>
                <w:bottom w:val="none" w:sz="0" w:space="0" w:color="auto"/>
                <w:right w:val="none" w:sz="0" w:space="0" w:color="auto"/>
              </w:divBdr>
            </w:div>
            <w:div w:id="676614054">
              <w:marLeft w:val="0"/>
              <w:marRight w:val="0"/>
              <w:marTop w:val="0"/>
              <w:marBottom w:val="0"/>
              <w:divBdr>
                <w:top w:val="none" w:sz="0" w:space="0" w:color="auto"/>
                <w:left w:val="none" w:sz="0" w:space="0" w:color="auto"/>
                <w:bottom w:val="none" w:sz="0" w:space="0" w:color="auto"/>
                <w:right w:val="none" w:sz="0" w:space="0" w:color="auto"/>
              </w:divBdr>
            </w:div>
            <w:div w:id="979578608">
              <w:marLeft w:val="0"/>
              <w:marRight w:val="0"/>
              <w:marTop w:val="0"/>
              <w:marBottom w:val="0"/>
              <w:divBdr>
                <w:top w:val="none" w:sz="0" w:space="0" w:color="auto"/>
                <w:left w:val="none" w:sz="0" w:space="0" w:color="auto"/>
                <w:bottom w:val="none" w:sz="0" w:space="0" w:color="auto"/>
                <w:right w:val="none" w:sz="0" w:space="0" w:color="auto"/>
              </w:divBdr>
            </w:div>
            <w:div w:id="1096899670">
              <w:marLeft w:val="0"/>
              <w:marRight w:val="0"/>
              <w:marTop w:val="0"/>
              <w:marBottom w:val="0"/>
              <w:divBdr>
                <w:top w:val="none" w:sz="0" w:space="0" w:color="auto"/>
                <w:left w:val="none" w:sz="0" w:space="0" w:color="auto"/>
                <w:bottom w:val="none" w:sz="0" w:space="0" w:color="auto"/>
                <w:right w:val="none" w:sz="0" w:space="0" w:color="auto"/>
              </w:divBdr>
            </w:div>
            <w:div w:id="1940135162">
              <w:marLeft w:val="0"/>
              <w:marRight w:val="0"/>
              <w:marTop w:val="0"/>
              <w:marBottom w:val="0"/>
              <w:divBdr>
                <w:top w:val="none" w:sz="0" w:space="0" w:color="auto"/>
                <w:left w:val="none" w:sz="0" w:space="0" w:color="auto"/>
                <w:bottom w:val="none" w:sz="0" w:space="0" w:color="auto"/>
                <w:right w:val="none" w:sz="0" w:space="0" w:color="auto"/>
              </w:divBdr>
            </w:div>
            <w:div w:id="578439094">
              <w:marLeft w:val="0"/>
              <w:marRight w:val="0"/>
              <w:marTop w:val="0"/>
              <w:marBottom w:val="0"/>
              <w:divBdr>
                <w:top w:val="none" w:sz="0" w:space="0" w:color="auto"/>
                <w:left w:val="none" w:sz="0" w:space="0" w:color="auto"/>
                <w:bottom w:val="none" w:sz="0" w:space="0" w:color="auto"/>
                <w:right w:val="none" w:sz="0" w:space="0" w:color="auto"/>
              </w:divBdr>
            </w:div>
            <w:div w:id="774982861">
              <w:marLeft w:val="0"/>
              <w:marRight w:val="0"/>
              <w:marTop w:val="0"/>
              <w:marBottom w:val="0"/>
              <w:divBdr>
                <w:top w:val="none" w:sz="0" w:space="0" w:color="auto"/>
                <w:left w:val="none" w:sz="0" w:space="0" w:color="auto"/>
                <w:bottom w:val="none" w:sz="0" w:space="0" w:color="auto"/>
                <w:right w:val="none" w:sz="0" w:space="0" w:color="auto"/>
              </w:divBdr>
            </w:div>
            <w:div w:id="1986742427">
              <w:marLeft w:val="0"/>
              <w:marRight w:val="0"/>
              <w:marTop w:val="0"/>
              <w:marBottom w:val="0"/>
              <w:divBdr>
                <w:top w:val="none" w:sz="0" w:space="0" w:color="auto"/>
                <w:left w:val="none" w:sz="0" w:space="0" w:color="auto"/>
                <w:bottom w:val="none" w:sz="0" w:space="0" w:color="auto"/>
                <w:right w:val="none" w:sz="0" w:space="0" w:color="auto"/>
              </w:divBdr>
            </w:div>
            <w:div w:id="2135976870">
              <w:marLeft w:val="0"/>
              <w:marRight w:val="0"/>
              <w:marTop w:val="0"/>
              <w:marBottom w:val="0"/>
              <w:divBdr>
                <w:top w:val="none" w:sz="0" w:space="0" w:color="auto"/>
                <w:left w:val="none" w:sz="0" w:space="0" w:color="auto"/>
                <w:bottom w:val="none" w:sz="0" w:space="0" w:color="auto"/>
                <w:right w:val="none" w:sz="0" w:space="0" w:color="auto"/>
              </w:divBdr>
            </w:div>
            <w:div w:id="1471826426">
              <w:marLeft w:val="0"/>
              <w:marRight w:val="0"/>
              <w:marTop w:val="0"/>
              <w:marBottom w:val="0"/>
              <w:divBdr>
                <w:top w:val="none" w:sz="0" w:space="0" w:color="auto"/>
                <w:left w:val="none" w:sz="0" w:space="0" w:color="auto"/>
                <w:bottom w:val="none" w:sz="0" w:space="0" w:color="auto"/>
                <w:right w:val="none" w:sz="0" w:space="0" w:color="auto"/>
              </w:divBdr>
            </w:div>
            <w:div w:id="288751709">
              <w:marLeft w:val="0"/>
              <w:marRight w:val="0"/>
              <w:marTop w:val="0"/>
              <w:marBottom w:val="0"/>
              <w:divBdr>
                <w:top w:val="none" w:sz="0" w:space="0" w:color="auto"/>
                <w:left w:val="none" w:sz="0" w:space="0" w:color="auto"/>
                <w:bottom w:val="none" w:sz="0" w:space="0" w:color="auto"/>
                <w:right w:val="none" w:sz="0" w:space="0" w:color="auto"/>
              </w:divBdr>
            </w:div>
            <w:div w:id="1836340152">
              <w:marLeft w:val="0"/>
              <w:marRight w:val="0"/>
              <w:marTop w:val="0"/>
              <w:marBottom w:val="0"/>
              <w:divBdr>
                <w:top w:val="none" w:sz="0" w:space="0" w:color="auto"/>
                <w:left w:val="none" w:sz="0" w:space="0" w:color="auto"/>
                <w:bottom w:val="none" w:sz="0" w:space="0" w:color="auto"/>
                <w:right w:val="none" w:sz="0" w:space="0" w:color="auto"/>
              </w:divBdr>
            </w:div>
            <w:div w:id="1203207452">
              <w:marLeft w:val="0"/>
              <w:marRight w:val="0"/>
              <w:marTop w:val="0"/>
              <w:marBottom w:val="0"/>
              <w:divBdr>
                <w:top w:val="none" w:sz="0" w:space="0" w:color="auto"/>
                <w:left w:val="none" w:sz="0" w:space="0" w:color="auto"/>
                <w:bottom w:val="none" w:sz="0" w:space="0" w:color="auto"/>
                <w:right w:val="none" w:sz="0" w:space="0" w:color="auto"/>
              </w:divBdr>
            </w:div>
            <w:div w:id="1363630281">
              <w:marLeft w:val="0"/>
              <w:marRight w:val="0"/>
              <w:marTop w:val="0"/>
              <w:marBottom w:val="0"/>
              <w:divBdr>
                <w:top w:val="none" w:sz="0" w:space="0" w:color="auto"/>
                <w:left w:val="none" w:sz="0" w:space="0" w:color="auto"/>
                <w:bottom w:val="none" w:sz="0" w:space="0" w:color="auto"/>
                <w:right w:val="none" w:sz="0" w:space="0" w:color="auto"/>
              </w:divBdr>
            </w:div>
            <w:div w:id="1224634445">
              <w:marLeft w:val="0"/>
              <w:marRight w:val="0"/>
              <w:marTop w:val="0"/>
              <w:marBottom w:val="0"/>
              <w:divBdr>
                <w:top w:val="none" w:sz="0" w:space="0" w:color="auto"/>
                <w:left w:val="none" w:sz="0" w:space="0" w:color="auto"/>
                <w:bottom w:val="none" w:sz="0" w:space="0" w:color="auto"/>
                <w:right w:val="none" w:sz="0" w:space="0" w:color="auto"/>
              </w:divBdr>
            </w:div>
            <w:div w:id="1776250334">
              <w:marLeft w:val="0"/>
              <w:marRight w:val="0"/>
              <w:marTop w:val="0"/>
              <w:marBottom w:val="0"/>
              <w:divBdr>
                <w:top w:val="none" w:sz="0" w:space="0" w:color="auto"/>
                <w:left w:val="none" w:sz="0" w:space="0" w:color="auto"/>
                <w:bottom w:val="none" w:sz="0" w:space="0" w:color="auto"/>
                <w:right w:val="none" w:sz="0" w:space="0" w:color="auto"/>
              </w:divBdr>
            </w:div>
            <w:div w:id="20866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9302">
      <w:bodyDiv w:val="1"/>
      <w:marLeft w:val="0"/>
      <w:marRight w:val="0"/>
      <w:marTop w:val="0"/>
      <w:marBottom w:val="0"/>
      <w:divBdr>
        <w:top w:val="none" w:sz="0" w:space="0" w:color="auto"/>
        <w:left w:val="none" w:sz="0" w:space="0" w:color="auto"/>
        <w:bottom w:val="none" w:sz="0" w:space="0" w:color="auto"/>
        <w:right w:val="none" w:sz="0" w:space="0" w:color="auto"/>
      </w:divBdr>
      <w:divsChild>
        <w:div w:id="474025456">
          <w:marLeft w:val="0"/>
          <w:marRight w:val="0"/>
          <w:marTop w:val="0"/>
          <w:marBottom w:val="0"/>
          <w:divBdr>
            <w:top w:val="none" w:sz="0" w:space="0" w:color="auto"/>
            <w:left w:val="none" w:sz="0" w:space="0" w:color="auto"/>
            <w:bottom w:val="none" w:sz="0" w:space="0" w:color="auto"/>
            <w:right w:val="none" w:sz="0" w:space="0" w:color="auto"/>
          </w:divBdr>
          <w:divsChild>
            <w:div w:id="1866207922">
              <w:marLeft w:val="0"/>
              <w:marRight w:val="0"/>
              <w:marTop w:val="0"/>
              <w:marBottom w:val="0"/>
              <w:divBdr>
                <w:top w:val="none" w:sz="0" w:space="0" w:color="auto"/>
                <w:left w:val="none" w:sz="0" w:space="0" w:color="auto"/>
                <w:bottom w:val="none" w:sz="0" w:space="0" w:color="auto"/>
                <w:right w:val="none" w:sz="0" w:space="0" w:color="auto"/>
              </w:divBdr>
            </w:div>
            <w:div w:id="1174422083">
              <w:marLeft w:val="0"/>
              <w:marRight w:val="0"/>
              <w:marTop w:val="0"/>
              <w:marBottom w:val="0"/>
              <w:divBdr>
                <w:top w:val="none" w:sz="0" w:space="0" w:color="auto"/>
                <w:left w:val="none" w:sz="0" w:space="0" w:color="auto"/>
                <w:bottom w:val="none" w:sz="0" w:space="0" w:color="auto"/>
                <w:right w:val="none" w:sz="0" w:space="0" w:color="auto"/>
              </w:divBdr>
            </w:div>
            <w:div w:id="397175025">
              <w:marLeft w:val="0"/>
              <w:marRight w:val="0"/>
              <w:marTop w:val="0"/>
              <w:marBottom w:val="0"/>
              <w:divBdr>
                <w:top w:val="none" w:sz="0" w:space="0" w:color="auto"/>
                <w:left w:val="none" w:sz="0" w:space="0" w:color="auto"/>
                <w:bottom w:val="none" w:sz="0" w:space="0" w:color="auto"/>
                <w:right w:val="none" w:sz="0" w:space="0" w:color="auto"/>
              </w:divBdr>
            </w:div>
            <w:div w:id="287900938">
              <w:marLeft w:val="0"/>
              <w:marRight w:val="0"/>
              <w:marTop w:val="0"/>
              <w:marBottom w:val="0"/>
              <w:divBdr>
                <w:top w:val="none" w:sz="0" w:space="0" w:color="auto"/>
                <w:left w:val="none" w:sz="0" w:space="0" w:color="auto"/>
                <w:bottom w:val="none" w:sz="0" w:space="0" w:color="auto"/>
                <w:right w:val="none" w:sz="0" w:space="0" w:color="auto"/>
              </w:divBdr>
            </w:div>
            <w:div w:id="1828935338">
              <w:marLeft w:val="0"/>
              <w:marRight w:val="0"/>
              <w:marTop w:val="0"/>
              <w:marBottom w:val="0"/>
              <w:divBdr>
                <w:top w:val="none" w:sz="0" w:space="0" w:color="auto"/>
                <w:left w:val="none" w:sz="0" w:space="0" w:color="auto"/>
                <w:bottom w:val="none" w:sz="0" w:space="0" w:color="auto"/>
                <w:right w:val="none" w:sz="0" w:space="0" w:color="auto"/>
              </w:divBdr>
            </w:div>
            <w:div w:id="1637905216">
              <w:marLeft w:val="0"/>
              <w:marRight w:val="0"/>
              <w:marTop w:val="0"/>
              <w:marBottom w:val="0"/>
              <w:divBdr>
                <w:top w:val="none" w:sz="0" w:space="0" w:color="auto"/>
                <w:left w:val="none" w:sz="0" w:space="0" w:color="auto"/>
                <w:bottom w:val="none" w:sz="0" w:space="0" w:color="auto"/>
                <w:right w:val="none" w:sz="0" w:space="0" w:color="auto"/>
              </w:divBdr>
            </w:div>
            <w:div w:id="1986473994">
              <w:marLeft w:val="0"/>
              <w:marRight w:val="0"/>
              <w:marTop w:val="0"/>
              <w:marBottom w:val="0"/>
              <w:divBdr>
                <w:top w:val="none" w:sz="0" w:space="0" w:color="auto"/>
                <w:left w:val="none" w:sz="0" w:space="0" w:color="auto"/>
                <w:bottom w:val="none" w:sz="0" w:space="0" w:color="auto"/>
                <w:right w:val="none" w:sz="0" w:space="0" w:color="auto"/>
              </w:divBdr>
            </w:div>
            <w:div w:id="392630232">
              <w:marLeft w:val="0"/>
              <w:marRight w:val="0"/>
              <w:marTop w:val="0"/>
              <w:marBottom w:val="0"/>
              <w:divBdr>
                <w:top w:val="none" w:sz="0" w:space="0" w:color="auto"/>
                <w:left w:val="none" w:sz="0" w:space="0" w:color="auto"/>
                <w:bottom w:val="none" w:sz="0" w:space="0" w:color="auto"/>
                <w:right w:val="none" w:sz="0" w:space="0" w:color="auto"/>
              </w:divBdr>
            </w:div>
            <w:div w:id="1895003700">
              <w:marLeft w:val="0"/>
              <w:marRight w:val="0"/>
              <w:marTop w:val="0"/>
              <w:marBottom w:val="0"/>
              <w:divBdr>
                <w:top w:val="none" w:sz="0" w:space="0" w:color="auto"/>
                <w:left w:val="none" w:sz="0" w:space="0" w:color="auto"/>
                <w:bottom w:val="none" w:sz="0" w:space="0" w:color="auto"/>
                <w:right w:val="none" w:sz="0" w:space="0" w:color="auto"/>
              </w:divBdr>
            </w:div>
            <w:div w:id="1407146692">
              <w:marLeft w:val="0"/>
              <w:marRight w:val="0"/>
              <w:marTop w:val="0"/>
              <w:marBottom w:val="0"/>
              <w:divBdr>
                <w:top w:val="none" w:sz="0" w:space="0" w:color="auto"/>
                <w:left w:val="none" w:sz="0" w:space="0" w:color="auto"/>
                <w:bottom w:val="none" w:sz="0" w:space="0" w:color="auto"/>
                <w:right w:val="none" w:sz="0" w:space="0" w:color="auto"/>
              </w:divBdr>
            </w:div>
            <w:div w:id="1030760290">
              <w:marLeft w:val="0"/>
              <w:marRight w:val="0"/>
              <w:marTop w:val="0"/>
              <w:marBottom w:val="0"/>
              <w:divBdr>
                <w:top w:val="none" w:sz="0" w:space="0" w:color="auto"/>
                <w:left w:val="none" w:sz="0" w:space="0" w:color="auto"/>
                <w:bottom w:val="none" w:sz="0" w:space="0" w:color="auto"/>
                <w:right w:val="none" w:sz="0" w:space="0" w:color="auto"/>
              </w:divBdr>
            </w:div>
            <w:div w:id="1578517271">
              <w:marLeft w:val="0"/>
              <w:marRight w:val="0"/>
              <w:marTop w:val="0"/>
              <w:marBottom w:val="0"/>
              <w:divBdr>
                <w:top w:val="none" w:sz="0" w:space="0" w:color="auto"/>
                <w:left w:val="none" w:sz="0" w:space="0" w:color="auto"/>
                <w:bottom w:val="none" w:sz="0" w:space="0" w:color="auto"/>
                <w:right w:val="none" w:sz="0" w:space="0" w:color="auto"/>
              </w:divBdr>
            </w:div>
            <w:div w:id="1997222367">
              <w:marLeft w:val="0"/>
              <w:marRight w:val="0"/>
              <w:marTop w:val="0"/>
              <w:marBottom w:val="0"/>
              <w:divBdr>
                <w:top w:val="none" w:sz="0" w:space="0" w:color="auto"/>
                <w:left w:val="none" w:sz="0" w:space="0" w:color="auto"/>
                <w:bottom w:val="none" w:sz="0" w:space="0" w:color="auto"/>
                <w:right w:val="none" w:sz="0" w:space="0" w:color="auto"/>
              </w:divBdr>
            </w:div>
            <w:div w:id="1131363758">
              <w:marLeft w:val="0"/>
              <w:marRight w:val="0"/>
              <w:marTop w:val="0"/>
              <w:marBottom w:val="0"/>
              <w:divBdr>
                <w:top w:val="none" w:sz="0" w:space="0" w:color="auto"/>
                <w:left w:val="none" w:sz="0" w:space="0" w:color="auto"/>
                <w:bottom w:val="none" w:sz="0" w:space="0" w:color="auto"/>
                <w:right w:val="none" w:sz="0" w:space="0" w:color="auto"/>
              </w:divBdr>
            </w:div>
            <w:div w:id="1600287236">
              <w:marLeft w:val="0"/>
              <w:marRight w:val="0"/>
              <w:marTop w:val="0"/>
              <w:marBottom w:val="0"/>
              <w:divBdr>
                <w:top w:val="none" w:sz="0" w:space="0" w:color="auto"/>
                <w:left w:val="none" w:sz="0" w:space="0" w:color="auto"/>
                <w:bottom w:val="none" w:sz="0" w:space="0" w:color="auto"/>
                <w:right w:val="none" w:sz="0" w:space="0" w:color="auto"/>
              </w:divBdr>
            </w:div>
            <w:div w:id="597064523">
              <w:marLeft w:val="0"/>
              <w:marRight w:val="0"/>
              <w:marTop w:val="0"/>
              <w:marBottom w:val="0"/>
              <w:divBdr>
                <w:top w:val="none" w:sz="0" w:space="0" w:color="auto"/>
                <w:left w:val="none" w:sz="0" w:space="0" w:color="auto"/>
                <w:bottom w:val="none" w:sz="0" w:space="0" w:color="auto"/>
                <w:right w:val="none" w:sz="0" w:space="0" w:color="auto"/>
              </w:divBdr>
            </w:div>
            <w:div w:id="276832931">
              <w:marLeft w:val="0"/>
              <w:marRight w:val="0"/>
              <w:marTop w:val="0"/>
              <w:marBottom w:val="0"/>
              <w:divBdr>
                <w:top w:val="none" w:sz="0" w:space="0" w:color="auto"/>
                <w:left w:val="none" w:sz="0" w:space="0" w:color="auto"/>
                <w:bottom w:val="none" w:sz="0" w:space="0" w:color="auto"/>
                <w:right w:val="none" w:sz="0" w:space="0" w:color="auto"/>
              </w:divBdr>
            </w:div>
            <w:div w:id="1734888062">
              <w:marLeft w:val="0"/>
              <w:marRight w:val="0"/>
              <w:marTop w:val="0"/>
              <w:marBottom w:val="0"/>
              <w:divBdr>
                <w:top w:val="none" w:sz="0" w:space="0" w:color="auto"/>
                <w:left w:val="none" w:sz="0" w:space="0" w:color="auto"/>
                <w:bottom w:val="none" w:sz="0" w:space="0" w:color="auto"/>
                <w:right w:val="none" w:sz="0" w:space="0" w:color="auto"/>
              </w:divBdr>
            </w:div>
            <w:div w:id="1738016014">
              <w:marLeft w:val="0"/>
              <w:marRight w:val="0"/>
              <w:marTop w:val="0"/>
              <w:marBottom w:val="0"/>
              <w:divBdr>
                <w:top w:val="none" w:sz="0" w:space="0" w:color="auto"/>
                <w:left w:val="none" w:sz="0" w:space="0" w:color="auto"/>
                <w:bottom w:val="none" w:sz="0" w:space="0" w:color="auto"/>
                <w:right w:val="none" w:sz="0" w:space="0" w:color="auto"/>
              </w:divBdr>
            </w:div>
            <w:div w:id="1666396171">
              <w:marLeft w:val="0"/>
              <w:marRight w:val="0"/>
              <w:marTop w:val="0"/>
              <w:marBottom w:val="0"/>
              <w:divBdr>
                <w:top w:val="none" w:sz="0" w:space="0" w:color="auto"/>
                <w:left w:val="none" w:sz="0" w:space="0" w:color="auto"/>
                <w:bottom w:val="none" w:sz="0" w:space="0" w:color="auto"/>
                <w:right w:val="none" w:sz="0" w:space="0" w:color="auto"/>
              </w:divBdr>
            </w:div>
            <w:div w:id="430901907">
              <w:marLeft w:val="0"/>
              <w:marRight w:val="0"/>
              <w:marTop w:val="0"/>
              <w:marBottom w:val="0"/>
              <w:divBdr>
                <w:top w:val="none" w:sz="0" w:space="0" w:color="auto"/>
                <w:left w:val="none" w:sz="0" w:space="0" w:color="auto"/>
                <w:bottom w:val="none" w:sz="0" w:space="0" w:color="auto"/>
                <w:right w:val="none" w:sz="0" w:space="0" w:color="auto"/>
              </w:divBdr>
            </w:div>
            <w:div w:id="944729047">
              <w:marLeft w:val="0"/>
              <w:marRight w:val="0"/>
              <w:marTop w:val="0"/>
              <w:marBottom w:val="0"/>
              <w:divBdr>
                <w:top w:val="none" w:sz="0" w:space="0" w:color="auto"/>
                <w:left w:val="none" w:sz="0" w:space="0" w:color="auto"/>
                <w:bottom w:val="none" w:sz="0" w:space="0" w:color="auto"/>
                <w:right w:val="none" w:sz="0" w:space="0" w:color="auto"/>
              </w:divBdr>
            </w:div>
            <w:div w:id="1049718930">
              <w:marLeft w:val="0"/>
              <w:marRight w:val="0"/>
              <w:marTop w:val="0"/>
              <w:marBottom w:val="0"/>
              <w:divBdr>
                <w:top w:val="none" w:sz="0" w:space="0" w:color="auto"/>
                <w:left w:val="none" w:sz="0" w:space="0" w:color="auto"/>
                <w:bottom w:val="none" w:sz="0" w:space="0" w:color="auto"/>
                <w:right w:val="none" w:sz="0" w:space="0" w:color="auto"/>
              </w:divBdr>
            </w:div>
            <w:div w:id="7802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54920">
      <w:bodyDiv w:val="1"/>
      <w:marLeft w:val="0"/>
      <w:marRight w:val="0"/>
      <w:marTop w:val="0"/>
      <w:marBottom w:val="0"/>
      <w:divBdr>
        <w:top w:val="none" w:sz="0" w:space="0" w:color="auto"/>
        <w:left w:val="none" w:sz="0" w:space="0" w:color="auto"/>
        <w:bottom w:val="none" w:sz="0" w:space="0" w:color="auto"/>
        <w:right w:val="none" w:sz="0" w:space="0" w:color="auto"/>
      </w:divBdr>
      <w:divsChild>
        <w:div w:id="346178723">
          <w:marLeft w:val="0"/>
          <w:marRight w:val="0"/>
          <w:marTop w:val="0"/>
          <w:marBottom w:val="0"/>
          <w:divBdr>
            <w:top w:val="none" w:sz="0" w:space="0" w:color="auto"/>
            <w:left w:val="none" w:sz="0" w:space="0" w:color="auto"/>
            <w:bottom w:val="none" w:sz="0" w:space="0" w:color="auto"/>
            <w:right w:val="none" w:sz="0" w:space="0" w:color="auto"/>
          </w:divBdr>
          <w:divsChild>
            <w:div w:id="1675037680">
              <w:marLeft w:val="0"/>
              <w:marRight w:val="0"/>
              <w:marTop w:val="0"/>
              <w:marBottom w:val="0"/>
              <w:divBdr>
                <w:top w:val="none" w:sz="0" w:space="0" w:color="auto"/>
                <w:left w:val="none" w:sz="0" w:space="0" w:color="auto"/>
                <w:bottom w:val="none" w:sz="0" w:space="0" w:color="auto"/>
                <w:right w:val="none" w:sz="0" w:space="0" w:color="auto"/>
              </w:divBdr>
            </w:div>
            <w:div w:id="1943411726">
              <w:marLeft w:val="0"/>
              <w:marRight w:val="0"/>
              <w:marTop w:val="0"/>
              <w:marBottom w:val="0"/>
              <w:divBdr>
                <w:top w:val="none" w:sz="0" w:space="0" w:color="auto"/>
                <w:left w:val="none" w:sz="0" w:space="0" w:color="auto"/>
                <w:bottom w:val="none" w:sz="0" w:space="0" w:color="auto"/>
                <w:right w:val="none" w:sz="0" w:space="0" w:color="auto"/>
              </w:divBdr>
            </w:div>
            <w:div w:id="1206261494">
              <w:marLeft w:val="0"/>
              <w:marRight w:val="0"/>
              <w:marTop w:val="0"/>
              <w:marBottom w:val="0"/>
              <w:divBdr>
                <w:top w:val="none" w:sz="0" w:space="0" w:color="auto"/>
                <w:left w:val="none" w:sz="0" w:space="0" w:color="auto"/>
                <w:bottom w:val="none" w:sz="0" w:space="0" w:color="auto"/>
                <w:right w:val="none" w:sz="0" w:space="0" w:color="auto"/>
              </w:divBdr>
            </w:div>
            <w:div w:id="1557663663">
              <w:marLeft w:val="0"/>
              <w:marRight w:val="0"/>
              <w:marTop w:val="0"/>
              <w:marBottom w:val="0"/>
              <w:divBdr>
                <w:top w:val="none" w:sz="0" w:space="0" w:color="auto"/>
                <w:left w:val="none" w:sz="0" w:space="0" w:color="auto"/>
                <w:bottom w:val="none" w:sz="0" w:space="0" w:color="auto"/>
                <w:right w:val="none" w:sz="0" w:space="0" w:color="auto"/>
              </w:divBdr>
            </w:div>
            <w:div w:id="1238439981">
              <w:marLeft w:val="0"/>
              <w:marRight w:val="0"/>
              <w:marTop w:val="0"/>
              <w:marBottom w:val="0"/>
              <w:divBdr>
                <w:top w:val="none" w:sz="0" w:space="0" w:color="auto"/>
                <w:left w:val="none" w:sz="0" w:space="0" w:color="auto"/>
                <w:bottom w:val="none" w:sz="0" w:space="0" w:color="auto"/>
                <w:right w:val="none" w:sz="0" w:space="0" w:color="auto"/>
              </w:divBdr>
            </w:div>
            <w:div w:id="41485926">
              <w:marLeft w:val="0"/>
              <w:marRight w:val="0"/>
              <w:marTop w:val="0"/>
              <w:marBottom w:val="0"/>
              <w:divBdr>
                <w:top w:val="none" w:sz="0" w:space="0" w:color="auto"/>
                <w:left w:val="none" w:sz="0" w:space="0" w:color="auto"/>
                <w:bottom w:val="none" w:sz="0" w:space="0" w:color="auto"/>
                <w:right w:val="none" w:sz="0" w:space="0" w:color="auto"/>
              </w:divBdr>
            </w:div>
            <w:div w:id="109781214">
              <w:marLeft w:val="0"/>
              <w:marRight w:val="0"/>
              <w:marTop w:val="0"/>
              <w:marBottom w:val="0"/>
              <w:divBdr>
                <w:top w:val="none" w:sz="0" w:space="0" w:color="auto"/>
                <w:left w:val="none" w:sz="0" w:space="0" w:color="auto"/>
                <w:bottom w:val="none" w:sz="0" w:space="0" w:color="auto"/>
                <w:right w:val="none" w:sz="0" w:space="0" w:color="auto"/>
              </w:divBdr>
            </w:div>
            <w:div w:id="2141998527">
              <w:marLeft w:val="0"/>
              <w:marRight w:val="0"/>
              <w:marTop w:val="0"/>
              <w:marBottom w:val="0"/>
              <w:divBdr>
                <w:top w:val="none" w:sz="0" w:space="0" w:color="auto"/>
                <w:left w:val="none" w:sz="0" w:space="0" w:color="auto"/>
                <w:bottom w:val="none" w:sz="0" w:space="0" w:color="auto"/>
                <w:right w:val="none" w:sz="0" w:space="0" w:color="auto"/>
              </w:divBdr>
            </w:div>
            <w:div w:id="1090854685">
              <w:marLeft w:val="0"/>
              <w:marRight w:val="0"/>
              <w:marTop w:val="0"/>
              <w:marBottom w:val="0"/>
              <w:divBdr>
                <w:top w:val="none" w:sz="0" w:space="0" w:color="auto"/>
                <w:left w:val="none" w:sz="0" w:space="0" w:color="auto"/>
                <w:bottom w:val="none" w:sz="0" w:space="0" w:color="auto"/>
                <w:right w:val="none" w:sz="0" w:space="0" w:color="auto"/>
              </w:divBdr>
            </w:div>
            <w:div w:id="95532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03632">
      <w:bodyDiv w:val="1"/>
      <w:marLeft w:val="0"/>
      <w:marRight w:val="0"/>
      <w:marTop w:val="0"/>
      <w:marBottom w:val="0"/>
      <w:divBdr>
        <w:top w:val="none" w:sz="0" w:space="0" w:color="auto"/>
        <w:left w:val="none" w:sz="0" w:space="0" w:color="auto"/>
        <w:bottom w:val="none" w:sz="0" w:space="0" w:color="auto"/>
        <w:right w:val="none" w:sz="0" w:space="0" w:color="auto"/>
      </w:divBdr>
      <w:divsChild>
        <w:div w:id="1592394723">
          <w:marLeft w:val="0"/>
          <w:marRight w:val="0"/>
          <w:marTop w:val="0"/>
          <w:marBottom w:val="0"/>
          <w:divBdr>
            <w:top w:val="none" w:sz="0" w:space="0" w:color="auto"/>
            <w:left w:val="none" w:sz="0" w:space="0" w:color="auto"/>
            <w:bottom w:val="none" w:sz="0" w:space="0" w:color="auto"/>
            <w:right w:val="none" w:sz="0" w:space="0" w:color="auto"/>
          </w:divBdr>
          <w:divsChild>
            <w:div w:id="1797797335">
              <w:marLeft w:val="0"/>
              <w:marRight w:val="0"/>
              <w:marTop w:val="0"/>
              <w:marBottom w:val="0"/>
              <w:divBdr>
                <w:top w:val="none" w:sz="0" w:space="0" w:color="auto"/>
                <w:left w:val="none" w:sz="0" w:space="0" w:color="auto"/>
                <w:bottom w:val="none" w:sz="0" w:space="0" w:color="auto"/>
                <w:right w:val="none" w:sz="0" w:space="0" w:color="auto"/>
              </w:divBdr>
            </w:div>
            <w:div w:id="289745664">
              <w:marLeft w:val="0"/>
              <w:marRight w:val="0"/>
              <w:marTop w:val="0"/>
              <w:marBottom w:val="0"/>
              <w:divBdr>
                <w:top w:val="none" w:sz="0" w:space="0" w:color="auto"/>
                <w:left w:val="none" w:sz="0" w:space="0" w:color="auto"/>
                <w:bottom w:val="none" w:sz="0" w:space="0" w:color="auto"/>
                <w:right w:val="none" w:sz="0" w:space="0" w:color="auto"/>
              </w:divBdr>
            </w:div>
            <w:div w:id="1031032999">
              <w:marLeft w:val="0"/>
              <w:marRight w:val="0"/>
              <w:marTop w:val="0"/>
              <w:marBottom w:val="0"/>
              <w:divBdr>
                <w:top w:val="none" w:sz="0" w:space="0" w:color="auto"/>
                <w:left w:val="none" w:sz="0" w:space="0" w:color="auto"/>
                <w:bottom w:val="none" w:sz="0" w:space="0" w:color="auto"/>
                <w:right w:val="none" w:sz="0" w:space="0" w:color="auto"/>
              </w:divBdr>
            </w:div>
            <w:div w:id="1227063283">
              <w:marLeft w:val="0"/>
              <w:marRight w:val="0"/>
              <w:marTop w:val="0"/>
              <w:marBottom w:val="0"/>
              <w:divBdr>
                <w:top w:val="none" w:sz="0" w:space="0" w:color="auto"/>
                <w:left w:val="none" w:sz="0" w:space="0" w:color="auto"/>
                <w:bottom w:val="none" w:sz="0" w:space="0" w:color="auto"/>
                <w:right w:val="none" w:sz="0" w:space="0" w:color="auto"/>
              </w:divBdr>
            </w:div>
            <w:div w:id="1177227354">
              <w:marLeft w:val="0"/>
              <w:marRight w:val="0"/>
              <w:marTop w:val="0"/>
              <w:marBottom w:val="0"/>
              <w:divBdr>
                <w:top w:val="none" w:sz="0" w:space="0" w:color="auto"/>
                <w:left w:val="none" w:sz="0" w:space="0" w:color="auto"/>
                <w:bottom w:val="none" w:sz="0" w:space="0" w:color="auto"/>
                <w:right w:val="none" w:sz="0" w:space="0" w:color="auto"/>
              </w:divBdr>
            </w:div>
            <w:div w:id="1424883859">
              <w:marLeft w:val="0"/>
              <w:marRight w:val="0"/>
              <w:marTop w:val="0"/>
              <w:marBottom w:val="0"/>
              <w:divBdr>
                <w:top w:val="none" w:sz="0" w:space="0" w:color="auto"/>
                <w:left w:val="none" w:sz="0" w:space="0" w:color="auto"/>
                <w:bottom w:val="none" w:sz="0" w:space="0" w:color="auto"/>
                <w:right w:val="none" w:sz="0" w:space="0" w:color="auto"/>
              </w:divBdr>
            </w:div>
            <w:div w:id="181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55423">
      <w:bodyDiv w:val="1"/>
      <w:marLeft w:val="0"/>
      <w:marRight w:val="0"/>
      <w:marTop w:val="0"/>
      <w:marBottom w:val="0"/>
      <w:divBdr>
        <w:top w:val="none" w:sz="0" w:space="0" w:color="auto"/>
        <w:left w:val="none" w:sz="0" w:space="0" w:color="auto"/>
        <w:bottom w:val="none" w:sz="0" w:space="0" w:color="auto"/>
        <w:right w:val="none" w:sz="0" w:space="0" w:color="auto"/>
      </w:divBdr>
      <w:divsChild>
        <w:div w:id="280502482">
          <w:marLeft w:val="0"/>
          <w:marRight w:val="0"/>
          <w:marTop w:val="0"/>
          <w:marBottom w:val="0"/>
          <w:divBdr>
            <w:top w:val="none" w:sz="0" w:space="0" w:color="auto"/>
            <w:left w:val="none" w:sz="0" w:space="0" w:color="auto"/>
            <w:bottom w:val="none" w:sz="0" w:space="0" w:color="auto"/>
            <w:right w:val="none" w:sz="0" w:space="0" w:color="auto"/>
          </w:divBdr>
          <w:divsChild>
            <w:div w:id="572862140">
              <w:marLeft w:val="0"/>
              <w:marRight w:val="0"/>
              <w:marTop w:val="0"/>
              <w:marBottom w:val="0"/>
              <w:divBdr>
                <w:top w:val="none" w:sz="0" w:space="0" w:color="auto"/>
                <w:left w:val="none" w:sz="0" w:space="0" w:color="auto"/>
                <w:bottom w:val="none" w:sz="0" w:space="0" w:color="auto"/>
                <w:right w:val="none" w:sz="0" w:space="0" w:color="auto"/>
              </w:divBdr>
            </w:div>
            <w:div w:id="2102293492">
              <w:marLeft w:val="0"/>
              <w:marRight w:val="0"/>
              <w:marTop w:val="0"/>
              <w:marBottom w:val="0"/>
              <w:divBdr>
                <w:top w:val="none" w:sz="0" w:space="0" w:color="auto"/>
                <w:left w:val="none" w:sz="0" w:space="0" w:color="auto"/>
                <w:bottom w:val="none" w:sz="0" w:space="0" w:color="auto"/>
                <w:right w:val="none" w:sz="0" w:space="0" w:color="auto"/>
              </w:divBdr>
            </w:div>
            <w:div w:id="20778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5949">
      <w:bodyDiv w:val="1"/>
      <w:marLeft w:val="0"/>
      <w:marRight w:val="0"/>
      <w:marTop w:val="0"/>
      <w:marBottom w:val="0"/>
      <w:divBdr>
        <w:top w:val="none" w:sz="0" w:space="0" w:color="auto"/>
        <w:left w:val="none" w:sz="0" w:space="0" w:color="auto"/>
        <w:bottom w:val="none" w:sz="0" w:space="0" w:color="auto"/>
        <w:right w:val="none" w:sz="0" w:space="0" w:color="auto"/>
      </w:divBdr>
      <w:divsChild>
        <w:div w:id="445806398">
          <w:marLeft w:val="0"/>
          <w:marRight w:val="0"/>
          <w:marTop w:val="0"/>
          <w:marBottom w:val="0"/>
          <w:divBdr>
            <w:top w:val="none" w:sz="0" w:space="0" w:color="auto"/>
            <w:left w:val="none" w:sz="0" w:space="0" w:color="auto"/>
            <w:bottom w:val="none" w:sz="0" w:space="0" w:color="auto"/>
            <w:right w:val="none" w:sz="0" w:space="0" w:color="auto"/>
          </w:divBdr>
          <w:divsChild>
            <w:div w:id="619914738">
              <w:marLeft w:val="0"/>
              <w:marRight w:val="0"/>
              <w:marTop w:val="0"/>
              <w:marBottom w:val="0"/>
              <w:divBdr>
                <w:top w:val="none" w:sz="0" w:space="0" w:color="auto"/>
                <w:left w:val="none" w:sz="0" w:space="0" w:color="auto"/>
                <w:bottom w:val="none" w:sz="0" w:space="0" w:color="auto"/>
                <w:right w:val="none" w:sz="0" w:space="0" w:color="auto"/>
              </w:divBdr>
            </w:div>
            <w:div w:id="1089037658">
              <w:marLeft w:val="0"/>
              <w:marRight w:val="0"/>
              <w:marTop w:val="0"/>
              <w:marBottom w:val="0"/>
              <w:divBdr>
                <w:top w:val="none" w:sz="0" w:space="0" w:color="auto"/>
                <w:left w:val="none" w:sz="0" w:space="0" w:color="auto"/>
                <w:bottom w:val="none" w:sz="0" w:space="0" w:color="auto"/>
                <w:right w:val="none" w:sz="0" w:space="0" w:color="auto"/>
              </w:divBdr>
            </w:div>
            <w:div w:id="1413234330">
              <w:marLeft w:val="0"/>
              <w:marRight w:val="0"/>
              <w:marTop w:val="0"/>
              <w:marBottom w:val="0"/>
              <w:divBdr>
                <w:top w:val="none" w:sz="0" w:space="0" w:color="auto"/>
                <w:left w:val="none" w:sz="0" w:space="0" w:color="auto"/>
                <w:bottom w:val="none" w:sz="0" w:space="0" w:color="auto"/>
                <w:right w:val="none" w:sz="0" w:space="0" w:color="auto"/>
              </w:divBdr>
            </w:div>
            <w:div w:id="771359234">
              <w:marLeft w:val="0"/>
              <w:marRight w:val="0"/>
              <w:marTop w:val="0"/>
              <w:marBottom w:val="0"/>
              <w:divBdr>
                <w:top w:val="none" w:sz="0" w:space="0" w:color="auto"/>
                <w:left w:val="none" w:sz="0" w:space="0" w:color="auto"/>
                <w:bottom w:val="none" w:sz="0" w:space="0" w:color="auto"/>
                <w:right w:val="none" w:sz="0" w:space="0" w:color="auto"/>
              </w:divBdr>
            </w:div>
            <w:div w:id="444735500">
              <w:marLeft w:val="0"/>
              <w:marRight w:val="0"/>
              <w:marTop w:val="0"/>
              <w:marBottom w:val="0"/>
              <w:divBdr>
                <w:top w:val="none" w:sz="0" w:space="0" w:color="auto"/>
                <w:left w:val="none" w:sz="0" w:space="0" w:color="auto"/>
                <w:bottom w:val="none" w:sz="0" w:space="0" w:color="auto"/>
                <w:right w:val="none" w:sz="0" w:space="0" w:color="auto"/>
              </w:divBdr>
            </w:div>
            <w:div w:id="121580343">
              <w:marLeft w:val="0"/>
              <w:marRight w:val="0"/>
              <w:marTop w:val="0"/>
              <w:marBottom w:val="0"/>
              <w:divBdr>
                <w:top w:val="none" w:sz="0" w:space="0" w:color="auto"/>
                <w:left w:val="none" w:sz="0" w:space="0" w:color="auto"/>
                <w:bottom w:val="none" w:sz="0" w:space="0" w:color="auto"/>
                <w:right w:val="none" w:sz="0" w:space="0" w:color="auto"/>
              </w:divBdr>
            </w:div>
            <w:div w:id="1976640879">
              <w:marLeft w:val="0"/>
              <w:marRight w:val="0"/>
              <w:marTop w:val="0"/>
              <w:marBottom w:val="0"/>
              <w:divBdr>
                <w:top w:val="none" w:sz="0" w:space="0" w:color="auto"/>
                <w:left w:val="none" w:sz="0" w:space="0" w:color="auto"/>
                <w:bottom w:val="none" w:sz="0" w:space="0" w:color="auto"/>
                <w:right w:val="none" w:sz="0" w:space="0" w:color="auto"/>
              </w:divBdr>
            </w:div>
            <w:div w:id="943465529">
              <w:marLeft w:val="0"/>
              <w:marRight w:val="0"/>
              <w:marTop w:val="0"/>
              <w:marBottom w:val="0"/>
              <w:divBdr>
                <w:top w:val="none" w:sz="0" w:space="0" w:color="auto"/>
                <w:left w:val="none" w:sz="0" w:space="0" w:color="auto"/>
                <w:bottom w:val="none" w:sz="0" w:space="0" w:color="auto"/>
                <w:right w:val="none" w:sz="0" w:space="0" w:color="auto"/>
              </w:divBdr>
            </w:div>
            <w:div w:id="897712885">
              <w:marLeft w:val="0"/>
              <w:marRight w:val="0"/>
              <w:marTop w:val="0"/>
              <w:marBottom w:val="0"/>
              <w:divBdr>
                <w:top w:val="none" w:sz="0" w:space="0" w:color="auto"/>
                <w:left w:val="none" w:sz="0" w:space="0" w:color="auto"/>
                <w:bottom w:val="none" w:sz="0" w:space="0" w:color="auto"/>
                <w:right w:val="none" w:sz="0" w:space="0" w:color="auto"/>
              </w:divBdr>
            </w:div>
            <w:div w:id="1886748585">
              <w:marLeft w:val="0"/>
              <w:marRight w:val="0"/>
              <w:marTop w:val="0"/>
              <w:marBottom w:val="0"/>
              <w:divBdr>
                <w:top w:val="none" w:sz="0" w:space="0" w:color="auto"/>
                <w:left w:val="none" w:sz="0" w:space="0" w:color="auto"/>
                <w:bottom w:val="none" w:sz="0" w:space="0" w:color="auto"/>
                <w:right w:val="none" w:sz="0" w:space="0" w:color="auto"/>
              </w:divBdr>
            </w:div>
            <w:div w:id="476343919">
              <w:marLeft w:val="0"/>
              <w:marRight w:val="0"/>
              <w:marTop w:val="0"/>
              <w:marBottom w:val="0"/>
              <w:divBdr>
                <w:top w:val="none" w:sz="0" w:space="0" w:color="auto"/>
                <w:left w:val="none" w:sz="0" w:space="0" w:color="auto"/>
                <w:bottom w:val="none" w:sz="0" w:space="0" w:color="auto"/>
                <w:right w:val="none" w:sz="0" w:space="0" w:color="auto"/>
              </w:divBdr>
            </w:div>
            <w:div w:id="982387814">
              <w:marLeft w:val="0"/>
              <w:marRight w:val="0"/>
              <w:marTop w:val="0"/>
              <w:marBottom w:val="0"/>
              <w:divBdr>
                <w:top w:val="none" w:sz="0" w:space="0" w:color="auto"/>
                <w:left w:val="none" w:sz="0" w:space="0" w:color="auto"/>
                <w:bottom w:val="none" w:sz="0" w:space="0" w:color="auto"/>
                <w:right w:val="none" w:sz="0" w:space="0" w:color="auto"/>
              </w:divBdr>
            </w:div>
            <w:div w:id="1100837259">
              <w:marLeft w:val="0"/>
              <w:marRight w:val="0"/>
              <w:marTop w:val="0"/>
              <w:marBottom w:val="0"/>
              <w:divBdr>
                <w:top w:val="none" w:sz="0" w:space="0" w:color="auto"/>
                <w:left w:val="none" w:sz="0" w:space="0" w:color="auto"/>
                <w:bottom w:val="none" w:sz="0" w:space="0" w:color="auto"/>
                <w:right w:val="none" w:sz="0" w:space="0" w:color="auto"/>
              </w:divBdr>
            </w:div>
            <w:div w:id="414129296">
              <w:marLeft w:val="0"/>
              <w:marRight w:val="0"/>
              <w:marTop w:val="0"/>
              <w:marBottom w:val="0"/>
              <w:divBdr>
                <w:top w:val="none" w:sz="0" w:space="0" w:color="auto"/>
                <w:left w:val="none" w:sz="0" w:space="0" w:color="auto"/>
                <w:bottom w:val="none" w:sz="0" w:space="0" w:color="auto"/>
                <w:right w:val="none" w:sz="0" w:space="0" w:color="auto"/>
              </w:divBdr>
            </w:div>
            <w:div w:id="1485509828">
              <w:marLeft w:val="0"/>
              <w:marRight w:val="0"/>
              <w:marTop w:val="0"/>
              <w:marBottom w:val="0"/>
              <w:divBdr>
                <w:top w:val="none" w:sz="0" w:space="0" w:color="auto"/>
                <w:left w:val="none" w:sz="0" w:space="0" w:color="auto"/>
                <w:bottom w:val="none" w:sz="0" w:space="0" w:color="auto"/>
                <w:right w:val="none" w:sz="0" w:space="0" w:color="auto"/>
              </w:divBdr>
            </w:div>
            <w:div w:id="962077932">
              <w:marLeft w:val="0"/>
              <w:marRight w:val="0"/>
              <w:marTop w:val="0"/>
              <w:marBottom w:val="0"/>
              <w:divBdr>
                <w:top w:val="none" w:sz="0" w:space="0" w:color="auto"/>
                <w:left w:val="none" w:sz="0" w:space="0" w:color="auto"/>
                <w:bottom w:val="none" w:sz="0" w:space="0" w:color="auto"/>
                <w:right w:val="none" w:sz="0" w:space="0" w:color="auto"/>
              </w:divBdr>
            </w:div>
            <w:div w:id="1978217307">
              <w:marLeft w:val="0"/>
              <w:marRight w:val="0"/>
              <w:marTop w:val="0"/>
              <w:marBottom w:val="0"/>
              <w:divBdr>
                <w:top w:val="none" w:sz="0" w:space="0" w:color="auto"/>
                <w:left w:val="none" w:sz="0" w:space="0" w:color="auto"/>
                <w:bottom w:val="none" w:sz="0" w:space="0" w:color="auto"/>
                <w:right w:val="none" w:sz="0" w:space="0" w:color="auto"/>
              </w:divBdr>
            </w:div>
            <w:div w:id="938829313">
              <w:marLeft w:val="0"/>
              <w:marRight w:val="0"/>
              <w:marTop w:val="0"/>
              <w:marBottom w:val="0"/>
              <w:divBdr>
                <w:top w:val="none" w:sz="0" w:space="0" w:color="auto"/>
                <w:left w:val="none" w:sz="0" w:space="0" w:color="auto"/>
                <w:bottom w:val="none" w:sz="0" w:space="0" w:color="auto"/>
                <w:right w:val="none" w:sz="0" w:space="0" w:color="auto"/>
              </w:divBdr>
            </w:div>
            <w:div w:id="14395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7881">
      <w:bodyDiv w:val="1"/>
      <w:marLeft w:val="0"/>
      <w:marRight w:val="0"/>
      <w:marTop w:val="0"/>
      <w:marBottom w:val="0"/>
      <w:divBdr>
        <w:top w:val="none" w:sz="0" w:space="0" w:color="auto"/>
        <w:left w:val="none" w:sz="0" w:space="0" w:color="auto"/>
        <w:bottom w:val="none" w:sz="0" w:space="0" w:color="auto"/>
        <w:right w:val="none" w:sz="0" w:space="0" w:color="auto"/>
      </w:divBdr>
      <w:divsChild>
        <w:div w:id="1739860082">
          <w:marLeft w:val="0"/>
          <w:marRight w:val="0"/>
          <w:marTop w:val="0"/>
          <w:marBottom w:val="0"/>
          <w:divBdr>
            <w:top w:val="none" w:sz="0" w:space="0" w:color="auto"/>
            <w:left w:val="none" w:sz="0" w:space="0" w:color="auto"/>
            <w:bottom w:val="none" w:sz="0" w:space="0" w:color="auto"/>
            <w:right w:val="none" w:sz="0" w:space="0" w:color="auto"/>
          </w:divBdr>
          <w:divsChild>
            <w:div w:id="260844996">
              <w:marLeft w:val="0"/>
              <w:marRight w:val="0"/>
              <w:marTop w:val="0"/>
              <w:marBottom w:val="0"/>
              <w:divBdr>
                <w:top w:val="none" w:sz="0" w:space="0" w:color="auto"/>
                <w:left w:val="none" w:sz="0" w:space="0" w:color="auto"/>
                <w:bottom w:val="none" w:sz="0" w:space="0" w:color="auto"/>
                <w:right w:val="none" w:sz="0" w:space="0" w:color="auto"/>
              </w:divBdr>
            </w:div>
            <w:div w:id="1050569778">
              <w:marLeft w:val="0"/>
              <w:marRight w:val="0"/>
              <w:marTop w:val="0"/>
              <w:marBottom w:val="0"/>
              <w:divBdr>
                <w:top w:val="none" w:sz="0" w:space="0" w:color="auto"/>
                <w:left w:val="none" w:sz="0" w:space="0" w:color="auto"/>
                <w:bottom w:val="none" w:sz="0" w:space="0" w:color="auto"/>
                <w:right w:val="none" w:sz="0" w:space="0" w:color="auto"/>
              </w:divBdr>
            </w:div>
            <w:div w:id="1643774478">
              <w:marLeft w:val="0"/>
              <w:marRight w:val="0"/>
              <w:marTop w:val="0"/>
              <w:marBottom w:val="0"/>
              <w:divBdr>
                <w:top w:val="none" w:sz="0" w:space="0" w:color="auto"/>
                <w:left w:val="none" w:sz="0" w:space="0" w:color="auto"/>
                <w:bottom w:val="none" w:sz="0" w:space="0" w:color="auto"/>
                <w:right w:val="none" w:sz="0" w:space="0" w:color="auto"/>
              </w:divBdr>
            </w:div>
            <w:div w:id="1756591364">
              <w:marLeft w:val="0"/>
              <w:marRight w:val="0"/>
              <w:marTop w:val="0"/>
              <w:marBottom w:val="0"/>
              <w:divBdr>
                <w:top w:val="none" w:sz="0" w:space="0" w:color="auto"/>
                <w:left w:val="none" w:sz="0" w:space="0" w:color="auto"/>
                <w:bottom w:val="none" w:sz="0" w:space="0" w:color="auto"/>
                <w:right w:val="none" w:sz="0" w:space="0" w:color="auto"/>
              </w:divBdr>
            </w:div>
            <w:div w:id="1214075934">
              <w:marLeft w:val="0"/>
              <w:marRight w:val="0"/>
              <w:marTop w:val="0"/>
              <w:marBottom w:val="0"/>
              <w:divBdr>
                <w:top w:val="none" w:sz="0" w:space="0" w:color="auto"/>
                <w:left w:val="none" w:sz="0" w:space="0" w:color="auto"/>
                <w:bottom w:val="none" w:sz="0" w:space="0" w:color="auto"/>
                <w:right w:val="none" w:sz="0" w:space="0" w:color="auto"/>
              </w:divBdr>
            </w:div>
            <w:div w:id="830876866">
              <w:marLeft w:val="0"/>
              <w:marRight w:val="0"/>
              <w:marTop w:val="0"/>
              <w:marBottom w:val="0"/>
              <w:divBdr>
                <w:top w:val="none" w:sz="0" w:space="0" w:color="auto"/>
                <w:left w:val="none" w:sz="0" w:space="0" w:color="auto"/>
                <w:bottom w:val="none" w:sz="0" w:space="0" w:color="auto"/>
                <w:right w:val="none" w:sz="0" w:space="0" w:color="auto"/>
              </w:divBdr>
            </w:div>
            <w:div w:id="770397135">
              <w:marLeft w:val="0"/>
              <w:marRight w:val="0"/>
              <w:marTop w:val="0"/>
              <w:marBottom w:val="0"/>
              <w:divBdr>
                <w:top w:val="none" w:sz="0" w:space="0" w:color="auto"/>
                <w:left w:val="none" w:sz="0" w:space="0" w:color="auto"/>
                <w:bottom w:val="none" w:sz="0" w:space="0" w:color="auto"/>
                <w:right w:val="none" w:sz="0" w:space="0" w:color="auto"/>
              </w:divBdr>
            </w:div>
            <w:div w:id="1293244361">
              <w:marLeft w:val="0"/>
              <w:marRight w:val="0"/>
              <w:marTop w:val="0"/>
              <w:marBottom w:val="0"/>
              <w:divBdr>
                <w:top w:val="none" w:sz="0" w:space="0" w:color="auto"/>
                <w:left w:val="none" w:sz="0" w:space="0" w:color="auto"/>
                <w:bottom w:val="none" w:sz="0" w:space="0" w:color="auto"/>
                <w:right w:val="none" w:sz="0" w:space="0" w:color="auto"/>
              </w:divBdr>
            </w:div>
            <w:div w:id="1731155519">
              <w:marLeft w:val="0"/>
              <w:marRight w:val="0"/>
              <w:marTop w:val="0"/>
              <w:marBottom w:val="0"/>
              <w:divBdr>
                <w:top w:val="none" w:sz="0" w:space="0" w:color="auto"/>
                <w:left w:val="none" w:sz="0" w:space="0" w:color="auto"/>
                <w:bottom w:val="none" w:sz="0" w:space="0" w:color="auto"/>
                <w:right w:val="none" w:sz="0" w:space="0" w:color="auto"/>
              </w:divBdr>
            </w:div>
            <w:div w:id="1200361528">
              <w:marLeft w:val="0"/>
              <w:marRight w:val="0"/>
              <w:marTop w:val="0"/>
              <w:marBottom w:val="0"/>
              <w:divBdr>
                <w:top w:val="none" w:sz="0" w:space="0" w:color="auto"/>
                <w:left w:val="none" w:sz="0" w:space="0" w:color="auto"/>
                <w:bottom w:val="none" w:sz="0" w:space="0" w:color="auto"/>
                <w:right w:val="none" w:sz="0" w:space="0" w:color="auto"/>
              </w:divBdr>
            </w:div>
            <w:div w:id="957833860">
              <w:marLeft w:val="0"/>
              <w:marRight w:val="0"/>
              <w:marTop w:val="0"/>
              <w:marBottom w:val="0"/>
              <w:divBdr>
                <w:top w:val="none" w:sz="0" w:space="0" w:color="auto"/>
                <w:left w:val="none" w:sz="0" w:space="0" w:color="auto"/>
                <w:bottom w:val="none" w:sz="0" w:space="0" w:color="auto"/>
                <w:right w:val="none" w:sz="0" w:space="0" w:color="auto"/>
              </w:divBdr>
            </w:div>
            <w:div w:id="2082021018">
              <w:marLeft w:val="0"/>
              <w:marRight w:val="0"/>
              <w:marTop w:val="0"/>
              <w:marBottom w:val="0"/>
              <w:divBdr>
                <w:top w:val="none" w:sz="0" w:space="0" w:color="auto"/>
                <w:left w:val="none" w:sz="0" w:space="0" w:color="auto"/>
                <w:bottom w:val="none" w:sz="0" w:space="0" w:color="auto"/>
                <w:right w:val="none" w:sz="0" w:space="0" w:color="auto"/>
              </w:divBdr>
            </w:div>
            <w:div w:id="112986410">
              <w:marLeft w:val="0"/>
              <w:marRight w:val="0"/>
              <w:marTop w:val="0"/>
              <w:marBottom w:val="0"/>
              <w:divBdr>
                <w:top w:val="none" w:sz="0" w:space="0" w:color="auto"/>
                <w:left w:val="none" w:sz="0" w:space="0" w:color="auto"/>
                <w:bottom w:val="none" w:sz="0" w:space="0" w:color="auto"/>
                <w:right w:val="none" w:sz="0" w:space="0" w:color="auto"/>
              </w:divBdr>
            </w:div>
            <w:div w:id="134686373">
              <w:marLeft w:val="0"/>
              <w:marRight w:val="0"/>
              <w:marTop w:val="0"/>
              <w:marBottom w:val="0"/>
              <w:divBdr>
                <w:top w:val="none" w:sz="0" w:space="0" w:color="auto"/>
                <w:left w:val="none" w:sz="0" w:space="0" w:color="auto"/>
                <w:bottom w:val="none" w:sz="0" w:space="0" w:color="auto"/>
                <w:right w:val="none" w:sz="0" w:space="0" w:color="auto"/>
              </w:divBdr>
            </w:div>
            <w:div w:id="757872987">
              <w:marLeft w:val="0"/>
              <w:marRight w:val="0"/>
              <w:marTop w:val="0"/>
              <w:marBottom w:val="0"/>
              <w:divBdr>
                <w:top w:val="none" w:sz="0" w:space="0" w:color="auto"/>
                <w:left w:val="none" w:sz="0" w:space="0" w:color="auto"/>
                <w:bottom w:val="none" w:sz="0" w:space="0" w:color="auto"/>
                <w:right w:val="none" w:sz="0" w:space="0" w:color="auto"/>
              </w:divBdr>
            </w:div>
            <w:div w:id="1853957894">
              <w:marLeft w:val="0"/>
              <w:marRight w:val="0"/>
              <w:marTop w:val="0"/>
              <w:marBottom w:val="0"/>
              <w:divBdr>
                <w:top w:val="none" w:sz="0" w:space="0" w:color="auto"/>
                <w:left w:val="none" w:sz="0" w:space="0" w:color="auto"/>
                <w:bottom w:val="none" w:sz="0" w:space="0" w:color="auto"/>
                <w:right w:val="none" w:sz="0" w:space="0" w:color="auto"/>
              </w:divBdr>
            </w:div>
            <w:div w:id="5052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980592">
      <w:bodyDiv w:val="1"/>
      <w:marLeft w:val="0"/>
      <w:marRight w:val="0"/>
      <w:marTop w:val="0"/>
      <w:marBottom w:val="0"/>
      <w:divBdr>
        <w:top w:val="none" w:sz="0" w:space="0" w:color="auto"/>
        <w:left w:val="none" w:sz="0" w:space="0" w:color="auto"/>
        <w:bottom w:val="none" w:sz="0" w:space="0" w:color="auto"/>
        <w:right w:val="none" w:sz="0" w:space="0" w:color="auto"/>
      </w:divBdr>
      <w:divsChild>
        <w:div w:id="1502157156">
          <w:marLeft w:val="0"/>
          <w:marRight w:val="0"/>
          <w:marTop w:val="0"/>
          <w:marBottom w:val="0"/>
          <w:divBdr>
            <w:top w:val="none" w:sz="0" w:space="0" w:color="auto"/>
            <w:left w:val="none" w:sz="0" w:space="0" w:color="auto"/>
            <w:bottom w:val="none" w:sz="0" w:space="0" w:color="auto"/>
            <w:right w:val="none" w:sz="0" w:space="0" w:color="auto"/>
          </w:divBdr>
          <w:divsChild>
            <w:div w:id="118694870">
              <w:marLeft w:val="0"/>
              <w:marRight w:val="0"/>
              <w:marTop w:val="0"/>
              <w:marBottom w:val="0"/>
              <w:divBdr>
                <w:top w:val="none" w:sz="0" w:space="0" w:color="auto"/>
                <w:left w:val="none" w:sz="0" w:space="0" w:color="auto"/>
                <w:bottom w:val="none" w:sz="0" w:space="0" w:color="auto"/>
                <w:right w:val="none" w:sz="0" w:space="0" w:color="auto"/>
              </w:divBdr>
            </w:div>
            <w:div w:id="1366835434">
              <w:marLeft w:val="0"/>
              <w:marRight w:val="0"/>
              <w:marTop w:val="0"/>
              <w:marBottom w:val="0"/>
              <w:divBdr>
                <w:top w:val="none" w:sz="0" w:space="0" w:color="auto"/>
                <w:left w:val="none" w:sz="0" w:space="0" w:color="auto"/>
                <w:bottom w:val="none" w:sz="0" w:space="0" w:color="auto"/>
                <w:right w:val="none" w:sz="0" w:space="0" w:color="auto"/>
              </w:divBdr>
            </w:div>
            <w:div w:id="183325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368732">
      <w:bodyDiv w:val="1"/>
      <w:marLeft w:val="0"/>
      <w:marRight w:val="0"/>
      <w:marTop w:val="0"/>
      <w:marBottom w:val="0"/>
      <w:divBdr>
        <w:top w:val="none" w:sz="0" w:space="0" w:color="auto"/>
        <w:left w:val="none" w:sz="0" w:space="0" w:color="auto"/>
        <w:bottom w:val="none" w:sz="0" w:space="0" w:color="auto"/>
        <w:right w:val="none" w:sz="0" w:space="0" w:color="auto"/>
      </w:divBdr>
      <w:divsChild>
        <w:div w:id="397821204">
          <w:marLeft w:val="0"/>
          <w:marRight w:val="0"/>
          <w:marTop w:val="0"/>
          <w:marBottom w:val="0"/>
          <w:divBdr>
            <w:top w:val="none" w:sz="0" w:space="0" w:color="auto"/>
            <w:left w:val="none" w:sz="0" w:space="0" w:color="auto"/>
            <w:bottom w:val="none" w:sz="0" w:space="0" w:color="auto"/>
            <w:right w:val="none" w:sz="0" w:space="0" w:color="auto"/>
          </w:divBdr>
          <w:divsChild>
            <w:div w:id="1838574825">
              <w:marLeft w:val="0"/>
              <w:marRight w:val="0"/>
              <w:marTop w:val="0"/>
              <w:marBottom w:val="0"/>
              <w:divBdr>
                <w:top w:val="none" w:sz="0" w:space="0" w:color="auto"/>
                <w:left w:val="none" w:sz="0" w:space="0" w:color="auto"/>
                <w:bottom w:val="none" w:sz="0" w:space="0" w:color="auto"/>
                <w:right w:val="none" w:sz="0" w:space="0" w:color="auto"/>
              </w:divBdr>
            </w:div>
            <w:div w:id="1385177782">
              <w:marLeft w:val="0"/>
              <w:marRight w:val="0"/>
              <w:marTop w:val="0"/>
              <w:marBottom w:val="0"/>
              <w:divBdr>
                <w:top w:val="none" w:sz="0" w:space="0" w:color="auto"/>
                <w:left w:val="none" w:sz="0" w:space="0" w:color="auto"/>
                <w:bottom w:val="none" w:sz="0" w:space="0" w:color="auto"/>
                <w:right w:val="none" w:sz="0" w:space="0" w:color="auto"/>
              </w:divBdr>
            </w:div>
            <w:div w:id="931621051">
              <w:marLeft w:val="0"/>
              <w:marRight w:val="0"/>
              <w:marTop w:val="0"/>
              <w:marBottom w:val="0"/>
              <w:divBdr>
                <w:top w:val="none" w:sz="0" w:space="0" w:color="auto"/>
                <w:left w:val="none" w:sz="0" w:space="0" w:color="auto"/>
                <w:bottom w:val="none" w:sz="0" w:space="0" w:color="auto"/>
                <w:right w:val="none" w:sz="0" w:space="0" w:color="auto"/>
              </w:divBdr>
            </w:div>
            <w:div w:id="1955671369">
              <w:marLeft w:val="0"/>
              <w:marRight w:val="0"/>
              <w:marTop w:val="0"/>
              <w:marBottom w:val="0"/>
              <w:divBdr>
                <w:top w:val="none" w:sz="0" w:space="0" w:color="auto"/>
                <w:left w:val="none" w:sz="0" w:space="0" w:color="auto"/>
                <w:bottom w:val="none" w:sz="0" w:space="0" w:color="auto"/>
                <w:right w:val="none" w:sz="0" w:space="0" w:color="auto"/>
              </w:divBdr>
            </w:div>
            <w:div w:id="1424760704">
              <w:marLeft w:val="0"/>
              <w:marRight w:val="0"/>
              <w:marTop w:val="0"/>
              <w:marBottom w:val="0"/>
              <w:divBdr>
                <w:top w:val="none" w:sz="0" w:space="0" w:color="auto"/>
                <w:left w:val="none" w:sz="0" w:space="0" w:color="auto"/>
                <w:bottom w:val="none" w:sz="0" w:space="0" w:color="auto"/>
                <w:right w:val="none" w:sz="0" w:space="0" w:color="auto"/>
              </w:divBdr>
            </w:div>
            <w:div w:id="138621990">
              <w:marLeft w:val="0"/>
              <w:marRight w:val="0"/>
              <w:marTop w:val="0"/>
              <w:marBottom w:val="0"/>
              <w:divBdr>
                <w:top w:val="none" w:sz="0" w:space="0" w:color="auto"/>
                <w:left w:val="none" w:sz="0" w:space="0" w:color="auto"/>
                <w:bottom w:val="none" w:sz="0" w:space="0" w:color="auto"/>
                <w:right w:val="none" w:sz="0" w:space="0" w:color="auto"/>
              </w:divBdr>
            </w:div>
            <w:div w:id="988243511">
              <w:marLeft w:val="0"/>
              <w:marRight w:val="0"/>
              <w:marTop w:val="0"/>
              <w:marBottom w:val="0"/>
              <w:divBdr>
                <w:top w:val="none" w:sz="0" w:space="0" w:color="auto"/>
                <w:left w:val="none" w:sz="0" w:space="0" w:color="auto"/>
                <w:bottom w:val="none" w:sz="0" w:space="0" w:color="auto"/>
                <w:right w:val="none" w:sz="0" w:space="0" w:color="auto"/>
              </w:divBdr>
            </w:div>
            <w:div w:id="1810318861">
              <w:marLeft w:val="0"/>
              <w:marRight w:val="0"/>
              <w:marTop w:val="0"/>
              <w:marBottom w:val="0"/>
              <w:divBdr>
                <w:top w:val="none" w:sz="0" w:space="0" w:color="auto"/>
                <w:left w:val="none" w:sz="0" w:space="0" w:color="auto"/>
                <w:bottom w:val="none" w:sz="0" w:space="0" w:color="auto"/>
                <w:right w:val="none" w:sz="0" w:space="0" w:color="auto"/>
              </w:divBdr>
            </w:div>
            <w:div w:id="2059430675">
              <w:marLeft w:val="0"/>
              <w:marRight w:val="0"/>
              <w:marTop w:val="0"/>
              <w:marBottom w:val="0"/>
              <w:divBdr>
                <w:top w:val="none" w:sz="0" w:space="0" w:color="auto"/>
                <w:left w:val="none" w:sz="0" w:space="0" w:color="auto"/>
                <w:bottom w:val="none" w:sz="0" w:space="0" w:color="auto"/>
                <w:right w:val="none" w:sz="0" w:space="0" w:color="auto"/>
              </w:divBdr>
            </w:div>
            <w:div w:id="1901212268">
              <w:marLeft w:val="0"/>
              <w:marRight w:val="0"/>
              <w:marTop w:val="0"/>
              <w:marBottom w:val="0"/>
              <w:divBdr>
                <w:top w:val="none" w:sz="0" w:space="0" w:color="auto"/>
                <w:left w:val="none" w:sz="0" w:space="0" w:color="auto"/>
                <w:bottom w:val="none" w:sz="0" w:space="0" w:color="auto"/>
                <w:right w:val="none" w:sz="0" w:space="0" w:color="auto"/>
              </w:divBdr>
            </w:div>
            <w:div w:id="1835029025">
              <w:marLeft w:val="0"/>
              <w:marRight w:val="0"/>
              <w:marTop w:val="0"/>
              <w:marBottom w:val="0"/>
              <w:divBdr>
                <w:top w:val="none" w:sz="0" w:space="0" w:color="auto"/>
                <w:left w:val="none" w:sz="0" w:space="0" w:color="auto"/>
                <w:bottom w:val="none" w:sz="0" w:space="0" w:color="auto"/>
                <w:right w:val="none" w:sz="0" w:space="0" w:color="auto"/>
              </w:divBdr>
            </w:div>
            <w:div w:id="1611400866">
              <w:marLeft w:val="0"/>
              <w:marRight w:val="0"/>
              <w:marTop w:val="0"/>
              <w:marBottom w:val="0"/>
              <w:divBdr>
                <w:top w:val="none" w:sz="0" w:space="0" w:color="auto"/>
                <w:left w:val="none" w:sz="0" w:space="0" w:color="auto"/>
                <w:bottom w:val="none" w:sz="0" w:space="0" w:color="auto"/>
                <w:right w:val="none" w:sz="0" w:space="0" w:color="auto"/>
              </w:divBdr>
            </w:div>
            <w:div w:id="1850019615">
              <w:marLeft w:val="0"/>
              <w:marRight w:val="0"/>
              <w:marTop w:val="0"/>
              <w:marBottom w:val="0"/>
              <w:divBdr>
                <w:top w:val="none" w:sz="0" w:space="0" w:color="auto"/>
                <w:left w:val="none" w:sz="0" w:space="0" w:color="auto"/>
                <w:bottom w:val="none" w:sz="0" w:space="0" w:color="auto"/>
                <w:right w:val="none" w:sz="0" w:space="0" w:color="auto"/>
              </w:divBdr>
            </w:div>
            <w:div w:id="814370370">
              <w:marLeft w:val="0"/>
              <w:marRight w:val="0"/>
              <w:marTop w:val="0"/>
              <w:marBottom w:val="0"/>
              <w:divBdr>
                <w:top w:val="none" w:sz="0" w:space="0" w:color="auto"/>
                <w:left w:val="none" w:sz="0" w:space="0" w:color="auto"/>
                <w:bottom w:val="none" w:sz="0" w:space="0" w:color="auto"/>
                <w:right w:val="none" w:sz="0" w:space="0" w:color="auto"/>
              </w:divBdr>
            </w:div>
            <w:div w:id="1504588930">
              <w:marLeft w:val="0"/>
              <w:marRight w:val="0"/>
              <w:marTop w:val="0"/>
              <w:marBottom w:val="0"/>
              <w:divBdr>
                <w:top w:val="none" w:sz="0" w:space="0" w:color="auto"/>
                <w:left w:val="none" w:sz="0" w:space="0" w:color="auto"/>
                <w:bottom w:val="none" w:sz="0" w:space="0" w:color="auto"/>
                <w:right w:val="none" w:sz="0" w:space="0" w:color="auto"/>
              </w:divBdr>
            </w:div>
            <w:div w:id="1721203169">
              <w:marLeft w:val="0"/>
              <w:marRight w:val="0"/>
              <w:marTop w:val="0"/>
              <w:marBottom w:val="0"/>
              <w:divBdr>
                <w:top w:val="none" w:sz="0" w:space="0" w:color="auto"/>
                <w:left w:val="none" w:sz="0" w:space="0" w:color="auto"/>
                <w:bottom w:val="none" w:sz="0" w:space="0" w:color="auto"/>
                <w:right w:val="none" w:sz="0" w:space="0" w:color="auto"/>
              </w:divBdr>
            </w:div>
            <w:div w:id="1185705918">
              <w:marLeft w:val="0"/>
              <w:marRight w:val="0"/>
              <w:marTop w:val="0"/>
              <w:marBottom w:val="0"/>
              <w:divBdr>
                <w:top w:val="none" w:sz="0" w:space="0" w:color="auto"/>
                <w:left w:val="none" w:sz="0" w:space="0" w:color="auto"/>
                <w:bottom w:val="none" w:sz="0" w:space="0" w:color="auto"/>
                <w:right w:val="none" w:sz="0" w:space="0" w:color="auto"/>
              </w:divBdr>
            </w:div>
            <w:div w:id="1760639008">
              <w:marLeft w:val="0"/>
              <w:marRight w:val="0"/>
              <w:marTop w:val="0"/>
              <w:marBottom w:val="0"/>
              <w:divBdr>
                <w:top w:val="none" w:sz="0" w:space="0" w:color="auto"/>
                <w:left w:val="none" w:sz="0" w:space="0" w:color="auto"/>
                <w:bottom w:val="none" w:sz="0" w:space="0" w:color="auto"/>
                <w:right w:val="none" w:sz="0" w:space="0" w:color="auto"/>
              </w:divBdr>
            </w:div>
            <w:div w:id="7066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9479">
      <w:bodyDiv w:val="1"/>
      <w:marLeft w:val="0"/>
      <w:marRight w:val="0"/>
      <w:marTop w:val="0"/>
      <w:marBottom w:val="0"/>
      <w:divBdr>
        <w:top w:val="none" w:sz="0" w:space="0" w:color="auto"/>
        <w:left w:val="none" w:sz="0" w:space="0" w:color="auto"/>
        <w:bottom w:val="none" w:sz="0" w:space="0" w:color="auto"/>
        <w:right w:val="none" w:sz="0" w:space="0" w:color="auto"/>
      </w:divBdr>
      <w:divsChild>
        <w:div w:id="1799108126">
          <w:marLeft w:val="0"/>
          <w:marRight w:val="0"/>
          <w:marTop w:val="0"/>
          <w:marBottom w:val="0"/>
          <w:divBdr>
            <w:top w:val="none" w:sz="0" w:space="0" w:color="auto"/>
            <w:left w:val="none" w:sz="0" w:space="0" w:color="auto"/>
            <w:bottom w:val="none" w:sz="0" w:space="0" w:color="auto"/>
            <w:right w:val="none" w:sz="0" w:space="0" w:color="auto"/>
          </w:divBdr>
          <w:divsChild>
            <w:div w:id="1554076223">
              <w:marLeft w:val="0"/>
              <w:marRight w:val="0"/>
              <w:marTop w:val="0"/>
              <w:marBottom w:val="0"/>
              <w:divBdr>
                <w:top w:val="none" w:sz="0" w:space="0" w:color="auto"/>
                <w:left w:val="none" w:sz="0" w:space="0" w:color="auto"/>
                <w:bottom w:val="none" w:sz="0" w:space="0" w:color="auto"/>
                <w:right w:val="none" w:sz="0" w:space="0" w:color="auto"/>
              </w:divBdr>
            </w:div>
            <w:div w:id="1522358248">
              <w:marLeft w:val="0"/>
              <w:marRight w:val="0"/>
              <w:marTop w:val="0"/>
              <w:marBottom w:val="0"/>
              <w:divBdr>
                <w:top w:val="none" w:sz="0" w:space="0" w:color="auto"/>
                <w:left w:val="none" w:sz="0" w:space="0" w:color="auto"/>
                <w:bottom w:val="none" w:sz="0" w:space="0" w:color="auto"/>
                <w:right w:val="none" w:sz="0" w:space="0" w:color="auto"/>
              </w:divBdr>
            </w:div>
            <w:div w:id="121316203">
              <w:marLeft w:val="0"/>
              <w:marRight w:val="0"/>
              <w:marTop w:val="0"/>
              <w:marBottom w:val="0"/>
              <w:divBdr>
                <w:top w:val="none" w:sz="0" w:space="0" w:color="auto"/>
                <w:left w:val="none" w:sz="0" w:space="0" w:color="auto"/>
                <w:bottom w:val="none" w:sz="0" w:space="0" w:color="auto"/>
                <w:right w:val="none" w:sz="0" w:space="0" w:color="auto"/>
              </w:divBdr>
            </w:div>
            <w:div w:id="1473642701">
              <w:marLeft w:val="0"/>
              <w:marRight w:val="0"/>
              <w:marTop w:val="0"/>
              <w:marBottom w:val="0"/>
              <w:divBdr>
                <w:top w:val="none" w:sz="0" w:space="0" w:color="auto"/>
                <w:left w:val="none" w:sz="0" w:space="0" w:color="auto"/>
                <w:bottom w:val="none" w:sz="0" w:space="0" w:color="auto"/>
                <w:right w:val="none" w:sz="0" w:space="0" w:color="auto"/>
              </w:divBdr>
            </w:div>
            <w:div w:id="113378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880009">
      <w:bodyDiv w:val="1"/>
      <w:marLeft w:val="0"/>
      <w:marRight w:val="0"/>
      <w:marTop w:val="0"/>
      <w:marBottom w:val="0"/>
      <w:divBdr>
        <w:top w:val="none" w:sz="0" w:space="0" w:color="auto"/>
        <w:left w:val="none" w:sz="0" w:space="0" w:color="auto"/>
        <w:bottom w:val="none" w:sz="0" w:space="0" w:color="auto"/>
        <w:right w:val="none" w:sz="0" w:space="0" w:color="auto"/>
      </w:divBdr>
      <w:divsChild>
        <w:div w:id="446849523">
          <w:marLeft w:val="0"/>
          <w:marRight w:val="0"/>
          <w:marTop w:val="0"/>
          <w:marBottom w:val="0"/>
          <w:divBdr>
            <w:top w:val="none" w:sz="0" w:space="0" w:color="auto"/>
            <w:left w:val="none" w:sz="0" w:space="0" w:color="auto"/>
            <w:bottom w:val="none" w:sz="0" w:space="0" w:color="auto"/>
            <w:right w:val="none" w:sz="0" w:space="0" w:color="auto"/>
          </w:divBdr>
          <w:divsChild>
            <w:div w:id="20277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859147">
      <w:bodyDiv w:val="1"/>
      <w:marLeft w:val="0"/>
      <w:marRight w:val="0"/>
      <w:marTop w:val="0"/>
      <w:marBottom w:val="0"/>
      <w:divBdr>
        <w:top w:val="none" w:sz="0" w:space="0" w:color="auto"/>
        <w:left w:val="none" w:sz="0" w:space="0" w:color="auto"/>
        <w:bottom w:val="none" w:sz="0" w:space="0" w:color="auto"/>
        <w:right w:val="none" w:sz="0" w:space="0" w:color="auto"/>
      </w:divBdr>
      <w:divsChild>
        <w:div w:id="58479630">
          <w:marLeft w:val="0"/>
          <w:marRight w:val="0"/>
          <w:marTop w:val="0"/>
          <w:marBottom w:val="0"/>
          <w:divBdr>
            <w:top w:val="none" w:sz="0" w:space="0" w:color="auto"/>
            <w:left w:val="none" w:sz="0" w:space="0" w:color="auto"/>
            <w:bottom w:val="none" w:sz="0" w:space="0" w:color="auto"/>
            <w:right w:val="none" w:sz="0" w:space="0" w:color="auto"/>
          </w:divBdr>
          <w:divsChild>
            <w:div w:id="1474131044">
              <w:marLeft w:val="0"/>
              <w:marRight w:val="0"/>
              <w:marTop w:val="0"/>
              <w:marBottom w:val="0"/>
              <w:divBdr>
                <w:top w:val="none" w:sz="0" w:space="0" w:color="auto"/>
                <w:left w:val="none" w:sz="0" w:space="0" w:color="auto"/>
                <w:bottom w:val="none" w:sz="0" w:space="0" w:color="auto"/>
                <w:right w:val="none" w:sz="0" w:space="0" w:color="auto"/>
              </w:divBdr>
            </w:div>
            <w:div w:id="10751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02402">
      <w:bodyDiv w:val="1"/>
      <w:marLeft w:val="0"/>
      <w:marRight w:val="0"/>
      <w:marTop w:val="0"/>
      <w:marBottom w:val="0"/>
      <w:divBdr>
        <w:top w:val="none" w:sz="0" w:space="0" w:color="auto"/>
        <w:left w:val="none" w:sz="0" w:space="0" w:color="auto"/>
        <w:bottom w:val="none" w:sz="0" w:space="0" w:color="auto"/>
        <w:right w:val="none" w:sz="0" w:space="0" w:color="auto"/>
      </w:divBdr>
      <w:divsChild>
        <w:div w:id="1094592523">
          <w:marLeft w:val="0"/>
          <w:marRight w:val="0"/>
          <w:marTop w:val="0"/>
          <w:marBottom w:val="0"/>
          <w:divBdr>
            <w:top w:val="none" w:sz="0" w:space="0" w:color="auto"/>
            <w:left w:val="none" w:sz="0" w:space="0" w:color="auto"/>
            <w:bottom w:val="none" w:sz="0" w:space="0" w:color="auto"/>
            <w:right w:val="none" w:sz="0" w:space="0" w:color="auto"/>
          </w:divBdr>
          <w:divsChild>
            <w:div w:id="629625974">
              <w:marLeft w:val="0"/>
              <w:marRight w:val="0"/>
              <w:marTop w:val="0"/>
              <w:marBottom w:val="0"/>
              <w:divBdr>
                <w:top w:val="none" w:sz="0" w:space="0" w:color="auto"/>
                <w:left w:val="none" w:sz="0" w:space="0" w:color="auto"/>
                <w:bottom w:val="none" w:sz="0" w:space="0" w:color="auto"/>
                <w:right w:val="none" w:sz="0" w:space="0" w:color="auto"/>
              </w:divBdr>
            </w:div>
            <w:div w:id="1162740606">
              <w:marLeft w:val="0"/>
              <w:marRight w:val="0"/>
              <w:marTop w:val="0"/>
              <w:marBottom w:val="0"/>
              <w:divBdr>
                <w:top w:val="none" w:sz="0" w:space="0" w:color="auto"/>
                <w:left w:val="none" w:sz="0" w:space="0" w:color="auto"/>
                <w:bottom w:val="none" w:sz="0" w:space="0" w:color="auto"/>
                <w:right w:val="none" w:sz="0" w:space="0" w:color="auto"/>
              </w:divBdr>
            </w:div>
            <w:div w:id="19479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3568">
      <w:bodyDiv w:val="1"/>
      <w:marLeft w:val="0"/>
      <w:marRight w:val="0"/>
      <w:marTop w:val="0"/>
      <w:marBottom w:val="0"/>
      <w:divBdr>
        <w:top w:val="none" w:sz="0" w:space="0" w:color="auto"/>
        <w:left w:val="none" w:sz="0" w:space="0" w:color="auto"/>
        <w:bottom w:val="none" w:sz="0" w:space="0" w:color="auto"/>
        <w:right w:val="none" w:sz="0" w:space="0" w:color="auto"/>
      </w:divBdr>
      <w:divsChild>
        <w:div w:id="1239360746">
          <w:marLeft w:val="0"/>
          <w:marRight w:val="0"/>
          <w:marTop w:val="0"/>
          <w:marBottom w:val="0"/>
          <w:divBdr>
            <w:top w:val="none" w:sz="0" w:space="0" w:color="auto"/>
            <w:left w:val="none" w:sz="0" w:space="0" w:color="auto"/>
            <w:bottom w:val="none" w:sz="0" w:space="0" w:color="auto"/>
            <w:right w:val="none" w:sz="0" w:space="0" w:color="auto"/>
          </w:divBdr>
          <w:divsChild>
            <w:div w:id="176483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4591">
      <w:bodyDiv w:val="1"/>
      <w:marLeft w:val="0"/>
      <w:marRight w:val="0"/>
      <w:marTop w:val="0"/>
      <w:marBottom w:val="0"/>
      <w:divBdr>
        <w:top w:val="none" w:sz="0" w:space="0" w:color="auto"/>
        <w:left w:val="none" w:sz="0" w:space="0" w:color="auto"/>
        <w:bottom w:val="none" w:sz="0" w:space="0" w:color="auto"/>
        <w:right w:val="none" w:sz="0" w:space="0" w:color="auto"/>
      </w:divBdr>
      <w:divsChild>
        <w:div w:id="1609317532">
          <w:marLeft w:val="0"/>
          <w:marRight w:val="0"/>
          <w:marTop w:val="0"/>
          <w:marBottom w:val="0"/>
          <w:divBdr>
            <w:top w:val="none" w:sz="0" w:space="0" w:color="auto"/>
            <w:left w:val="none" w:sz="0" w:space="0" w:color="auto"/>
            <w:bottom w:val="none" w:sz="0" w:space="0" w:color="auto"/>
            <w:right w:val="none" w:sz="0" w:space="0" w:color="auto"/>
          </w:divBdr>
          <w:divsChild>
            <w:div w:id="304698082">
              <w:marLeft w:val="0"/>
              <w:marRight w:val="0"/>
              <w:marTop w:val="0"/>
              <w:marBottom w:val="0"/>
              <w:divBdr>
                <w:top w:val="none" w:sz="0" w:space="0" w:color="auto"/>
                <w:left w:val="none" w:sz="0" w:space="0" w:color="auto"/>
                <w:bottom w:val="none" w:sz="0" w:space="0" w:color="auto"/>
                <w:right w:val="none" w:sz="0" w:space="0" w:color="auto"/>
              </w:divBdr>
            </w:div>
            <w:div w:id="1312712737">
              <w:marLeft w:val="0"/>
              <w:marRight w:val="0"/>
              <w:marTop w:val="0"/>
              <w:marBottom w:val="0"/>
              <w:divBdr>
                <w:top w:val="none" w:sz="0" w:space="0" w:color="auto"/>
                <w:left w:val="none" w:sz="0" w:space="0" w:color="auto"/>
                <w:bottom w:val="none" w:sz="0" w:space="0" w:color="auto"/>
                <w:right w:val="none" w:sz="0" w:space="0" w:color="auto"/>
              </w:divBdr>
            </w:div>
            <w:div w:id="1914197623">
              <w:marLeft w:val="0"/>
              <w:marRight w:val="0"/>
              <w:marTop w:val="0"/>
              <w:marBottom w:val="0"/>
              <w:divBdr>
                <w:top w:val="none" w:sz="0" w:space="0" w:color="auto"/>
                <w:left w:val="none" w:sz="0" w:space="0" w:color="auto"/>
                <w:bottom w:val="none" w:sz="0" w:space="0" w:color="auto"/>
                <w:right w:val="none" w:sz="0" w:space="0" w:color="auto"/>
              </w:divBdr>
            </w:div>
            <w:div w:id="846557739">
              <w:marLeft w:val="0"/>
              <w:marRight w:val="0"/>
              <w:marTop w:val="0"/>
              <w:marBottom w:val="0"/>
              <w:divBdr>
                <w:top w:val="none" w:sz="0" w:space="0" w:color="auto"/>
                <w:left w:val="none" w:sz="0" w:space="0" w:color="auto"/>
                <w:bottom w:val="none" w:sz="0" w:space="0" w:color="auto"/>
                <w:right w:val="none" w:sz="0" w:space="0" w:color="auto"/>
              </w:divBdr>
            </w:div>
            <w:div w:id="85882817">
              <w:marLeft w:val="0"/>
              <w:marRight w:val="0"/>
              <w:marTop w:val="0"/>
              <w:marBottom w:val="0"/>
              <w:divBdr>
                <w:top w:val="none" w:sz="0" w:space="0" w:color="auto"/>
                <w:left w:val="none" w:sz="0" w:space="0" w:color="auto"/>
                <w:bottom w:val="none" w:sz="0" w:space="0" w:color="auto"/>
                <w:right w:val="none" w:sz="0" w:space="0" w:color="auto"/>
              </w:divBdr>
            </w:div>
            <w:div w:id="1468014989">
              <w:marLeft w:val="0"/>
              <w:marRight w:val="0"/>
              <w:marTop w:val="0"/>
              <w:marBottom w:val="0"/>
              <w:divBdr>
                <w:top w:val="none" w:sz="0" w:space="0" w:color="auto"/>
                <w:left w:val="none" w:sz="0" w:space="0" w:color="auto"/>
                <w:bottom w:val="none" w:sz="0" w:space="0" w:color="auto"/>
                <w:right w:val="none" w:sz="0" w:space="0" w:color="auto"/>
              </w:divBdr>
            </w:div>
            <w:div w:id="868839359">
              <w:marLeft w:val="0"/>
              <w:marRight w:val="0"/>
              <w:marTop w:val="0"/>
              <w:marBottom w:val="0"/>
              <w:divBdr>
                <w:top w:val="none" w:sz="0" w:space="0" w:color="auto"/>
                <w:left w:val="none" w:sz="0" w:space="0" w:color="auto"/>
                <w:bottom w:val="none" w:sz="0" w:space="0" w:color="auto"/>
                <w:right w:val="none" w:sz="0" w:space="0" w:color="auto"/>
              </w:divBdr>
            </w:div>
            <w:div w:id="65098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30865">
      <w:bodyDiv w:val="1"/>
      <w:marLeft w:val="0"/>
      <w:marRight w:val="0"/>
      <w:marTop w:val="0"/>
      <w:marBottom w:val="0"/>
      <w:divBdr>
        <w:top w:val="none" w:sz="0" w:space="0" w:color="auto"/>
        <w:left w:val="none" w:sz="0" w:space="0" w:color="auto"/>
        <w:bottom w:val="none" w:sz="0" w:space="0" w:color="auto"/>
        <w:right w:val="none" w:sz="0" w:space="0" w:color="auto"/>
      </w:divBdr>
      <w:divsChild>
        <w:div w:id="1626080965">
          <w:marLeft w:val="0"/>
          <w:marRight w:val="0"/>
          <w:marTop w:val="0"/>
          <w:marBottom w:val="0"/>
          <w:divBdr>
            <w:top w:val="none" w:sz="0" w:space="0" w:color="auto"/>
            <w:left w:val="none" w:sz="0" w:space="0" w:color="auto"/>
            <w:bottom w:val="none" w:sz="0" w:space="0" w:color="auto"/>
            <w:right w:val="none" w:sz="0" w:space="0" w:color="auto"/>
          </w:divBdr>
          <w:divsChild>
            <w:div w:id="1533492920">
              <w:marLeft w:val="0"/>
              <w:marRight w:val="0"/>
              <w:marTop w:val="0"/>
              <w:marBottom w:val="0"/>
              <w:divBdr>
                <w:top w:val="none" w:sz="0" w:space="0" w:color="auto"/>
                <w:left w:val="none" w:sz="0" w:space="0" w:color="auto"/>
                <w:bottom w:val="none" w:sz="0" w:space="0" w:color="auto"/>
                <w:right w:val="none" w:sz="0" w:space="0" w:color="auto"/>
              </w:divBdr>
            </w:div>
            <w:div w:id="681977337">
              <w:marLeft w:val="0"/>
              <w:marRight w:val="0"/>
              <w:marTop w:val="0"/>
              <w:marBottom w:val="0"/>
              <w:divBdr>
                <w:top w:val="none" w:sz="0" w:space="0" w:color="auto"/>
                <w:left w:val="none" w:sz="0" w:space="0" w:color="auto"/>
                <w:bottom w:val="none" w:sz="0" w:space="0" w:color="auto"/>
                <w:right w:val="none" w:sz="0" w:space="0" w:color="auto"/>
              </w:divBdr>
            </w:div>
            <w:div w:id="1678072368">
              <w:marLeft w:val="0"/>
              <w:marRight w:val="0"/>
              <w:marTop w:val="0"/>
              <w:marBottom w:val="0"/>
              <w:divBdr>
                <w:top w:val="none" w:sz="0" w:space="0" w:color="auto"/>
                <w:left w:val="none" w:sz="0" w:space="0" w:color="auto"/>
                <w:bottom w:val="none" w:sz="0" w:space="0" w:color="auto"/>
                <w:right w:val="none" w:sz="0" w:space="0" w:color="auto"/>
              </w:divBdr>
            </w:div>
            <w:div w:id="183708843">
              <w:marLeft w:val="0"/>
              <w:marRight w:val="0"/>
              <w:marTop w:val="0"/>
              <w:marBottom w:val="0"/>
              <w:divBdr>
                <w:top w:val="none" w:sz="0" w:space="0" w:color="auto"/>
                <w:left w:val="none" w:sz="0" w:space="0" w:color="auto"/>
                <w:bottom w:val="none" w:sz="0" w:space="0" w:color="auto"/>
                <w:right w:val="none" w:sz="0" w:space="0" w:color="auto"/>
              </w:divBdr>
            </w:div>
            <w:div w:id="89181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4351">
      <w:bodyDiv w:val="1"/>
      <w:marLeft w:val="0"/>
      <w:marRight w:val="0"/>
      <w:marTop w:val="0"/>
      <w:marBottom w:val="0"/>
      <w:divBdr>
        <w:top w:val="none" w:sz="0" w:space="0" w:color="auto"/>
        <w:left w:val="none" w:sz="0" w:space="0" w:color="auto"/>
        <w:bottom w:val="none" w:sz="0" w:space="0" w:color="auto"/>
        <w:right w:val="none" w:sz="0" w:space="0" w:color="auto"/>
      </w:divBdr>
      <w:divsChild>
        <w:div w:id="413547386">
          <w:marLeft w:val="0"/>
          <w:marRight w:val="0"/>
          <w:marTop w:val="0"/>
          <w:marBottom w:val="0"/>
          <w:divBdr>
            <w:top w:val="none" w:sz="0" w:space="0" w:color="auto"/>
            <w:left w:val="none" w:sz="0" w:space="0" w:color="auto"/>
            <w:bottom w:val="none" w:sz="0" w:space="0" w:color="auto"/>
            <w:right w:val="none" w:sz="0" w:space="0" w:color="auto"/>
          </w:divBdr>
          <w:divsChild>
            <w:div w:id="11385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70964">
      <w:bodyDiv w:val="1"/>
      <w:marLeft w:val="0"/>
      <w:marRight w:val="0"/>
      <w:marTop w:val="0"/>
      <w:marBottom w:val="0"/>
      <w:divBdr>
        <w:top w:val="none" w:sz="0" w:space="0" w:color="auto"/>
        <w:left w:val="none" w:sz="0" w:space="0" w:color="auto"/>
        <w:bottom w:val="none" w:sz="0" w:space="0" w:color="auto"/>
        <w:right w:val="none" w:sz="0" w:space="0" w:color="auto"/>
      </w:divBdr>
      <w:divsChild>
        <w:div w:id="1123573972">
          <w:marLeft w:val="0"/>
          <w:marRight w:val="0"/>
          <w:marTop w:val="0"/>
          <w:marBottom w:val="0"/>
          <w:divBdr>
            <w:top w:val="none" w:sz="0" w:space="0" w:color="auto"/>
            <w:left w:val="none" w:sz="0" w:space="0" w:color="auto"/>
            <w:bottom w:val="none" w:sz="0" w:space="0" w:color="auto"/>
            <w:right w:val="none" w:sz="0" w:space="0" w:color="auto"/>
          </w:divBdr>
          <w:divsChild>
            <w:div w:id="63618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22976">
      <w:bodyDiv w:val="1"/>
      <w:marLeft w:val="0"/>
      <w:marRight w:val="0"/>
      <w:marTop w:val="0"/>
      <w:marBottom w:val="0"/>
      <w:divBdr>
        <w:top w:val="none" w:sz="0" w:space="0" w:color="auto"/>
        <w:left w:val="none" w:sz="0" w:space="0" w:color="auto"/>
        <w:bottom w:val="none" w:sz="0" w:space="0" w:color="auto"/>
        <w:right w:val="none" w:sz="0" w:space="0" w:color="auto"/>
      </w:divBdr>
    </w:div>
    <w:div w:id="1192454144">
      <w:bodyDiv w:val="1"/>
      <w:marLeft w:val="0"/>
      <w:marRight w:val="0"/>
      <w:marTop w:val="0"/>
      <w:marBottom w:val="0"/>
      <w:divBdr>
        <w:top w:val="none" w:sz="0" w:space="0" w:color="auto"/>
        <w:left w:val="none" w:sz="0" w:space="0" w:color="auto"/>
        <w:bottom w:val="none" w:sz="0" w:space="0" w:color="auto"/>
        <w:right w:val="none" w:sz="0" w:space="0" w:color="auto"/>
      </w:divBdr>
      <w:divsChild>
        <w:div w:id="1212840090">
          <w:marLeft w:val="0"/>
          <w:marRight w:val="0"/>
          <w:marTop w:val="0"/>
          <w:marBottom w:val="0"/>
          <w:divBdr>
            <w:top w:val="none" w:sz="0" w:space="0" w:color="auto"/>
            <w:left w:val="none" w:sz="0" w:space="0" w:color="auto"/>
            <w:bottom w:val="none" w:sz="0" w:space="0" w:color="auto"/>
            <w:right w:val="none" w:sz="0" w:space="0" w:color="auto"/>
          </w:divBdr>
          <w:divsChild>
            <w:div w:id="2133093625">
              <w:marLeft w:val="0"/>
              <w:marRight w:val="0"/>
              <w:marTop w:val="0"/>
              <w:marBottom w:val="0"/>
              <w:divBdr>
                <w:top w:val="none" w:sz="0" w:space="0" w:color="auto"/>
                <w:left w:val="none" w:sz="0" w:space="0" w:color="auto"/>
                <w:bottom w:val="none" w:sz="0" w:space="0" w:color="auto"/>
                <w:right w:val="none" w:sz="0" w:space="0" w:color="auto"/>
              </w:divBdr>
            </w:div>
            <w:div w:id="8249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3813">
      <w:bodyDiv w:val="1"/>
      <w:marLeft w:val="0"/>
      <w:marRight w:val="0"/>
      <w:marTop w:val="0"/>
      <w:marBottom w:val="0"/>
      <w:divBdr>
        <w:top w:val="none" w:sz="0" w:space="0" w:color="auto"/>
        <w:left w:val="none" w:sz="0" w:space="0" w:color="auto"/>
        <w:bottom w:val="none" w:sz="0" w:space="0" w:color="auto"/>
        <w:right w:val="none" w:sz="0" w:space="0" w:color="auto"/>
      </w:divBdr>
      <w:divsChild>
        <w:div w:id="1875851073">
          <w:marLeft w:val="0"/>
          <w:marRight w:val="0"/>
          <w:marTop w:val="0"/>
          <w:marBottom w:val="0"/>
          <w:divBdr>
            <w:top w:val="none" w:sz="0" w:space="0" w:color="auto"/>
            <w:left w:val="none" w:sz="0" w:space="0" w:color="auto"/>
            <w:bottom w:val="none" w:sz="0" w:space="0" w:color="auto"/>
            <w:right w:val="none" w:sz="0" w:space="0" w:color="auto"/>
          </w:divBdr>
          <w:divsChild>
            <w:div w:id="1589726951">
              <w:marLeft w:val="0"/>
              <w:marRight w:val="0"/>
              <w:marTop w:val="0"/>
              <w:marBottom w:val="0"/>
              <w:divBdr>
                <w:top w:val="none" w:sz="0" w:space="0" w:color="auto"/>
                <w:left w:val="none" w:sz="0" w:space="0" w:color="auto"/>
                <w:bottom w:val="none" w:sz="0" w:space="0" w:color="auto"/>
                <w:right w:val="none" w:sz="0" w:space="0" w:color="auto"/>
              </w:divBdr>
            </w:div>
            <w:div w:id="33237350">
              <w:marLeft w:val="0"/>
              <w:marRight w:val="0"/>
              <w:marTop w:val="0"/>
              <w:marBottom w:val="0"/>
              <w:divBdr>
                <w:top w:val="none" w:sz="0" w:space="0" w:color="auto"/>
                <w:left w:val="none" w:sz="0" w:space="0" w:color="auto"/>
                <w:bottom w:val="none" w:sz="0" w:space="0" w:color="auto"/>
                <w:right w:val="none" w:sz="0" w:space="0" w:color="auto"/>
              </w:divBdr>
            </w:div>
            <w:div w:id="1236167876">
              <w:marLeft w:val="0"/>
              <w:marRight w:val="0"/>
              <w:marTop w:val="0"/>
              <w:marBottom w:val="0"/>
              <w:divBdr>
                <w:top w:val="none" w:sz="0" w:space="0" w:color="auto"/>
                <w:left w:val="none" w:sz="0" w:space="0" w:color="auto"/>
                <w:bottom w:val="none" w:sz="0" w:space="0" w:color="auto"/>
                <w:right w:val="none" w:sz="0" w:space="0" w:color="auto"/>
              </w:divBdr>
            </w:div>
            <w:div w:id="1244339526">
              <w:marLeft w:val="0"/>
              <w:marRight w:val="0"/>
              <w:marTop w:val="0"/>
              <w:marBottom w:val="0"/>
              <w:divBdr>
                <w:top w:val="none" w:sz="0" w:space="0" w:color="auto"/>
                <w:left w:val="none" w:sz="0" w:space="0" w:color="auto"/>
                <w:bottom w:val="none" w:sz="0" w:space="0" w:color="auto"/>
                <w:right w:val="none" w:sz="0" w:space="0" w:color="auto"/>
              </w:divBdr>
            </w:div>
            <w:div w:id="170687699">
              <w:marLeft w:val="0"/>
              <w:marRight w:val="0"/>
              <w:marTop w:val="0"/>
              <w:marBottom w:val="0"/>
              <w:divBdr>
                <w:top w:val="none" w:sz="0" w:space="0" w:color="auto"/>
                <w:left w:val="none" w:sz="0" w:space="0" w:color="auto"/>
                <w:bottom w:val="none" w:sz="0" w:space="0" w:color="auto"/>
                <w:right w:val="none" w:sz="0" w:space="0" w:color="auto"/>
              </w:divBdr>
            </w:div>
            <w:div w:id="1788308610">
              <w:marLeft w:val="0"/>
              <w:marRight w:val="0"/>
              <w:marTop w:val="0"/>
              <w:marBottom w:val="0"/>
              <w:divBdr>
                <w:top w:val="none" w:sz="0" w:space="0" w:color="auto"/>
                <w:left w:val="none" w:sz="0" w:space="0" w:color="auto"/>
                <w:bottom w:val="none" w:sz="0" w:space="0" w:color="auto"/>
                <w:right w:val="none" w:sz="0" w:space="0" w:color="auto"/>
              </w:divBdr>
            </w:div>
            <w:div w:id="1906405861">
              <w:marLeft w:val="0"/>
              <w:marRight w:val="0"/>
              <w:marTop w:val="0"/>
              <w:marBottom w:val="0"/>
              <w:divBdr>
                <w:top w:val="none" w:sz="0" w:space="0" w:color="auto"/>
                <w:left w:val="none" w:sz="0" w:space="0" w:color="auto"/>
                <w:bottom w:val="none" w:sz="0" w:space="0" w:color="auto"/>
                <w:right w:val="none" w:sz="0" w:space="0" w:color="auto"/>
              </w:divBdr>
            </w:div>
            <w:div w:id="233711502">
              <w:marLeft w:val="0"/>
              <w:marRight w:val="0"/>
              <w:marTop w:val="0"/>
              <w:marBottom w:val="0"/>
              <w:divBdr>
                <w:top w:val="none" w:sz="0" w:space="0" w:color="auto"/>
                <w:left w:val="none" w:sz="0" w:space="0" w:color="auto"/>
                <w:bottom w:val="none" w:sz="0" w:space="0" w:color="auto"/>
                <w:right w:val="none" w:sz="0" w:space="0" w:color="auto"/>
              </w:divBdr>
            </w:div>
            <w:div w:id="161506348">
              <w:marLeft w:val="0"/>
              <w:marRight w:val="0"/>
              <w:marTop w:val="0"/>
              <w:marBottom w:val="0"/>
              <w:divBdr>
                <w:top w:val="none" w:sz="0" w:space="0" w:color="auto"/>
                <w:left w:val="none" w:sz="0" w:space="0" w:color="auto"/>
                <w:bottom w:val="none" w:sz="0" w:space="0" w:color="auto"/>
                <w:right w:val="none" w:sz="0" w:space="0" w:color="auto"/>
              </w:divBdr>
            </w:div>
            <w:div w:id="44256108">
              <w:marLeft w:val="0"/>
              <w:marRight w:val="0"/>
              <w:marTop w:val="0"/>
              <w:marBottom w:val="0"/>
              <w:divBdr>
                <w:top w:val="none" w:sz="0" w:space="0" w:color="auto"/>
                <w:left w:val="none" w:sz="0" w:space="0" w:color="auto"/>
                <w:bottom w:val="none" w:sz="0" w:space="0" w:color="auto"/>
                <w:right w:val="none" w:sz="0" w:space="0" w:color="auto"/>
              </w:divBdr>
            </w:div>
            <w:div w:id="507526202">
              <w:marLeft w:val="0"/>
              <w:marRight w:val="0"/>
              <w:marTop w:val="0"/>
              <w:marBottom w:val="0"/>
              <w:divBdr>
                <w:top w:val="none" w:sz="0" w:space="0" w:color="auto"/>
                <w:left w:val="none" w:sz="0" w:space="0" w:color="auto"/>
                <w:bottom w:val="none" w:sz="0" w:space="0" w:color="auto"/>
                <w:right w:val="none" w:sz="0" w:space="0" w:color="auto"/>
              </w:divBdr>
            </w:div>
            <w:div w:id="594243104">
              <w:marLeft w:val="0"/>
              <w:marRight w:val="0"/>
              <w:marTop w:val="0"/>
              <w:marBottom w:val="0"/>
              <w:divBdr>
                <w:top w:val="none" w:sz="0" w:space="0" w:color="auto"/>
                <w:left w:val="none" w:sz="0" w:space="0" w:color="auto"/>
                <w:bottom w:val="none" w:sz="0" w:space="0" w:color="auto"/>
                <w:right w:val="none" w:sz="0" w:space="0" w:color="auto"/>
              </w:divBdr>
            </w:div>
            <w:div w:id="1986202607">
              <w:marLeft w:val="0"/>
              <w:marRight w:val="0"/>
              <w:marTop w:val="0"/>
              <w:marBottom w:val="0"/>
              <w:divBdr>
                <w:top w:val="none" w:sz="0" w:space="0" w:color="auto"/>
                <w:left w:val="none" w:sz="0" w:space="0" w:color="auto"/>
                <w:bottom w:val="none" w:sz="0" w:space="0" w:color="auto"/>
                <w:right w:val="none" w:sz="0" w:space="0" w:color="auto"/>
              </w:divBdr>
            </w:div>
            <w:div w:id="1549296122">
              <w:marLeft w:val="0"/>
              <w:marRight w:val="0"/>
              <w:marTop w:val="0"/>
              <w:marBottom w:val="0"/>
              <w:divBdr>
                <w:top w:val="none" w:sz="0" w:space="0" w:color="auto"/>
                <w:left w:val="none" w:sz="0" w:space="0" w:color="auto"/>
                <w:bottom w:val="none" w:sz="0" w:space="0" w:color="auto"/>
                <w:right w:val="none" w:sz="0" w:space="0" w:color="auto"/>
              </w:divBdr>
            </w:div>
            <w:div w:id="1730347807">
              <w:marLeft w:val="0"/>
              <w:marRight w:val="0"/>
              <w:marTop w:val="0"/>
              <w:marBottom w:val="0"/>
              <w:divBdr>
                <w:top w:val="none" w:sz="0" w:space="0" w:color="auto"/>
                <w:left w:val="none" w:sz="0" w:space="0" w:color="auto"/>
                <w:bottom w:val="none" w:sz="0" w:space="0" w:color="auto"/>
                <w:right w:val="none" w:sz="0" w:space="0" w:color="auto"/>
              </w:divBdr>
            </w:div>
            <w:div w:id="1416246174">
              <w:marLeft w:val="0"/>
              <w:marRight w:val="0"/>
              <w:marTop w:val="0"/>
              <w:marBottom w:val="0"/>
              <w:divBdr>
                <w:top w:val="none" w:sz="0" w:space="0" w:color="auto"/>
                <w:left w:val="none" w:sz="0" w:space="0" w:color="auto"/>
                <w:bottom w:val="none" w:sz="0" w:space="0" w:color="auto"/>
                <w:right w:val="none" w:sz="0" w:space="0" w:color="auto"/>
              </w:divBdr>
            </w:div>
            <w:div w:id="1203708904">
              <w:marLeft w:val="0"/>
              <w:marRight w:val="0"/>
              <w:marTop w:val="0"/>
              <w:marBottom w:val="0"/>
              <w:divBdr>
                <w:top w:val="none" w:sz="0" w:space="0" w:color="auto"/>
                <w:left w:val="none" w:sz="0" w:space="0" w:color="auto"/>
                <w:bottom w:val="none" w:sz="0" w:space="0" w:color="auto"/>
                <w:right w:val="none" w:sz="0" w:space="0" w:color="auto"/>
              </w:divBdr>
            </w:div>
            <w:div w:id="393822262">
              <w:marLeft w:val="0"/>
              <w:marRight w:val="0"/>
              <w:marTop w:val="0"/>
              <w:marBottom w:val="0"/>
              <w:divBdr>
                <w:top w:val="none" w:sz="0" w:space="0" w:color="auto"/>
                <w:left w:val="none" w:sz="0" w:space="0" w:color="auto"/>
                <w:bottom w:val="none" w:sz="0" w:space="0" w:color="auto"/>
                <w:right w:val="none" w:sz="0" w:space="0" w:color="auto"/>
              </w:divBdr>
            </w:div>
            <w:div w:id="1723286483">
              <w:marLeft w:val="0"/>
              <w:marRight w:val="0"/>
              <w:marTop w:val="0"/>
              <w:marBottom w:val="0"/>
              <w:divBdr>
                <w:top w:val="none" w:sz="0" w:space="0" w:color="auto"/>
                <w:left w:val="none" w:sz="0" w:space="0" w:color="auto"/>
                <w:bottom w:val="none" w:sz="0" w:space="0" w:color="auto"/>
                <w:right w:val="none" w:sz="0" w:space="0" w:color="auto"/>
              </w:divBdr>
            </w:div>
            <w:div w:id="87695691">
              <w:marLeft w:val="0"/>
              <w:marRight w:val="0"/>
              <w:marTop w:val="0"/>
              <w:marBottom w:val="0"/>
              <w:divBdr>
                <w:top w:val="none" w:sz="0" w:space="0" w:color="auto"/>
                <w:left w:val="none" w:sz="0" w:space="0" w:color="auto"/>
                <w:bottom w:val="none" w:sz="0" w:space="0" w:color="auto"/>
                <w:right w:val="none" w:sz="0" w:space="0" w:color="auto"/>
              </w:divBdr>
            </w:div>
            <w:div w:id="1285846612">
              <w:marLeft w:val="0"/>
              <w:marRight w:val="0"/>
              <w:marTop w:val="0"/>
              <w:marBottom w:val="0"/>
              <w:divBdr>
                <w:top w:val="none" w:sz="0" w:space="0" w:color="auto"/>
                <w:left w:val="none" w:sz="0" w:space="0" w:color="auto"/>
                <w:bottom w:val="none" w:sz="0" w:space="0" w:color="auto"/>
                <w:right w:val="none" w:sz="0" w:space="0" w:color="auto"/>
              </w:divBdr>
            </w:div>
            <w:div w:id="632716939">
              <w:marLeft w:val="0"/>
              <w:marRight w:val="0"/>
              <w:marTop w:val="0"/>
              <w:marBottom w:val="0"/>
              <w:divBdr>
                <w:top w:val="none" w:sz="0" w:space="0" w:color="auto"/>
                <w:left w:val="none" w:sz="0" w:space="0" w:color="auto"/>
                <w:bottom w:val="none" w:sz="0" w:space="0" w:color="auto"/>
                <w:right w:val="none" w:sz="0" w:space="0" w:color="auto"/>
              </w:divBdr>
            </w:div>
            <w:div w:id="1428574150">
              <w:marLeft w:val="0"/>
              <w:marRight w:val="0"/>
              <w:marTop w:val="0"/>
              <w:marBottom w:val="0"/>
              <w:divBdr>
                <w:top w:val="none" w:sz="0" w:space="0" w:color="auto"/>
                <w:left w:val="none" w:sz="0" w:space="0" w:color="auto"/>
                <w:bottom w:val="none" w:sz="0" w:space="0" w:color="auto"/>
                <w:right w:val="none" w:sz="0" w:space="0" w:color="auto"/>
              </w:divBdr>
            </w:div>
            <w:div w:id="163055982">
              <w:marLeft w:val="0"/>
              <w:marRight w:val="0"/>
              <w:marTop w:val="0"/>
              <w:marBottom w:val="0"/>
              <w:divBdr>
                <w:top w:val="none" w:sz="0" w:space="0" w:color="auto"/>
                <w:left w:val="none" w:sz="0" w:space="0" w:color="auto"/>
                <w:bottom w:val="none" w:sz="0" w:space="0" w:color="auto"/>
                <w:right w:val="none" w:sz="0" w:space="0" w:color="auto"/>
              </w:divBdr>
            </w:div>
            <w:div w:id="1343434601">
              <w:marLeft w:val="0"/>
              <w:marRight w:val="0"/>
              <w:marTop w:val="0"/>
              <w:marBottom w:val="0"/>
              <w:divBdr>
                <w:top w:val="none" w:sz="0" w:space="0" w:color="auto"/>
                <w:left w:val="none" w:sz="0" w:space="0" w:color="auto"/>
                <w:bottom w:val="none" w:sz="0" w:space="0" w:color="auto"/>
                <w:right w:val="none" w:sz="0" w:space="0" w:color="auto"/>
              </w:divBdr>
            </w:div>
            <w:div w:id="1893810357">
              <w:marLeft w:val="0"/>
              <w:marRight w:val="0"/>
              <w:marTop w:val="0"/>
              <w:marBottom w:val="0"/>
              <w:divBdr>
                <w:top w:val="none" w:sz="0" w:space="0" w:color="auto"/>
                <w:left w:val="none" w:sz="0" w:space="0" w:color="auto"/>
                <w:bottom w:val="none" w:sz="0" w:space="0" w:color="auto"/>
                <w:right w:val="none" w:sz="0" w:space="0" w:color="auto"/>
              </w:divBdr>
            </w:div>
            <w:div w:id="89275173">
              <w:marLeft w:val="0"/>
              <w:marRight w:val="0"/>
              <w:marTop w:val="0"/>
              <w:marBottom w:val="0"/>
              <w:divBdr>
                <w:top w:val="none" w:sz="0" w:space="0" w:color="auto"/>
                <w:left w:val="none" w:sz="0" w:space="0" w:color="auto"/>
                <w:bottom w:val="none" w:sz="0" w:space="0" w:color="auto"/>
                <w:right w:val="none" w:sz="0" w:space="0" w:color="auto"/>
              </w:divBdr>
            </w:div>
            <w:div w:id="5180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4055">
      <w:bodyDiv w:val="1"/>
      <w:marLeft w:val="0"/>
      <w:marRight w:val="0"/>
      <w:marTop w:val="0"/>
      <w:marBottom w:val="0"/>
      <w:divBdr>
        <w:top w:val="none" w:sz="0" w:space="0" w:color="auto"/>
        <w:left w:val="none" w:sz="0" w:space="0" w:color="auto"/>
        <w:bottom w:val="none" w:sz="0" w:space="0" w:color="auto"/>
        <w:right w:val="none" w:sz="0" w:space="0" w:color="auto"/>
      </w:divBdr>
      <w:divsChild>
        <w:div w:id="467668671">
          <w:marLeft w:val="0"/>
          <w:marRight w:val="0"/>
          <w:marTop w:val="0"/>
          <w:marBottom w:val="0"/>
          <w:divBdr>
            <w:top w:val="none" w:sz="0" w:space="0" w:color="auto"/>
            <w:left w:val="none" w:sz="0" w:space="0" w:color="auto"/>
            <w:bottom w:val="none" w:sz="0" w:space="0" w:color="auto"/>
            <w:right w:val="none" w:sz="0" w:space="0" w:color="auto"/>
          </w:divBdr>
          <w:divsChild>
            <w:div w:id="2134058618">
              <w:marLeft w:val="0"/>
              <w:marRight w:val="0"/>
              <w:marTop w:val="0"/>
              <w:marBottom w:val="0"/>
              <w:divBdr>
                <w:top w:val="none" w:sz="0" w:space="0" w:color="auto"/>
                <w:left w:val="none" w:sz="0" w:space="0" w:color="auto"/>
                <w:bottom w:val="none" w:sz="0" w:space="0" w:color="auto"/>
                <w:right w:val="none" w:sz="0" w:space="0" w:color="auto"/>
              </w:divBdr>
            </w:div>
            <w:div w:id="677080362">
              <w:marLeft w:val="0"/>
              <w:marRight w:val="0"/>
              <w:marTop w:val="0"/>
              <w:marBottom w:val="0"/>
              <w:divBdr>
                <w:top w:val="none" w:sz="0" w:space="0" w:color="auto"/>
                <w:left w:val="none" w:sz="0" w:space="0" w:color="auto"/>
                <w:bottom w:val="none" w:sz="0" w:space="0" w:color="auto"/>
                <w:right w:val="none" w:sz="0" w:space="0" w:color="auto"/>
              </w:divBdr>
            </w:div>
            <w:div w:id="119030785">
              <w:marLeft w:val="0"/>
              <w:marRight w:val="0"/>
              <w:marTop w:val="0"/>
              <w:marBottom w:val="0"/>
              <w:divBdr>
                <w:top w:val="none" w:sz="0" w:space="0" w:color="auto"/>
                <w:left w:val="none" w:sz="0" w:space="0" w:color="auto"/>
                <w:bottom w:val="none" w:sz="0" w:space="0" w:color="auto"/>
                <w:right w:val="none" w:sz="0" w:space="0" w:color="auto"/>
              </w:divBdr>
            </w:div>
            <w:div w:id="194985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279766">
      <w:bodyDiv w:val="1"/>
      <w:marLeft w:val="0"/>
      <w:marRight w:val="0"/>
      <w:marTop w:val="0"/>
      <w:marBottom w:val="0"/>
      <w:divBdr>
        <w:top w:val="none" w:sz="0" w:space="0" w:color="auto"/>
        <w:left w:val="none" w:sz="0" w:space="0" w:color="auto"/>
        <w:bottom w:val="none" w:sz="0" w:space="0" w:color="auto"/>
        <w:right w:val="none" w:sz="0" w:space="0" w:color="auto"/>
      </w:divBdr>
      <w:divsChild>
        <w:div w:id="1032345792">
          <w:marLeft w:val="0"/>
          <w:marRight w:val="0"/>
          <w:marTop w:val="0"/>
          <w:marBottom w:val="0"/>
          <w:divBdr>
            <w:top w:val="none" w:sz="0" w:space="0" w:color="auto"/>
            <w:left w:val="none" w:sz="0" w:space="0" w:color="auto"/>
            <w:bottom w:val="none" w:sz="0" w:space="0" w:color="auto"/>
            <w:right w:val="none" w:sz="0" w:space="0" w:color="auto"/>
          </w:divBdr>
          <w:divsChild>
            <w:div w:id="972370754">
              <w:marLeft w:val="0"/>
              <w:marRight w:val="0"/>
              <w:marTop w:val="0"/>
              <w:marBottom w:val="0"/>
              <w:divBdr>
                <w:top w:val="none" w:sz="0" w:space="0" w:color="auto"/>
                <w:left w:val="none" w:sz="0" w:space="0" w:color="auto"/>
                <w:bottom w:val="none" w:sz="0" w:space="0" w:color="auto"/>
                <w:right w:val="none" w:sz="0" w:space="0" w:color="auto"/>
              </w:divBdr>
            </w:div>
            <w:div w:id="184563667">
              <w:marLeft w:val="0"/>
              <w:marRight w:val="0"/>
              <w:marTop w:val="0"/>
              <w:marBottom w:val="0"/>
              <w:divBdr>
                <w:top w:val="none" w:sz="0" w:space="0" w:color="auto"/>
                <w:left w:val="none" w:sz="0" w:space="0" w:color="auto"/>
                <w:bottom w:val="none" w:sz="0" w:space="0" w:color="auto"/>
                <w:right w:val="none" w:sz="0" w:space="0" w:color="auto"/>
              </w:divBdr>
            </w:div>
            <w:div w:id="5343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5568">
      <w:bodyDiv w:val="1"/>
      <w:marLeft w:val="0"/>
      <w:marRight w:val="0"/>
      <w:marTop w:val="0"/>
      <w:marBottom w:val="0"/>
      <w:divBdr>
        <w:top w:val="none" w:sz="0" w:space="0" w:color="auto"/>
        <w:left w:val="none" w:sz="0" w:space="0" w:color="auto"/>
        <w:bottom w:val="none" w:sz="0" w:space="0" w:color="auto"/>
        <w:right w:val="none" w:sz="0" w:space="0" w:color="auto"/>
      </w:divBdr>
      <w:divsChild>
        <w:div w:id="1265773156">
          <w:marLeft w:val="0"/>
          <w:marRight w:val="0"/>
          <w:marTop w:val="0"/>
          <w:marBottom w:val="0"/>
          <w:divBdr>
            <w:top w:val="none" w:sz="0" w:space="0" w:color="auto"/>
            <w:left w:val="none" w:sz="0" w:space="0" w:color="auto"/>
            <w:bottom w:val="none" w:sz="0" w:space="0" w:color="auto"/>
            <w:right w:val="none" w:sz="0" w:space="0" w:color="auto"/>
          </w:divBdr>
          <w:divsChild>
            <w:div w:id="1294169457">
              <w:marLeft w:val="0"/>
              <w:marRight w:val="0"/>
              <w:marTop w:val="0"/>
              <w:marBottom w:val="0"/>
              <w:divBdr>
                <w:top w:val="none" w:sz="0" w:space="0" w:color="auto"/>
                <w:left w:val="none" w:sz="0" w:space="0" w:color="auto"/>
                <w:bottom w:val="none" w:sz="0" w:space="0" w:color="auto"/>
                <w:right w:val="none" w:sz="0" w:space="0" w:color="auto"/>
              </w:divBdr>
            </w:div>
            <w:div w:id="761415312">
              <w:marLeft w:val="0"/>
              <w:marRight w:val="0"/>
              <w:marTop w:val="0"/>
              <w:marBottom w:val="0"/>
              <w:divBdr>
                <w:top w:val="none" w:sz="0" w:space="0" w:color="auto"/>
                <w:left w:val="none" w:sz="0" w:space="0" w:color="auto"/>
                <w:bottom w:val="none" w:sz="0" w:space="0" w:color="auto"/>
                <w:right w:val="none" w:sz="0" w:space="0" w:color="auto"/>
              </w:divBdr>
            </w:div>
            <w:div w:id="385106897">
              <w:marLeft w:val="0"/>
              <w:marRight w:val="0"/>
              <w:marTop w:val="0"/>
              <w:marBottom w:val="0"/>
              <w:divBdr>
                <w:top w:val="none" w:sz="0" w:space="0" w:color="auto"/>
                <w:left w:val="none" w:sz="0" w:space="0" w:color="auto"/>
                <w:bottom w:val="none" w:sz="0" w:space="0" w:color="auto"/>
                <w:right w:val="none" w:sz="0" w:space="0" w:color="auto"/>
              </w:divBdr>
            </w:div>
            <w:div w:id="1411196123">
              <w:marLeft w:val="0"/>
              <w:marRight w:val="0"/>
              <w:marTop w:val="0"/>
              <w:marBottom w:val="0"/>
              <w:divBdr>
                <w:top w:val="none" w:sz="0" w:space="0" w:color="auto"/>
                <w:left w:val="none" w:sz="0" w:space="0" w:color="auto"/>
                <w:bottom w:val="none" w:sz="0" w:space="0" w:color="auto"/>
                <w:right w:val="none" w:sz="0" w:space="0" w:color="auto"/>
              </w:divBdr>
            </w:div>
            <w:div w:id="2070422627">
              <w:marLeft w:val="0"/>
              <w:marRight w:val="0"/>
              <w:marTop w:val="0"/>
              <w:marBottom w:val="0"/>
              <w:divBdr>
                <w:top w:val="none" w:sz="0" w:space="0" w:color="auto"/>
                <w:left w:val="none" w:sz="0" w:space="0" w:color="auto"/>
                <w:bottom w:val="none" w:sz="0" w:space="0" w:color="auto"/>
                <w:right w:val="none" w:sz="0" w:space="0" w:color="auto"/>
              </w:divBdr>
            </w:div>
            <w:div w:id="20252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7992">
      <w:bodyDiv w:val="1"/>
      <w:marLeft w:val="0"/>
      <w:marRight w:val="0"/>
      <w:marTop w:val="0"/>
      <w:marBottom w:val="0"/>
      <w:divBdr>
        <w:top w:val="none" w:sz="0" w:space="0" w:color="auto"/>
        <w:left w:val="none" w:sz="0" w:space="0" w:color="auto"/>
        <w:bottom w:val="none" w:sz="0" w:space="0" w:color="auto"/>
        <w:right w:val="none" w:sz="0" w:space="0" w:color="auto"/>
      </w:divBdr>
      <w:divsChild>
        <w:div w:id="2032686722">
          <w:marLeft w:val="0"/>
          <w:marRight w:val="0"/>
          <w:marTop w:val="0"/>
          <w:marBottom w:val="0"/>
          <w:divBdr>
            <w:top w:val="none" w:sz="0" w:space="0" w:color="auto"/>
            <w:left w:val="none" w:sz="0" w:space="0" w:color="auto"/>
            <w:bottom w:val="none" w:sz="0" w:space="0" w:color="auto"/>
            <w:right w:val="none" w:sz="0" w:space="0" w:color="auto"/>
          </w:divBdr>
          <w:divsChild>
            <w:div w:id="1233275396">
              <w:marLeft w:val="0"/>
              <w:marRight w:val="0"/>
              <w:marTop w:val="0"/>
              <w:marBottom w:val="0"/>
              <w:divBdr>
                <w:top w:val="none" w:sz="0" w:space="0" w:color="auto"/>
                <w:left w:val="none" w:sz="0" w:space="0" w:color="auto"/>
                <w:bottom w:val="none" w:sz="0" w:space="0" w:color="auto"/>
                <w:right w:val="none" w:sz="0" w:space="0" w:color="auto"/>
              </w:divBdr>
            </w:div>
            <w:div w:id="471603439">
              <w:marLeft w:val="0"/>
              <w:marRight w:val="0"/>
              <w:marTop w:val="0"/>
              <w:marBottom w:val="0"/>
              <w:divBdr>
                <w:top w:val="none" w:sz="0" w:space="0" w:color="auto"/>
                <w:left w:val="none" w:sz="0" w:space="0" w:color="auto"/>
                <w:bottom w:val="none" w:sz="0" w:space="0" w:color="auto"/>
                <w:right w:val="none" w:sz="0" w:space="0" w:color="auto"/>
              </w:divBdr>
            </w:div>
            <w:div w:id="606931198">
              <w:marLeft w:val="0"/>
              <w:marRight w:val="0"/>
              <w:marTop w:val="0"/>
              <w:marBottom w:val="0"/>
              <w:divBdr>
                <w:top w:val="none" w:sz="0" w:space="0" w:color="auto"/>
                <w:left w:val="none" w:sz="0" w:space="0" w:color="auto"/>
                <w:bottom w:val="none" w:sz="0" w:space="0" w:color="auto"/>
                <w:right w:val="none" w:sz="0" w:space="0" w:color="auto"/>
              </w:divBdr>
            </w:div>
            <w:div w:id="224267940">
              <w:marLeft w:val="0"/>
              <w:marRight w:val="0"/>
              <w:marTop w:val="0"/>
              <w:marBottom w:val="0"/>
              <w:divBdr>
                <w:top w:val="none" w:sz="0" w:space="0" w:color="auto"/>
                <w:left w:val="none" w:sz="0" w:space="0" w:color="auto"/>
                <w:bottom w:val="none" w:sz="0" w:space="0" w:color="auto"/>
                <w:right w:val="none" w:sz="0" w:space="0" w:color="auto"/>
              </w:divBdr>
            </w:div>
            <w:div w:id="663120030">
              <w:marLeft w:val="0"/>
              <w:marRight w:val="0"/>
              <w:marTop w:val="0"/>
              <w:marBottom w:val="0"/>
              <w:divBdr>
                <w:top w:val="none" w:sz="0" w:space="0" w:color="auto"/>
                <w:left w:val="none" w:sz="0" w:space="0" w:color="auto"/>
                <w:bottom w:val="none" w:sz="0" w:space="0" w:color="auto"/>
                <w:right w:val="none" w:sz="0" w:space="0" w:color="auto"/>
              </w:divBdr>
            </w:div>
            <w:div w:id="43956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3236">
      <w:bodyDiv w:val="1"/>
      <w:marLeft w:val="0"/>
      <w:marRight w:val="0"/>
      <w:marTop w:val="0"/>
      <w:marBottom w:val="0"/>
      <w:divBdr>
        <w:top w:val="none" w:sz="0" w:space="0" w:color="auto"/>
        <w:left w:val="none" w:sz="0" w:space="0" w:color="auto"/>
        <w:bottom w:val="none" w:sz="0" w:space="0" w:color="auto"/>
        <w:right w:val="none" w:sz="0" w:space="0" w:color="auto"/>
      </w:divBdr>
      <w:divsChild>
        <w:div w:id="242567022">
          <w:marLeft w:val="0"/>
          <w:marRight w:val="0"/>
          <w:marTop w:val="0"/>
          <w:marBottom w:val="0"/>
          <w:divBdr>
            <w:top w:val="none" w:sz="0" w:space="0" w:color="auto"/>
            <w:left w:val="none" w:sz="0" w:space="0" w:color="auto"/>
            <w:bottom w:val="none" w:sz="0" w:space="0" w:color="auto"/>
            <w:right w:val="none" w:sz="0" w:space="0" w:color="auto"/>
          </w:divBdr>
          <w:divsChild>
            <w:div w:id="1733189421">
              <w:marLeft w:val="0"/>
              <w:marRight w:val="0"/>
              <w:marTop w:val="0"/>
              <w:marBottom w:val="0"/>
              <w:divBdr>
                <w:top w:val="none" w:sz="0" w:space="0" w:color="auto"/>
                <w:left w:val="none" w:sz="0" w:space="0" w:color="auto"/>
                <w:bottom w:val="none" w:sz="0" w:space="0" w:color="auto"/>
                <w:right w:val="none" w:sz="0" w:space="0" w:color="auto"/>
              </w:divBdr>
            </w:div>
            <w:div w:id="1552570179">
              <w:marLeft w:val="0"/>
              <w:marRight w:val="0"/>
              <w:marTop w:val="0"/>
              <w:marBottom w:val="0"/>
              <w:divBdr>
                <w:top w:val="none" w:sz="0" w:space="0" w:color="auto"/>
                <w:left w:val="none" w:sz="0" w:space="0" w:color="auto"/>
                <w:bottom w:val="none" w:sz="0" w:space="0" w:color="auto"/>
                <w:right w:val="none" w:sz="0" w:space="0" w:color="auto"/>
              </w:divBdr>
            </w:div>
            <w:div w:id="1205017236">
              <w:marLeft w:val="0"/>
              <w:marRight w:val="0"/>
              <w:marTop w:val="0"/>
              <w:marBottom w:val="0"/>
              <w:divBdr>
                <w:top w:val="none" w:sz="0" w:space="0" w:color="auto"/>
                <w:left w:val="none" w:sz="0" w:space="0" w:color="auto"/>
                <w:bottom w:val="none" w:sz="0" w:space="0" w:color="auto"/>
                <w:right w:val="none" w:sz="0" w:space="0" w:color="auto"/>
              </w:divBdr>
            </w:div>
            <w:div w:id="1025130247">
              <w:marLeft w:val="0"/>
              <w:marRight w:val="0"/>
              <w:marTop w:val="0"/>
              <w:marBottom w:val="0"/>
              <w:divBdr>
                <w:top w:val="none" w:sz="0" w:space="0" w:color="auto"/>
                <w:left w:val="none" w:sz="0" w:space="0" w:color="auto"/>
                <w:bottom w:val="none" w:sz="0" w:space="0" w:color="auto"/>
                <w:right w:val="none" w:sz="0" w:space="0" w:color="auto"/>
              </w:divBdr>
            </w:div>
            <w:div w:id="2123650427">
              <w:marLeft w:val="0"/>
              <w:marRight w:val="0"/>
              <w:marTop w:val="0"/>
              <w:marBottom w:val="0"/>
              <w:divBdr>
                <w:top w:val="none" w:sz="0" w:space="0" w:color="auto"/>
                <w:left w:val="none" w:sz="0" w:space="0" w:color="auto"/>
                <w:bottom w:val="none" w:sz="0" w:space="0" w:color="auto"/>
                <w:right w:val="none" w:sz="0" w:space="0" w:color="auto"/>
              </w:divBdr>
            </w:div>
            <w:div w:id="1851945791">
              <w:marLeft w:val="0"/>
              <w:marRight w:val="0"/>
              <w:marTop w:val="0"/>
              <w:marBottom w:val="0"/>
              <w:divBdr>
                <w:top w:val="none" w:sz="0" w:space="0" w:color="auto"/>
                <w:left w:val="none" w:sz="0" w:space="0" w:color="auto"/>
                <w:bottom w:val="none" w:sz="0" w:space="0" w:color="auto"/>
                <w:right w:val="none" w:sz="0" w:space="0" w:color="auto"/>
              </w:divBdr>
            </w:div>
            <w:div w:id="1556745675">
              <w:marLeft w:val="0"/>
              <w:marRight w:val="0"/>
              <w:marTop w:val="0"/>
              <w:marBottom w:val="0"/>
              <w:divBdr>
                <w:top w:val="none" w:sz="0" w:space="0" w:color="auto"/>
                <w:left w:val="none" w:sz="0" w:space="0" w:color="auto"/>
                <w:bottom w:val="none" w:sz="0" w:space="0" w:color="auto"/>
                <w:right w:val="none" w:sz="0" w:space="0" w:color="auto"/>
              </w:divBdr>
            </w:div>
            <w:div w:id="5634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85009">
      <w:bodyDiv w:val="1"/>
      <w:marLeft w:val="0"/>
      <w:marRight w:val="0"/>
      <w:marTop w:val="0"/>
      <w:marBottom w:val="0"/>
      <w:divBdr>
        <w:top w:val="none" w:sz="0" w:space="0" w:color="auto"/>
        <w:left w:val="none" w:sz="0" w:space="0" w:color="auto"/>
        <w:bottom w:val="none" w:sz="0" w:space="0" w:color="auto"/>
        <w:right w:val="none" w:sz="0" w:space="0" w:color="auto"/>
      </w:divBdr>
      <w:divsChild>
        <w:div w:id="90011208">
          <w:marLeft w:val="0"/>
          <w:marRight w:val="0"/>
          <w:marTop w:val="0"/>
          <w:marBottom w:val="0"/>
          <w:divBdr>
            <w:top w:val="none" w:sz="0" w:space="0" w:color="auto"/>
            <w:left w:val="none" w:sz="0" w:space="0" w:color="auto"/>
            <w:bottom w:val="none" w:sz="0" w:space="0" w:color="auto"/>
            <w:right w:val="none" w:sz="0" w:space="0" w:color="auto"/>
          </w:divBdr>
          <w:divsChild>
            <w:div w:id="1291938582">
              <w:marLeft w:val="0"/>
              <w:marRight w:val="0"/>
              <w:marTop w:val="0"/>
              <w:marBottom w:val="0"/>
              <w:divBdr>
                <w:top w:val="none" w:sz="0" w:space="0" w:color="auto"/>
                <w:left w:val="none" w:sz="0" w:space="0" w:color="auto"/>
                <w:bottom w:val="none" w:sz="0" w:space="0" w:color="auto"/>
                <w:right w:val="none" w:sz="0" w:space="0" w:color="auto"/>
              </w:divBdr>
            </w:div>
            <w:div w:id="1659457812">
              <w:marLeft w:val="0"/>
              <w:marRight w:val="0"/>
              <w:marTop w:val="0"/>
              <w:marBottom w:val="0"/>
              <w:divBdr>
                <w:top w:val="none" w:sz="0" w:space="0" w:color="auto"/>
                <w:left w:val="none" w:sz="0" w:space="0" w:color="auto"/>
                <w:bottom w:val="none" w:sz="0" w:space="0" w:color="auto"/>
                <w:right w:val="none" w:sz="0" w:space="0" w:color="auto"/>
              </w:divBdr>
            </w:div>
            <w:div w:id="306785298">
              <w:marLeft w:val="0"/>
              <w:marRight w:val="0"/>
              <w:marTop w:val="0"/>
              <w:marBottom w:val="0"/>
              <w:divBdr>
                <w:top w:val="none" w:sz="0" w:space="0" w:color="auto"/>
                <w:left w:val="none" w:sz="0" w:space="0" w:color="auto"/>
                <w:bottom w:val="none" w:sz="0" w:space="0" w:color="auto"/>
                <w:right w:val="none" w:sz="0" w:space="0" w:color="auto"/>
              </w:divBdr>
            </w:div>
            <w:div w:id="1318725552">
              <w:marLeft w:val="0"/>
              <w:marRight w:val="0"/>
              <w:marTop w:val="0"/>
              <w:marBottom w:val="0"/>
              <w:divBdr>
                <w:top w:val="none" w:sz="0" w:space="0" w:color="auto"/>
                <w:left w:val="none" w:sz="0" w:space="0" w:color="auto"/>
                <w:bottom w:val="none" w:sz="0" w:space="0" w:color="auto"/>
                <w:right w:val="none" w:sz="0" w:space="0" w:color="auto"/>
              </w:divBdr>
            </w:div>
            <w:div w:id="299505627">
              <w:marLeft w:val="0"/>
              <w:marRight w:val="0"/>
              <w:marTop w:val="0"/>
              <w:marBottom w:val="0"/>
              <w:divBdr>
                <w:top w:val="none" w:sz="0" w:space="0" w:color="auto"/>
                <w:left w:val="none" w:sz="0" w:space="0" w:color="auto"/>
                <w:bottom w:val="none" w:sz="0" w:space="0" w:color="auto"/>
                <w:right w:val="none" w:sz="0" w:space="0" w:color="auto"/>
              </w:divBdr>
            </w:div>
            <w:div w:id="126353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0624">
      <w:bodyDiv w:val="1"/>
      <w:marLeft w:val="0"/>
      <w:marRight w:val="0"/>
      <w:marTop w:val="0"/>
      <w:marBottom w:val="0"/>
      <w:divBdr>
        <w:top w:val="none" w:sz="0" w:space="0" w:color="auto"/>
        <w:left w:val="none" w:sz="0" w:space="0" w:color="auto"/>
        <w:bottom w:val="none" w:sz="0" w:space="0" w:color="auto"/>
        <w:right w:val="none" w:sz="0" w:space="0" w:color="auto"/>
      </w:divBdr>
      <w:divsChild>
        <w:div w:id="1217282028">
          <w:marLeft w:val="0"/>
          <w:marRight w:val="0"/>
          <w:marTop w:val="0"/>
          <w:marBottom w:val="0"/>
          <w:divBdr>
            <w:top w:val="none" w:sz="0" w:space="0" w:color="auto"/>
            <w:left w:val="none" w:sz="0" w:space="0" w:color="auto"/>
            <w:bottom w:val="none" w:sz="0" w:space="0" w:color="auto"/>
            <w:right w:val="none" w:sz="0" w:space="0" w:color="auto"/>
          </w:divBdr>
          <w:divsChild>
            <w:div w:id="152185459">
              <w:marLeft w:val="0"/>
              <w:marRight w:val="0"/>
              <w:marTop w:val="0"/>
              <w:marBottom w:val="0"/>
              <w:divBdr>
                <w:top w:val="none" w:sz="0" w:space="0" w:color="auto"/>
                <w:left w:val="none" w:sz="0" w:space="0" w:color="auto"/>
                <w:bottom w:val="none" w:sz="0" w:space="0" w:color="auto"/>
                <w:right w:val="none" w:sz="0" w:space="0" w:color="auto"/>
              </w:divBdr>
            </w:div>
            <w:div w:id="93718456">
              <w:marLeft w:val="0"/>
              <w:marRight w:val="0"/>
              <w:marTop w:val="0"/>
              <w:marBottom w:val="0"/>
              <w:divBdr>
                <w:top w:val="none" w:sz="0" w:space="0" w:color="auto"/>
                <w:left w:val="none" w:sz="0" w:space="0" w:color="auto"/>
                <w:bottom w:val="none" w:sz="0" w:space="0" w:color="auto"/>
                <w:right w:val="none" w:sz="0" w:space="0" w:color="auto"/>
              </w:divBdr>
            </w:div>
            <w:div w:id="440540089">
              <w:marLeft w:val="0"/>
              <w:marRight w:val="0"/>
              <w:marTop w:val="0"/>
              <w:marBottom w:val="0"/>
              <w:divBdr>
                <w:top w:val="none" w:sz="0" w:space="0" w:color="auto"/>
                <w:left w:val="none" w:sz="0" w:space="0" w:color="auto"/>
                <w:bottom w:val="none" w:sz="0" w:space="0" w:color="auto"/>
                <w:right w:val="none" w:sz="0" w:space="0" w:color="auto"/>
              </w:divBdr>
            </w:div>
            <w:div w:id="139926971">
              <w:marLeft w:val="0"/>
              <w:marRight w:val="0"/>
              <w:marTop w:val="0"/>
              <w:marBottom w:val="0"/>
              <w:divBdr>
                <w:top w:val="none" w:sz="0" w:space="0" w:color="auto"/>
                <w:left w:val="none" w:sz="0" w:space="0" w:color="auto"/>
                <w:bottom w:val="none" w:sz="0" w:space="0" w:color="auto"/>
                <w:right w:val="none" w:sz="0" w:space="0" w:color="auto"/>
              </w:divBdr>
            </w:div>
            <w:div w:id="738747552">
              <w:marLeft w:val="0"/>
              <w:marRight w:val="0"/>
              <w:marTop w:val="0"/>
              <w:marBottom w:val="0"/>
              <w:divBdr>
                <w:top w:val="none" w:sz="0" w:space="0" w:color="auto"/>
                <w:left w:val="none" w:sz="0" w:space="0" w:color="auto"/>
                <w:bottom w:val="none" w:sz="0" w:space="0" w:color="auto"/>
                <w:right w:val="none" w:sz="0" w:space="0" w:color="auto"/>
              </w:divBdr>
            </w:div>
            <w:div w:id="1839495471">
              <w:marLeft w:val="0"/>
              <w:marRight w:val="0"/>
              <w:marTop w:val="0"/>
              <w:marBottom w:val="0"/>
              <w:divBdr>
                <w:top w:val="none" w:sz="0" w:space="0" w:color="auto"/>
                <w:left w:val="none" w:sz="0" w:space="0" w:color="auto"/>
                <w:bottom w:val="none" w:sz="0" w:space="0" w:color="auto"/>
                <w:right w:val="none" w:sz="0" w:space="0" w:color="auto"/>
              </w:divBdr>
            </w:div>
            <w:div w:id="741874860">
              <w:marLeft w:val="0"/>
              <w:marRight w:val="0"/>
              <w:marTop w:val="0"/>
              <w:marBottom w:val="0"/>
              <w:divBdr>
                <w:top w:val="none" w:sz="0" w:space="0" w:color="auto"/>
                <w:left w:val="none" w:sz="0" w:space="0" w:color="auto"/>
                <w:bottom w:val="none" w:sz="0" w:space="0" w:color="auto"/>
                <w:right w:val="none" w:sz="0" w:space="0" w:color="auto"/>
              </w:divBdr>
            </w:div>
            <w:div w:id="8605107">
              <w:marLeft w:val="0"/>
              <w:marRight w:val="0"/>
              <w:marTop w:val="0"/>
              <w:marBottom w:val="0"/>
              <w:divBdr>
                <w:top w:val="none" w:sz="0" w:space="0" w:color="auto"/>
                <w:left w:val="none" w:sz="0" w:space="0" w:color="auto"/>
                <w:bottom w:val="none" w:sz="0" w:space="0" w:color="auto"/>
                <w:right w:val="none" w:sz="0" w:space="0" w:color="auto"/>
              </w:divBdr>
            </w:div>
            <w:div w:id="1689941705">
              <w:marLeft w:val="0"/>
              <w:marRight w:val="0"/>
              <w:marTop w:val="0"/>
              <w:marBottom w:val="0"/>
              <w:divBdr>
                <w:top w:val="none" w:sz="0" w:space="0" w:color="auto"/>
                <w:left w:val="none" w:sz="0" w:space="0" w:color="auto"/>
                <w:bottom w:val="none" w:sz="0" w:space="0" w:color="auto"/>
                <w:right w:val="none" w:sz="0" w:space="0" w:color="auto"/>
              </w:divBdr>
            </w:div>
            <w:div w:id="580679054">
              <w:marLeft w:val="0"/>
              <w:marRight w:val="0"/>
              <w:marTop w:val="0"/>
              <w:marBottom w:val="0"/>
              <w:divBdr>
                <w:top w:val="none" w:sz="0" w:space="0" w:color="auto"/>
                <w:left w:val="none" w:sz="0" w:space="0" w:color="auto"/>
                <w:bottom w:val="none" w:sz="0" w:space="0" w:color="auto"/>
                <w:right w:val="none" w:sz="0" w:space="0" w:color="auto"/>
              </w:divBdr>
            </w:div>
            <w:div w:id="1636568876">
              <w:marLeft w:val="0"/>
              <w:marRight w:val="0"/>
              <w:marTop w:val="0"/>
              <w:marBottom w:val="0"/>
              <w:divBdr>
                <w:top w:val="none" w:sz="0" w:space="0" w:color="auto"/>
                <w:left w:val="none" w:sz="0" w:space="0" w:color="auto"/>
                <w:bottom w:val="none" w:sz="0" w:space="0" w:color="auto"/>
                <w:right w:val="none" w:sz="0" w:space="0" w:color="auto"/>
              </w:divBdr>
            </w:div>
            <w:div w:id="596131534">
              <w:marLeft w:val="0"/>
              <w:marRight w:val="0"/>
              <w:marTop w:val="0"/>
              <w:marBottom w:val="0"/>
              <w:divBdr>
                <w:top w:val="none" w:sz="0" w:space="0" w:color="auto"/>
                <w:left w:val="none" w:sz="0" w:space="0" w:color="auto"/>
                <w:bottom w:val="none" w:sz="0" w:space="0" w:color="auto"/>
                <w:right w:val="none" w:sz="0" w:space="0" w:color="auto"/>
              </w:divBdr>
            </w:div>
            <w:div w:id="1881897028">
              <w:marLeft w:val="0"/>
              <w:marRight w:val="0"/>
              <w:marTop w:val="0"/>
              <w:marBottom w:val="0"/>
              <w:divBdr>
                <w:top w:val="none" w:sz="0" w:space="0" w:color="auto"/>
                <w:left w:val="none" w:sz="0" w:space="0" w:color="auto"/>
                <w:bottom w:val="none" w:sz="0" w:space="0" w:color="auto"/>
                <w:right w:val="none" w:sz="0" w:space="0" w:color="auto"/>
              </w:divBdr>
            </w:div>
            <w:div w:id="1809859469">
              <w:marLeft w:val="0"/>
              <w:marRight w:val="0"/>
              <w:marTop w:val="0"/>
              <w:marBottom w:val="0"/>
              <w:divBdr>
                <w:top w:val="none" w:sz="0" w:space="0" w:color="auto"/>
                <w:left w:val="none" w:sz="0" w:space="0" w:color="auto"/>
                <w:bottom w:val="none" w:sz="0" w:space="0" w:color="auto"/>
                <w:right w:val="none" w:sz="0" w:space="0" w:color="auto"/>
              </w:divBdr>
            </w:div>
            <w:div w:id="480199858">
              <w:marLeft w:val="0"/>
              <w:marRight w:val="0"/>
              <w:marTop w:val="0"/>
              <w:marBottom w:val="0"/>
              <w:divBdr>
                <w:top w:val="none" w:sz="0" w:space="0" w:color="auto"/>
                <w:left w:val="none" w:sz="0" w:space="0" w:color="auto"/>
                <w:bottom w:val="none" w:sz="0" w:space="0" w:color="auto"/>
                <w:right w:val="none" w:sz="0" w:space="0" w:color="auto"/>
              </w:divBdr>
            </w:div>
            <w:div w:id="2025133564">
              <w:marLeft w:val="0"/>
              <w:marRight w:val="0"/>
              <w:marTop w:val="0"/>
              <w:marBottom w:val="0"/>
              <w:divBdr>
                <w:top w:val="none" w:sz="0" w:space="0" w:color="auto"/>
                <w:left w:val="none" w:sz="0" w:space="0" w:color="auto"/>
                <w:bottom w:val="none" w:sz="0" w:space="0" w:color="auto"/>
                <w:right w:val="none" w:sz="0" w:space="0" w:color="auto"/>
              </w:divBdr>
            </w:div>
            <w:div w:id="2048555891">
              <w:marLeft w:val="0"/>
              <w:marRight w:val="0"/>
              <w:marTop w:val="0"/>
              <w:marBottom w:val="0"/>
              <w:divBdr>
                <w:top w:val="none" w:sz="0" w:space="0" w:color="auto"/>
                <w:left w:val="none" w:sz="0" w:space="0" w:color="auto"/>
                <w:bottom w:val="none" w:sz="0" w:space="0" w:color="auto"/>
                <w:right w:val="none" w:sz="0" w:space="0" w:color="auto"/>
              </w:divBdr>
            </w:div>
            <w:div w:id="255942158">
              <w:marLeft w:val="0"/>
              <w:marRight w:val="0"/>
              <w:marTop w:val="0"/>
              <w:marBottom w:val="0"/>
              <w:divBdr>
                <w:top w:val="none" w:sz="0" w:space="0" w:color="auto"/>
                <w:left w:val="none" w:sz="0" w:space="0" w:color="auto"/>
                <w:bottom w:val="none" w:sz="0" w:space="0" w:color="auto"/>
                <w:right w:val="none" w:sz="0" w:space="0" w:color="auto"/>
              </w:divBdr>
            </w:div>
            <w:div w:id="1807553305">
              <w:marLeft w:val="0"/>
              <w:marRight w:val="0"/>
              <w:marTop w:val="0"/>
              <w:marBottom w:val="0"/>
              <w:divBdr>
                <w:top w:val="none" w:sz="0" w:space="0" w:color="auto"/>
                <w:left w:val="none" w:sz="0" w:space="0" w:color="auto"/>
                <w:bottom w:val="none" w:sz="0" w:space="0" w:color="auto"/>
                <w:right w:val="none" w:sz="0" w:space="0" w:color="auto"/>
              </w:divBdr>
            </w:div>
            <w:div w:id="922956717">
              <w:marLeft w:val="0"/>
              <w:marRight w:val="0"/>
              <w:marTop w:val="0"/>
              <w:marBottom w:val="0"/>
              <w:divBdr>
                <w:top w:val="none" w:sz="0" w:space="0" w:color="auto"/>
                <w:left w:val="none" w:sz="0" w:space="0" w:color="auto"/>
                <w:bottom w:val="none" w:sz="0" w:space="0" w:color="auto"/>
                <w:right w:val="none" w:sz="0" w:space="0" w:color="auto"/>
              </w:divBdr>
            </w:div>
            <w:div w:id="251931672">
              <w:marLeft w:val="0"/>
              <w:marRight w:val="0"/>
              <w:marTop w:val="0"/>
              <w:marBottom w:val="0"/>
              <w:divBdr>
                <w:top w:val="none" w:sz="0" w:space="0" w:color="auto"/>
                <w:left w:val="none" w:sz="0" w:space="0" w:color="auto"/>
                <w:bottom w:val="none" w:sz="0" w:space="0" w:color="auto"/>
                <w:right w:val="none" w:sz="0" w:space="0" w:color="auto"/>
              </w:divBdr>
            </w:div>
            <w:div w:id="561063743">
              <w:marLeft w:val="0"/>
              <w:marRight w:val="0"/>
              <w:marTop w:val="0"/>
              <w:marBottom w:val="0"/>
              <w:divBdr>
                <w:top w:val="none" w:sz="0" w:space="0" w:color="auto"/>
                <w:left w:val="none" w:sz="0" w:space="0" w:color="auto"/>
                <w:bottom w:val="none" w:sz="0" w:space="0" w:color="auto"/>
                <w:right w:val="none" w:sz="0" w:space="0" w:color="auto"/>
              </w:divBdr>
            </w:div>
            <w:div w:id="83638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6398">
      <w:bodyDiv w:val="1"/>
      <w:marLeft w:val="0"/>
      <w:marRight w:val="0"/>
      <w:marTop w:val="0"/>
      <w:marBottom w:val="0"/>
      <w:divBdr>
        <w:top w:val="none" w:sz="0" w:space="0" w:color="auto"/>
        <w:left w:val="none" w:sz="0" w:space="0" w:color="auto"/>
        <w:bottom w:val="none" w:sz="0" w:space="0" w:color="auto"/>
        <w:right w:val="none" w:sz="0" w:space="0" w:color="auto"/>
      </w:divBdr>
      <w:divsChild>
        <w:div w:id="1732997590">
          <w:marLeft w:val="0"/>
          <w:marRight w:val="0"/>
          <w:marTop w:val="0"/>
          <w:marBottom w:val="0"/>
          <w:divBdr>
            <w:top w:val="none" w:sz="0" w:space="0" w:color="auto"/>
            <w:left w:val="none" w:sz="0" w:space="0" w:color="auto"/>
            <w:bottom w:val="none" w:sz="0" w:space="0" w:color="auto"/>
            <w:right w:val="none" w:sz="0" w:space="0" w:color="auto"/>
          </w:divBdr>
          <w:divsChild>
            <w:div w:id="118832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2940">
      <w:bodyDiv w:val="1"/>
      <w:marLeft w:val="0"/>
      <w:marRight w:val="0"/>
      <w:marTop w:val="0"/>
      <w:marBottom w:val="0"/>
      <w:divBdr>
        <w:top w:val="none" w:sz="0" w:space="0" w:color="auto"/>
        <w:left w:val="none" w:sz="0" w:space="0" w:color="auto"/>
        <w:bottom w:val="none" w:sz="0" w:space="0" w:color="auto"/>
        <w:right w:val="none" w:sz="0" w:space="0" w:color="auto"/>
      </w:divBdr>
      <w:divsChild>
        <w:div w:id="2145075260">
          <w:marLeft w:val="0"/>
          <w:marRight w:val="0"/>
          <w:marTop w:val="0"/>
          <w:marBottom w:val="0"/>
          <w:divBdr>
            <w:top w:val="none" w:sz="0" w:space="0" w:color="auto"/>
            <w:left w:val="none" w:sz="0" w:space="0" w:color="auto"/>
            <w:bottom w:val="none" w:sz="0" w:space="0" w:color="auto"/>
            <w:right w:val="none" w:sz="0" w:space="0" w:color="auto"/>
          </w:divBdr>
          <w:divsChild>
            <w:div w:id="117961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988241">
      <w:bodyDiv w:val="1"/>
      <w:marLeft w:val="0"/>
      <w:marRight w:val="0"/>
      <w:marTop w:val="0"/>
      <w:marBottom w:val="0"/>
      <w:divBdr>
        <w:top w:val="none" w:sz="0" w:space="0" w:color="auto"/>
        <w:left w:val="none" w:sz="0" w:space="0" w:color="auto"/>
        <w:bottom w:val="none" w:sz="0" w:space="0" w:color="auto"/>
        <w:right w:val="none" w:sz="0" w:space="0" w:color="auto"/>
      </w:divBdr>
      <w:divsChild>
        <w:div w:id="2112895096">
          <w:marLeft w:val="0"/>
          <w:marRight w:val="0"/>
          <w:marTop w:val="0"/>
          <w:marBottom w:val="0"/>
          <w:divBdr>
            <w:top w:val="none" w:sz="0" w:space="0" w:color="auto"/>
            <w:left w:val="none" w:sz="0" w:space="0" w:color="auto"/>
            <w:bottom w:val="none" w:sz="0" w:space="0" w:color="auto"/>
            <w:right w:val="none" w:sz="0" w:space="0" w:color="auto"/>
          </w:divBdr>
          <w:divsChild>
            <w:div w:id="892230552">
              <w:marLeft w:val="0"/>
              <w:marRight w:val="0"/>
              <w:marTop w:val="0"/>
              <w:marBottom w:val="0"/>
              <w:divBdr>
                <w:top w:val="none" w:sz="0" w:space="0" w:color="auto"/>
                <w:left w:val="none" w:sz="0" w:space="0" w:color="auto"/>
                <w:bottom w:val="none" w:sz="0" w:space="0" w:color="auto"/>
                <w:right w:val="none" w:sz="0" w:space="0" w:color="auto"/>
              </w:divBdr>
            </w:div>
            <w:div w:id="91166405">
              <w:marLeft w:val="0"/>
              <w:marRight w:val="0"/>
              <w:marTop w:val="0"/>
              <w:marBottom w:val="0"/>
              <w:divBdr>
                <w:top w:val="none" w:sz="0" w:space="0" w:color="auto"/>
                <w:left w:val="none" w:sz="0" w:space="0" w:color="auto"/>
                <w:bottom w:val="none" w:sz="0" w:space="0" w:color="auto"/>
                <w:right w:val="none" w:sz="0" w:space="0" w:color="auto"/>
              </w:divBdr>
            </w:div>
            <w:div w:id="608506465">
              <w:marLeft w:val="0"/>
              <w:marRight w:val="0"/>
              <w:marTop w:val="0"/>
              <w:marBottom w:val="0"/>
              <w:divBdr>
                <w:top w:val="none" w:sz="0" w:space="0" w:color="auto"/>
                <w:left w:val="none" w:sz="0" w:space="0" w:color="auto"/>
                <w:bottom w:val="none" w:sz="0" w:space="0" w:color="auto"/>
                <w:right w:val="none" w:sz="0" w:space="0" w:color="auto"/>
              </w:divBdr>
            </w:div>
            <w:div w:id="645282817">
              <w:marLeft w:val="0"/>
              <w:marRight w:val="0"/>
              <w:marTop w:val="0"/>
              <w:marBottom w:val="0"/>
              <w:divBdr>
                <w:top w:val="none" w:sz="0" w:space="0" w:color="auto"/>
                <w:left w:val="none" w:sz="0" w:space="0" w:color="auto"/>
                <w:bottom w:val="none" w:sz="0" w:space="0" w:color="auto"/>
                <w:right w:val="none" w:sz="0" w:space="0" w:color="auto"/>
              </w:divBdr>
            </w:div>
            <w:div w:id="150371076">
              <w:marLeft w:val="0"/>
              <w:marRight w:val="0"/>
              <w:marTop w:val="0"/>
              <w:marBottom w:val="0"/>
              <w:divBdr>
                <w:top w:val="none" w:sz="0" w:space="0" w:color="auto"/>
                <w:left w:val="none" w:sz="0" w:space="0" w:color="auto"/>
                <w:bottom w:val="none" w:sz="0" w:space="0" w:color="auto"/>
                <w:right w:val="none" w:sz="0" w:space="0" w:color="auto"/>
              </w:divBdr>
            </w:div>
            <w:div w:id="37317480">
              <w:marLeft w:val="0"/>
              <w:marRight w:val="0"/>
              <w:marTop w:val="0"/>
              <w:marBottom w:val="0"/>
              <w:divBdr>
                <w:top w:val="none" w:sz="0" w:space="0" w:color="auto"/>
                <w:left w:val="none" w:sz="0" w:space="0" w:color="auto"/>
                <w:bottom w:val="none" w:sz="0" w:space="0" w:color="auto"/>
                <w:right w:val="none" w:sz="0" w:space="0" w:color="auto"/>
              </w:divBdr>
            </w:div>
            <w:div w:id="498471738">
              <w:marLeft w:val="0"/>
              <w:marRight w:val="0"/>
              <w:marTop w:val="0"/>
              <w:marBottom w:val="0"/>
              <w:divBdr>
                <w:top w:val="none" w:sz="0" w:space="0" w:color="auto"/>
                <w:left w:val="none" w:sz="0" w:space="0" w:color="auto"/>
                <w:bottom w:val="none" w:sz="0" w:space="0" w:color="auto"/>
                <w:right w:val="none" w:sz="0" w:space="0" w:color="auto"/>
              </w:divBdr>
            </w:div>
            <w:div w:id="870146708">
              <w:marLeft w:val="0"/>
              <w:marRight w:val="0"/>
              <w:marTop w:val="0"/>
              <w:marBottom w:val="0"/>
              <w:divBdr>
                <w:top w:val="none" w:sz="0" w:space="0" w:color="auto"/>
                <w:left w:val="none" w:sz="0" w:space="0" w:color="auto"/>
                <w:bottom w:val="none" w:sz="0" w:space="0" w:color="auto"/>
                <w:right w:val="none" w:sz="0" w:space="0" w:color="auto"/>
              </w:divBdr>
            </w:div>
            <w:div w:id="1663047715">
              <w:marLeft w:val="0"/>
              <w:marRight w:val="0"/>
              <w:marTop w:val="0"/>
              <w:marBottom w:val="0"/>
              <w:divBdr>
                <w:top w:val="none" w:sz="0" w:space="0" w:color="auto"/>
                <w:left w:val="none" w:sz="0" w:space="0" w:color="auto"/>
                <w:bottom w:val="none" w:sz="0" w:space="0" w:color="auto"/>
                <w:right w:val="none" w:sz="0" w:space="0" w:color="auto"/>
              </w:divBdr>
            </w:div>
            <w:div w:id="1965425595">
              <w:marLeft w:val="0"/>
              <w:marRight w:val="0"/>
              <w:marTop w:val="0"/>
              <w:marBottom w:val="0"/>
              <w:divBdr>
                <w:top w:val="none" w:sz="0" w:space="0" w:color="auto"/>
                <w:left w:val="none" w:sz="0" w:space="0" w:color="auto"/>
                <w:bottom w:val="none" w:sz="0" w:space="0" w:color="auto"/>
                <w:right w:val="none" w:sz="0" w:space="0" w:color="auto"/>
              </w:divBdr>
            </w:div>
            <w:div w:id="428084571">
              <w:marLeft w:val="0"/>
              <w:marRight w:val="0"/>
              <w:marTop w:val="0"/>
              <w:marBottom w:val="0"/>
              <w:divBdr>
                <w:top w:val="none" w:sz="0" w:space="0" w:color="auto"/>
                <w:left w:val="none" w:sz="0" w:space="0" w:color="auto"/>
                <w:bottom w:val="none" w:sz="0" w:space="0" w:color="auto"/>
                <w:right w:val="none" w:sz="0" w:space="0" w:color="auto"/>
              </w:divBdr>
            </w:div>
            <w:div w:id="1622297697">
              <w:marLeft w:val="0"/>
              <w:marRight w:val="0"/>
              <w:marTop w:val="0"/>
              <w:marBottom w:val="0"/>
              <w:divBdr>
                <w:top w:val="none" w:sz="0" w:space="0" w:color="auto"/>
                <w:left w:val="none" w:sz="0" w:space="0" w:color="auto"/>
                <w:bottom w:val="none" w:sz="0" w:space="0" w:color="auto"/>
                <w:right w:val="none" w:sz="0" w:space="0" w:color="auto"/>
              </w:divBdr>
            </w:div>
            <w:div w:id="1383866261">
              <w:marLeft w:val="0"/>
              <w:marRight w:val="0"/>
              <w:marTop w:val="0"/>
              <w:marBottom w:val="0"/>
              <w:divBdr>
                <w:top w:val="none" w:sz="0" w:space="0" w:color="auto"/>
                <w:left w:val="none" w:sz="0" w:space="0" w:color="auto"/>
                <w:bottom w:val="none" w:sz="0" w:space="0" w:color="auto"/>
                <w:right w:val="none" w:sz="0" w:space="0" w:color="auto"/>
              </w:divBdr>
            </w:div>
            <w:div w:id="674723215">
              <w:marLeft w:val="0"/>
              <w:marRight w:val="0"/>
              <w:marTop w:val="0"/>
              <w:marBottom w:val="0"/>
              <w:divBdr>
                <w:top w:val="none" w:sz="0" w:space="0" w:color="auto"/>
                <w:left w:val="none" w:sz="0" w:space="0" w:color="auto"/>
                <w:bottom w:val="none" w:sz="0" w:space="0" w:color="auto"/>
                <w:right w:val="none" w:sz="0" w:space="0" w:color="auto"/>
              </w:divBdr>
            </w:div>
            <w:div w:id="137768045">
              <w:marLeft w:val="0"/>
              <w:marRight w:val="0"/>
              <w:marTop w:val="0"/>
              <w:marBottom w:val="0"/>
              <w:divBdr>
                <w:top w:val="none" w:sz="0" w:space="0" w:color="auto"/>
                <w:left w:val="none" w:sz="0" w:space="0" w:color="auto"/>
                <w:bottom w:val="none" w:sz="0" w:space="0" w:color="auto"/>
                <w:right w:val="none" w:sz="0" w:space="0" w:color="auto"/>
              </w:divBdr>
            </w:div>
            <w:div w:id="2028748359">
              <w:marLeft w:val="0"/>
              <w:marRight w:val="0"/>
              <w:marTop w:val="0"/>
              <w:marBottom w:val="0"/>
              <w:divBdr>
                <w:top w:val="none" w:sz="0" w:space="0" w:color="auto"/>
                <w:left w:val="none" w:sz="0" w:space="0" w:color="auto"/>
                <w:bottom w:val="none" w:sz="0" w:space="0" w:color="auto"/>
                <w:right w:val="none" w:sz="0" w:space="0" w:color="auto"/>
              </w:divBdr>
            </w:div>
            <w:div w:id="906494597">
              <w:marLeft w:val="0"/>
              <w:marRight w:val="0"/>
              <w:marTop w:val="0"/>
              <w:marBottom w:val="0"/>
              <w:divBdr>
                <w:top w:val="none" w:sz="0" w:space="0" w:color="auto"/>
                <w:left w:val="none" w:sz="0" w:space="0" w:color="auto"/>
                <w:bottom w:val="none" w:sz="0" w:space="0" w:color="auto"/>
                <w:right w:val="none" w:sz="0" w:space="0" w:color="auto"/>
              </w:divBdr>
            </w:div>
            <w:div w:id="693921921">
              <w:marLeft w:val="0"/>
              <w:marRight w:val="0"/>
              <w:marTop w:val="0"/>
              <w:marBottom w:val="0"/>
              <w:divBdr>
                <w:top w:val="none" w:sz="0" w:space="0" w:color="auto"/>
                <w:left w:val="none" w:sz="0" w:space="0" w:color="auto"/>
                <w:bottom w:val="none" w:sz="0" w:space="0" w:color="auto"/>
                <w:right w:val="none" w:sz="0" w:space="0" w:color="auto"/>
              </w:divBdr>
            </w:div>
            <w:div w:id="1191334674">
              <w:marLeft w:val="0"/>
              <w:marRight w:val="0"/>
              <w:marTop w:val="0"/>
              <w:marBottom w:val="0"/>
              <w:divBdr>
                <w:top w:val="none" w:sz="0" w:space="0" w:color="auto"/>
                <w:left w:val="none" w:sz="0" w:space="0" w:color="auto"/>
                <w:bottom w:val="none" w:sz="0" w:space="0" w:color="auto"/>
                <w:right w:val="none" w:sz="0" w:space="0" w:color="auto"/>
              </w:divBdr>
            </w:div>
            <w:div w:id="1820265526">
              <w:marLeft w:val="0"/>
              <w:marRight w:val="0"/>
              <w:marTop w:val="0"/>
              <w:marBottom w:val="0"/>
              <w:divBdr>
                <w:top w:val="none" w:sz="0" w:space="0" w:color="auto"/>
                <w:left w:val="none" w:sz="0" w:space="0" w:color="auto"/>
                <w:bottom w:val="none" w:sz="0" w:space="0" w:color="auto"/>
                <w:right w:val="none" w:sz="0" w:space="0" w:color="auto"/>
              </w:divBdr>
            </w:div>
            <w:div w:id="2055348179">
              <w:marLeft w:val="0"/>
              <w:marRight w:val="0"/>
              <w:marTop w:val="0"/>
              <w:marBottom w:val="0"/>
              <w:divBdr>
                <w:top w:val="none" w:sz="0" w:space="0" w:color="auto"/>
                <w:left w:val="none" w:sz="0" w:space="0" w:color="auto"/>
                <w:bottom w:val="none" w:sz="0" w:space="0" w:color="auto"/>
                <w:right w:val="none" w:sz="0" w:space="0" w:color="auto"/>
              </w:divBdr>
            </w:div>
            <w:div w:id="89858096">
              <w:marLeft w:val="0"/>
              <w:marRight w:val="0"/>
              <w:marTop w:val="0"/>
              <w:marBottom w:val="0"/>
              <w:divBdr>
                <w:top w:val="none" w:sz="0" w:space="0" w:color="auto"/>
                <w:left w:val="none" w:sz="0" w:space="0" w:color="auto"/>
                <w:bottom w:val="none" w:sz="0" w:space="0" w:color="auto"/>
                <w:right w:val="none" w:sz="0" w:space="0" w:color="auto"/>
              </w:divBdr>
            </w:div>
            <w:div w:id="1668752476">
              <w:marLeft w:val="0"/>
              <w:marRight w:val="0"/>
              <w:marTop w:val="0"/>
              <w:marBottom w:val="0"/>
              <w:divBdr>
                <w:top w:val="none" w:sz="0" w:space="0" w:color="auto"/>
                <w:left w:val="none" w:sz="0" w:space="0" w:color="auto"/>
                <w:bottom w:val="none" w:sz="0" w:space="0" w:color="auto"/>
                <w:right w:val="none" w:sz="0" w:space="0" w:color="auto"/>
              </w:divBdr>
            </w:div>
            <w:div w:id="1804998465">
              <w:marLeft w:val="0"/>
              <w:marRight w:val="0"/>
              <w:marTop w:val="0"/>
              <w:marBottom w:val="0"/>
              <w:divBdr>
                <w:top w:val="none" w:sz="0" w:space="0" w:color="auto"/>
                <w:left w:val="none" w:sz="0" w:space="0" w:color="auto"/>
                <w:bottom w:val="none" w:sz="0" w:space="0" w:color="auto"/>
                <w:right w:val="none" w:sz="0" w:space="0" w:color="auto"/>
              </w:divBdr>
            </w:div>
            <w:div w:id="615605263">
              <w:marLeft w:val="0"/>
              <w:marRight w:val="0"/>
              <w:marTop w:val="0"/>
              <w:marBottom w:val="0"/>
              <w:divBdr>
                <w:top w:val="none" w:sz="0" w:space="0" w:color="auto"/>
                <w:left w:val="none" w:sz="0" w:space="0" w:color="auto"/>
                <w:bottom w:val="none" w:sz="0" w:space="0" w:color="auto"/>
                <w:right w:val="none" w:sz="0" w:space="0" w:color="auto"/>
              </w:divBdr>
            </w:div>
            <w:div w:id="941959127">
              <w:marLeft w:val="0"/>
              <w:marRight w:val="0"/>
              <w:marTop w:val="0"/>
              <w:marBottom w:val="0"/>
              <w:divBdr>
                <w:top w:val="none" w:sz="0" w:space="0" w:color="auto"/>
                <w:left w:val="none" w:sz="0" w:space="0" w:color="auto"/>
                <w:bottom w:val="none" w:sz="0" w:space="0" w:color="auto"/>
                <w:right w:val="none" w:sz="0" w:space="0" w:color="auto"/>
              </w:divBdr>
            </w:div>
            <w:div w:id="2129467069">
              <w:marLeft w:val="0"/>
              <w:marRight w:val="0"/>
              <w:marTop w:val="0"/>
              <w:marBottom w:val="0"/>
              <w:divBdr>
                <w:top w:val="none" w:sz="0" w:space="0" w:color="auto"/>
                <w:left w:val="none" w:sz="0" w:space="0" w:color="auto"/>
                <w:bottom w:val="none" w:sz="0" w:space="0" w:color="auto"/>
                <w:right w:val="none" w:sz="0" w:space="0" w:color="auto"/>
              </w:divBdr>
            </w:div>
            <w:div w:id="1717391658">
              <w:marLeft w:val="0"/>
              <w:marRight w:val="0"/>
              <w:marTop w:val="0"/>
              <w:marBottom w:val="0"/>
              <w:divBdr>
                <w:top w:val="none" w:sz="0" w:space="0" w:color="auto"/>
                <w:left w:val="none" w:sz="0" w:space="0" w:color="auto"/>
                <w:bottom w:val="none" w:sz="0" w:space="0" w:color="auto"/>
                <w:right w:val="none" w:sz="0" w:space="0" w:color="auto"/>
              </w:divBdr>
            </w:div>
            <w:div w:id="1375889705">
              <w:marLeft w:val="0"/>
              <w:marRight w:val="0"/>
              <w:marTop w:val="0"/>
              <w:marBottom w:val="0"/>
              <w:divBdr>
                <w:top w:val="none" w:sz="0" w:space="0" w:color="auto"/>
                <w:left w:val="none" w:sz="0" w:space="0" w:color="auto"/>
                <w:bottom w:val="none" w:sz="0" w:space="0" w:color="auto"/>
                <w:right w:val="none" w:sz="0" w:space="0" w:color="auto"/>
              </w:divBdr>
            </w:div>
            <w:div w:id="2097363460">
              <w:marLeft w:val="0"/>
              <w:marRight w:val="0"/>
              <w:marTop w:val="0"/>
              <w:marBottom w:val="0"/>
              <w:divBdr>
                <w:top w:val="none" w:sz="0" w:space="0" w:color="auto"/>
                <w:left w:val="none" w:sz="0" w:space="0" w:color="auto"/>
                <w:bottom w:val="none" w:sz="0" w:space="0" w:color="auto"/>
                <w:right w:val="none" w:sz="0" w:space="0" w:color="auto"/>
              </w:divBdr>
            </w:div>
            <w:div w:id="1341738834">
              <w:marLeft w:val="0"/>
              <w:marRight w:val="0"/>
              <w:marTop w:val="0"/>
              <w:marBottom w:val="0"/>
              <w:divBdr>
                <w:top w:val="none" w:sz="0" w:space="0" w:color="auto"/>
                <w:left w:val="none" w:sz="0" w:space="0" w:color="auto"/>
                <w:bottom w:val="none" w:sz="0" w:space="0" w:color="auto"/>
                <w:right w:val="none" w:sz="0" w:space="0" w:color="auto"/>
              </w:divBdr>
            </w:div>
            <w:div w:id="788670259">
              <w:marLeft w:val="0"/>
              <w:marRight w:val="0"/>
              <w:marTop w:val="0"/>
              <w:marBottom w:val="0"/>
              <w:divBdr>
                <w:top w:val="none" w:sz="0" w:space="0" w:color="auto"/>
                <w:left w:val="none" w:sz="0" w:space="0" w:color="auto"/>
                <w:bottom w:val="none" w:sz="0" w:space="0" w:color="auto"/>
                <w:right w:val="none" w:sz="0" w:space="0" w:color="auto"/>
              </w:divBdr>
            </w:div>
            <w:div w:id="1457330221">
              <w:marLeft w:val="0"/>
              <w:marRight w:val="0"/>
              <w:marTop w:val="0"/>
              <w:marBottom w:val="0"/>
              <w:divBdr>
                <w:top w:val="none" w:sz="0" w:space="0" w:color="auto"/>
                <w:left w:val="none" w:sz="0" w:space="0" w:color="auto"/>
                <w:bottom w:val="none" w:sz="0" w:space="0" w:color="auto"/>
                <w:right w:val="none" w:sz="0" w:space="0" w:color="auto"/>
              </w:divBdr>
            </w:div>
            <w:div w:id="120540692">
              <w:marLeft w:val="0"/>
              <w:marRight w:val="0"/>
              <w:marTop w:val="0"/>
              <w:marBottom w:val="0"/>
              <w:divBdr>
                <w:top w:val="none" w:sz="0" w:space="0" w:color="auto"/>
                <w:left w:val="none" w:sz="0" w:space="0" w:color="auto"/>
                <w:bottom w:val="none" w:sz="0" w:space="0" w:color="auto"/>
                <w:right w:val="none" w:sz="0" w:space="0" w:color="auto"/>
              </w:divBdr>
            </w:div>
            <w:div w:id="1908760887">
              <w:marLeft w:val="0"/>
              <w:marRight w:val="0"/>
              <w:marTop w:val="0"/>
              <w:marBottom w:val="0"/>
              <w:divBdr>
                <w:top w:val="none" w:sz="0" w:space="0" w:color="auto"/>
                <w:left w:val="none" w:sz="0" w:space="0" w:color="auto"/>
                <w:bottom w:val="none" w:sz="0" w:space="0" w:color="auto"/>
                <w:right w:val="none" w:sz="0" w:space="0" w:color="auto"/>
              </w:divBdr>
            </w:div>
            <w:div w:id="511922198">
              <w:marLeft w:val="0"/>
              <w:marRight w:val="0"/>
              <w:marTop w:val="0"/>
              <w:marBottom w:val="0"/>
              <w:divBdr>
                <w:top w:val="none" w:sz="0" w:space="0" w:color="auto"/>
                <w:left w:val="none" w:sz="0" w:space="0" w:color="auto"/>
                <w:bottom w:val="none" w:sz="0" w:space="0" w:color="auto"/>
                <w:right w:val="none" w:sz="0" w:space="0" w:color="auto"/>
              </w:divBdr>
            </w:div>
            <w:div w:id="195363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0992">
      <w:bodyDiv w:val="1"/>
      <w:marLeft w:val="0"/>
      <w:marRight w:val="0"/>
      <w:marTop w:val="0"/>
      <w:marBottom w:val="0"/>
      <w:divBdr>
        <w:top w:val="none" w:sz="0" w:space="0" w:color="auto"/>
        <w:left w:val="none" w:sz="0" w:space="0" w:color="auto"/>
        <w:bottom w:val="none" w:sz="0" w:space="0" w:color="auto"/>
        <w:right w:val="none" w:sz="0" w:space="0" w:color="auto"/>
      </w:divBdr>
      <w:divsChild>
        <w:div w:id="1424767850">
          <w:marLeft w:val="480"/>
          <w:marRight w:val="0"/>
          <w:marTop w:val="0"/>
          <w:marBottom w:val="0"/>
          <w:divBdr>
            <w:top w:val="none" w:sz="0" w:space="0" w:color="auto"/>
            <w:left w:val="none" w:sz="0" w:space="0" w:color="auto"/>
            <w:bottom w:val="none" w:sz="0" w:space="0" w:color="auto"/>
            <w:right w:val="none" w:sz="0" w:space="0" w:color="auto"/>
          </w:divBdr>
          <w:divsChild>
            <w:div w:id="1767263710">
              <w:marLeft w:val="0"/>
              <w:marRight w:val="0"/>
              <w:marTop w:val="0"/>
              <w:marBottom w:val="0"/>
              <w:divBdr>
                <w:top w:val="none" w:sz="0" w:space="0" w:color="auto"/>
                <w:left w:val="none" w:sz="0" w:space="0" w:color="auto"/>
                <w:bottom w:val="none" w:sz="0" w:space="0" w:color="auto"/>
                <w:right w:val="none" w:sz="0" w:space="0" w:color="auto"/>
              </w:divBdr>
            </w:div>
            <w:div w:id="1567102894">
              <w:marLeft w:val="0"/>
              <w:marRight w:val="0"/>
              <w:marTop w:val="0"/>
              <w:marBottom w:val="0"/>
              <w:divBdr>
                <w:top w:val="none" w:sz="0" w:space="0" w:color="auto"/>
                <w:left w:val="none" w:sz="0" w:space="0" w:color="auto"/>
                <w:bottom w:val="none" w:sz="0" w:space="0" w:color="auto"/>
                <w:right w:val="none" w:sz="0" w:space="0" w:color="auto"/>
              </w:divBdr>
            </w:div>
            <w:div w:id="200828693">
              <w:marLeft w:val="0"/>
              <w:marRight w:val="0"/>
              <w:marTop w:val="0"/>
              <w:marBottom w:val="0"/>
              <w:divBdr>
                <w:top w:val="none" w:sz="0" w:space="0" w:color="auto"/>
                <w:left w:val="none" w:sz="0" w:space="0" w:color="auto"/>
                <w:bottom w:val="none" w:sz="0" w:space="0" w:color="auto"/>
                <w:right w:val="none" w:sz="0" w:space="0" w:color="auto"/>
              </w:divBdr>
            </w:div>
            <w:div w:id="926621442">
              <w:marLeft w:val="0"/>
              <w:marRight w:val="0"/>
              <w:marTop w:val="0"/>
              <w:marBottom w:val="0"/>
              <w:divBdr>
                <w:top w:val="none" w:sz="0" w:space="0" w:color="auto"/>
                <w:left w:val="none" w:sz="0" w:space="0" w:color="auto"/>
                <w:bottom w:val="none" w:sz="0" w:space="0" w:color="auto"/>
                <w:right w:val="none" w:sz="0" w:space="0" w:color="auto"/>
              </w:divBdr>
            </w:div>
            <w:div w:id="551355668">
              <w:marLeft w:val="0"/>
              <w:marRight w:val="0"/>
              <w:marTop w:val="0"/>
              <w:marBottom w:val="0"/>
              <w:divBdr>
                <w:top w:val="none" w:sz="0" w:space="0" w:color="auto"/>
                <w:left w:val="none" w:sz="0" w:space="0" w:color="auto"/>
                <w:bottom w:val="none" w:sz="0" w:space="0" w:color="auto"/>
                <w:right w:val="none" w:sz="0" w:space="0" w:color="auto"/>
              </w:divBdr>
            </w:div>
            <w:div w:id="1218668785">
              <w:marLeft w:val="0"/>
              <w:marRight w:val="0"/>
              <w:marTop w:val="0"/>
              <w:marBottom w:val="0"/>
              <w:divBdr>
                <w:top w:val="none" w:sz="0" w:space="0" w:color="auto"/>
                <w:left w:val="none" w:sz="0" w:space="0" w:color="auto"/>
                <w:bottom w:val="none" w:sz="0" w:space="0" w:color="auto"/>
                <w:right w:val="none" w:sz="0" w:space="0" w:color="auto"/>
              </w:divBdr>
            </w:div>
            <w:div w:id="57946540">
              <w:marLeft w:val="0"/>
              <w:marRight w:val="0"/>
              <w:marTop w:val="0"/>
              <w:marBottom w:val="0"/>
              <w:divBdr>
                <w:top w:val="none" w:sz="0" w:space="0" w:color="auto"/>
                <w:left w:val="none" w:sz="0" w:space="0" w:color="auto"/>
                <w:bottom w:val="none" w:sz="0" w:space="0" w:color="auto"/>
                <w:right w:val="none" w:sz="0" w:space="0" w:color="auto"/>
              </w:divBdr>
            </w:div>
            <w:div w:id="577980081">
              <w:marLeft w:val="0"/>
              <w:marRight w:val="0"/>
              <w:marTop w:val="0"/>
              <w:marBottom w:val="0"/>
              <w:divBdr>
                <w:top w:val="none" w:sz="0" w:space="0" w:color="auto"/>
                <w:left w:val="none" w:sz="0" w:space="0" w:color="auto"/>
                <w:bottom w:val="none" w:sz="0" w:space="0" w:color="auto"/>
                <w:right w:val="none" w:sz="0" w:space="0" w:color="auto"/>
              </w:divBdr>
            </w:div>
            <w:div w:id="247079838">
              <w:marLeft w:val="0"/>
              <w:marRight w:val="0"/>
              <w:marTop w:val="0"/>
              <w:marBottom w:val="0"/>
              <w:divBdr>
                <w:top w:val="none" w:sz="0" w:space="0" w:color="auto"/>
                <w:left w:val="none" w:sz="0" w:space="0" w:color="auto"/>
                <w:bottom w:val="none" w:sz="0" w:space="0" w:color="auto"/>
                <w:right w:val="none" w:sz="0" w:space="0" w:color="auto"/>
              </w:divBdr>
            </w:div>
            <w:div w:id="2004624114">
              <w:marLeft w:val="0"/>
              <w:marRight w:val="0"/>
              <w:marTop w:val="0"/>
              <w:marBottom w:val="0"/>
              <w:divBdr>
                <w:top w:val="none" w:sz="0" w:space="0" w:color="auto"/>
                <w:left w:val="none" w:sz="0" w:space="0" w:color="auto"/>
                <w:bottom w:val="none" w:sz="0" w:space="0" w:color="auto"/>
                <w:right w:val="none" w:sz="0" w:space="0" w:color="auto"/>
              </w:divBdr>
            </w:div>
            <w:div w:id="974794632">
              <w:marLeft w:val="0"/>
              <w:marRight w:val="0"/>
              <w:marTop w:val="0"/>
              <w:marBottom w:val="0"/>
              <w:divBdr>
                <w:top w:val="none" w:sz="0" w:space="0" w:color="auto"/>
                <w:left w:val="none" w:sz="0" w:space="0" w:color="auto"/>
                <w:bottom w:val="none" w:sz="0" w:space="0" w:color="auto"/>
                <w:right w:val="none" w:sz="0" w:space="0" w:color="auto"/>
              </w:divBdr>
            </w:div>
            <w:div w:id="447163667">
              <w:marLeft w:val="0"/>
              <w:marRight w:val="0"/>
              <w:marTop w:val="0"/>
              <w:marBottom w:val="0"/>
              <w:divBdr>
                <w:top w:val="none" w:sz="0" w:space="0" w:color="auto"/>
                <w:left w:val="none" w:sz="0" w:space="0" w:color="auto"/>
                <w:bottom w:val="none" w:sz="0" w:space="0" w:color="auto"/>
                <w:right w:val="none" w:sz="0" w:space="0" w:color="auto"/>
              </w:divBdr>
            </w:div>
            <w:div w:id="1142697794">
              <w:marLeft w:val="0"/>
              <w:marRight w:val="0"/>
              <w:marTop w:val="0"/>
              <w:marBottom w:val="0"/>
              <w:divBdr>
                <w:top w:val="none" w:sz="0" w:space="0" w:color="auto"/>
                <w:left w:val="none" w:sz="0" w:space="0" w:color="auto"/>
                <w:bottom w:val="none" w:sz="0" w:space="0" w:color="auto"/>
                <w:right w:val="none" w:sz="0" w:space="0" w:color="auto"/>
              </w:divBdr>
            </w:div>
            <w:div w:id="26715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38718">
      <w:bodyDiv w:val="1"/>
      <w:marLeft w:val="0"/>
      <w:marRight w:val="0"/>
      <w:marTop w:val="0"/>
      <w:marBottom w:val="0"/>
      <w:divBdr>
        <w:top w:val="none" w:sz="0" w:space="0" w:color="auto"/>
        <w:left w:val="none" w:sz="0" w:space="0" w:color="auto"/>
        <w:bottom w:val="none" w:sz="0" w:space="0" w:color="auto"/>
        <w:right w:val="none" w:sz="0" w:space="0" w:color="auto"/>
      </w:divBdr>
      <w:divsChild>
        <w:div w:id="1598244781">
          <w:marLeft w:val="0"/>
          <w:marRight w:val="0"/>
          <w:marTop w:val="0"/>
          <w:marBottom w:val="0"/>
          <w:divBdr>
            <w:top w:val="none" w:sz="0" w:space="0" w:color="auto"/>
            <w:left w:val="none" w:sz="0" w:space="0" w:color="auto"/>
            <w:bottom w:val="none" w:sz="0" w:space="0" w:color="auto"/>
            <w:right w:val="none" w:sz="0" w:space="0" w:color="auto"/>
          </w:divBdr>
          <w:divsChild>
            <w:div w:id="1183743508">
              <w:marLeft w:val="0"/>
              <w:marRight w:val="0"/>
              <w:marTop w:val="0"/>
              <w:marBottom w:val="0"/>
              <w:divBdr>
                <w:top w:val="none" w:sz="0" w:space="0" w:color="auto"/>
                <w:left w:val="none" w:sz="0" w:space="0" w:color="auto"/>
                <w:bottom w:val="none" w:sz="0" w:space="0" w:color="auto"/>
                <w:right w:val="none" w:sz="0" w:space="0" w:color="auto"/>
              </w:divBdr>
            </w:div>
            <w:div w:id="1663309828">
              <w:marLeft w:val="0"/>
              <w:marRight w:val="0"/>
              <w:marTop w:val="0"/>
              <w:marBottom w:val="0"/>
              <w:divBdr>
                <w:top w:val="none" w:sz="0" w:space="0" w:color="auto"/>
                <w:left w:val="none" w:sz="0" w:space="0" w:color="auto"/>
                <w:bottom w:val="none" w:sz="0" w:space="0" w:color="auto"/>
                <w:right w:val="none" w:sz="0" w:space="0" w:color="auto"/>
              </w:divBdr>
            </w:div>
            <w:div w:id="1330599304">
              <w:marLeft w:val="0"/>
              <w:marRight w:val="0"/>
              <w:marTop w:val="0"/>
              <w:marBottom w:val="0"/>
              <w:divBdr>
                <w:top w:val="none" w:sz="0" w:space="0" w:color="auto"/>
                <w:left w:val="none" w:sz="0" w:space="0" w:color="auto"/>
                <w:bottom w:val="none" w:sz="0" w:space="0" w:color="auto"/>
                <w:right w:val="none" w:sz="0" w:space="0" w:color="auto"/>
              </w:divBdr>
            </w:div>
            <w:div w:id="1974676032">
              <w:marLeft w:val="0"/>
              <w:marRight w:val="0"/>
              <w:marTop w:val="0"/>
              <w:marBottom w:val="0"/>
              <w:divBdr>
                <w:top w:val="none" w:sz="0" w:space="0" w:color="auto"/>
                <w:left w:val="none" w:sz="0" w:space="0" w:color="auto"/>
                <w:bottom w:val="none" w:sz="0" w:space="0" w:color="auto"/>
                <w:right w:val="none" w:sz="0" w:space="0" w:color="auto"/>
              </w:divBdr>
            </w:div>
            <w:div w:id="2143382571">
              <w:marLeft w:val="0"/>
              <w:marRight w:val="0"/>
              <w:marTop w:val="0"/>
              <w:marBottom w:val="0"/>
              <w:divBdr>
                <w:top w:val="none" w:sz="0" w:space="0" w:color="auto"/>
                <w:left w:val="none" w:sz="0" w:space="0" w:color="auto"/>
                <w:bottom w:val="none" w:sz="0" w:space="0" w:color="auto"/>
                <w:right w:val="none" w:sz="0" w:space="0" w:color="auto"/>
              </w:divBdr>
            </w:div>
            <w:div w:id="155701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0403">
      <w:bodyDiv w:val="1"/>
      <w:marLeft w:val="0"/>
      <w:marRight w:val="0"/>
      <w:marTop w:val="0"/>
      <w:marBottom w:val="0"/>
      <w:divBdr>
        <w:top w:val="none" w:sz="0" w:space="0" w:color="auto"/>
        <w:left w:val="none" w:sz="0" w:space="0" w:color="auto"/>
        <w:bottom w:val="none" w:sz="0" w:space="0" w:color="auto"/>
        <w:right w:val="none" w:sz="0" w:space="0" w:color="auto"/>
      </w:divBdr>
      <w:divsChild>
        <w:div w:id="2104642411">
          <w:marLeft w:val="0"/>
          <w:marRight w:val="0"/>
          <w:marTop w:val="0"/>
          <w:marBottom w:val="0"/>
          <w:divBdr>
            <w:top w:val="none" w:sz="0" w:space="0" w:color="auto"/>
            <w:left w:val="none" w:sz="0" w:space="0" w:color="auto"/>
            <w:bottom w:val="none" w:sz="0" w:space="0" w:color="auto"/>
            <w:right w:val="none" w:sz="0" w:space="0" w:color="auto"/>
          </w:divBdr>
          <w:divsChild>
            <w:div w:id="554388819">
              <w:marLeft w:val="0"/>
              <w:marRight w:val="0"/>
              <w:marTop w:val="0"/>
              <w:marBottom w:val="0"/>
              <w:divBdr>
                <w:top w:val="none" w:sz="0" w:space="0" w:color="auto"/>
                <w:left w:val="none" w:sz="0" w:space="0" w:color="auto"/>
                <w:bottom w:val="none" w:sz="0" w:space="0" w:color="auto"/>
                <w:right w:val="none" w:sz="0" w:space="0" w:color="auto"/>
              </w:divBdr>
            </w:div>
            <w:div w:id="144858839">
              <w:marLeft w:val="0"/>
              <w:marRight w:val="0"/>
              <w:marTop w:val="0"/>
              <w:marBottom w:val="0"/>
              <w:divBdr>
                <w:top w:val="none" w:sz="0" w:space="0" w:color="auto"/>
                <w:left w:val="none" w:sz="0" w:space="0" w:color="auto"/>
                <w:bottom w:val="none" w:sz="0" w:space="0" w:color="auto"/>
                <w:right w:val="none" w:sz="0" w:space="0" w:color="auto"/>
              </w:divBdr>
            </w:div>
            <w:div w:id="217980852">
              <w:marLeft w:val="0"/>
              <w:marRight w:val="0"/>
              <w:marTop w:val="0"/>
              <w:marBottom w:val="0"/>
              <w:divBdr>
                <w:top w:val="none" w:sz="0" w:space="0" w:color="auto"/>
                <w:left w:val="none" w:sz="0" w:space="0" w:color="auto"/>
                <w:bottom w:val="none" w:sz="0" w:space="0" w:color="auto"/>
                <w:right w:val="none" w:sz="0" w:space="0" w:color="auto"/>
              </w:divBdr>
            </w:div>
            <w:div w:id="132979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06440">
      <w:bodyDiv w:val="1"/>
      <w:marLeft w:val="0"/>
      <w:marRight w:val="0"/>
      <w:marTop w:val="0"/>
      <w:marBottom w:val="0"/>
      <w:divBdr>
        <w:top w:val="none" w:sz="0" w:space="0" w:color="auto"/>
        <w:left w:val="none" w:sz="0" w:space="0" w:color="auto"/>
        <w:bottom w:val="none" w:sz="0" w:space="0" w:color="auto"/>
        <w:right w:val="none" w:sz="0" w:space="0" w:color="auto"/>
      </w:divBdr>
      <w:divsChild>
        <w:div w:id="942761980">
          <w:marLeft w:val="0"/>
          <w:marRight w:val="0"/>
          <w:marTop w:val="0"/>
          <w:marBottom w:val="0"/>
          <w:divBdr>
            <w:top w:val="none" w:sz="0" w:space="0" w:color="auto"/>
            <w:left w:val="none" w:sz="0" w:space="0" w:color="auto"/>
            <w:bottom w:val="none" w:sz="0" w:space="0" w:color="auto"/>
            <w:right w:val="none" w:sz="0" w:space="0" w:color="auto"/>
          </w:divBdr>
          <w:divsChild>
            <w:div w:id="1208681329">
              <w:marLeft w:val="0"/>
              <w:marRight w:val="0"/>
              <w:marTop w:val="0"/>
              <w:marBottom w:val="0"/>
              <w:divBdr>
                <w:top w:val="none" w:sz="0" w:space="0" w:color="auto"/>
                <w:left w:val="none" w:sz="0" w:space="0" w:color="auto"/>
                <w:bottom w:val="none" w:sz="0" w:space="0" w:color="auto"/>
                <w:right w:val="none" w:sz="0" w:space="0" w:color="auto"/>
              </w:divBdr>
            </w:div>
            <w:div w:id="1717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715">
      <w:bodyDiv w:val="1"/>
      <w:marLeft w:val="0"/>
      <w:marRight w:val="0"/>
      <w:marTop w:val="0"/>
      <w:marBottom w:val="0"/>
      <w:divBdr>
        <w:top w:val="none" w:sz="0" w:space="0" w:color="auto"/>
        <w:left w:val="none" w:sz="0" w:space="0" w:color="auto"/>
        <w:bottom w:val="none" w:sz="0" w:space="0" w:color="auto"/>
        <w:right w:val="none" w:sz="0" w:space="0" w:color="auto"/>
      </w:divBdr>
      <w:divsChild>
        <w:div w:id="928273773">
          <w:marLeft w:val="0"/>
          <w:marRight w:val="0"/>
          <w:marTop w:val="0"/>
          <w:marBottom w:val="0"/>
          <w:divBdr>
            <w:top w:val="none" w:sz="0" w:space="0" w:color="auto"/>
            <w:left w:val="none" w:sz="0" w:space="0" w:color="auto"/>
            <w:bottom w:val="none" w:sz="0" w:space="0" w:color="auto"/>
            <w:right w:val="none" w:sz="0" w:space="0" w:color="auto"/>
          </w:divBdr>
          <w:divsChild>
            <w:div w:id="1976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849863">
      <w:bodyDiv w:val="1"/>
      <w:marLeft w:val="0"/>
      <w:marRight w:val="0"/>
      <w:marTop w:val="0"/>
      <w:marBottom w:val="0"/>
      <w:divBdr>
        <w:top w:val="none" w:sz="0" w:space="0" w:color="auto"/>
        <w:left w:val="none" w:sz="0" w:space="0" w:color="auto"/>
        <w:bottom w:val="none" w:sz="0" w:space="0" w:color="auto"/>
        <w:right w:val="none" w:sz="0" w:space="0" w:color="auto"/>
      </w:divBdr>
      <w:divsChild>
        <w:div w:id="1348797963">
          <w:marLeft w:val="0"/>
          <w:marRight w:val="0"/>
          <w:marTop w:val="0"/>
          <w:marBottom w:val="0"/>
          <w:divBdr>
            <w:top w:val="none" w:sz="0" w:space="0" w:color="auto"/>
            <w:left w:val="none" w:sz="0" w:space="0" w:color="auto"/>
            <w:bottom w:val="none" w:sz="0" w:space="0" w:color="auto"/>
            <w:right w:val="none" w:sz="0" w:space="0" w:color="auto"/>
          </w:divBdr>
          <w:divsChild>
            <w:div w:id="75844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41532">
      <w:bodyDiv w:val="1"/>
      <w:marLeft w:val="0"/>
      <w:marRight w:val="0"/>
      <w:marTop w:val="0"/>
      <w:marBottom w:val="0"/>
      <w:divBdr>
        <w:top w:val="none" w:sz="0" w:space="0" w:color="auto"/>
        <w:left w:val="none" w:sz="0" w:space="0" w:color="auto"/>
        <w:bottom w:val="none" w:sz="0" w:space="0" w:color="auto"/>
        <w:right w:val="none" w:sz="0" w:space="0" w:color="auto"/>
      </w:divBdr>
      <w:divsChild>
        <w:div w:id="321079904">
          <w:marLeft w:val="0"/>
          <w:marRight w:val="0"/>
          <w:marTop w:val="0"/>
          <w:marBottom w:val="0"/>
          <w:divBdr>
            <w:top w:val="none" w:sz="0" w:space="0" w:color="auto"/>
            <w:left w:val="none" w:sz="0" w:space="0" w:color="auto"/>
            <w:bottom w:val="none" w:sz="0" w:space="0" w:color="auto"/>
            <w:right w:val="none" w:sz="0" w:space="0" w:color="auto"/>
          </w:divBdr>
          <w:divsChild>
            <w:div w:id="1514563352">
              <w:marLeft w:val="0"/>
              <w:marRight w:val="0"/>
              <w:marTop w:val="0"/>
              <w:marBottom w:val="0"/>
              <w:divBdr>
                <w:top w:val="none" w:sz="0" w:space="0" w:color="auto"/>
                <w:left w:val="none" w:sz="0" w:space="0" w:color="auto"/>
                <w:bottom w:val="none" w:sz="0" w:space="0" w:color="auto"/>
                <w:right w:val="none" w:sz="0" w:space="0" w:color="auto"/>
              </w:divBdr>
            </w:div>
            <w:div w:id="539173001">
              <w:marLeft w:val="0"/>
              <w:marRight w:val="0"/>
              <w:marTop w:val="0"/>
              <w:marBottom w:val="0"/>
              <w:divBdr>
                <w:top w:val="none" w:sz="0" w:space="0" w:color="auto"/>
                <w:left w:val="none" w:sz="0" w:space="0" w:color="auto"/>
                <w:bottom w:val="none" w:sz="0" w:space="0" w:color="auto"/>
                <w:right w:val="none" w:sz="0" w:space="0" w:color="auto"/>
              </w:divBdr>
            </w:div>
            <w:div w:id="651444481">
              <w:marLeft w:val="0"/>
              <w:marRight w:val="0"/>
              <w:marTop w:val="0"/>
              <w:marBottom w:val="0"/>
              <w:divBdr>
                <w:top w:val="none" w:sz="0" w:space="0" w:color="auto"/>
                <w:left w:val="none" w:sz="0" w:space="0" w:color="auto"/>
                <w:bottom w:val="none" w:sz="0" w:space="0" w:color="auto"/>
                <w:right w:val="none" w:sz="0" w:space="0" w:color="auto"/>
              </w:divBdr>
            </w:div>
            <w:div w:id="1901398970">
              <w:marLeft w:val="0"/>
              <w:marRight w:val="0"/>
              <w:marTop w:val="0"/>
              <w:marBottom w:val="0"/>
              <w:divBdr>
                <w:top w:val="none" w:sz="0" w:space="0" w:color="auto"/>
                <w:left w:val="none" w:sz="0" w:space="0" w:color="auto"/>
                <w:bottom w:val="none" w:sz="0" w:space="0" w:color="auto"/>
                <w:right w:val="none" w:sz="0" w:space="0" w:color="auto"/>
              </w:divBdr>
            </w:div>
            <w:div w:id="1958028976">
              <w:marLeft w:val="0"/>
              <w:marRight w:val="0"/>
              <w:marTop w:val="0"/>
              <w:marBottom w:val="0"/>
              <w:divBdr>
                <w:top w:val="none" w:sz="0" w:space="0" w:color="auto"/>
                <w:left w:val="none" w:sz="0" w:space="0" w:color="auto"/>
                <w:bottom w:val="none" w:sz="0" w:space="0" w:color="auto"/>
                <w:right w:val="none" w:sz="0" w:space="0" w:color="auto"/>
              </w:divBdr>
            </w:div>
            <w:div w:id="134095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775">
      <w:bodyDiv w:val="1"/>
      <w:marLeft w:val="0"/>
      <w:marRight w:val="0"/>
      <w:marTop w:val="0"/>
      <w:marBottom w:val="0"/>
      <w:divBdr>
        <w:top w:val="none" w:sz="0" w:space="0" w:color="auto"/>
        <w:left w:val="none" w:sz="0" w:space="0" w:color="auto"/>
        <w:bottom w:val="none" w:sz="0" w:space="0" w:color="auto"/>
        <w:right w:val="none" w:sz="0" w:space="0" w:color="auto"/>
      </w:divBdr>
      <w:divsChild>
        <w:div w:id="482351902">
          <w:marLeft w:val="0"/>
          <w:marRight w:val="0"/>
          <w:marTop w:val="0"/>
          <w:marBottom w:val="0"/>
          <w:divBdr>
            <w:top w:val="none" w:sz="0" w:space="0" w:color="auto"/>
            <w:left w:val="none" w:sz="0" w:space="0" w:color="auto"/>
            <w:bottom w:val="none" w:sz="0" w:space="0" w:color="auto"/>
            <w:right w:val="none" w:sz="0" w:space="0" w:color="auto"/>
          </w:divBdr>
          <w:divsChild>
            <w:div w:id="1643459414">
              <w:marLeft w:val="0"/>
              <w:marRight w:val="0"/>
              <w:marTop w:val="0"/>
              <w:marBottom w:val="0"/>
              <w:divBdr>
                <w:top w:val="none" w:sz="0" w:space="0" w:color="auto"/>
                <w:left w:val="none" w:sz="0" w:space="0" w:color="auto"/>
                <w:bottom w:val="none" w:sz="0" w:space="0" w:color="auto"/>
                <w:right w:val="none" w:sz="0" w:space="0" w:color="auto"/>
              </w:divBdr>
            </w:div>
            <w:div w:id="42755496">
              <w:marLeft w:val="0"/>
              <w:marRight w:val="0"/>
              <w:marTop w:val="0"/>
              <w:marBottom w:val="0"/>
              <w:divBdr>
                <w:top w:val="none" w:sz="0" w:space="0" w:color="auto"/>
                <w:left w:val="none" w:sz="0" w:space="0" w:color="auto"/>
                <w:bottom w:val="none" w:sz="0" w:space="0" w:color="auto"/>
                <w:right w:val="none" w:sz="0" w:space="0" w:color="auto"/>
              </w:divBdr>
            </w:div>
            <w:div w:id="2037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47590">
      <w:bodyDiv w:val="1"/>
      <w:marLeft w:val="0"/>
      <w:marRight w:val="0"/>
      <w:marTop w:val="0"/>
      <w:marBottom w:val="0"/>
      <w:divBdr>
        <w:top w:val="none" w:sz="0" w:space="0" w:color="auto"/>
        <w:left w:val="none" w:sz="0" w:space="0" w:color="auto"/>
        <w:bottom w:val="none" w:sz="0" w:space="0" w:color="auto"/>
        <w:right w:val="none" w:sz="0" w:space="0" w:color="auto"/>
      </w:divBdr>
      <w:divsChild>
        <w:div w:id="361440278">
          <w:marLeft w:val="0"/>
          <w:marRight w:val="0"/>
          <w:marTop w:val="0"/>
          <w:marBottom w:val="0"/>
          <w:divBdr>
            <w:top w:val="none" w:sz="0" w:space="0" w:color="auto"/>
            <w:left w:val="none" w:sz="0" w:space="0" w:color="auto"/>
            <w:bottom w:val="none" w:sz="0" w:space="0" w:color="auto"/>
            <w:right w:val="none" w:sz="0" w:space="0" w:color="auto"/>
          </w:divBdr>
          <w:divsChild>
            <w:div w:id="507448071">
              <w:marLeft w:val="0"/>
              <w:marRight w:val="0"/>
              <w:marTop w:val="0"/>
              <w:marBottom w:val="0"/>
              <w:divBdr>
                <w:top w:val="none" w:sz="0" w:space="0" w:color="auto"/>
                <w:left w:val="none" w:sz="0" w:space="0" w:color="auto"/>
                <w:bottom w:val="none" w:sz="0" w:space="0" w:color="auto"/>
                <w:right w:val="none" w:sz="0" w:space="0" w:color="auto"/>
              </w:divBdr>
            </w:div>
            <w:div w:id="105780753">
              <w:marLeft w:val="0"/>
              <w:marRight w:val="0"/>
              <w:marTop w:val="0"/>
              <w:marBottom w:val="0"/>
              <w:divBdr>
                <w:top w:val="none" w:sz="0" w:space="0" w:color="auto"/>
                <w:left w:val="none" w:sz="0" w:space="0" w:color="auto"/>
                <w:bottom w:val="none" w:sz="0" w:space="0" w:color="auto"/>
                <w:right w:val="none" w:sz="0" w:space="0" w:color="auto"/>
              </w:divBdr>
            </w:div>
            <w:div w:id="479686978">
              <w:marLeft w:val="0"/>
              <w:marRight w:val="0"/>
              <w:marTop w:val="0"/>
              <w:marBottom w:val="0"/>
              <w:divBdr>
                <w:top w:val="none" w:sz="0" w:space="0" w:color="auto"/>
                <w:left w:val="none" w:sz="0" w:space="0" w:color="auto"/>
                <w:bottom w:val="none" w:sz="0" w:space="0" w:color="auto"/>
                <w:right w:val="none" w:sz="0" w:space="0" w:color="auto"/>
              </w:divBdr>
            </w:div>
            <w:div w:id="518859452">
              <w:marLeft w:val="0"/>
              <w:marRight w:val="0"/>
              <w:marTop w:val="0"/>
              <w:marBottom w:val="0"/>
              <w:divBdr>
                <w:top w:val="none" w:sz="0" w:space="0" w:color="auto"/>
                <w:left w:val="none" w:sz="0" w:space="0" w:color="auto"/>
                <w:bottom w:val="none" w:sz="0" w:space="0" w:color="auto"/>
                <w:right w:val="none" w:sz="0" w:space="0" w:color="auto"/>
              </w:divBdr>
            </w:div>
            <w:div w:id="1938438430">
              <w:marLeft w:val="0"/>
              <w:marRight w:val="0"/>
              <w:marTop w:val="0"/>
              <w:marBottom w:val="0"/>
              <w:divBdr>
                <w:top w:val="none" w:sz="0" w:space="0" w:color="auto"/>
                <w:left w:val="none" w:sz="0" w:space="0" w:color="auto"/>
                <w:bottom w:val="none" w:sz="0" w:space="0" w:color="auto"/>
                <w:right w:val="none" w:sz="0" w:space="0" w:color="auto"/>
              </w:divBdr>
            </w:div>
            <w:div w:id="1085153315">
              <w:marLeft w:val="0"/>
              <w:marRight w:val="0"/>
              <w:marTop w:val="0"/>
              <w:marBottom w:val="0"/>
              <w:divBdr>
                <w:top w:val="none" w:sz="0" w:space="0" w:color="auto"/>
                <w:left w:val="none" w:sz="0" w:space="0" w:color="auto"/>
                <w:bottom w:val="none" w:sz="0" w:space="0" w:color="auto"/>
                <w:right w:val="none" w:sz="0" w:space="0" w:color="auto"/>
              </w:divBdr>
            </w:div>
            <w:div w:id="1836801411">
              <w:marLeft w:val="0"/>
              <w:marRight w:val="0"/>
              <w:marTop w:val="0"/>
              <w:marBottom w:val="0"/>
              <w:divBdr>
                <w:top w:val="none" w:sz="0" w:space="0" w:color="auto"/>
                <w:left w:val="none" w:sz="0" w:space="0" w:color="auto"/>
                <w:bottom w:val="none" w:sz="0" w:space="0" w:color="auto"/>
                <w:right w:val="none" w:sz="0" w:space="0" w:color="auto"/>
              </w:divBdr>
            </w:div>
            <w:div w:id="238564383">
              <w:marLeft w:val="0"/>
              <w:marRight w:val="0"/>
              <w:marTop w:val="0"/>
              <w:marBottom w:val="0"/>
              <w:divBdr>
                <w:top w:val="none" w:sz="0" w:space="0" w:color="auto"/>
                <w:left w:val="none" w:sz="0" w:space="0" w:color="auto"/>
                <w:bottom w:val="none" w:sz="0" w:space="0" w:color="auto"/>
                <w:right w:val="none" w:sz="0" w:space="0" w:color="auto"/>
              </w:divBdr>
            </w:div>
            <w:div w:id="251865127">
              <w:marLeft w:val="0"/>
              <w:marRight w:val="0"/>
              <w:marTop w:val="0"/>
              <w:marBottom w:val="0"/>
              <w:divBdr>
                <w:top w:val="none" w:sz="0" w:space="0" w:color="auto"/>
                <w:left w:val="none" w:sz="0" w:space="0" w:color="auto"/>
                <w:bottom w:val="none" w:sz="0" w:space="0" w:color="auto"/>
                <w:right w:val="none" w:sz="0" w:space="0" w:color="auto"/>
              </w:divBdr>
            </w:div>
            <w:div w:id="2041583601">
              <w:marLeft w:val="0"/>
              <w:marRight w:val="0"/>
              <w:marTop w:val="0"/>
              <w:marBottom w:val="0"/>
              <w:divBdr>
                <w:top w:val="none" w:sz="0" w:space="0" w:color="auto"/>
                <w:left w:val="none" w:sz="0" w:space="0" w:color="auto"/>
                <w:bottom w:val="none" w:sz="0" w:space="0" w:color="auto"/>
                <w:right w:val="none" w:sz="0" w:space="0" w:color="auto"/>
              </w:divBdr>
            </w:div>
            <w:div w:id="2093700927">
              <w:marLeft w:val="0"/>
              <w:marRight w:val="0"/>
              <w:marTop w:val="0"/>
              <w:marBottom w:val="0"/>
              <w:divBdr>
                <w:top w:val="none" w:sz="0" w:space="0" w:color="auto"/>
                <w:left w:val="none" w:sz="0" w:space="0" w:color="auto"/>
                <w:bottom w:val="none" w:sz="0" w:space="0" w:color="auto"/>
                <w:right w:val="none" w:sz="0" w:space="0" w:color="auto"/>
              </w:divBdr>
            </w:div>
            <w:div w:id="730424561">
              <w:marLeft w:val="0"/>
              <w:marRight w:val="0"/>
              <w:marTop w:val="0"/>
              <w:marBottom w:val="0"/>
              <w:divBdr>
                <w:top w:val="none" w:sz="0" w:space="0" w:color="auto"/>
                <w:left w:val="none" w:sz="0" w:space="0" w:color="auto"/>
                <w:bottom w:val="none" w:sz="0" w:space="0" w:color="auto"/>
                <w:right w:val="none" w:sz="0" w:space="0" w:color="auto"/>
              </w:divBdr>
            </w:div>
            <w:div w:id="556477379">
              <w:marLeft w:val="0"/>
              <w:marRight w:val="0"/>
              <w:marTop w:val="0"/>
              <w:marBottom w:val="0"/>
              <w:divBdr>
                <w:top w:val="none" w:sz="0" w:space="0" w:color="auto"/>
                <w:left w:val="none" w:sz="0" w:space="0" w:color="auto"/>
                <w:bottom w:val="none" w:sz="0" w:space="0" w:color="auto"/>
                <w:right w:val="none" w:sz="0" w:space="0" w:color="auto"/>
              </w:divBdr>
            </w:div>
            <w:div w:id="1582446345">
              <w:marLeft w:val="0"/>
              <w:marRight w:val="0"/>
              <w:marTop w:val="0"/>
              <w:marBottom w:val="0"/>
              <w:divBdr>
                <w:top w:val="none" w:sz="0" w:space="0" w:color="auto"/>
                <w:left w:val="none" w:sz="0" w:space="0" w:color="auto"/>
                <w:bottom w:val="none" w:sz="0" w:space="0" w:color="auto"/>
                <w:right w:val="none" w:sz="0" w:space="0" w:color="auto"/>
              </w:divBdr>
            </w:div>
            <w:div w:id="2006471953">
              <w:marLeft w:val="0"/>
              <w:marRight w:val="0"/>
              <w:marTop w:val="0"/>
              <w:marBottom w:val="0"/>
              <w:divBdr>
                <w:top w:val="none" w:sz="0" w:space="0" w:color="auto"/>
                <w:left w:val="none" w:sz="0" w:space="0" w:color="auto"/>
                <w:bottom w:val="none" w:sz="0" w:space="0" w:color="auto"/>
                <w:right w:val="none" w:sz="0" w:space="0" w:color="auto"/>
              </w:divBdr>
            </w:div>
            <w:div w:id="2088771166">
              <w:marLeft w:val="0"/>
              <w:marRight w:val="0"/>
              <w:marTop w:val="0"/>
              <w:marBottom w:val="0"/>
              <w:divBdr>
                <w:top w:val="none" w:sz="0" w:space="0" w:color="auto"/>
                <w:left w:val="none" w:sz="0" w:space="0" w:color="auto"/>
                <w:bottom w:val="none" w:sz="0" w:space="0" w:color="auto"/>
                <w:right w:val="none" w:sz="0" w:space="0" w:color="auto"/>
              </w:divBdr>
            </w:div>
            <w:div w:id="244264031">
              <w:marLeft w:val="0"/>
              <w:marRight w:val="0"/>
              <w:marTop w:val="0"/>
              <w:marBottom w:val="0"/>
              <w:divBdr>
                <w:top w:val="none" w:sz="0" w:space="0" w:color="auto"/>
                <w:left w:val="none" w:sz="0" w:space="0" w:color="auto"/>
                <w:bottom w:val="none" w:sz="0" w:space="0" w:color="auto"/>
                <w:right w:val="none" w:sz="0" w:space="0" w:color="auto"/>
              </w:divBdr>
            </w:div>
            <w:div w:id="1024132023">
              <w:marLeft w:val="0"/>
              <w:marRight w:val="0"/>
              <w:marTop w:val="0"/>
              <w:marBottom w:val="0"/>
              <w:divBdr>
                <w:top w:val="none" w:sz="0" w:space="0" w:color="auto"/>
                <w:left w:val="none" w:sz="0" w:space="0" w:color="auto"/>
                <w:bottom w:val="none" w:sz="0" w:space="0" w:color="auto"/>
                <w:right w:val="none" w:sz="0" w:space="0" w:color="auto"/>
              </w:divBdr>
            </w:div>
            <w:div w:id="2061859505">
              <w:marLeft w:val="0"/>
              <w:marRight w:val="0"/>
              <w:marTop w:val="0"/>
              <w:marBottom w:val="0"/>
              <w:divBdr>
                <w:top w:val="none" w:sz="0" w:space="0" w:color="auto"/>
                <w:left w:val="none" w:sz="0" w:space="0" w:color="auto"/>
                <w:bottom w:val="none" w:sz="0" w:space="0" w:color="auto"/>
                <w:right w:val="none" w:sz="0" w:space="0" w:color="auto"/>
              </w:divBdr>
            </w:div>
            <w:div w:id="2030789699">
              <w:marLeft w:val="0"/>
              <w:marRight w:val="0"/>
              <w:marTop w:val="0"/>
              <w:marBottom w:val="0"/>
              <w:divBdr>
                <w:top w:val="none" w:sz="0" w:space="0" w:color="auto"/>
                <w:left w:val="none" w:sz="0" w:space="0" w:color="auto"/>
                <w:bottom w:val="none" w:sz="0" w:space="0" w:color="auto"/>
                <w:right w:val="none" w:sz="0" w:space="0" w:color="auto"/>
              </w:divBdr>
            </w:div>
            <w:div w:id="55595585">
              <w:marLeft w:val="0"/>
              <w:marRight w:val="0"/>
              <w:marTop w:val="0"/>
              <w:marBottom w:val="0"/>
              <w:divBdr>
                <w:top w:val="none" w:sz="0" w:space="0" w:color="auto"/>
                <w:left w:val="none" w:sz="0" w:space="0" w:color="auto"/>
                <w:bottom w:val="none" w:sz="0" w:space="0" w:color="auto"/>
                <w:right w:val="none" w:sz="0" w:space="0" w:color="auto"/>
              </w:divBdr>
            </w:div>
            <w:div w:id="905723610">
              <w:marLeft w:val="0"/>
              <w:marRight w:val="0"/>
              <w:marTop w:val="0"/>
              <w:marBottom w:val="0"/>
              <w:divBdr>
                <w:top w:val="none" w:sz="0" w:space="0" w:color="auto"/>
                <w:left w:val="none" w:sz="0" w:space="0" w:color="auto"/>
                <w:bottom w:val="none" w:sz="0" w:space="0" w:color="auto"/>
                <w:right w:val="none" w:sz="0" w:space="0" w:color="auto"/>
              </w:divBdr>
            </w:div>
            <w:div w:id="1133595643">
              <w:marLeft w:val="0"/>
              <w:marRight w:val="0"/>
              <w:marTop w:val="0"/>
              <w:marBottom w:val="0"/>
              <w:divBdr>
                <w:top w:val="none" w:sz="0" w:space="0" w:color="auto"/>
                <w:left w:val="none" w:sz="0" w:space="0" w:color="auto"/>
                <w:bottom w:val="none" w:sz="0" w:space="0" w:color="auto"/>
                <w:right w:val="none" w:sz="0" w:space="0" w:color="auto"/>
              </w:divBdr>
            </w:div>
            <w:div w:id="170412025">
              <w:marLeft w:val="0"/>
              <w:marRight w:val="0"/>
              <w:marTop w:val="0"/>
              <w:marBottom w:val="0"/>
              <w:divBdr>
                <w:top w:val="none" w:sz="0" w:space="0" w:color="auto"/>
                <w:left w:val="none" w:sz="0" w:space="0" w:color="auto"/>
                <w:bottom w:val="none" w:sz="0" w:space="0" w:color="auto"/>
                <w:right w:val="none" w:sz="0" w:space="0" w:color="auto"/>
              </w:divBdr>
            </w:div>
            <w:div w:id="1048996670">
              <w:marLeft w:val="0"/>
              <w:marRight w:val="0"/>
              <w:marTop w:val="0"/>
              <w:marBottom w:val="0"/>
              <w:divBdr>
                <w:top w:val="none" w:sz="0" w:space="0" w:color="auto"/>
                <w:left w:val="none" w:sz="0" w:space="0" w:color="auto"/>
                <w:bottom w:val="none" w:sz="0" w:space="0" w:color="auto"/>
                <w:right w:val="none" w:sz="0" w:space="0" w:color="auto"/>
              </w:divBdr>
            </w:div>
            <w:div w:id="1207060660">
              <w:marLeft w:val="0"/>
              <w:marRight w:val="0"/>
              <w:marTop w:val="0"/>
              <w:marBottom w:val="0"/>
              <w:divBdr>
                <w:top w:val="none" w:sz="0" w:space="0" w:color="auto"/>
                <w:left w:val="none" w:sz="0" w:space="0" w:color="auto"/>
                <w:bottom w:val="none" w:sz="0" w:space="0" w:color="auto"/>
                <w:right w:val="none" w:sz="0" w:space="0" w:color="auto"/>
              </w:divBdr>
            </w:div>
            <w:div w:id="1059671659">
              <w:marLeft w:val="0"/>
              <w:marRight w:val="0"/>
              <w:marTop w:val="0"/>
              <w:marBottom w:val="0"/>
              <w:divBdr>
                <w:top w:val="none" w:sz="0" w:space="0" w:color="auto"/>
                <w:left w:val="none" w:sz="0" w:space="0" w:color="auto"/>
                <w:bottom w:val="none" w:sz="0" w:space="0" w:color="auto"/>
                <w:right w:val="none" w:sz="0" w:space="0" w:color="auto"/>
              </w:divBdr>
            </w:div>
            <w:div w:id="212887289">
              <w:marLeft w:val="0"/>
              <w:marRight w:val="0"/>
              <w:marTop w:val="0"/>
              <w:marBottom w:val="0"/>
              <w:divBdr>
                <w:top w:val="none" w:sz="0" w:space="0" w:color="auto"/>
                <w:left w:val="none" w:sz="0" w:space="0" w:color="auto"/>
                <w:bottom w:val="none" w:sz="0" w:space="0" w:color="auto"/>
                <w:right w:val="none" w:sz="0" w:space="0" w:color="auto"/>
              </w:divBdr>
            </w:div>
            <w:div w:id="2094623922">
              <w:marLeft w:val="0"/>
              <w:marRight w:val="0"/>
              <w:marTop w:val="0"/>
              <w:marBottom w:val="0"/>
              <w:divBdr>
                <w:top w:val="none" w:sz="0" w:space="0" w:color="auto"/>
                <w:left w:val="none" w:sz="0" w:space="0" w:color="auto"/>
                <w:bottom w:val="none" w:sz="0" w:space="0" w:color="auto"/>
                <w:right w:val="none" w:sz="0" w:space="0" w:color="auto"/>
              </w:divBdr>
            </w:div>
            <w:div w:id="445777381">
              <w:marLeft w:val="0"/>
              <w:marRight w:val="0"/>
              <w:marTop w:val="0"/>
              <w:marBottom w:val="0"/>
              <w:divBdr>
                <w:top w:val="none" w:sz="0" w:space="0" w:color="auto"/>
                <w:left w:val="none" w:sz="0" w:space="0" w:color="auto"/>
                <w:bottom w:val="none" w:sz="0" w:space="0" w:color="auto"/>
                <w:right w:val="none" w:sz="0" w:space="0" w:color="auto"/>
              </w:divBdr>
            </w:div>
            <w:div w:id="1023288261">
              <w:marLeft w:val="0"/>
              <w:marRight w:val="0"/>
              <w:marTop w:val="0"/>
              <w:marBottom w:val="0"/>
              <w:divBdr>
                <w:top w:val="none" w:sz="0" w:space="0" w:color="auto"/>
                <w:left w:val="none" w:sz="0" w:space="0" w:color="auto"/>
                <w:bottom w:val="none" w:sz="0" w:space="0" w:color="auto"/>
                <w:right w:val="none" w:sz="0" w:space="0" w:color="auto"/>
              </w:divBdr>
            </w:div>
            <w:div w:id="1117288065">
              <w:marLeft w:val="0"/>
              <w:marRight w:val="0"/>
              <w:marTop w:val="0"/>
              <w:marBottom w:val="0"/>
              <w:divBdr>
                <w:top w:val="none" w:sz="0" w:space="0" w:color="auto"/>
                <w:left w:val="none" w:sz="0" w:space="0" w:color="auto"/>
                <w:bottom w:val="none" w:sz="0" w:space="0" w:color="auto"/>
                <w:right w:val="none" w:sz="0" w:space="0" w:color="auto"/>
              </w:divBdr>
            </w:div>
            <w:div w:id="186332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7766">
      <w:bodyDiv w:val="1"/>
      <w:marLeft w:val="0"/>
      <w:marRight w:val="0"/>
      <w:marTop w:val="0"/>
      <w:marBottom w:val="0"/>
      <w:divBdr>
        <w:top w:val="none" w:sz="0" w:space="0" w:color="auto"/>
        <w:left w:val="none" w:sz="0" w:space="0" w:color="auto"/>
        <w:bottom w:val="none" w:sz="0" w:space="0" w:color="auto"/>
        <w:right w:val="none" w:sz="0" w:space="0" w:color="auto"/>
      </w:divBdr>
      <w:divsChild>
        <w:div w:id="1116682911">
          <w:marLeft w:val="0"/>
          <w:marRight w:val="0"/>
          <w:marTop w:val="0"/>
          <w:marBottom w:val="0"/>
          <w:divBdr>
            <w:top w:val="none" w:sz="0" w:space="0" w:color="auto"/>
            <w:left w:val="none" w:sz="0" w:space="0" w:color="auto"/>
            <w:bottom w:val="none" w:sz="0" w:space="0" w:color="auto"/>
            <w:right w:val="none" w:sz="0" w:space="0" w:color="auto"/>
          </w:divBdr>
          <w:divsChild>
            <w:div w:id="1023437743">
              <w:marLeft w:val="0"/>
              <w:marRight w:val="0"/>
              <w:marTop w:val="0"/>
              <w:marBottom w:val="0"/>
              <w:divBdr>
                <w:top w:val="none" w:sz="0" w:space="0" w:color="auto"/>
                <w:left w:val="none" w:sz="0" w:space="0" w:color="auto"/>
                <w:bottom w:val="none" w:sz="0" w:space="0" w:color="auto"/>
                <w:right w:val="none" w:sz="0" w:space="0" w:color="auto"/>
              </w:divBdr>
            </w:div>
            <w:div w:id="1403061024">
              <w:marLeft w:val="0"/>
              <w:marRight w:val="0"/>
              <w:marTop w:val="0"/>
              <w:marBottom w:val="0"/>
              <w:divBdr>
                <w:top w:val="none" w:sz="0" w:space="0" w:color="auto"/>
                <w:left w:val="none" w:sz="0" w:space="0" w:color="auto"/>
                <w:bottom w:val="none" w:sz="0" w:space="0" w:color="auto"/>
                <w:right w:val="none" w:sz="0" w:space="0" w:color="auto"/>
              </w:divBdr>
            </w:div>
            <w:div w:id="199094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15004">
      <w:bodyDiv w:val="1"/>
      <w:marLeft w:val="0"/>
      <w:marRight w:val="0"/>
      <w:marTop w:val="0"/>
      <w:marBottom w:val="0"/>
      <w:divBdr>
        <w:top w:val="none" w:sz="0" w:space="0" w:color="auto"/>
        <w:left w:val="none" w:sz="0" w:space="0" w:color="auto"/>
        <w:bottom w:val="none" w:sz="0" w:space="0" w:color="auto"/>
        <w:right w:val="none" w:sz="0" w:space="0" w:color="auto"/>
      </w:divBdr>
      <w:divsChild>
        <w:div w:id="4721554">
          <w:marLeft w:val="0"/>
          <w:marRight w:val="0"/>
          <w:marTop w:val="0"/>
          <w:marBottom w:val="0"/>
          <w:divBdr>
            <w:top w:val="none" w:sz="0" w:space="0" w:color="auto"/>
            <w:left w:val="none" w:sz="0" w:space="0" w:color="auto"/>
            <w:bottom w:val="none" w:sz="0" w:space="0" w:color="auto"/>
            <w:right w:val="none" w:sz="0" w:space="0" w:color="auto"/>
          </w:divBdr>
          <w:divsChild>
            <w:div w:id="578907089">
              <w:marLeft w:val="0"/>
              <w:marRight w:val="0"/>
              <w:marTop w:val="0"/>
              <w:marBottom w:val="0"/>
              <w:divBdr>
                <w:top w:val="none" w:sz="0" w:space="0" w:color="auto"/>
                <w:left w:val="none" w:sz="0" w:space="0" w:color="auto"/>
                <w:bottom w:val="none" w:sz="0" w:space="0" w:color="auto"/>
                <w:right w:val="none" w:sz="0" w:space="0" w:color="auto"/>
              </w:divBdr>
            </w:div>
            <w:div w:id="1638990760">
              <w:marLeft w:val="0"/>
              <w:marRight w:val="0"/>
              <w:marTop w:val="0"/>
              <w:marBottom w:val="0"/>
              <w:divBdr>
                <w:top w:val="none" w:sz="0" w:space="0" w:color="auto"/>
                <w:left w:val="none" w:sz="0" w:space="0" w:color="auto"/>
                <w:bottom w:val="none" w:sz="0" w:space="0" w:color="auto"/>
                <w:right w:val="none" w:sz="0" w:space="0" w:color="auto"/>
              </w:divBdr>
            </w:div>
            <w:div w:id="15961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7862">
      <w:bodyDiv w:val="1"/>
      <w:marLeft w:val="0"/>
      <w:marRight w:val="0"/>
      <w:marTop w:val="0"/>
      <w:marBottom w:val="0"/>
      <w:divBdr>
        <w:top w:val="none" w:sz="0" w:space="0" w:color="auto"/>
        <w:left w:val="none" w:sz="0" w:space="0" w:color="auto"/>
        <w:bottom w:val="none" w:sz="0" w:space="0" w:color="auto"/>
        <w:right w:val="none" w:sz="0" w:space="0" w:color="auto"/>
      </w:divBdr>
      <w:divsChild>
        <w:div w:id="1472752047">
          <w:marLeft w:val="0"/>
          <w:marRight w:val="0"/>
          <w:marTop w:val="0"/>
          <w:marBottom w:val="0"/>
          <w:divBdr>
            <w:top w:val="none" w:sz="0" w:space="0" w:color="auto"/>
            <w:left w:val="none" w:sz="0" w:space="0" w:color="auto"/>
            <w:bottom w:val="none" w:sz="0" w:space="0" w:color="auto"/>
            <w:right w:val="none" w:sz="0" w:space="0" w:color="auto"/>
          </w:divBdr>
          <w:divsChild>
            <w:div w:id="193664866">
              <w:marLeft w:val="0"/>
              <w:marRight w:val="0"/>
              <w:marTop w:val="0"/>
              <w:marBottom w:val="0"/>
              <w:divBdr>
                <w:top w:val="none" w:sz="0" w:space="0" w:color="auto"/>
                <w:left w:val="none" w:sz="0" w:space="0" w:color="auto"/>
                <w:bottom w:val="none" w:sz="0" w:space="0" w:color="auto"/>
                <w:right w:val="none" w:sz="0" w:space="0" w:color="auto"/>
              </w:divBdr>
            </w:div>
            <w:div w:id="588465357">
              <w:marLeft w:val="0"/>
              <w:marRight w:val="0"/>
              <w:marTop w:val="0"/>
              <w:marBottom w:val="0"/>
              <w:divBdr>
                <w:top w:val="none" w:sz="0" w:space="0" w:color="auto"/>
                <w:left w:val="none" w:sz="0" w:space="0" w:color="auto"/>
                <w:bottom w:val="none" w:sz="0" w:space="0" w:color="auto"/>
                <w:right w:val="none" w:sz="0" w:space="0" w:color="auto"/>
              </w:divBdr>
            </w:div>
            <w:div w:id="210109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6475">
      <w:bodyDiv w:val="1"/>
      <w:marLeft w:val="0"/>
      <w:marRight w:val="0"/>
      <w:marTop w:val="0"/>
      <w:marBottom w:val="0"/>
      <w:divBdr>
        <w:top w:val="none" w:sz="0" w:space="0" w:color="auto"/>
        <w:left w:val="none" w:sz="0" w:space="0" w:color="auto"/>
        <w:bottom w:val="none" w:sz="0" w:space="0" w:color="auto"/>
        <w:right w:val="none" w:sz="0" w:space="0" w:color="auto"/>
      </w:divBdr>
      <w:divsChild>
        <w:div w:id="2085032394">
          <w:marLeft w:val="0"/>
          <w:marRight w:val="0"/>
          <w:marTop w:val="0"/>
          <w:marBottom w:val="0"/>
          <w:divBdr>
            <w:top w:val="none" w:sz="0" w:space="0" w:color="auto"/>
            <w:left w:val="none" w:sz="0" w:space="0" w:color="auto"/>
            <w:bottom w:val="none" w:sz="0" w:space="0" w:color="auto"/>
            <w:right w:val="none" w:sz="0" w:space="0" w:color="auto"/>
          </w:divBdr>
          <w:divsChild>
            <w:div w:id="1061947036">
              <w:marLeft w:val="0"/>
              <w:marRight w:val="0"/>
              <w:marTop w:val="0"/>
              <w:marBottom w:val="0"/>
              <w:divBdr>
                <w:top w:val="none" w:sz="0" w:space="0" w:color="auto"/>
                <w:left w:val="none" w:sz="0" w:space="0" w:color="auto"/>
                <w:bottom w:val="none" w:sz="0" w:space="0" w:color="auto"/>
                <w:right w:val="none" w:sz="0" w:space="0" w:color="auto"/>
              </w:divBdr>
            </w:div>
            <w:div w:id="702243229">
              <w:marLeft w:val="0"/>
              <w:marRight w:val="0"/>
              <w:marTop w:val="0"/>
              <w:marBottom w:val="0"/>
              <w:divBdr>
                <w:top w:val="none" w:sz="0" w:space="0" w:color="auto"/>
                <w:left w:val="none" w:sz="0" w:space="0" w:color="auto"/>
                <w:bottom w:val="none" w:sz="0" w:space="0" w:color="auto"/>
                <w:right w:val="none" w:sz="0" w:space="0" w:color="auto"/>
              </w:divBdr>
            </w:div>
            <w:div w:id="1488400218">
              <w:marLeft w:val="0"/>
              <w:marRight w:val="0"/>
              <w:marTop w:val="0"/>
              <w:marBottom w:val="0"/>
              <w:divBdr>
                <w:top w:val="none" w:sz="0" w:space="0" w:color="auto"/>
                <w:left w:val="none" w:sz="0" w:space="0" w:color="auto"/>
                <w:bottom w:val="none" w:sz="0" w:space="0" w:color="auto"/>
                <w:right w:val="none" w:sz="0" w:space="0" w:color="auto"/>
              </w:divBdr>
            </w:div>
            <w:div w:id="675152958">
              <w:marLeft w:val="0"/>
              <w:marRight w:val="0"/>
              <w:marTop w:val="0"/>
              <w:marBottom w:val="0"/>
              <w:divBdr>
                <w:top w:val="none" w:sz="0" w:space="0" w:color="auto"/>
                <w:left w:val="none" w:sz="0" w:space="0" w:color="auto"/>
                <w:bottom w:val="none" w:sz="0" w:space="0" w:color="auto"/>
                <w:right w:val="none" w:sz="0" w:space="0" w:color="auto"/>
              </w:divBdr>
            </w:div>
            <w:div w:id="911424590">
              <w:marLeft w:val="0"/>
              <w:marRight w:val="0"/>
              <w:marTop w:val="0"/>
              <w:marBottom w:val="0"/>
              <w:divBdr>
                <w:top w:val="none" w:sz="0" w:space="0" w:color="auto"/>
                <w:left w:val="none" w:sz="0" w:space="0" w:color="auto"/>
                <w:bottom w:val="none" w:sz="0" w:space="0" w:color="auto"/>
                <w:right w:val="none" w:sz="0" w:space="0" w:color="auto"/>
              </w:divBdr>
            </w:div>
            <w:div w:id="398940848">
              <w:marLeft w:val="0"/>
              <w:marRight w:val="0"/>
              <w:marTop w:val="0"/>
              <w:marBottom w:val="0"/>
              <w:divBdr>
                <w:top w:val="none" w:sz="0" w:space="0" w:color="auto"/>
                <w:left w:val="none" w:sz="0" w:space="0" w:color="auto"/>
                <w:bottom w:val="none" w:sz="0" w:space="0" w:color="auto"/>
                <w:right w:val="none" w:sz="0" w:space="0" w:color="auto"/>
              </w:divBdr>
            </w:div>
            <w:div w:id="634482115">
              <w:marLeft w:val="0"/>
              <w:marRight w:val="0"/>
              <w:marTop w:val="0"/>
              <w:marBottom w:val="0"/>
              <w:divBdr>
                <w:top w:val="none" w:sz="0" w:space="0" w:color="auto"/>
                <w:left w:val="none" w:sz="0" w:space="0" w:color="auto"/>
                <w:bottom w:val="none" w:sz="0" w:space="0" w:color="auto"/>
                <w:right w:val="none" w:sz="0" w:space="0" w:color="auto"/>
              </w:divBdr>
            </w:div>
            <w:div w:id="1958826491">
              <w:marLeft w:val="0"/>
              <w:marRight w:val="0"/>
              <w:marTop w:val="0"/>
              <w:marBottom w:val="0"/>
              <w:divBdr>
                <w:top w:val="none" w:sz="0" w:space="0" w:color="auto"/>
                <w:left w:val="none" w:sz="0" w:space="0" w:color="auto"/>
                <w:bottom w:val="none" w:sz="0" w:space="0" w:color="auto"/>
                <w:right w:val="none" w:sz="0" w:space="0" w:color="auto"/>
              </w:divBdr>
            </w:div>
            <w:div w:id="987251250">
              <w:marLeft w:val="0"/>
              <w:marRight w:val="0"/>
              <w:marTop w:val="0"/>
              <w:marBottom w:val="0"/>
              <w:divBdr>
                <w:top w:val="none" w:sz="0" w:space="0" w:color="auto"/>
                <w:left w:val="none" w:sz="0" w:space="0" w:color="auto"/>
                <w:bottom w:val="none" w:sz="0" w:space="0" w:color="auto"/>
                <w:right w:val="none" w:sz="0" w:space="0" w:color="auto"/>
              </w:divBdr>
            </w:div>
            <w:div w:id="609901101">
              <w:marLeft w:val="0"/>
              <w:marRight w:val="0"/>
              <w:marTop w:val="0"/>
              <w:marBottom w:val="0"/>
              <w:divBdr>
                <w:top w:val="none" w:sz="0" w:space="0" w:color="auto"/>
                <w:left w:val="none" w:sz="0" w:space="0" w:color="auto"/>
                <w:bottom w:val="none" w:sz="0" w:space="0" w:color="auto"/>
                <w:right w:val="none" w:sz="0" w:space="0" w:color="auto"/>
              </w:divBdr>
            </w:div>
            <w:div w:id="83457636">
              <w:marLeft w:val="0"/>
              <w:marRight w:val="0"/>
              <w:marTop w:val="0"/>
              <w:marBottom w:val="0"/>
              <w:divBdr>
                <w:top w:val="none" w:sz="0" w:space="0" w:color="auto"/>
                <w:left w:val="none" w:sz="0" w:space="0" w:color="auto"/>
                <w:bottom w:val="none" w:sz="0" w:space="0" w:color="auto"/>
                <w:right w:val="none" w:sz="0" w:space="0" w:color="auto"/>
              </w:divBdr>
            </w:div>
            <w:div w:id="365955600">
              <w:marLeft w:val="0"/>
              <w:marRight w:val="0"/>
              <w:marTop w:val="0"/>
              <w:marBottom w:val="0"/>
              <w:divBdr>
                <w:top w:val="none" w:sz="0" w:space="0" w:color="auto"/>
                <w:left w:val="none" w:sz="0" w:space="0" w:color="auto"/>
                <w:bottom w:val="none" w:sz="0" w:space="0" w:color="auto"/>
                <w:right w:val="none" w:sz="0" w:space="0" w:color="auto"/>
              </w:divBdr>
            </w:div>
            <w:div w:id="503934605">
              <w:marLeft w:val="0"/>
              <w:marRight w:val="0"/>
              <w:marTop w:val="0"/>
              <w:marBottom w:val="0"/>
              <w:divBdr>
                <w:top w:val="none" w:sz="0" w:space="0" w:color="auto"/>
                <w:left w:val="none" w:sz="0" w:space="0" w:color="auto"/>
                <w:bottom w:val="none" w:sz="0" w:space="0" w:color="auto"/>
                <w:right w:val="none" w:sz="0" w:space="0" w:color="auto"/>
              </w:divBdr>
            </w:div>
            <w:div w:id="784155652">
              <w:marLeft w:val="0"/>
              <w:marRight w:val="0"/>
              <w:marTop w:val="0"/>
              <w:marBottom w:val="0"/>
              <w:divBdr>
                <w:top w:val="none" w:sz="0" w:space="0" w:color="auto"/>
                <w:left w:val="none" w:sz="0" w:space="0" w:color="auto"/>
                <w:bottom w:val="none" w:sz="0" w:space="0" w:color="auto"/>
                <w:right w:val="none" w:sz="0" w:space="0" w:color="auto"/>
              </w:divBdr>
            </w:div>
            <w:div w:id="1631476355">
              <w:marLeft w:val="0"/>
              <w:marRight w:val="0"/>
              <w:marTop w:val="0"/>
              <w:marBottom w:val="0"/>
              <w:divBdr>
                <w:top w:val="none" w:sz="0" w:space="0" w:color="auto"/>
                <w:left w:val="none" w:sz="0" w:space="0" w:color="auto"/>
                <w:bottom w:val="none" w:sz="0" w:space="0" w:color="auto"/>
                <w:right w:val="none" w:sz="0" w:space="0" w:color="auto"/>
              </w:divBdr>
            </w:div>
            <w:div w:id="1757432413">
              <w:marLeft w:val="0"/>
              <w:marRight w:val="0"/>
              <w:marTop w:val="0"/>
              <w:marBottom w:val="0"/>
              <w:divBdr>
                <w:top w:val="none" w:sz="0" w:space="0" w:color="auto"/>
                <w:left w:val="none" w:sz="0" w:space="0" w:color="auto"/>
                <w:bottom w:val="none" w:sz="0" w:space="0" w:color="auto"/>
                <w:right w:val="none" w:sz="0" w:space="0" w:color="auto"/>
              </w:divBdr>
            </w:div>
            <w:div w:id="1683584271">
              <w:marLeft w:val="0"/>
              <w:marRight w:val="0"/>
              <w:marTop w:val="0"/>
              <w:marBottom w:val="0"/>
              <w:divBdr>
                <w:top w:val="none" w:sz="0" w:space="0" w:color="auto"/>
                <w:left w:val="none" w:sz="0" w:space="0" w:color="auto"/>
                <w:bottom w:val="none" w:sz="0" w:space="0" w:color="auto"/>
                <w:right w:val="none" w:sz="0" w:space="0" w:color="auto"/>
              </w:divBdr>
            </w:div>
            <w:div w:id="1973095592">
              <w:marLeft w:val="0"/>
              <w:marRight w:val="0"/>
              <w:marTop w:val="0"/>
              <w:marBottom w:val="0"/>
              <w:divBdr>
                <w:top w:val="none" w:sz="0" w:space="0" w:color="auto"/>
                <w:left w:val="none" w:sz="0" w:space="0" w:color="auto"/>
                <w:bottom w:val="none" w:sz="0" w:space="0" w:color="auto"/>
                <w:right w:val="none" w:sz="0" w:space="0" w:color="auto"/>
              </w:divBdr>
            </w:div>
            <w:div w:id="424107516">
              <w:marLeft w:val="0"/>
              <w:marRight w:val="0"/>
              <w:marTop w:val="0"/>
              <w:marBottom w:val="0"/>
              <w:divBdr>
                <w:top w:val="none" w:sz="0" w:space="0" w:color="auto"/>
                <w:left w:val="none" w:sz="0" w:space="0" w:color="auto"/>
                <w:bottom w:val="none" w:sz="0" w:space="0" w:color="auto"/>
                <w:right w:val="none" w:sz="0" w:space="0" w:color="auto"/>
              </w:divBdr>
            </w:div>
            <w:div w:id="831412752">
              <w:marLeft w:val="0"/>
              <w:marRight w:val="0"/>
              <w:marTop w:val="0"/>
              <w:marBottom w:val="0"/>
              <w:divBdr>
                <w:top w:val="none" w:sz="0" w:space="0" w:color="auto"/>
                <w:left w:val="none" w:sz="0" w:space="0" w:color="auto"/>
                <w:bottom w:val="none" w:sz="0" w:space="0" w:color="auto"/>
                <w:right w:val="none" w:sz="0" w:space="0" w:color="auto"/>
              </w:divBdr>
            </w:div>
            <w:div w:id="783814552">
              <w:marLeft w:val="0"/>
              <w:marRight w:val="0"/>
              <w:marTop w:val="0"/>
              <w:marBottom w:val="0"/>
              <w:divBdr>
                <w:top w:val="none" w:sz="0" w:space="0" w:color="auto"/>
                <w:left w:val="none" w:sz="0" w:space="0" w:color="auto"/>
                <w:bottom w:val="none" w:sz="0" w:space="0" w:color="auto"/>
                <w:right w:val="none" w:sz="0" w:space="0" w:color="auto"/>
              </w:divBdr>
            </w:div>
            <w:div w:id="1062366925">
              <w:marLeft w:val="0"/>
              <w:marRight w:val="0"/>
              <w:marTop w:val="0"/>
              <w:marBottom w:val="0"/>
              <w:divBdr>
                <w:top w:val="none" w:sz="0" w:space="0" w:color="auto"/>
                <w:left w:val="none" w:sz="0" w:space="0" w:color="auto"/>
                <w:bottom w:val="none" w:sz="0" w:space="0" w:color="auto"/>
                <w:right w:val="none" w:sz="0" w:space="0" w:color="auto"/>
              </w:divBdr>
            </w:div>
            <w:div w:id="1540824835">
              <w:marLeft w:val="0"/>
              <w:marRight w:val="0"/>
              <w:marTop w:val="0"/>
              <w:marBottom w:val="0"/>
              <w:divBdr>
                <w:top w:val="none" w:sz="0" w:space="0" w:color="auto"/>
                <w:left w:val="none" w:sz="0" w:space="0" w:color="auto"/>
                <w:bottom w:val="none" w:sz="0" w:space="0" w:color="auto"/>
                <w:right w:val="none" w:sz="0" w:space="0" w:color="auto"/>
              </w:divBdr>
            </w:div>
            <w:div w:id="1157384060">
              <w:marLeft w:val="0"/>
              <w:marRight w:val="0"/>
              <w:marTop w:val="0"/>
              <w:marBottom w:val="0"/>
              <w:divBdr>
                <w:top w:val="none" w:sz="0" w:space="0" w:color="auto"/>
                <w:left w:val="none" w:sz="0" w:space="0" w:color="auto"/>
                <w:bottom w:val="none" w:sz="0" w:space="0" w:color="auto"/>
                <w:right w:val="none" w:sz="0" w:space="0" w:color="auto"/>
              </w:divBdr>
            </w:div>
            <w:div w:id="1843737475">
              <w:marLeft w:val="0"/>
              <w:marRight w:val="0"/>
              <w:marTop w:val="0"/>
              <w:marBottom w:val="0"/>
              <w:divBdr>
                <w:top w:val="none" w:sz="0" w:space="0" w:color="auto"/>
                <w:left w:val="none" w:sz="0" w:space="0" w:color="auto"/>
                <w:bottom w:val="none" w:sz="0" w:space="0" w:color="auto"/>
                <w:right w:val="none" w:sz="0" w:space="0" w:color="auto"/>
              </w:divBdr>
            </w:div>
            <w:div w:id="1308776925">
              <w:marLeft w:val="0"/>
              <w:marRight w:val="0"/>
              <w:marTop w:val="0"/>
              <w:marBottom w:val="0"/>
              <w:divBdr>
                <w:top w:val="none" w:sz="0" w:space="0" w:color="auto"/>
                <w:left w:val="none" w:sz="0" w:space="0" w:color="auto"/>
                <w:bottom w:val="none" w:sz="0" w:space="0" w:color="auto"/>
                <w:right w:val="none" w:sz="0" w:space="0" w:color="auto"/>
              </w:divBdr>
            </w:div>
            <w:div w:id="27761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0085">
      <w:bodyDiv w:val="1"/>
      <w:marLeft w:val="0"/>
      <w:marRight w:val="0"/>
      <w:marTop w:val="0"/>
      <w:marBottom w:val="0"/>
      <w:divBdr>
        <w:top w:val="none" w:sz="0" w:space="0" w:color="auto"/>
        <w:left w:val="none" w:sz="0" w:space="0" w:color="auto"/>
        <w:bottom w:val="none" w:sz="0" w:space="0" w:color="auto"/>
        <w:right w:val="none" w:sz="0" w:space="0" w:color="auto"/>
      </w:divBdr>
      <w:divsChild>
        <w:div w:id="1756590198">
          <w:marLeft w:val="0"/>
          <w:marRight w:val="0"/>
          <w:marTop w:val="0"/>
          <w:marBottom w:val="0"/>
          <w:divBdr>
            <w:top w:val="none" w:sz="0" w:space="0" w:color="auto"/>
            <w:left w:val="none" w:sz="0" w:space="0" w:color="auto"/>
            <w:bottom w:val="none" w:sz="0" w:space="0" w:color="auto"/>
            <w:right w:val="none" w:sz="0" w:space="0" w:color="auto"/>
          </w:divBdr>
          <w:divsChild>
            <w:div w:id="633875226">
              <w:marLeft w:val="0"/>
              <w:marRight w:val="0"/>
              <w:marTop w:val="0"/>
              <w:marBottom w:val="0"/>
              <w:divBdr>
                <w:top w:val="none" w:sz="0" w:space="0" w:color="auto"/>
                <w:left w:val="none" w:sz="0" w:space="0" w:color="auto"/>
                <w:bottom w:val="none" w:sz="0" w:space="0" w:color="auto"/>
                <w:right w:val="none" w:sz="0" w:space="0" w:color="auto"/>
              </w:divBdr>
            </w:div>
            <w:div w:id="30848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00755">
      <w:bodyDiv w:val="1"/>
      <w:marLeft w:val="0"/>
      <w:marRight w:val="0"/>
      <w:marTop w:val="0"/>
      <w:marBottom w:val="0"/>
      <w:divBdr>
        <w:top w:val="none" w:sz="0" w:space="0" w:color="auto"/>
        <w:left w:val="none" w:sz="0" w:space="0" w:color="auto"/>
        <w:bottom w:val="none" w:sz="0" w:space="0" w:color="auto"/>
        <w:right w:val="none" w:sz="0" w:space="0" w:color="auto"/>
      </w:divBdr>
      <w:divsChild>
        <w:div w:id="1102916184">
          <w:marLeft w:val="0"/>
          <w:marRight w:val="0"/>
          <w:marTop w:val="0"/>
          <w:marBottom w:val="0"/>
          <w:divBdr>
            <w:top w:val="none" w:sz="0" w:space="0" w:color="auto"/>
            <w:left w:val="none" w:sz="0" w:space="0" w:color="auto"/>
            <w:bottom w:val="none" w:sz="0" w:space="0" w:color="auto"/>
            <w:right w:val="none" w:sz="0" w:space="0" w:color="auto"/>
          </w:divBdr>
          <w:divsChild>
            <w:div w:id="271476309">
              <w:marLeft w:val="0"/>
              <w:marRight w:val="0"/>
              <w:marTop w:val="0"/>
              <w:marBottom w:val="0"/>
              <w:divBdr>
                <w:top w:val="none" w:sz="0" w:space="0" w:color="auto"/>
                <w:left w:val="none" w:sz="0" w:space="0" w:color="auto"/>
                <w:bottom w:val="none" w:sz="0" w:space="0" w:color="auto"/>
                <w:right w:val="none" w:sz="0" w:space="0" w:color="auto"/>
              </w:divBdr>
            </w:div>
            <w:div w:id="1675722662">
              <w:marLeft w:val="0"/>
              <w:marRight w:val="0"/>
              <w:marTop w:val="0"/>
              <w:marBottom w:val="0"/>
              <w:divBdr>
                <w:top w:val="none" w:sz="0" w:space="0" w:color="auto"/>
                <w:left w:val="none" w:sz="0" w:space="0" w:color="auto"/>
                <w:bottom w:val="none" w:sz="0" w:space="0" w:color="auto"/>
                <w:right w:val="none" w:sz="0" w:space="0" w:color="auto"/>
              </w:divBdr>
            </w:div>
            <w:div w:id="806705317">
              <w:marLeft w:val="0"/>
              <w:marRight w:val="0"/>
              <w:marTop w:val="0"/>
              <w:marBottom w:val="0"/>
              <w:divBdr>
                <w:top w:val="none" w:sz="0" w:space="0" w:color="auto"/>
                <w:left w:val="none" w:sz="0" w:space="0" w:color="auto"/>
                <w:bottom w:val="none" w:sz="0" w:space="0" w:color="auto"/>
                <w:right w:val="none" w:sz="0" w:space="0" w:color="auto"/>
              </w:divBdr>
            </w:div>
            <w:div w:id="1370909350">
              <w:marLeft w:val="0"/>
              <w:marRight w:val="0"/>
              <w:marTop w:val="0"/>
              <w:marBottom w:val="0"/>
              <w:divBdr>
                <w:top w:val="none" w:sz="0" w:space="0" w:color="auto"/>
                <w:left w:val="none" w:sz="0" w:space="0" w:color="auto"/>
                <w:bottom w:val="none" w:sz="0" w:space="0" w:color="auto"/>
                <w:right w:val="none" w:sz="0" w:space="0" w:color="auto"/>
              </w:divBdr>
            </w:div>
            <w:div w:id="2073575345">
              <w:marLeft w:val="0"/>
              <w:marRight w:val="0"/>
              <w:marTop w:val="0"/>
              <w:marBottom w:val="0"/>
              <w:divBdr>
                <w:top w:val="none" w:sz="0" w:space="0" w:color="auto"/>
                <w:left w:val="none" w:sz="0" w:space="0" w:color="auto"/>
                <w:bottom w:val="none" w:sz="0" w:space="0" w:color="auto"/>
                <w:right w:val="none" w:sz="0" w:space="0" w:color="auto"/>
              </w:divBdr>
            </w:div>
            <w:div w:id="280963627">
              <w:marLeft w:val="0"/>
              <w:marRight w:val="0"/>
              <w:marTop w:val="0"/>
              <w:marBottom w:val="0"/>
              <w:divBdr>
                <w:top w:val="none" w:sz="0" w:space="0" w:color="auto"/>
                <w:left w:val="none" w:sz="0" w:space="0" w:color="auto"/>
                <w:bottom w:val="none" w:sz="0" w:space="0" w:color="auto"/>
                <w:right w:val="none" w:sz="0" w:space="0" w:color="auto"/>
              </w:divBdr>
            </w:div>
            <w:div w:id="1063867312">
              <w:marLeft w:val="0"/>
              <w:marRight w:val="0"/>
              <w:marTop w:val="0"/>
              <w:marBottom w:val="0"/>
              <w:divBdr>
                <w:top w:val="none" w:sz="0" w:space="0" w:color="auto"/>
                <w:left w:val="none" w:sz="0" w:space="0" w:color="auto"/>
                <w:bottom w:val="none" w:sz="0" w:space="0" w:color="auto"/>
                <w:right w:val="none" w:sz="0" w:space="0" w:color="auto"/>
              </w:divBdr>
            </w:div>
            <w:div w:id="36406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8357">
      <w:bodyDiv w:val="1"/>
      <w:marLeft w:val="0"/>
      <w:marRight w:val="0"/>
      <w:marTop w:val="0"/>
      <w:marBottom w:val="0"/>
      <w:divBdr>
        <w:top w:val="none" w:sz="0" w:space="0" w:color="auto"/>
        <w:left w:val="none" w:sz="0" w:space="0" w:color="auto"/>
        <w:bottom w:val="none" w:sz="0" w:space="0" w:color="auto"/>
        <w:right w:val="none" w:sz="0" w:space="0" w:color="auto"/>
      </w:divBdr>
      <w:divsChild>
        <w:div w:id="1208687708">
          <w:marLeft w:val="0"/>
          <w:marRight w:val="0"/>
          <w:marTop w:val="0"/>
          <w:marBottom w:val="0"/>
          <w:divBdr>
            <w:top w:val="none" w:sz="0" w:space="0" w:color="auto"/>
            <w:left w:val="none" w:sz="0" w:space="0" w:color="auto"/>
            <w:bottom w:val="none" w:sz="0" w:space="0" w:color="auto"/>
            <w:right w:val="none" w:sz="0" w:space="0" w:color="auto"/>
          </w:divBdr>
          <w:divsChild>
            <w:div w:id="155145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08">
      <w:bodyDiv w:val="1"/>
      <w:marLeft w:val="0"/>
      <w:marRight w:val="0"/>
      <w:marTop w:val="0"/>
      <w:marBottom w:val="0"/>
      <w:divBdr>
        <w:top w:val="none" w:sz="0" w:space="0" w:color="auto"/>
        <w:left w:val="none" w:sz="0" w:space="0" w:color="auto"/>
        <w:bottom w:val="none" w:sz="0" w:space="0" w:color="auto"/>
        <w:right w:val="none" w:sz="0" w:space="0" w:color="auto"/>
      </w:divBdr>
      <w:divsChild>
        <w:div w:id="499856060">
          <w:marLeft w:val="0"/>
          <w:marRight w:val="0"/>
          <w:marTop w:val="0"/>
          <w:marBottom w:val="0"/>
          <w:divBdr>
            <w:top w:val="none" w:sz="0" w:space="0" w:color="auto"/>
            <w:left w:val="none" w:sz="0" w:space="0" w:color="auto"/>
            <w:bottom w:val="none" w:sz="0" w:space="0" w:color="auto"/>
            <w:right w:val="none" w:sz="0" w:space="0" w:color="auto"/>
          </w:divBdr>
          <w:divsChild>
            <w:div w:id="1125079906">
              <w:marLeft w:val="0"/>
              <w:marRight w:val="0"/>
              <w:marTop w:val="0"/>
              <w:marBottom w:val="0"/>
              <w:divBdr>
                <w:top w:val="none" w:sz="0" w:space="0" w:color="auto"/>
                <w:left w:val="none" w:sz="0" w:space="0" w:color="auto"/>
                <w:bottom w:val="none" w:sz="0" w:space="0" w:color="auto"/>
                <w:right w:val="none" w:sz="0" w:space="0" w:color="auto"/>
              </w:divBdr>
            </w:div>
            <w:div w:id="1452556421">
              <w:marLeft w:val="0"/>
              <w:marRight w:val="0"/>
              <w:marTop w:val="0"/>
              <w:marBottom w:val="0"/>
              <w:divBdr>
                <w:top w:val="none" w:sz="0" w:space="0" w:color="auto"/>
                <w:left w:val="none" w:sz="0" w:space="0" w:color="auto"/>
                <w:bottom w:val="none" w:sz="0" w:space="0" w:color="auto"/>
                <w:right w:val="none" w:sz="0" w:space="0" w:color="auto"/>
              </w:divBdr>
            </w:div>
            <w:div w:id="147221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26714">
      <w:bodyDiv w:val="1"/>
      <w:marLeft w:val="0"/>
      <w:marRight w:val="0"/>
      <w:marTop w:val="0"/>
      <w:marBottom w:val="0"/>
      <w:divBdr>
        <w:top w:val="none" w:sz="0" w:space="0" w:color="auto"/>
        <w:left w:val="none" w:sz="0" w:space="0" w:color="auto"/>
        <w:bottom w:val="none" w:sz="0" w:space="0" w:color="auto"/>
        <w:right w:val="none" w:sz="0" w:space="0" w:color="auto"/>
      </w:divBdr>
      <w:divsChild>
        <w:div w:id="1751393052">
          <w:marLeft w:val="0"/>
          <w:marRight w:val="0"/>
          <w:marTop w:val="0"/>
          <w:marBottom w:val="0"/>
          <w:divBdr>
            <w:top w:val="none" w:sz="0" w:space="0" w:color="auto"/>
            <w:left w:val="none" w:sz="0" w:space="0" w:color="auto"/>
            <w:bottom w:val="none" w:sz="0" w:space="0" w:color="auto"/>
            <w:right w:val="none" w:sz="0" w:space="0" w:color="auto"/>
          </w:divBdr>
          <w:divsChild>
            <w:div w:id="1819229826">
              <w:marLeft w:val="0"/>
              <w:marRight w:val="0"/>
              <w:marTop w:val="0"/>
              <w:marBottom w:val="0"/>
              <w:divBdr>
                <w:top w:val="none" w:sz="0" w:space="0" w:color="auto"/>
                <w:left w:val="none" w:sz="0" w:space="0" w:color="auto"/>
                <w:bottom w:val="none" w:sz="0" w:space="0" w:color="auto"/>
                <w:right w:val="none" w:sz="0" w:space="0" w:color="auto"/>
              </w:divBdr>
            </w:div>
            <w:div w:id="4451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4037">
      <w:bodyDiv w:val="1"/>
      <w:marLeft w:val="0"/>
      <w:marRight w:val="0"/>
      <w:marTop w:val="0"/>
      <w:marBottom w:val="0"/>
      <w:divBdr>
        <w:top w:val="none" w:sz="0" w:space="0" w:color="auto"/>
        <w:left w:val="none" w:sz="0" w:space="0" w:color="auto"/>
        <w:bottom w:val="none" w:sz="0" w:space="0" w:color="auto"/>
        <w:right w:val="none" w:sz="0" w:space="0" w:color="auto"/>
      </w:divBdr>
      <w:divsChild>
        <w:div w:id="1455102507">
          <w:marLeft w:val="0"/>
          <w:marRight w:val="0"/>
          <w:marTop w:val="0"/>
          <w:marBottom w:val="0"/>
          <w:divBdr>
            <w:top w:val="none" w:sz="0" w:space="0" w:color="auto"/>
            <w:left w:val="none" w:sz="0" w:space="0" w:color="auto"/>
            <w:bottom w:val="none" w:sz="0" w:space="0" w:color="auto"/>
            <w:right w:val="none" w:sz="0" w:space="0" w:color="auto"/>
          </w:divBdr>
          <w:divsChild>
            <w:div w:id="19087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0934">
      <w:bodyDiv w:val="1"/>
      <w:marLeft w:val="0"/>
      <w:marRight w:val="0"/>
      <w:marTop w:val="0"/>
      <w:marBottom w:val="0"/>
      <w:divBdr>
        <w:top w:val="none" w:sz="0" w:space="0" w:color="auto"/>
        <w:left w:val="none" w:sz="0" w:space="0" w:color="auto"/>
        <w:bottom w:val="none" w:sz="0" w:space="0" w:color="auto"/>
        <w:right w:val="none" w:sz="0" w:space="0" w:color="auto"/>
      </w:divBdr>
      <w:divsChild>
        <w:div w:id="123666438">
          <w:marLeft w:val="0"/>
          <w:marRight w:val="0"/>
          <w:marTop w:val="0"/>
          <w:marBottom w:val="0"/>
          <w:divBdr>
            <w:top w:val="none" w:sz="0" w:space="0" w:color="auto"/>
            <w:left w:val="none" w:sz="0" w:space="0" w:color="auto"/>
            <w:bottom w:val="none" w:sz="0" w:space="0" w:color="auto"/>
            <w:right w:val="none" w:sz="0" w:space="0" w:color="auto"/>
          </w:divBdr>
          <w:divsChild>
            <w:div w:id="175158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docs.github.com/en/actions/learn-github-actions/understanding-github-actions" TargetMode="External"/><Relationship Id="rId68" Type="http://schemas.openxmlformats.org/officeDocument/2006/relationships/image" Target="media/image43.tmp"/><Relationship Id="rId84" Type="http://schemas.openxmlformats.org/officeDocument/2006/relationships/image" Target="media/image59.png"/><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www.scribens.fr/" TargetMode="External"/><Relationship Id="rId58" Type="http://schemas.openxmlformats.org/officeDocument/2006/relationships/hyperlink" Target="https://datatracker.ietf.org/doc/rfc3696/"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numbering" Target="numbering.xml"/><Relationship Id="rId19" Type="http://schemas.openxmlformats.org/officeDocument/2006/relationships/image" Target="media/image8.tmp"/><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tailwindcss.com/docs/guides/laravel" TargetMode="External"/><Relationship Id="rId64" Type="http://schemas.openxmlformats.org/officeDocument/2006/relationships/image" Target="media/image39.tmp"/><Relationship Id="rId69" Type="http://schemas.openxmlformats.org/officeDocument/2006/relationships/image" Target="media/image44.tmp"/><Relationship Id="rId77"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s://www.akilischool.com/cours/laravel-generer-un-qr-code-avec-simple-qrcode" TargetMode="External"/><Relationship Id="rId72" Type="http://schemas.openxmlformats.org/officeDocument/2006/relationships/image" Target="media/image47.tmp"/><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tmp"/><Relationship Id="rId59" Type="http://schemas.openxmlformats.org/officeDocument/2006/relationships/hyperlink" Target="https://webdevetc.com/blog/laravel-naming-conventions/" TargetMode="External"/><Relationship Id="rId67" Type="http://schemas.openxmlformats.org/officeDocument/2006/relationships/image" Target="media/image42.tmp"/><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w3.org/MarkUp/html3/forms.html" TargetMode="External"/><Relationship Id="rId62" Type="http://schemas.openxmlformats.org/officeDocument/2006/relationships/hyperlink" Target="https://github.com/SimpleSoftwareIO/simple-qrcode" TargetMode="External"/><Relationship Id="rId70" Type="http://schemas.openxmlformats.org/officeDocument/2006/relationships/image" Target="media/image45.tmp"/><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atatracker.ietf.org/doc/rfc3696/"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tackoverflow.com/q/52696964" TargetMode="External"/><Relationship Id="rId60" Type="http://schemas.openxmlformats.org/officeDocument/2006/relationships/hyperlink" Target="https://www.tailwindui.com/" TargetMode="External"/><Relationship Id="rId65" Type="http://schemas.openxmlformats.org/officeDocument/2006/relationships/image" Target="media/image40.tmp"/><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github.com/samdossant/TPI-SocialShuffle-Dos-Santos" TargetMode="External"/><Relationship Id="rId55" Type="http://schemas.openxmlformats.org/officeDocument/2006/relationships/hyperlink" Target="https://laracasts.com/discuss/channels/laravel/installing-laravel-on-server-without-ssh" TargetMode="External"/><Relationship Id="rId76"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46.tmp"/><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1.tmp"/><Relationship Id="rId87" Type="http://schemas.openxmlformats.org/officeDocument/2006/relationships/fontTable" Target="fontTable.xml"/><Relationship Id="rId61" Type="http://schemas.openxmlformats.org/officeDocument/2006/relationships/hyperlink" Target="https://medium.com/@kanishkanuwanperera/building-a-csv-import-export-feature-in-laravel-10-step-by-step-guide-with-no-external-packages-6b73295aa0c1" TargetMode="External"/><Relationship Id="rId82" Type="http://schemas.openxmlformats.org/officeDocument/2006/relationships/image" Target="media/image57.png"/></Relationships>
</file>

<file path=word/_rels/footnotes.xml.rels><?xml version="1.0" encoding="UTF-8" standalone="yes"?>
<Relationships xmlns="http://schemas.openxmlformats.org/package/2006/relationships"><Relationship Id="rId8" Type="http://schemas.openxmlformats.org/officeDocument/2006/relationships/hyperlink" Target="https://www.akilischool.com/cours/laravel-generer-un-qr-code-avec-simple-qrcode" TargetMode="External"/><Relationship Id="rId13" Type="http://schemas.openxmlformats.org/officeDocument/2006/relationships/hyperlink" Target="https://laravel.com/docs/11.x/eloquent" TargetMode="External"/><Relationship Id="rId18" Type="http://schemas.openxmlformats.org/officeDocument/2006/relationships/hyperlink" Target="https://laravel.com/docs/11.x/authorization" TargetMode="External"/><Relationship Id="rId26" Type="http://schemas.openxmlformats.org/officeDocument/2006/relationships/hyperlink" Target="https://laravel.com/docs/11.x/hashing" TargetMode="External"/><Relationship Id="rId3" Type="http://schemas.openxmlformats.org/officeDocument/2006/relationships/hyperlink" Target="https://laravel.com/docs/11.x/migrations" TargetMode="External"/><Relationship Id="rId21" Type="http://schemas.openxmlformats.org/officeDocument/2006/relationships/hyperlink" Target="https://www.akilischool.com/cours/laravel-generer-un-qr-code-avec-simple-qrcode" TargetMode="External"/><Relationship Id="rId7" Type="http://schemas.openxmlformats.org/officeDocument/2006/relationships/hyperlink" Target="https://laravel.com/docs/11.x/dusk" TargetMode="External"/><Relationship Id="rId12" Type="http://schemas.openxmlformats.org/officeDocument/2006/relationships/hyperlink" Target="https://www.rfc-editor.org/rfc/rfc3696" TargetMode="External"/><Relationship Id="rId17" Type="http://schemas.openxmlformats.org/officeDocument/2006/relationships/hyperlink" Target="https://laravel.com/docs/11.x/authorization" TargetMode="External"/><Relationship Id="rId25" Type="http://schemas.openxmlformats.org/officeDocument/2006/relationships/hyperlink" Target="https://laravel.com/docs/11.x/localization" TargetMode="External"/><Relationship Id="rId2" Type="http://schemas.openxmlformats.org/officeDocument/2006/relationships/hyperlink" Target="https://laravel.com/docs/11.x/artisan" TargetMode="External"/><Relationship Id="rId16" Type="http://schemas.openxmlformats.org/officeDocument/2006/relationships/hyperlink" Target="https://laravel.com/docs/11.x/requests" TargetMode="External"/><Relationship Id="rId20" Type="http://schemas.openxmlformats.org/officeDocument/2006/relationships/hyperlink" Target="https://github.com/SimpleSoftwareIO/simple-qrcode" TargetMode="External"/><Relationship Id="rId29" Type="http://schemas.openxmlformats.org/officeDocument/2006/relationships/hyperlink" Target="https://laravel.com/docs/11.x/dusk" TargetMode="External"/><Relationship Id="rId1" Type="http://schemas.openxmlformats.org/officeDocument/2006/relationships/hyperlink" Target="https://laravel.com/docs/11.x" TargetMode="External"/><Relationship Id="rId6" Type="http://schemas.openxmlformats.org/officeDocument/2006/relationships/hyperlink" Target="https://docs.github.com/en/actions/learn-github-actions/understanding-github-actions" TargetMode="External"/><Relationship Id="rId11" Type="http://schemas.openxmlformats.org/officeDocument/2006/relationships/hyperlink" Target="https://webdevetc.com/blog/laravel-naming-conventions/" TargetMode="External"/><Relationship Id="rId24" Type="http://schemas.openxmlformats.org/officeDocument/2006/relationships/hyperlink" Target="https://laracasts.com/discuss/channels/laravel/installing-laravel-on-server-without-ssh" TargetMode="External"/><Relationship Id="rId5" Type="http://schemas.openxmlformats.org/officeDocument/2006/relationships/hyperlink" Target="https://laravel.com/docs/11.x/dusk" TargetMode="External"/><Relationship Id="rId15" Type="http://schemas.openxmlformats.org/officeDocument/2006/relationships/hyperlink" Target="https://www.udemy.com/course/laravel-beginner-fundamentals/" TargetMode="External"/><Relationship Id="rId23" Type="http://schemas.openxmlformats.org/officeDocument/2006/relationships/hyperlink" Target="https://laravel.com/docs/11.x/filesystem" TargetMode="External"/><Relationship Id="rId28" Type="http://schemas.openxmlformats.org/officeDocument/2006/relationships/hyperlink" Target="https://laravel.com/docs/11.x/dusk" TargetMode="External"/><Relationship Id="rId10" Type="http://schemas.openxmlformats.org/officeDocument/2006/relationships/hyperlink" Target="https://tailwindcss.com/docs/guides/laravel" TargetMode="External"/><Relationship Id="rId19" Type="http://schemas.openxmlformats.org/officeDocument/2006/relationships/hyperlink" Target="https://laravel.com/docs/11.x/authorization" TargetMode="External"/><Relationship Id="rId4" Type="http://schemas.openxmlformats.org/officeDocument/2006/relationships/hyperlink" Target="https://laravel.com/docs/11.x/database-testing" TargetMode="External"/><Relationship Id="rId9" Type="http://schemas.openxmlformats.org/officeDocument/2006/relationships/hyperlink" Target="https://laravel.com/docs/11.x" TargetMode="External"/><Relationship Id="rId14" Type="http://schemas.openxmlformats.org/officeDocument/2006/relationships/hyperlink" Target="https://laravel.com/docs/11.x/controllers" TargetMode="External"/><Relationship Id="rId22" Type="http://schemas.openxmlformats.org/officeDocument/2006/relationships/hyperlink" Target="https://medium.com/@kanishkanuwanperera/building-a-csv-import-export-feature-in-laravel-10-step-by-step-guide-with-no-external-packages-6b73295aa0c1" TargetMode="External"/><Relationship Id="rId27" Type="http://schemas.openxmlformats.org/officeDocument/2006/relationships/hyperlink" Target="https://tailwindui.com/components/application-ui/navigation/navbar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ue\Downloads\m-proj-rap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Austin">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5B8F5EAAC22C48A11F5D9A60E6F21D" ma:contentTypeVersion="16" ma:contentTypeDescription="Crée un document." ma:contentTypeScope="" ma:versionID="f2b963976306cc54294b7f4545a3c6c4">
  <xsd:schema xmlns:xsd="http://www.w3.org/2001/XMLSchema" xmlns:xs="http://www.w3.org/2001/XMLSchema" xmlns:p="http://schemas.microsoft.com/office/2006/metadata/properties" xmlns:ns2="a1b10758-7132-46a4-a2fe-7a2cf46f51f4" xmlns:ns3="f7d9f5a6-831d-4621-8c77-cbcaf993e406" targetNamespace="http://schemas.microsoft.com/office/2006/metadata/properties" ma:root="true" ma:fieldsID="e5e135fa2fc1295e1586ddcd9c1a8904" ns2:_="" ns3:_="">
    <xsd:import namespace="a1b10758-7132-46a4-a2fe-7a2cf46f51f4"/>
    <xsd:import namespace="f7d9f5a6-831d-4621-8c77-cbcaf993e4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element ref="ns2:lcf76f155ced4ddcb4097134ff3c332f" minOccurs="0"/>
                <xsd:element ref="ns3:TaxCatchAll"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b10758-7132-46a4-a2fe-7a2cf46f51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Balises d’images" ma:readOnly="false" ma:fieldId="{5cf76f15-5ced-4ddc-b409-7134ff3c332f}" ma:taxonomyMulti="true" ma:sspId="5cfe7824-1d92-4d19-9a43-1c93e0eb464f"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7d9f5a6-831d-4621-8c77-cbcaf993e40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d5ae18fe-e647-4d3d-978d-a159861f0a34}" ma:internalName="TaxCatchAll" ma:showField="CatchAllData" ma:web="f7d9f5a6-831d-4621-8c77-cbcaf993e406">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a1b10758-7132-46a4-a2fe-7a2cf46f51f4">
      <Terms xmlns="http://schemas.microsoft.com/office/infopath/2007/PartnerControls"/>
    </lcf76f155ced4ddcb4097134ff3c332f>
    <TaxCatchAll xmlns="f7d9f5a6-831d-4621-8c77-cbcaf993e406" xsi:nil="true"/>
  </documentManagement>
</p:properties>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customXml/itemProps2.xml><?xml version="1.0" encoding="utf-8"?>
<ds:datastoreItem xmlns:ds="http://schemas.openxmlformats.org/officeDocument/2006/customXml" ds:itemID="{6C3F7A66-EDE3-46FD-83EB-3C265E5D2669}">
  <ds:schemaRefs>
    <ds:schemaRef ds:uri="http://schemas.microsoft.com/sharepoint/v3/contenttype/forms"/>
  </ds:schemaRefs>
</ds:datastoreItem>
</file>

<file path=customXml/itemProps3.xml><?xml version="1.0" encoding="utf-8"?>
<ds:datastoreItem xmlns:ds="http://schemas.openxmlformats.org/officeDocument/2006/customXml" ds:itemID="{41546E4A-837A-4BEF-A4B8-FFD4EAB4E8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b10758-7132-46a4-a2fe-7a2cf46f51f4"/>
    <ds:schemaRef ds:uri="f7d9f5a6-831d-4621-8c77-cbcaf993e4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19CDB8-A2CD-412D-8359-13E6B4DF1FF4}">
  <ds:schemaRefs>
    <ds:schemaRef ds:uri="http://schemas.microsoft.com/office/2006/metadata/properties"/>
    <ds:schemaRef ds:uri="http://schemas.microsoft.com/office/infopath/2007/PartnerControls"/>
    <ds:schemaRef ds:uri="a1b10758-7132-46a4-a2fe-7a2cf46f51f4"/>
    <ds:schemaRef ds:uri="f7d9f5a6-831d-4621-8c77-cbcaf993e406"/>
  </ds:schemaRefs>
</ds:datastoreItem>
</file>

<file path=docProps/app.xml><?xml version="1.0" encoding="utf-8"?>
<Properties xmlns="http://schemas.openxmlformats.org/officeDocument/2006/extended-properties" xmlns:vt="http://schemas.openxmlformats.org/officeDocument/2006/docPropsVTypes">
  <Template>m-proj-rapport.dotx</Template>
  <TotalTime>4922</TotalTime>
  <Pages>89</Pages>
  <Words>13026</Words>
  <Characters>71646</Characters>
  <Application>Microsoft Office Word</Application>
  <DocSecurity>0</DocSecurity>
  <Lines>597</Lines>
  <Paragraphs>169</Paragraphs>
  <ScaleCrop>false</ScaleCrop>
  <HeadingPairs>
    <vt:vector size="2" baseType="variant">
      <vt:variant>
        <vt:lpstr>Titre</vt:lpstr>
      </vt:variant>
      <vt:variant>
        <vt:i4>1</vt:i4>
      </vt:variant>
    </vt:vector>
  </HeadingPairs>
  <TitlesOfParts>
    <vt:vector size="1" baseType="lpstr">
      <vt:lpstr>Rapport de projet</vt:lpstr>
    </vt:vector>
  </TitlesOfParts>
  <Company>ETML</Company>
  <LinksUpToDate>false</LinksUpToDate>
  <CharactersWithSpaces>84503</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Samuel Dos Santos</dc:creator>
  <cp:lastModifiedBy>Samuel Dos Santos</cp:lastModifiedBy>
  <cp:revision>96</cp:revision>
  <cp:lastPrinted>2024-06-03T13:43:00Z</cp:lastPrinted>
  <dcterms:created xsi:type="dcterms:W3CDTF">2024-05-15T19:25:00Z</dcterms:created>
  <dcterms:modified xsi:type="dcterms:W3CDTF">2024-06-03T13:45:00Z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0x0101005A5B8F5EAAC22C48A11F5D9A60E6F21D</vt:lpwstr>
  </property>
</Properties>
</file>